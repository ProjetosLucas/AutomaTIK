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19C0B888" w14:textId="77777777" w:rsidTr="00230704">
        <w:trPr>
          <w:trHeight w:val="12610"/>
        </w:trPr>
        <w:tc>
          <w:tcPr>
            <w:tcW w:w="9212" w:type="dxa"/>
          </w:tcPr>
          <w:p w14:paraId="3D1B4472" w14:textId="77777777" w:rsidR="008535C0" w:rsidRPr="008B56A4" w:rsidRDefault="008535C0" w:rsidP="008535C0">
            <w:pPr>
              <w:pStyle w:val="Corpodetexto2"/>
              <w:rPr>
                <w:sz w:val="28"/>
              </w:rPr>
            </w:pPr>
            <w:r w:rsidRPr="008B56A4">
              <w:rPr>
                <w:sz w:val="28"/>
              </w:rPr>
              <w:t>UNIVERSIDADE FEDERAL DO ESPÍRITO SANTO</w:t>
            </w:r>
          </w:p>
          <w:p w14:paraId="5A1DABDE" w14:textId="77777777" w:rsidR="008535C0" w:rsidRPr="008B56A4" w:rsidRDefault="008535C0" w:rsidP="008535C0">
            <w:pPr>
              <w:pStyle w:val="Corpodetexto2"/>
              <w:rPr>
                <w:sz w:val="28"/>
              </w:rPr>
            </w:pPr>
            <w:r w:rsidRPr="008B56A4">
              <w:rPr>
                <w:sz w:val="28"/>
              </w:rPr>
              <w:t>CENTRO TECNOLÓGICO</w:t>
            </w:r>
          </w:p>
          <w:p w14:paraId="3F57576A" w14:textId="77777777" w:rsidR="008535C0" w:rsidRPr="008B56A4" w:rsidRDefault="008535C0" w:rsidP="008535C0">
            <w:pPr>
              <w:pStyle w:val="Corpodetexto2"/>
              <w:rPr>
                <w:sz w:val="28"/>
              </w:rPr>
            </w:pPr>
            <w:r w:rsidRPr="008B56A4">
              <w:rPr>
                <w:sz w:val="28"/>
              </w:rPr>
              <w:t>DEPARTAMENTO DE ENGENHARIA ELÉTRICA</w:t>
            </w:r>
          </w:p>
          <w:p w14:paraId="14C14957" w14:textId="77777777" w:rsidR="008535C0" w:rsidRPr="008B56A4" w:rsidRDefault="008535C0" w:rsidP="008535C0">
            <w:pPr>
              <w:pStyle w:val="Corpodetexto2"/>
              <w:rPr>
                <w:sz w:val="28"/>
              </w:rPr>
            </w:pPr>
            <w:r w:rsidRPr="008B56A4">
              <w:rPr>
                <w:sz w:val="28"/>
              </w:rPr>
              <w:t>PROJETO DE GRADUAÇÃO</w:t>
            </w:r>
          </w:p>
          <w:p w14:paraId="56273B30" w14:textId="77777777" w:rsidR="008535C0" w:rsidRDefault="008535C0" w:rsidP="008535C0">
            <w:pPr>
              <w:pStyle w:val="Corpodetexto2"/>
            </w:pPr>
          </w:p>
          <w:p w14:paraId="3A167D33" w14:textId="77777777" w:rsidR="008535C0" w:rsidRDefault="008535C0" w:rsidP="008535C0">
            <w:pPr>
              <w:pStyle w:val="Corpodetexto2"/>
            </w:pPr>
          </w:p>
          <w:p w14:paraId="0BCDE26D" w14:textId="77777777" w:rsidR="008535C0" w:rsidRDefault="008535C0" w:rsidP="008535C0">
            <w:pPr>
              <w:pStyle w:val="Corpodetexto2"/>
            </w:pPr>
          </w:p>
          <w:p w14:paraId="74741B5A" w14:textId="77777777" w:rsidR="008535C0" w:rsidRDefault="008535C0" w:rsidP="008535C0">
            <w:pPr>
              <w:pStyle w:val="Corpodetexto2"/>
            </w:pPr>
          </w:p>
          <w:p w14:paraId="254A4EE6" w14:textId="77777777" w:rsidR="008535C0" w:rsidRDefault="008535C0" w:rsidP="008535C0">
            <w:pPr>
              <w:pStyle w:val="Corpodetexto2"/>
            </w:pPr>
          </w:p>
          <w:p w14:paraId="2EC18321" w14:textId="77777777" w:rsidR="008535C0" w:rsidRDefault="008535C0" w:rsidP="008535C0">
            <w:pPr>
              <w:pStyle w:val="Corpodetexto2"/>
            </w:pPr>
          </w:p>
          <w:p w14:paraId="50D05DF5" w14:textId="77777777" w:rsidR="008535C0" w:rsidRDefault="008535C0" w:rsidP="008535C0">
            <w:pPr>
              <w:pStyle w:val="Corpodetexto2"/>
            </w:pPr>
          </w:p>
          <w:p w14:paraId="64B15917" w14:textId="77777777" w:rsidR="008535C0" w:rsidRDefault="008535C0" w:rsidP="008535C0">
            <w:pPr>
              <w:pStyle w:val="Corpodetexto2"/>
            </w:pPr>
          </w:p>
          <w:p w14:paraId="02B3C670" w14:textId="77777777" w:rsidR="008535C0" w:rsidRDefault="008535C0" w:rsidP="008535C0">
            <w:pPr>
              <w:pStyle w:val="Corpodetexto2"/>
            </w:pPr>
          </w:p>
          <w:p w14:paraId="45D06C90" w14:textId="77777777" w:rsidR="008535C0" w:rsidRPr="008B56A4" w:rsidRDefault="00BC0E84" w:rsidP="008535C0">
            <w:pPr>
              <w:pStyle w:val="Autor"/>
            </w:pPr>
            <w:r>
              <w:t>LUCAS SOARES PESSINI</w:t>
            </w:r>
          </w:p>
          <w:p w14:paraId="67E19ACB" w14:textId="77777777" w:rsidR="008535C0" w:rsidRDefault="008535C0" w:rsidP="008535C0">
            <w:pPr>
              <w:pStyle w:val="Capa"/>
            </w:pPr>
          </w:p>
          <w:p w14:paraId="54FC3D5B" w14:textId="77777777" w:rsidR="008535C0" w:rsidRDefault="008535C0" w:rsidP="008535C0">
            <w:pPr>
              <w:pStyle w:val="Capa"/>
            </w:pPr>
          </w:p>
          <w:p w14:paraId="6BCA9D34" w14:textId="77777777" w:rsidR="008535C0" w:rsidRDefault="008535C0" w:rsidP="008535C0">
            <w:pPr>
              <w:pStyle w:val="Capa"/>
            </w:pPr>
          </w:p>
          <w:p w14:paraId="56FDC93A" w14:textId="77777777" w:rsidR="008535C0" w:rsidRDefault="008535C0" w:rsidP="008535C0">
            <w:pPr>
              <w:pStyle w:val="Capa"/>
            </w:pPr>
          </w:p>
          <w:p w14:paraId="611DA14A" w14:textId="77777777" w:rsidR="008535C0" w:rsidRDefault="008535C0" w:rsidP="008535C0">
            <w:pPr>
              <w:pStyle w:val="Capa"/>
            </w:pPr>
          </w:p>
          <w:p w14:paraId="48C19150" w14:textId="77777777" w:rsidR="008535C0" w:rsidRDefault="008535C0" w:rsidP="008535C0">
            <w:pPr>
              <w:pStyle w:val="Capa"/>
            </w:pPr>
          </w:p>
          <w:p w14:paraId="44F08673" w14:textId="77777777" w:rsidR="008535C0" w:rsidRPr="008B56A4" w:rsidRDefault="00BC0E84" w:rsidP="008535C0">
            <w:pPr>
              <w:pStyle w:val="Capa"/>
            </w:pPr>
            <w:r>
              <w:t>SISTEMA ELETRÔNICO DE CONTROLE DE EMPRÉSTIMOS PARA O LABORATÓRIOS DO DEL/UFES</w:t>
            </w:r>
          </w:p>
          <w:p w14:paraId="5A62C231" w14:textId="77777777" w:rsidR="008535C0" w:rsidRDefault="008535C0" w:rsidP="00230704">
            <w:pPr>
              <w:pStyle w:val="Corpodetexto2"/>
              <w:rPr>
                <w:b w:val="0"/>
              </w:rPr>
            </w:pPr>
          </w:p>
        </w:tc>
      </w:tr>
      <w:tr w:rsidR="008535C0" w14:paraId="3C7A98AE" w14:textId="77777777" w:rsidTr="00230704">
        <w:trPr>
          <w:trHeight w:val="1148"/>
        </w:trPr>
        <w:tc>
          <w:tcPr>
            <w:tcW w:w="9212" w:type="dxa"/>
            <w:vAlign w:val="bottom"/>
          </w:tcPr>
          <w:p w14:paraId="1173EE02" w14:textId="77777777" w:rsidR="008535C0" w:rsidRPr="00BC0E84" w:rsidRDefault="008535C0" w:rsidP="00230704">
            <w:pPr>
              <w:pStyle w:val="Corpodetexto2"/>
              <w:rPr>
                <w:b w:val="0"/>
                <w:szCs w:val="24"/>
              </w:rPr>
            </w:pPr>
            <w:r w:rsidRPr="00BC0E84">
              <w:rPr>
                <w:b w:val="0"/>
                <w:szCs w:val="24"/>
              </w:rPr>
              <w:t>VITÓRIA</w:t>
            </w:r>
          </w:p>
          <w:p w14:paraId="277E89D6" w14:textId="77777777" w:rsidR="008535C0" w:rsidRDefault="00BC0E84" w:rsidP="00230704">
            <w:pPr>
              <w:pStyle w:val="Corpodetexto2"/>
              <w:rPr>
                <w:b w:val="0"/>
              </w:rPr>
            </w:pPr>
            <w:r>
              <w:rPr>
                <w:b w:val="0"/>
              </w:rPr>
              <w:t>2019</w:t>
            </w:r>
          </w:p>
        </w:tc>
      </w:tr>
    </w:tbl>
    <w:p w14:paraId="46401F0E" w14:textId="77777777" w:rsidR="008B56A4" w:rsidRPr="008535C0" w:rsidRDefault="008B56A4">
      <w:pPr>
        <w:pStyle w:val="Corpodetexto2"/>
        <w:rPr>
          <w:b w:val="0"/>
          <w:sz w:val="16"/>
          <w:szCs w:val="16"/>
        </w:rPr>
      </w:pPr>
    </w:p>
    <w:p w14:paraId="24F43FBE" w14:textId="77777777" w:rsidR="00C31DC0" w:rsidRPr="008535C0" w:rsidRDefault="00C31DC0" w:rsidP="008B56A4">
      <w:pPr>
        <w:spacing w:line="240" w:lineRule="auto"/>
        <w:jc w:val="left"/>
        <w:rPr>
          <w:b/>
          <w:sz w:val="16"/>
          <w:szCs w:val="16"/>
        </w:rPr>
        <w:sectPr w:rsidR="00C31DC0" w:rsidRPr="008535C0" w:rsidSect="00AF4906">
          <w:pgSz w:w="11907" w:h="16840" w:code="9"/>
          <w:pgMar w:top="1701" w:right="1134" w:bottom="1134" w:left="1701" w:header="1134" w:footer="964" w:gutter="0"/>
          <w:pgNumType w:fmt="lowerRoman" w:start="1"/>
          <w:cols w:space="720"/>
          <w:noEndnote/>
        </w:sect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7DE7D124" w14:textId="77777777" w:rsidTr="008535C0">
        <w:trPr>
          <w:trHeight w:val="12610"/>
        </w:trPr>
        <w:tc>
          <w:tcPr>
            <w:tcW w:w="9212" w:type="dxa"/>
          </w:tcPr>
          <w:p w14:paraId="493E25D4" w14:textId="77777777" w:rsidR="008535C0" w:rsidRPr="0002587E" w:rsidRDefault="00BC0E84" w:rsidP="008535C0">
            <w:pPr>
              <w:pStyle w:val="Corpodetexto2"/>
              <w:rPr>
                <w:b w:val="0"/>
              </w:rPr>
            </w:pPr>
            <w:r>
              <w:rPr>
                <w:b w:val="0"/>
              </w:rPr>
              <w:lastRenderedPageBreak/>
              <w:t>LUCAS SOARES PESSINI</w:t>
            </w:r>
          </w:p>
          <w:p w14:paraId="703E0CA1" w14:textId="77777777" w:rsidR="008535C0" w:rsidRDefault="008535C0" w:rsidP="008535C0">
            <w:pPr>
              <w:pStyle w:val="Corpodetexto2"/>
            </w:pPr>
          </w:p>
          <w:p w14:paraId="17777BCB" w14:textId="77777777" w:rsidR="008535C0" w:rsidRDefault="008535C0" w:rsidP="008535C0">
            <w:pPr>
              <w:pStyle w:val="Corpodetexto2"/>
            </w:pPr>
          </w:p>
          <w:p w14:paraId="5DD4E599" w14:textId="77777777" w:rsidR="008535C0" w:rsidRDefault="008535C0" w:rsidP="008535C0">
            <w:pPr>
              <w:pStyle w:val="Corpodetexto2"/>
            </w:pPr>
          </w:p>
          <w:p w14:paraId="4B790A07" w14:textId="77777777" w:rsidR="008535C0" w:rsidRDefault="008535C0" w:rsidP="008535C0">
            <w:pPr>
              <w:pStyle w:val="Corpodetexto2"/>
            </w:pPr>
          </w:p>
          <w:p w14:paraId="7D829A83" w14:textId="77777777" w:rsidR="008535C0" w:rsidRDefault="008535C0" w:rsidP="008535C0">
            <w:pPr>
              <w:pStyle w:val="Corpodetexto2"/>
            </w:pPr>
          </w:p>
          <w:p w14:paraId="166E89FB" w14:textId="77777777" w:rsidR="008535C0" w:rsidRDefault="008535C0" w:rsidP="008535C0">
            <w:pPr>
              <w:pStyle w:val="Corpodetexto2"/>
            </w:pPr>
          </w:p>
          <w:p w14:paraId="29B0155C" w14:textId="77777777" w:rsidR="008535C0" w:rsidRDefault="008535C0" w:rsidP="008535C0">
            <w:pPr>
              <w:pStyle w:val="Corpodetexto2"/>
            </w:pPr>
          </w:p>
          <w:p w14:paraId="63304695" w14:textId="77777777" w:rsidR="008535C0" w:rsidRDefault="008535C0" w:rsidP="008535C0">
            <w:pPr>
              <w:pStyle w:val="Corpodetexto2"/>
            </w:pPr>
          </w:p>
          <w:p w14:paraId="4E10AC01" w14:textId="77777777" w:rsidR="008535C0" w:rsidRDefault="008535C0" w:rsidP="008535C0">
            <w:pPr>
              <w:pStyle w:val="Corpodetexto2"/>
            </w:pPr>
          </w:p>
          <w:p w14:paraId="70A36F16" w14:textId="77777777" w:rsidR="008535C0" w:rsidRDefault="008535C0" w:rsidP="008535C0">
            <w:pPr>
              <w:pStyle w:val="Corpodetexto2"/>
            </w:pPr>
          </w:p>
          <w:p w14:paraId="48E99F32" w14:textId="77777777" w:rsidR="008535C0" w:rsidRPr="0002587E" w:rsidRDefault="00BC0E84" w:rsidP="008535C0">
            <w:pPr>
              <w:pStyle w:val="Capa"/>
              <w:rPr>
                <w:sz w:val="28"/>
              </w:rPr>
            </w:pPr>
            <w:r>
              <w:rPr>
                <w:sz w:val="28"/>
              </w:rPr>
              <w:t>SISTEMA ELETRÔNICO DE CONTROLE DE EMPRÉSTIMOS PARA LABORATÓRIOS DO DEL/UFES</w:t>
            </w:r>
          </w:p>
          <w:p w14:paraId="458D12E9" w14:textId="77777777" w:rsidR="008535C0" w:rsidRDefault="008535C0" w:rsidP="008535C0">
            <w:pPr>
              <w:pStyle w:val="Corpodetexto2"/>
            </w:pPr>
          </w:p>
          <w:p w14:paraId="501B5500" w14:textId="77777777" w:rsidR="008535C0" w:rsidRDefault="008535C0" w:rsidP="008535C0">
            <w:pPr>
              <w:pStyle w:val="Corpodetexto2"/>
            </w:pPr>
          </w:p>
          <w:p w14:paraId="4398D178" w14:textId="77777777" w:rsidR="008535C0" w:rsidRDefault="008535C0" w:rsidP="008535C0">
            <w:pPr>
              <w:pStyle w:val="Corpodetexto2"/>
            </w:pPr>
          </w:p>
          <w:p w14:paraId="58A8B4B8" w14:textId="77777777" w:rsidR="008535C0" w:rsidRDefault="008535C0" w:rsidP="008535C0">
            <w:pPr>
              <w:pStyle w:val="Corpodetexto2"/>
            </w:pPr>
          </w:p>
          <w:p w14:paraId="5B29E5A9" w14:textId="77777777" w:rsidR="008535C0" w:rsidRDefault="008535C0" w:rsidP="008535C0">
            <w:pPr>
              <w:pStyle w:val="Corpodetexto2"/>
            </w:pPr>
          </w:p>
          <w:p w14:paraId="715C7708" w14:textId="77777777" w:rsidR="008535C0" w:rsidRDefault="008535C0" w:rsidP="008535C0">
            <w:pPr>
              <w:pStyle w:val="Corpodetexto2"/>
            </w:pPr>
          </w:p>
          <w:p w14:paraId="034F6AAA" w14:textId="77777777" w:rsidR="008535C0" w:rsidRDefault="008535C0" w:rsidP="008535C0">
            <w:pPr>
              <w:pStyle w:val="Corpodetexto2"/>
            </w:pPr>
          </w:p>
          <w:p w14:paraId="18BBBFDF" w14:textId="77777777" w:rsidR="008535C0" w:rsidRDefault="008535C0" w:rsidP="008535C0">
            <w:pPr>
              <w:pStyle w:val="Corpodetexto2"/>
            </w:pPr>
          </w:p>
          <w:p w14:paraId="75BC85C2" w14:textId="77777777" w:rsidR="008535C0" w:rsidRPr="0002587E" w:rsidRDefault="008535C0" w:rsidP="008535C0">
            <w:pPr>
              <w:pStyle w:val="Corpodetexto3"/>
              <w:rPr>
                <w:szCs w:val="24"/>
              </w:rPr>
            </w:pPr>
            <w:r w:rsidRPr="0002587E">
              <w:rPr>
                <w:szCs w:val="24"/>
              </w:rPr>
              <w:t xml:space="preserve">Parte manuscrita do Projeto de Graduação do aluno </w:t>
            </w:r>
            <w:r w:rsidR="00BC0E84">
              <w:rPr>
                <w:b/>
                <w:szCs w:val="24"/>
              </w:rPr>
              <w:t>Lucas Soares Pessini</w:t>
            </w:r>
            <w:r w:rsidRPr="0002587E">
              <w:rPr>
                <w:szCs w:val="24"/>
              </w:rPr>
              <w:t>, apresentado ao Departamento de Engenharia Elétrica do Centro Tecnológico da Universidade Federal do Espírito Santo, como requisito parcial para obtenção do grau de Engenheiro Eletricista.</w:t>
            </w:r>
          </w:p>
          <w:p w14:paraId="5C6459B6" w14:textId="77777777" w:rsidR="008535C0" w:rsidRPr="0002587E" w:rsidRDefault="008535C0" w:rsidP="008535C0">
            <w:pPr>
              <w:pStyle w:val="Corpodetexto3"/>
              <w:rPr>
                <w:szCs w:val="24"/>
              </w:rPr>
            </w:pPr>
          </w:p>
          <w:p w14:paraId="10D28D3C" w14:textId="77777777" w:rsidR="008535C0" w:rsidRPr="0002587E" w:rsidRDefault="008535C0" w:rsidP="008535C0">
            <w:pPr>
              <w:pStyle w:val="Corpodetexto3"/>
              <w:rPr>
                <w:szCs w:val="24"/>
              </w:rPr>
            </w:pPr>
            <w:r w:rsidRPr="0002587E">
              <w:rPr>
                <w:szCs w:val="24"/>
              </w:rPr>
              <w:t xml:space="preserve">Orientador: </w:t>
            </w:r>
            <w:r w:rsidR="00BC0E84">
              <w:rPr>
                <w:szCs w:val="24"/>
              </w:rPr>
              <w:t>Prof. Dr. André Ferreira</w:t>
            </w:r>
          </w:p>
          <w:p w14:paraId="788102C5" w14:textId="77777777" w:rsidR="008535C0" w:rsidRDefault="008535C0" w:rsidP="008535C0">
            <w:pPr>
              <w:pStyle w:val="Corpodetexto3"/>
              <w:rPr>
                <w:i/>
                <w:szCs w:val="24"/>
              </w:rPr>
            </w:pPr>
          </w:p>
          <w:p w14:paraId="085446D1" w14:textId="77777777" w:rsidR="008535C0" w:rsidRPr="0002587E" w:rsidRDefault="008535C0" w:rsidP="008535C0">
            <w:pPr>
              <w:pStyle w:val="Corpodetexto2"/>
              <w:rPr>
                <w:szCs w:val="24"/>
              </w:rPr>
            </w:pPr>
          </w:p>
          <w:p w14:paraId="242D6E29" w14:textId="77777777" w:rsidR="008535C0" w:rsidRDefault="008535C0">
            <w:pPr>
              <w:pStyle w:val="Corpodetexto2"/>
              <w:rPr>
                <w:b w:val="0"/>
              </w:rPr>
            </w:pPr>
          </w:p>
        </w:tc>
      </w:tr>
      <w:tr w:rsidR="008535C0" w14:paraId="6B45F2D4" w14:textId="77777777" w:rsidTr="008535C0">
        <w:trPr>
          <w:trHeight w:val="1148"/>
        </w:trPr>
        <w:tc>
          <w:tcPr>
            <w:tcW w:w="9212" w:type="dxa"/>
            <w:vAlign w:val="bottom"/>
          </w:tcPr>
          <w:p w14:paraId="414F3F66" w14:textId="77777777" w:rsidR="008535C0" w:rsidRPr="00BC0E84" w:rsidRDefault="008535C0" w:rsidP="008535C0">
            <w:pPr>
              <w:pStyle w:val="Corpodetexto2"/>
              <w:rPr>
                <w:b w:val="0"/>
                <w:szCs w:val="24"/>
              </w:rPr>
            </w:pPr>
            <w:r w:rsidRPr="00BC0E84">
              <w:rPr>
                <w:b w:val="0"/>
                <w:szCs w:val="24"/>
              </w:rPr>
              <w:t>VITÓRIA</w:t>
            </w:r>
          </w:p>
          <w:p w14:paraId="1840067F" w14:textId="77777777" w:rsidR="008535C0" w:rsidRDefault="00BC0E84" w:rsidP="008535C0">
            <w:pPr>
              <w:pStyle w:val="Corpodetexto2"/>
              <w:rPr>
                <w:b w:val="0"/>
              </w:rPr>
            </w:pPr>
            <w:r>
              <w:rPr>
                <w:b w:val="0"/>
              </w:rPr>
              <w:t>2019</w:t>
            </w:r>
          </w:p>
        </w:tc>
      </w:tr>
    </w:tbl>
    <w:p w14:paraId="75818DCC" w14:textId="77777777" w:rsidR="008B56A4" w:rsidRPr="008535C0" w:rsidRDefault="008B56A4" w:rsidP="008535C0">
      <w:pPr>
        <w:pStyle w:val="Corpodetexto2"/>
        <w:jc w:val="both"/>
        <w:rPr>
          <w:b w:val="0"/>
          <w:caps w:val="0"/>
          <w:sz w:val="16"/>
          <w:szCs w:val="16"/>
        </w:rPr>
      </w:pPr>
      <w:r w:rsidRPr="008535C0">
        <w:rPr>
          <w:sz w:val="16"/>
          <w:szCs w:val="16"/>
        </w:rPr>
        <w:br w:type="page"/>
      </w:r>
    </w:p>
    <w:p w14:paraId="0629C2C6" w14:textId="77777777" w:rsidR="008E7531" w:rsidRPr="008B56A4" w:rsidRDefault="00BC0E84" w:rsidP="008E7531">
      <w:pPr>
        <w:pStyle w:val="Corpodetexto2"/>
        <w:rPr>
          <w:b w:val="0"/>
        </w:rPr>
      </w:pPr>
      <w:r>
        <w:rPr>
          <w:b w:val="0"/>
        </w:rPr>
        <w:lastRenderedPageBreak/>
        <w:t>LUCAS SOARES PESSINI</w:t>
      </w:r>
    </w:p>
    <w:p w14:paraId="0B21DC8E" w14:textId="77777777" w:rsidR="00713B9E" w:rsidRDefault="00713B9E">
      <w:pPr>
        <w:pStyle w:val="Corpodetexto2"/>
      </w:pPr>
    </w:p>
    <w:p w14:paraId="2D16F706" w14:textId="77777777" w:rsidR="00713B9E" w:rsidRDefault="00713B9E">
      <w:pPr>
        <w:pStyle w:val="Corpodetexto2"/>
      </w:pPr>
    </w:p>
    <w:p w14:paraId="650F66F0" w14:textId="77777777" w:rsidR="00713B9E" w:rsidRDefault="00713B9E">
      <w:pPr>
        <w:pStyle w:val="Corpodetexto2"/>
      </w:pPr>
    </w:p>
    <w:p w14:paraId="1AECE326" w14:textId="77777777" w:rsidR="00713B9E" w:rsidRDefault="00713B9E">
      <w:pPr>
        <w:pStyle w:val="Corpodetexto2"/>
      </w:pPr>
    </w:p>
    <w:p w14:paraId="0CD2FA1B" w14:textId="77777777" w:rsidR="008E7531" w:rsidRPr="008B56A4" w:rsidRDefault="00BC0E84" w:rsidP="008E7531">
      <w:pPr>
        <w:pStyle w:val="Capa"/>
        <w:rPr>
          <w:sz w:val="28"/>
        </w:rPr>
      </w:pPr>
      <w:r>
        <w:rPr>
          <w:sz w:val="28"/>
        </w:rPr>
        <w:t>sistema eletrônico de controle de empréstimos para laboratórios do del/ufes</w:t>
      </w:r>
    </w:p>
    <w:p w14:paraId="14D1945C" w14:textId="77777777" w:rsidR="00713B9E" w:rsidRDefault="00713B9E">
      <w:pPr>
        <w:pStyle w:val="Corpodetexto2"/>
      </w:pPr>
    </w:p>
    <w:p w14:paraId="473549E4" w14:textId="77777777" w:rsidR="00713B9E" w:rsidRDefault="00713B9E">
      <w:pPr>
        <w:pStyle w:val="Corpodetexto2"/>
      </w:pPr>
    </w:p>
    <w:p w14:paraId="626079B5" w14:textId="77777777" w:rsidR="00713B9E" w:rsidRDefault="00713B9E">
      <w:pPr>
        <w:pStyle w:val="Corpodetexto2"/>
      </w:pPr>
    </w:p>
    <w:p w14:paraId="2A29F257" w14:textId="77777777" w:rsidR="008E7531" w:rsidRPr="008B56A4" w:rsidRDefault="008E7531" w:rsidP="000253A4">
      <w:pPr>
        <w:pStyle w:val="Corpodetexto3"/>
        <w:ind w:left="4500"/>
      </w:pPr>
      <w:r w:rsidRPr="008B56A4">
        <w:t xml:space="preserve">Parte manuscrita do Projeto de Graduação do aluno </w:t>
      </w:r>
      <w:r w:rsidR="00BC0E84">
        <w:rPr>
          <w:b/>
        </w:rPr>
        <w:t>Lucas Soares Pessini</w:t>
      </w:r>
      <w:r w:rsidRPr="008B56A4">
        <w:t>, apresentado ao Departamento de Engenharia Elétrica do Centro Tecnológico da Universidade Federal do Espírito Santo, como requisito parcial para obtenção do grau de Engenheiro Eletricista.</w:t>
      </w:r>
    </w:p>
    <w:p w14:paraId="2642C86D" w14:textId="77777777" w:rsidR="008E7531" w:rsidRDefault="008E7531" w:rsidP="008E7531">
      <w:pPr>
        <w:pStyle w:val="Corpodetexto3"/>
        <w:ind w:left="0"/>
        <w:rPr>
          <w:sz w:val="28"/>
        </w:rPr>
      </w:pPr>
    </w:p>
    <w:p w14:paraId="6B0FC8C0" w14:textId="77777777" w:rsidR="008E7531" w:rsidRPr="008B56A4" w:rsidRDefault="008E7531" w:rsidP="008E7531">
      <w:pPr>
        <w:pStyle w:val="Corpodetexto3"/>
        <w:ind w:left="0"/>
        <w:jc w:val="right"/>
      </w:pPr>
      <w:r w:rsidRPr="008B56A4">
        <w:t xml:space="preserve">Aprovada em </w:t>
      </w:r>
      <w:r w:rsidR="00BC0E84">
        <w:t>16</w:t>
      </w:r>
      <w:r w:rsidRPr="008B56A4">
        <w:t xml:space="preserve">, de </w:t>
      </w:r>
      <w:r w:rsidR="00BC0E84">
        <w:t>dezembro</w:t>
      </w:r>
      <w:r w:rsidRPr="008B56A4">
        <w:t xml:space="preserve"> de </w:t>
      </w:r>
      <w:r w:rsidR="00BC0E84">
        <w:t>2019</w:t>
      </w:r>
      <w:r w:rsidRPr="008B56A4">
        <w:t>.</w:t>
      </w:r>
    </w:p>
    <w:p w14:paraId="57954EB5" w14:textId="77777777" w:rsidR="008E7531" w:rsidRDefault="008E7531">
      <w:pPr>
        <w:pStyle w:val="Corpodetexto2"/>
      </w:pPr>
    </w:p>
    <w:p w14:paraId="15F95165" w14:textId="77777777" w:rsidR="008E7531" w:rsidRDefault="008E7531">
      <w:pPr>
        <w:pStyle w:val="Corpodetexto2"/>
      </w:pPr>
    </w:p>
    <w:p w14:paraId="18B448CA" w14:textId="77777777" w:rsidR="00713B9E" w:rsidRDefault="00713B9E">
      <w:pPr>
        <w:pStyle w:val="Corpodetexto2"/>
      </w:pPr>
    </w:p>
    <w:p w14:paraId="57593098" w14:textId="77777777" w:rsidR="00713B9E" w:rsidRDefault="00713B9E" w:rsidP="000253A4">
      <w:pPr>
        <w:pStyle w:val="Examinadora"/>
        <w:ind w:left="4500"/>
      </w:pPr>
      <w:r>
        <w:t>COMISSÃO EXAMINADORA:</w:t>
      </w:r>
    </w:p>
    <w:p w14:paraId="13AA0E70" w14:textId="77777777" w:rsidR="00713B9E" w:rsidRDefault="00713B9E" w:rsidP="008E7531">
      <w:pPr>
        <w:pStyle w:val="Examinadora"/>
        <w:ind w:left="3119"/>
      </w:pPr>
    </w:p>
    <w:p w14:paraId="7DF8A2A5" w14:textId="77777777" w:rsidR="00713B9E" w:rsidRDefault="00713B9E" w:rsidP="008E7531">
      <w:pPr>
        <w:pStyle w:val="Examinadora"/>
        <w:ind w:left="3119"/>
      </w:pPr>
    </w:p>
    <w:p w14:paraId="46848A7A" w14:textId="77777777" w:rsidR="00713B9E" w:rsidRDefault="00713B9E" w:rsidP="008E7531">
      <w:pPr>
        <w:pStyle w:val="Examinadora"/>
        <w:ind w:left="3119"/>
      </w:pPr>
    </w:p>
    <w:p w14:paraId="65C151F2" w14:textId="77777777" w:rsidR="00713B9E" w:rsidRDefault="00713B9E" w:rsidP="000253A4">
      <w:pPr>
        <w:pStyle w:val="Examinadora"/>
        <w:ind w:left="4500"/>
      </w:pPr>
      <w:r>
        <w:t>__________________</w:t>
      </w:r>
      <w:r w:rsidR="008E7531">
        <w:t>_____________</w:t>
      </w:r>
      <w:r>
        <w:t>_____</w:t>
      </w:r>
    </w:p>
    <w:p w14:paraId="447192C5" w14:textId="77777777" w:rsidR="00A910D8" w:rsidRPr="009D5DBA" w:rsidRDefault="00BC0E84" w:rsidP="000253A4">
      <w:pPr>
        <w:pStyle w:val="Examinadora"/>
        <w:ind w:left="4500"/>
        <w:rPr>
          <w:sz w:val="20"/>
        </w:rPr>
      </w:pPr>
      <w:r>
        <w:t>Prof. Dr. André Ferreira</w:t>
      </w:r>
    </w:p>
    <w:p w14:paraId="541871F2" w14:textId="77777777" w:rsidR="008E7531" w:rsidRDefault="00BC0E84" w:rsidP="000253A4">
      <w:pPr>
        <w:pStyle w:val="Examinadora"/>
        <w:ind w:left="4500"/>
      </w:pPr>
      <w:r>
        <w:t>Universidade Federal do Espírito Santo</w:t>
      </w:r>
    </w:p>
    <w:p w14:paraId="48D83DB6" w14:textId="77777777" w:rsidR="00713B9E" w:rsidRDefault="00713B9E" w:rsidP="000253A4">
      <w:pPr>
        <w:pStyle w:val="Examinadora"/>
        <w:ind w:left="4500"/>
      </w:pPr>
      <w:r>
        <w:t>Orientador</w:t>
      </w:r>
    </w:p>
    <w:p w14:paraId="2AC43F11" w14:textId="77777777" w:rsidR="00713B9E" w:rsidRDefault="00713B9E" w:rsidP="000253A4">
      <w:pPr>
        <w:pStyle w:val="Examinadora"/>
        <w:ind w:left="4500"/>
      </w:pPr>
    </w:p>
    <w:p w14:paraId="45B441BF" w14:textId="77777777" w:rsidR="00713B9E" w:rsidRDefault="00713B9E" w:rsidP="00BC0E84">
      <w:pPr>
        <w:pStyle w:val="Examinadora"/>
        <w:ind w:left="0"/>
      </w:pPr>
    </w:p>
    <w:p w14:paraId="2F4B1CAC" w14:textId="77777777" w:rsidR="00713B9E" w:rsidRDefault="00713B9E" w:rsidP="000253A4">
      <w:pPr>
        <w:pStyle w:val="Examinadora"/>
        <w:ind w:left="4500"/>
      </w:pPr>
    </w:p>
    <w:p w14:paraId="6F97B59E" w14:textId="77777777" w:rsidR="008E7531" w:rsidRDefault="008E7531" w:rsidP="000253A4">
      <w:pPr>
        <w:pStyle w:val="Examinadora"/>
        <w:ind w:left="4500"/>
      </w:pPr>
      <w:r>
        <w:t>___________________________________</w:t>
      </w:r>
    </w:p>
    <w:p w14:paraId="2A1F6503" w14:textId="77777777" w:rsidR="00713B9E" w:rsidRDefault="00BC0E84" w:rsidP="000253A4">
      <w:pPr>
        <w:pStyle w:val="Examinadora"/>
        <w:ind w:left="4500"/>
      </w:pPr>
      <w:r>
        <w:t>Profa. Dra. Eliete Maria de Oliveira Caldeira</w:t>
      </w:r>
    </w:p>
    <w:p w14:paraId="1172EC40" w14:textId="77777777" w:rsidR="008E7531" w:rsidRDefault="00BC0E84" w:rsidP="000253A4">
      <w:pPr>
        <w:pStyle w:val="Examinadora"/>
        <w:ind w:left="4500"/>
      </w:pPr>
      <w:r>
        <w:t>Universidade Federal do Espírito Santo</w:t>
      </w:r>
    </w:p>
    <w:p w14:paraId="00DE03A8" w14:textId="77777777" w:rsidR="00713B9E" w:rsidRDefault="00713B9E" w:rsidP="000253A4">
      <w:pPr>
        <w:pStyle w:val="Examinadora"/>
        <w:ind w:left="4500"/>
      </w:pPr>
      <w:r>
        <w:t>Examinador</w:t>
      </w:r>
      <w:r w:rsidR="000F6E35">
        <w:t>a</w:t>
      </w:r>
    </w:p>
    <w:p w14:paraId="603F048B" w14:textId="77777777" w:rsidR="00713B9E" w:rsidRDefault="00713B9E" w:rsidP="000253A4">
      <w:pPr>
        <w:pStyle w:val="Examinadora"/>
        <w:ind w:left="4500"/>
      </w:pPr>
    </w:p>
    <w:p w14:paraId="6C9E3165" w14:textId="77777777" w:rsidR="00713B9E" w:rsidRDefault="00713B9E" w:rsidP="000253A4">
      <w:pPr>
        <w:pStyle w:val="Examinadora"/>
        <w:ind w:left="4500"/>
      </w:pPr>
    </w:p>
    <w:p w14:paraId="0BD9E063" w14:textId="77777777" w:rsidR="008E7531" w:rsidRDefault="008E7531" w:rsidP="000253A4">
      <w:pPr>
        <w:pStyle w:val="Examinadora"/>
        <w:ind w:left="4500"/>
      </w:pPr>
      <w:r>
        <w:t>____________________________________</w:t>
      </w:r>
    </w:p>
    <w:p w14:paraId="4081F0A2" w14:textId="77777777" w:rsidR="000F6E35" w:rsidRDefault="000F6E35" w:rsidP="000253A4">
      <w:pPr>
        <w:pStyle w:val="Examinadora"/>
        <w:ind w:left="4500"/>
      </w:pPr>
      <w:r w:rsidRPr="000F6E35">
        <w:t>Prof. Dr. Walbermark Marques dos Santos</w:t>
      </w:r>
    </w:p>
    <w:p w14:paraId="53F9594E" w14:textId="77777777" w:rsidR="008E7531" w:rsidRDefault="000F6E35" w:rsidP="000253A4">
      <w:pPr>
        <w:pStyle w:val="Examinadora"/>
        <w:ind w:left="4500"/>
      </w:pPr>
      <w:r>
        <w:t>Universidade Federal do Espírito Santo</w:t>
      </w:r>
    </w:p>
    <w:p w14:paraId="1FE3F91A" w14:textId="77777777" w:rsidR="00E679C2" w:rsidRDefault="00713B9E" w:rsidP="000253A4">
      <w:pPr>
        <w:pStyle w:val="Examinadora"/>
        <w:ind w:left="4500"/>
        <w:rPr>
          <w:b w:val="0"/>
        </w:rPr>
      </w:pPr>
      <w:r>
        <w:t>Examinador</w:t>
      </w:r>
      <w:r w:rsidR="00E679C2">
        <w:br w:type="page"/>
      </w:r>
    </w:p>
    <w:p w14:paraId="07D82647" w14:textId="77777777" w:rsidR="00E03E83" w:rsidRDefault="00E03E83" w:rsidP="00E03E83">
      <w:pPr>
        <w:pStyle w:val="corpodetexto4"/>
        <w:spacing w:before="0"/>
      </w:pPr>
    </w:p>
    <w:p w14:paraId="0A411E61" w14:textId="77777777" w:rsidR="0002587E" w:rsidRDefault="0002587E" w:rsidP="00E03E83">
      <w:pPr>
        <w:pStyle w:val="corpodetexto4"/>
        <w:spacing w:before="0"/>
      </w:pPr>
    </w:p>
    <w:p w14:paraId="7F3725A2" w14:textId="77777777" w:rsidR="0002587E" w:rsidRDefault="0002587E" w:rsidP="00E03E83">
      <w:pPr>
        <w:pStyle w:val="corpodetexto4"/>
        <w:spacing w:before="0"/>
      </w:pPr>
    </w:p>
    <w:p w14:paraId="01ABB31D" w14:textId="77777777" w:rsidR="0002587E" w:rsidRDefault="0002587E" w:rsidP="00E03E83">
      <w:pPr>
        <w:pStyle w:val="corpodetexto4"/>
        <w:spacing w:before="0"/>
      </w:pPr>
    </w:p>
    <w:p w14:paraId="33030B5F" w14:textId="77777777" w:rsidR="00E03E83" w:rsidRDefault="00E03E83" w:rsidP="00E03E83">
      <w:pPr>
        <w:pStyle w:val="corpodetexto4"/>
        <w:spacing w:before="0"/>
      </w:pPr>
    </w:p>
    <w:p w14:paraId="16D7F8F5" w14:textId="77777777" w:rsidR="00E03E83" w:rsidRDefault="00E03E83" w:rsidP="00E03E83">
      <w:pPr>
        <w:pStyle w:val="corpodetexto4"/>
        <w:spacing w:before="0"/>
      </w:pPr>
    </w:p>
    <w:p w14:paraId="76769762" w14:textId="77777777" w:rsidR="00E03E83" w:rsidRDefault="00E03E83" w:rsidP="00E03E83">
      <w:pPr>
        <w:pStyle w:val="corpodetexto4"/>
        <w:spacing w:before="0"/>
      </w:pPr>
    </w:p>
    <w:p w14:paraId="3E9A7646" w14:textId="77777777" w:rsidR="00E03E83" w:rsidRDefault="00E03E83" w:rsidP="00E03E83">
      <w:pPr>
        <w:pStyle w:val="corpodetexto4"/>
        <w:spacing w:before="0"/>
      </w:pPr>
    </w:p>
    <w:p w14:paraId="46B83605" w14:textId="77777777" w:rsidR="00E03E83" w:rsidRDefault="00E03E83" w:rsidP="00E03E83">
      <w:pPr>
        <w:pStyle w:val="corpodetexto4"/>
        <w:spacing w:before="0"/>
      </w:pPr>
    </w:p>
    <w:p w14:paraId="23FD2872" w14:textId="77777777" w:rsidR="00E03E83" w:rsidRDefault="00E03E83" w:rsidP="00E03E83">
      <w:pPr>
        <w:pStyle w:val="corpodetexto4"/>
        <w:spacing w:before="0"/>
      </w:pPr>
    </w:p>
    <w:p w14:paraId="420573F5" w14:textId="77777777" w:rsidR="00E03E83" w:rsidRDefault="00E03E83" w:rsidP="00E03E83">
      <w:pPr>
        <w:pStyle w:val="corpodetexto4"/>
        <w:spacing w:before="0"/>
      </w:pPr>
    </w:p>
    <w:p w14:paraId="663E4FF9" w14:textId="77777777" w:rsidR="00E03E83" w:rsidRDefault="00E03E83" w:rsidP="00E03E83">
      <w:pPr>
        <w:pStyle w:val="corpodetexto4"/>
        <w:spacing w:before="0"/>
      </w:pPr>
    </w:p>
    <w:p w14:paraId="7F8EF8B7" w14:textId="77777777" w:rsidR="00E03E83" w:rsidRDefault="00E03E83" w:rsidP="00E03E83">
      <w:pPr>
        <w:pStyle w:val="corpodetexto4"/>
        <w:spacing w:before="0"/>
      </w:pPr>
    </w:p>
    <w:p w14:paraId="2AE88EF3" w14:textId="77777777" w:rsidR="00E03E83" w:rsidRDefault="00E03E83" w:rsidP="00E03E83">
      <w:pPr>
        <w:pStyle w:val="corpodetexto4"/>
        <w:spacing w:before="0"/>
      </w:pPr>
    </w:p>
    <w:p w14:paraId="36C0CD88" w14:textId="77777777" w:rsidR="00E03E83" w:rsidRDefault="00E03E83" w:rsidP="00E03E83">
      <w:pPr>
        <w:pStyle w:val="corpodetexto4"/>
        <w:spacing w:before="0"/>
      </w:pPr>
    </w:p>
    <w:p w14:paraId="1D99984D" w14:textId="77777777" w:rsidR="00E03E83" w:rsidRDefault="00E03E83" w:rsidP="00E03E83">
      <w:pPr>
        <w:pStyle w:val="corpodetexto4"/>
        <w:spacing w:before="0"/>
      </w:pPr>
    </w:p>
    <w:p w14:paraId="287476CD" w14:textId="77777777" w:rsidR="00E03E83" w:rsidRDefault="00E03E83" w:rsidP="00E03E83">
      <w:pPr>
        <w:pStyle w:val="corpodetexto4"/>
        <w:spacing w:before="0"/>
      </w:pPr>
    </w:p>
    <w:p w14:paraId="16FE4C20" w14:textId="77777777" w:rsidR="00E03E83" w:rsidRDefault="00E03E83" w:rsidP="00E03E83">
      <w:pPr>
        <w:pStyle w:val="corpodetexto4"/>
        <w:spacing w:before="0"/>
      </w:pPr>
    </w:p>
    <w:p w14:paraId="34BB1D33" w14:textId="77777777" w:rsidR="00E03E83" w:rsidRDefault="00E03E83" w:rsidP="00E03E83">
      <w:pPr>
        <w:pStyle w:val="corpodetexto4"/>
        <w:spacing w:before="0"/>
      </w:pPr>
    </w:p>
    <w:p w14:paraId="095C0280" w14:textId="77777777" w:rsidR="00E03E83" w:rsidRDefault="00E03E83" w:rsidP="00E03E83">
      <w:pPr>
        <w:pStyle w:val="corpodetexto4"/>
        <w:spacing w:before="0"/>
      </w:pPr>
    </w:p>
    <w:p w14:paraId="29D89B3A" w14:textId="77777777" w:rsidR="00E03E83" w:rsidRDefault="00E03E83" w:rsidP="00E03E83">
      <w:pPr>
        <w:pStyle w:val="corpodetexto4"/>
        <w:spacing w:before="0"/>
      </w:pPr>
    </w:p>
    <w:p w14:paraId="75C7D8C8" w14:textId="77777777" w:rsidR="00E03E83" w:rsidRDefault="00E03E83" w:rsidP="00E03E83">
      <w:pPr>
        <w:pStyle w:val="corpodetexto4"/>
        <w:spacing w:before="0"/>
      </w:pPr>
    </w:p>
    <w:p w14:paraId="0ED47342" w14:textId="77777777" w:rsidR="00E03E83" w:rsidRDefault="00E03E83" w:rsidP="00E03E83">
      <w:pPr>
        <w:pStyle w:val="corpodetexto4"/>
        <w:spacing w:before="0"/>
      </w:pPr>
    </w:p>
    <w:p w14:paraId="07567589" w14:textId="77777777" w:rsidR="00E03E83" w:rsidRDefault="00E03E83" w:rsidP="00E03E83">
      <w:pPr>
        <w:pStyle w:val="corpodetexto4"/>
        <w:spacing w:before="0"/>
      </w:pPr>
    </w:p>
    <w:p w14:paraId="1AE7B1FC" w14:textId="77777777" w:rsidR="00E03E83" w:rsidRDefault="00E03E83" w:rsidP="00E03E83">
      <w:pPr>
        <w:pStyle w:val="corpodetexto4"/>
        <w:spacing w:before="0"/>
      </w:pPr>
    </w:p>
    <w:p w14:paraId="45A3C047" w14:textId="77777777" w:rsidR="00E03E83" w:rsidRDefault="00E03E83" w:rsidP="00E03E83">
      <w:pPr>
        <w:pStyle w:val="corpodetexto4"/>
        <w:spacing w:before="0"/>
      </w:pPr>
    </w:p>
    <w:p w14:paraId="36143252" w14:textId="77777777" w:rsidR="00E03E83" w:rsidRDefault="00E03E83" w:rsidP="00E03E83">
      <w:pPr>
        <w:pStyle w:val="corpodetexto4"/>
        <w:spacing w:before="0"/>
      </w:pPr>
    </w:p>
    <w:p w14:paraId="3FDB350D" w14:textId="77777777" w:rsidR="00E03E83" w:rsidRDefault="00E03E83" w:rsidP="00E03E83">
      <w:pPr>
        <w:pStyle w:val="corpodetexto4"/>
        <w:spacing w:before="0"/>
      </w:pPr>
    </w:p>
    <w:p w14:paraId="578F1594" w14:textId="77777777" w:rsidR="00E03E83" w:rsidRDefault="00E03E83" w:rsidP="00E03E83">
      <w:pPr>
        <w:pStyle w:val="corpodetexto4"/>
        <w:spacing w:before="0"/>
      </w:pPr>
    </w:p>
    <w:p w14:paraId="273BB126" w14:textId="77777777" w:rsidR="00E03E83" w:rsidRDefault="00E03E83" w:rsidP="00E03E83">
      <w:pPr>
        <w:pStyle w:val="corpodetexto4"/>
        <w:spacing w:before="0"/>
      </w:pPr>
    </w:p>
    <w:p w14:paraId="3807C53D" w14:textId="77777777" w:rsidR="00E03E83" w:rsidRDefault="00E03E83" w:rsidP="00E03E83">
      <w:pPr>
        <w:pStyle w:val="corpodetexto4"/>
        <w:spacing w:before="0"/>
      </w:pPr>
    </w:p>
    <w:p w14:paraId="1D26851C" w14:textId="77777777" w:rsidR="00E03E83" w:rsidRDefault="00E03E83" w:rsidP="00E03E83">
      <w:pPr>
        <w:pStyle w:val="corpodetexto4"/>
        <w:spacing w:before="0"/>
      </w:pPr>
    </w:p>
    <w:p w14:paraId="69CD55BE" w14:textId="77777777" w:rsidR="00E03E83" w:rsidRDefault="00E03E83" w:rsidP="00E03E83">
      <w:pPr>
        <w:pStyle w:val="corpodetexto4"/>
        <w:spacing w:before="0"/>
      </w:pPr>
    </w:p>
    <w:p w14:paraId="055F3A4F" w14:textId="77777777" w:rsidR="000253A4" w:rsidRDefault="000253A4" w:rsidP="00E03E83">
      <w:pPr>
        <w:pStyle w:val="corpodetexto4"/>
        <w:spacing w:before="0"/>
      </w:pPr>
    </w:p>
    <w:p w14:paraId="314CABD6" w14:textId="77777777" w:rsidR="000253A4" w:rsidRDefault="000253A4" w:rsidP="00E03E83">
      <w:pPr>
        <w:pStyle w:val="corpodetexto4"/>
        <w:spacing w:before="0"/>
      </w:pPr>
    </w:p>
    <w:p w14:paraId="656900FD" w14:textId="77777777" w:rsidR="000253A4" w:rsidRDefault="000253A4" w:rsidP="00E03E83">
      <w:pPr>
        <w:pStyle w:val="corpodetexto4"/>
        <w:spacing w:before="0"/>
      </w:pPr>
    </w:p>
    <w:p w14:paraId="0857D85C" w14:textId="77777777" w:rsidR="000253A4" w:rsidRDefault="000253A4" w:rsidP="00E03E83">
      <w:pPr>
        <w:pStyle w:val="corpodetexto4"/>
        <w:spacing w:before="0"/>
      </w:pPr>
    </w:p>
    <w:p w14:paraId="2D13EADC" w14:textId="77777777" w:rsidR="000253A4" w:rsidRDefault="000253A4" w:rsidP="00E03E83">
      <w:pPr>
        <w:pStyle w:val="corpodetexto4"/>
        <w:spacing w:before="0"/>
      </w:pPr>
    </w:p>
    <w:p w14:paraId="7025BE8E" w14:textId="77777777" w:rsidR="000253A4" w:rsidRDefault="000253A4" w:rsidP="00E03E83">
      <w:pPr>
        <w:pStyle w:val="corpodetexto4"/>
        <w:spacing w:before="0"/>
      </w:pPr>
    </w:p>
    <w:p w14:paraId="730C361C" w14:textId="77777777" w:rsidR="000253A4" w:rsidRDefault="000253A4" w:rsidP="00E03E83">
      <w:pPr>
        <w:pStyle w:val="corpodetexto4"/>
        <w:spacing w:before="0"/>
      </w:pPr>
    </w:p>
    <w:p w14:paraId="3684B8FF" w14:textId="77777777" w:rsidR="000253A4" w:rsidRDefault="000253A4" w:rsidP="00E03E83">
      <w:pPr>
        <w:pStyle w:val="corpodetexto4"/>
        <w:spacing w:before="0"/>
      </w:pPr>
    </w:p>
    <w:p w14:paraId="1CB9ECF9" w14:textId="77777777" w:rsidR="000253A4" w:rsidRDefault="000253A4" w:rsidP="00E03E83">
      <w:pPr>
        <w:pStyle w:val="corpodetexto4"/>
        <w:spacing w:before="0"/>
      </w:pPr>
    </w:p>
    <w:p w14:paraId="23C4DA3C" w14:textId="77777777" w:rsidR="00E03E83" w:rsidRDefault="00E03E83" w:rsidP="00E03E83">
      <w:pPr>
        <w:pStyle w:val="corpodetexto4"/>
        <w:spacing w:before="0"/>
      </w:pPr>
    </w:p>
    <w:p w14:paraId="51F4F81A" w14:textId="77777777" w:rsidR="000F6E35" w:rsidRDefault="000F6E35" w:rsidP="00E03E83">
      <w:pPr>
        <w:pStyle w:val="corpodetexto4"/>
        <w:spacing w:before="0"/>
        <w:rPr>
          <w:i/>
        </w:rPr>
      </w:pPr>
    </w:p>
    <w:p w14:paraId="3DDEE226" w14:textId="77777777" w:rsidR="000F6E35" w:rsidRDefault="000F6E35" w:rsidP="00E03E83">
      <w:pPr>
        <w:pStyle w:val="corpodetexto4"/>
        <w:spacing w:before="0"/>
        <w:rPr>
          <w:i/>
        </w:rPr>
      </w:pPr>
    </w:p>
    <w:p w14:paraId="2A96AA71" w14:textId="77777777" w:rsidR="000F6E35" w:rsidRDefault="000F6E35" w:rsidP="00E03E83">
      <w:pPr>
        <w:pStyle w:val="corpodetexto4"/>
        <w:spacing w:before="0"/>
        <w:rPr>
          <w:i/>
        </w:rPr>
      </w:pPr>
    </w:p>
    <w:p w14:paraId="71157455" w14:textId="77777777" w:rsidR="00E03E83" w:rsidRPr="00E03E83" w:rsidRDefault="0003366C" w:rsidP="00E03E83">
      <w:pPr>
        <w:pStyle w:val="corpodetexto4"/>
        <w:spacing w:before="0"/>
        <w:rPr>
          <w:i/>
        </w:rPr>
      </w:pPr>
      <w:r>
        <w:rPr>
          <w:i/>
        </w:rPr>
        <w:t>.</w:t>
      </w:r>
    </w:p>
    <w:p w14:paraId="5F1CE56D" w14:textId="77777777" w:rsidR="00E03E83" w:rsidRDefault="00E03E83" w:rsidP="00E03E83">
      <w:pPr>
        <w:pStyle w:val="corpodetexto4"/>
        <w:spacing w:before="0"/>
      </w:pPr>
    </w:p>
    <w:p w14:paraId="729A6CDF" w14:textId="77777777" w:rsidR="000F6E35" w:rsidRDefault="000F6E35" w:rsidP="00E03E83">
      <w:pPr>
        <w:pStyle w:val="corpodetexto4"/>
        <w:spacing w:before="0"/>
      </w:pPr>
    </w:p>
    <w:p w14:paraId="294FA4E5" w14:textId="77777777" w:rsidR="00E679C2" w:rsidRDefault="00713B9E" w:rsidP="00E03E83">
      <w:pPr>
        <w:pStyle w:val="corpodetexto4"/>
        <w:spacing w:before="0"/>
      </w:pPr>
      <w:r>
        <w:t xml:space="preserve">Aos alunos </w:t>
      </w:r>
      <w:r w:rsidR="00DF05F5">
        <w:t xml:space="preserve">e professores </w:t>
      </w:r>
      <w:r>
        <w:t>do Curso de Engenharia Elétrica da UFES.</w:t>
      </w:r>
    </w:p>
    <w:p w14:paraId="6F759EA9" w14:textId="77777777" w:rsidR="00713B9E" w:rsidRPr="000F6E35" w:rsidRDefault="00E679C2" w:rsidP="000F6E35">
      <w:pPr>
        <w:spacing w:line="240" w:lineRule="auto"/>
        <w:jc w:val="left"/>
      </w:pPr>
      <w:r>
        <w:lastRenderedPageBreak/>
        <w:br w:type="page"/>
      </w:r>
    </w:p>
    <w:p w14:paraId="0E549F73" w14:textId="77777777" w:rsidR="00E03E83" w:rsidRDefault="00E03E83" w:rsidP="00E03E83">
      <w:pPr>
        <w:pStyle w:val="corpodetexto4"/>
        <w:spacing w:before="0"/>
      </w:pPr>
    </w:p>
    <w:p w14:paraId="5F75C189" w14:textId="77777777" w:rsidR="00404420" w:rsidRDefault="000F6E35">
      <w:r w:rsidRPr="000F6E35">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14:paraId="438E9EE7" w14:textId="77777777" w:rsidR="00404420" w:rsidRDefault="00404420">
      <w:pPr>
        <w:spacing w:line="240" w:lineRule="auto"/>
        <w:jc w:val="left"/>
      </w:pPr>
      <w:r>
        <w:br w:type="page"/>
      </w:r>
    </w:p>
    <w:p w14:paraId="5172E09B" w14:textId="77777777" w:rsidR="00047687" w:rsidRPr="00CC38B9" w:rsidRDefault="00047687" w:rsidP="00047687">
      <w:pPr>
        <w:spacing w:after="360"/>
        <w:jc w:val="center"/>
        <w:rPr>
          <w:b/>
          <w:sz w:val="28"/>
        </w:rPr>
      </w:pPr>
      <w:bookmarkStart w:id="0" w:name="_Toc523964447"/>
      <w:r w:rsidRPr="00CC38B9">
        <w:rPr>
          <w:b/>
          <w:sz w:val="28"/>
        </w:rPr>
        <w:lastRenderedPageBreak/>
        <w:t>RESUMO</w:t>
      </w:r>
    </w:p>
    <w:p w14:paraId="3F1F683C" w14:textId="77777777" w:rsidR="00047687" w:rsidRDefault="00047687" w:rsidP="00047687">
      <w:r w:rsidRPr="00AF674E">
        <w:t xml:space="preserve">A automação de processos está se tornando mais comum, pois deixa mais prático a realização de atividades que antes eram mais complicadas sem o uso de computadores e sistemas informatizados. Aqui se apresenta um projeto para o controle eletrônico de empréstimos de kits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baseado em Sistema de Informações Geográficas, ou GIS, </w:t>
      </w:r>
      <w:r w:rsidRPr="00AF674E">
        <w:rPr>
          <w:i/>
          <w:iCs/>
        </w:rPr>
        <w:t>Geographic Information System</w:t>
      </w:r>
      <w:r w:rsidRPr="00AF674E">
        <w:t>. O registro de empréstimo será armazenado em um banco de dados e haverá uma interface da web para registro e consulta dos empréstimos. O sistema também gerará alguns relatórios contendo informações pertinentes, além de manter um histórico dos empréstimos.</w:t>
      </w:r>
      <w:bookmarkEnd w:id="0"/>
    </w:p>
    <w:p w14:paraId="32EE9C0A" w14:textId="77777777" w:rsidR="00047687" w:rsidRDefault="00047687" w:rsidP="00047687"/>
    <w:p w14:paraId="06E50819" w14:textId="77777777" w:rsidR="00E679C2" w:rsidRPr="00AF674E" w:rsidRDefault="00047687" w:rsidP="00047687">
      <w:r>
        <w:t>Palavras chave: banco de dados, sistema web, automatização de processos.</w:t>
      </w:r>
      <w:r w:rsidR="00E679C2">
        <w:br w:type="page"/>
      </w:r>
    </w:p>
    <w:p w14:paraId="1B74601B" w14:textId="77777777" w:rsidR="00047687" w:rsidRPr="00CC38B9" w:rsidRDefault="00047687" w:rsidP="00047687">
      <w:pPr>
        <w:spacing w:after="360"/>
        <w:jc w:val="center"/>
        <w:rPr>
          <w:b/>
          <w:sz w:val="28"/>
        </w:rPr>
      </w:pPr>
      <w:r>
        <w:rPr>
          <w:b/>
          <w:sz w:val="28"/>
        </w:rPr>
        <w:lastRenderedPageBreak/>
        <w:t>ABSTRACT</w:t>
      </w:r>
    </w:p>
    <w:p w14:paraId="5A97A80D" w14:textId="77777777" w:rsidR="00047687" w:rsidRDefault="00047687" w:rsidP="00047687">
      <w:r>
        <w:t>Process automation is becoming more common as it makes it more practical to perform activities that were once more complicated without the use of computers and computer systems. Here is a project for the electronic control of loans for teaching support kits and equipment available in the electronics laboratory of the Department of Electrical Engineering of UFES, with the procedures and theoretical background to be followed. A study on the location monitoring of such loans will be conducted based on Geographic Information System (GIS). The loan record will be stored in a database and there will be a web interface for loan registration and consultation. The system will also generate some reports containing pertinent information and maintain a loan history.</w:t>
      </w:r>
    </w:p>
    <w:p w14:paraId="0716D610" w14:textId="77777777" w:rsidR="00047687" w:rsidRDefault="00047687" w:rsidP="00047687"/>
    <w:p w14:paraId="121EE767" w14:textId="77777777" w:rsidR="00047687" w:rsidRPr="00AF674E" w:rsidRDefault="00047687" w:rsidP="00047687">
      <w:r>
        <w:t>Keyword: database, web system, process automation.</w:t>
      </w:r>
      <w:r>
        <w:br w:type="page"/>
      </w:r>
    </w:p>
    <w:p w14:paraId="46A007C0" w14:textId="77777777" w:rsidR="00713B9E" w:rsidRPr="00CC38B9" w:rsidRDefault="00CC38B9" w:rsidP="00CC38B9">
      <w:pPr>
        <w:spacing w:after="360"/>
        <w:jc w:val="center"/>
        <w:rPr>
          <w:b/>
          <w:sz w:val="28"/>
        </w:rPr>
      </w:pPr>
      <w:r w:rsidRPr="00CC38B9">
        <w:rPr>
          <w:b/>
          <w:sz w:val="28"/>
        </w:rPr>
        <w:lastRenderedPageBreak/>
        <w:t>LISTA DE FIGURAS</w:t>
      </w:r>
    </w:p>
    <w:p w14:paraId="04562679" w14:textId="77777777" w:rsidR="000859AB" w:rsidRDefault="009A2D0E">
      <w:pPr>
        <w:pStyle w:val="ndicedeilustraes"/>
        <w:tabs>
          <w:tab w:val="right" w:leader="dot" w:pos="9062"/>
        </w:tabs>
        <w:rPr>
          <w:rFonts w:asciiTheme="minorHAnsi" w:eastAsiaTheme="minorEastAsia" w:hAnsiTheme="minorHAnsi" w:cstheme="minorBidi"/>
          <w:noProof/>
          <w:sz w:val="22"/>
          <w:szCs w:val="22"/>
        </w:rPr>
      </w:pPr>
      <w:r>
        <w:rPr>
          <w:b/>
        </w:rPr>
        <w:fldChar w:fldCharType="begin"/>
      </w:r>
      <w:r w:rsidR="00713B9E">
        <w:rPr>
          <w:b/>
        </w:rPr>
        <w:instrText xml:space="preserve"> TOC \h \z \c "Figura" </w:instrText>
      </w:r>
      <w:r>
        <w:rPr>
          <w:b/>
        </w:rPr>
        <w:fldChar w:fldCharType="separate"/>
      </w:r>
      <w:hyperlink w:anchor="_Toc26665060" w:history="1">
        <w:r w:rsidR="000859AB" w:rsidRPr="00A032D5">
          <w:rPr>
            <w:rStyle w:val="Hyperlink"/>
            <w:noProof/>
          </w:rPr>
          <w:t>Figura 1 – Esquemático geral do projeto</w:t>
        </w:r>
        <w:r w:rsidR="000859AB">
          <w:rPr>
            <w:noProof/>
            <w:webHidden/>
          </w:rPr>
          <w:tab/>
        </w:r>
        <w:r w:rsidR="000859AB">
          <w:rPr>
            <w:noProof/>
            <w:webHidden/>
          </w:rPr>
          <w:fldChar w:fldCharType="begin"/>
        </w:r>
        <w:r w:rsidR="000859AB">
          <w:rPr>
            <w:noProof/>
            <w:webHidden/>
          </w:rPr>
          <w:instrText xml:space="preserve"> PAGEREF _Toc26665060 \h </w:instrText>
        </w:r>
        <w:r w:rsidR="000859AB">
          <w:rPr>
            <w:noProof/>
            <w:webHidden/>
          </w:rPr>
        </w:r>
        <w:r w:rsidR="000859AB">
          <w:rPr>
            <w:noProof/>
            <w:webHidden/>
          </w:rPr>
          <w:fldChar w:fldCharType="separate"/>
        </w:r>
        <w:r w:rsidR="000859AB">
          <w:rPr>
            <w:noProof/>
            <w:webHidden/>
          </w:rPr>
          <w:t>20</w:t>
        </w:r>
        <w:r w:rsidR="000859AB">
          <w:rPr>
            <w:noProof/>
            <w:webHidden/>
          </w:rPr>
          <w:fldChar w:fldCharType="end"/>
        </w:r>
      </w:hyperlink>
    </w:p>
    <w:p w14:paraId="780E9BA3"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1" w:history="1">
        <w:r w:rsidRPr="00A032D5">
          <w:rPr>
            <w:rStyle w:val="Hyperlink"/>
            <w:noProof/>
          </w:rPr>
          <w:t>Figura 2 – Esquemático de Reconhecimento do Usuário, Kits ou Equipamento e inserindo no Banco de Dados</w:t>
        </w:r>
        <w:r>
          <w:rPr>
            <w:noProof/>
            <w:webHidden/>
          </w:rPr>
          <w:tab/>
        </w:r>
        <w:r>
          <w:rPr>
            <w:noProof/>
            <w:webHidden/>
          </w:rPr>
          <w:fldChar w:fldCharType="begin"/>
        </w:r>
        <w:r>
          <w:rPr>
            <w:noProof/>
            <w:webHidden/>
          </w:rPr>
          <w:instrText xml:space="preserve"> PAGEREF _Toc26665061 \h </w:instrText>
        </w:r>
        <w:r>
          <w:rPr>
            <w:noProof/>
            <w:webHidden/>
          </w:rPr>
        </w:r>
        <w:r>
          <w:rPr>
            <w:noProof/>
            <w:webHidden/>
          </w:rPr>
          <w:fldChar w:fldCharType="separate"/>
        </w:r>
        <w:r>
          <w:rPr>
            <w:noProof/>
            <w:webHidden/>
          </w:rPr>
          <w:t>20</w:t>
        </w:r>
        <w:r>
          <w:rPr>
            <w:noProof/>
            <w:webHidden/>
          </w:rPr>
          <w:fldChar w:fldCharType="end"/>
        </w:r>
      </w:hyperlink>
    </w:p>
    <w:p w14:paraId="6375B87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2" w:history="1">
        <w:r w:rsidRPr="00A032D5">
          <w:rPr>
            <w:rStyle w:val="Hyperlink"/>
            <w:noProof/>
          </w:rPr>
          <w:t xml:space="preserve">Figura 3 – Código de barras do tipo </w:t>
        </w:r>
        <w:r w:rsidRPr="00A032D5">
          <w:rPr>
            <w:rStyle w:val="Hyperlink"/>
            <w:i/>
            <w:iCs/>
            <w:noProof/>
          </w:rPr>
          <w:t>Code 39</w:t>
        </w:r>
        <w:r>
          <w:rPr>
            <w:noProof/>
            <w:webHidden/>
          </w:rPr>
          <w:tab/>
        </w:r>
        <w:r>
          <w:rPr>
            <w:noProof/>
            <w:webHidden/>
          </w:rPr>
          <w:fldChar w:fldCharType="begin"/>
        </w:r>
        <w:r>
          <w:rPr>
            <w:noProof/>
            <w:webHidden/>
          </w:rPr>
          <w:instrText xml:space="preserve"> PAGEREF _Toc26665062 \h </w:instrText>
        </w:r>
        <w:r>
          <w:rPr>
            <w:noProof/>
            <w:webHidden/>
          </w:rPr>
        </w:r>
        <w:r>
          <w:rPr>
            <w:noProof/>
            <w:webHidden/>
          </w:rPr>
          <w:fldChar w:fldCharType="separate"/>
        </w:r>
        <w:r>
          <w:rPr>
            <w:noProof/>
            <w:webHidden/>
          </w:rPr>
          <w:t>29</w:t>
        </w:r>
        <w:r>
          <w:rPr>
            <w:noProof/>
            <w:webHidden/>
          </w:rPr>
          <w:fldChar w:fldCharType="end"/>
        </w:r>
      </w:hyperlink>
    </w:p>
    <w:p w14:paraId="3631CD8C"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3" w:history="1">
        <w:r w:rsidRPr="00A032D5">
          <w:rPr>
            <w:rStyle w:val="Hyperlink"/>
            <w:noProof/>
          </w:rPr>
          <w:t xml:space="preserve">Figura 4 – Código de barras do tipo </w:t>
        </w:r>
        <w:r w:rsidRPr="00A032D5">
          <w:rPr>
            <w:rStyle w:val="Hyperlink"/>
            <w:i/>
            <w:iCs/>
            <w:noProof/>
          </w:rPr>
          <w:t>Code</w:t>
        </w:r>
        <w:r w:rsidRPr="00A032D5">
          <w:rPr>
            <w:rStyle w:val="Hyperlink"/>
            <w:noProof/>
          </w:rPr>
          <w:t xml:space="preserve"> 128</w:t>
        </w:r>
        <w:r>
          <w:rPr>
            <w:noProof/>
            <w:webHidden/>
          </w:rPr>
          <w:tab/>
        </w:r>
        <w:r>
          <w:rPr>
            <w:noProof/>
            <w:webHidden/>
          </w:rPr>
          <w:fldChar w:fldCharType="begin"/>
        </w:r>
        <w:r>
          <w:rPr>
            <w:noProof/>
            <w:webHidden/>
          </w:rPr>
          <w:instrText xml:space="preserve"> PAGEREF _Toc26665063 \h </w:instrText>
        </w:r>
        <w:r>
          <w:rPr>
            <w:noProof/>
            <w:webHidden/>
          </w:rPr>
        </w:r>
        <w:r>
          <w:rPr>
            <w:noProof/>
            <w:webHidden/>
          </w:rPr>
          <w:fldChar w:fldCharType="separate"/>
        </w:r>
        <w:r>
          <w:rPr>
            <w:noProof/>
            <w:webHidden/>
          </w:rPr>
          <w:t>29</w:t>
        </w:r>
        <w:r>
          <w:rPr>
            <w:noProof/>
            <w:webHidden/>
          </w:rPr>
          <w:fldChar w:fldCharType="end"/>
        </w:r>
      </w:hyperlink>
    </w:p>
    <w:p w14:paraId="2FA74F6C"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4" w:history="1">
        <w:r w:rsidRPr="00A032D5">
          <w:rPr>
            <w:rStyle w:val="Hyperlink"/>
            <w:noProof/>
          </w:rPr>
          <w:t xml:space="preserve">Figura 5 – Código de barras do tipo </w:t>
        </w:r>
        <w:r w:rsidRPr="00A032D5">
          <w:rPr>
            <w:rStyle w:val="Hyperlink"/>
            <w:i/>
            <w:iCs/>
            <w:noProof/>
          </w:rPr>
          <w:t>Code 2 of 5</w:t>
        </w:r>
        <w:r>
          <w:rPr>
            <w:noProof/>
            <w:webHidden/>
          </w:rPr>
          <w:tab/>
        </w:r>
        <w:r>
          <w:rPr>
            <w:noProof/>
            <w:webHidden/>
          </w:rPr>
          <w:fldChar w:fldCharType="begin"/>
        </w:r>
        <w:r>
          <w:rPr>
            <w:noProof/>
            <w:webHidden/>
          </w:rPr>
          <w:instrText xml:space="preserve"> PAGEREF _Toc26665064 \h </w:instrText>
        </w:r>
        <w:r>
          <w:rPr>
            <w:noProof/>
            <w:webHidden/>
          </w:rPr>
        </w:r>
        <w:r>
          <w:rPr>
            <w:noProof/>
            <w:webHidden/>
          </w:rPr>
          <w:fldChar w:fldCharType="separate"/>
        </w:r>
        <w:r>
          <w:rPr>
            <w:noProof/>
            <w:webHidden/>
          </w:rPr>
          <w:t>30</w:t>
        </w:r>
        <w:r>
          <w:rPr>
            <w:noProof/>
            <w:webHidden/>
          </w:rPr>
          <w:fldChar w:fldCharType="end"/>
        </w:r>
      </w:hyperlink>
    </w:p>
    <w:p w14:paraId="409EBABA"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5" w:history="1">
        <w:r w:rsidRPr="00A032D5">
          <w:rPr>
            <w:rStyle w:val="Hyperlink"/>
            <w:noProof/>
          </w:rPr>
          <w:t>Figura 6 – Código de barras do tipo UPC</w:t>
        </w:r>
        <w:r>
          <w:rPr>
            <w:noProof/>
            <w:webHidden/>
          </w:rPr>
          <w:tab/>
        </w:r>
        <w:r>
          <w:rPr>
            <w:noProof/>
            <w:webHidden/>
          </w:rPr>
          <w:fldChar w:fldCharType="begin"/>
        </w:r>
        <w:r>
          <w:rPr>
            <w:noProof/>
            <w:webHidden/>
          </w:rPr>
          <w:instrText xml:space="preserve"> PAGEREF _Toc26665065 \h </w:instrText>
        </w:r>
        <w:r>
          <w:rPr>
            <w:noProof/>
            <w:webHidden/>
          </w:rPr>
        </w:r>
        <w:r>
          <w:rPr>
            <w:noProof/>
            <w:webHidden/>
          </w:rPr>
          <w:fldChar w:fldCharType="separate"/>
        </w:r>
        <w:r>
          <w:rPr>
            <w:noProof/>
            <w:webHidden/>
          </w:rPr>
          <w:t>30</w:t>
        </w:r>
        <w:r>
          <w:rPr>
            <w:noProof/>
            <w:webHidden/>
          </w:rPr>
          <w:fldChar w:fldCharType="end"/>
        </w:r>
      </w:hyperlink>
    </w:p>
    <w:p w14:paraId="246E38E7"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6" w:history="1">
        <w:r w:rsidRPr="00A032D5">
          <w:rPr>
            <w:rStyle w:val="Hyperlink"/>
            <w:noProof/>
          </w:rPr>
          <w:t>Figura 7 – Código de barras do tipo IAN</w:t>
        </w:r>
        <w:r>
          <w:rPr>
            <w:noProof/>
            <w:webHidden/>
          </w:rPr>
          <w:tab/>
        </w:r>
        <w:r>
          <w:rPr>
            <w:noProof/>
            <w:webHidden/>
          </w:rPr>
          <w:fldChar w:fldCharType="begin"/>
        </w:r>
        <w:r>
          <w:rPr>
            <w:noProof/>
            <w:webHidden/>
          </w:rPr>
          <w:instrText xml:space="preserve"> PAGEREF _Toc26665066 \h </w:instrText>
        </w:r>
        <w:r>
          <w:rPr>
            <w:noProof/>
            <w:webHidden/>
          </w:rPr>
        </w:r>
        <w:r>
          <w:rPr>
            <w:noProof/>
            <w:webHidden/>
          </w:rPr>
          <w:fldChar w:fldCharType="separate"/>
        </w:r>
        <w:r>
          <w:rPr>
            <w:noProof/>
            <w:webHidden/>
          </w:rPr>
          <w:t>31</w:t>
        </w:r>
        <w:r>
          <w:rPr>
            <w:noProof/>
            <w:webHidden/>
          </w:rPr>
          <w:fldChar w:fldCharType="end"/>
        </w:r>
      </w:hyperlink>
    </w:p>
    <w:p w14:paraId="3389CCC3"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7" w:history="1">
        <w:r w:rsidRPr="00A032D5">
          <w:rPr>
            <w:rStyle w:val="Hyperlink"/>
            <w:noProof/>
          </w:rPr>
          <w:t>Figura 8 – Código de barras do tipo PDF417</w:t>
        </w:r>
        <w:r>
          <w:rPr>
            <w:noProof/>
            <w:webHidden/>
          </w:rPr>
          <w:tab/>
        </w:r>
        <w:r>
          <w:rPr>
            <w:noProof/>
            <w:webHidden/>
          </w:rPr>
          <w:fldChar w:fldCharType="begin"/>
        </w:r>
        <w:r>
          <w:rPr>
            <w:noProof/>
            <w:webHidden/>
          </w:rPr>
          <w:instrText xml:space="preserve"> PAGEREF _Toc26665067 \h </w:instrText>
        </w:r>
        <w:r>
          <w:rPr>
            <w:noProof/>
            <w:webHidden/>
          </w:rPr>
        </w:r>
        <w:r>
          <w:rPr>
            <w:noProof/>
            <w:webHidden/>
          </w:rPr>
          <w:fldChar w:fldCharType="separate"/>
        </w:r>
        <w:r>
          <w:rPr>
            <w:noProof/>
            <w:webHidden/>
          </w:rPr>
          <w:t>32</w:t>
        </w:r>
        <w:r>
          <w:rPr>
            <w:noProof/>
            <w:webHidden/>
          </w:rPr>
          <w:fldChar w:fldCharType="end"/>
        </w:r>
      </w:hyperlink>
    </w:p>
    <w:p w14:paraId="48811C5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8" w:history="1">
        <w:r w:rsidRPr="00A032D5">
          <w:rPr>
            <w:rStyle w:val="Hyperlink"/>
            <w:noProof/>
          </w:rPr>
          <w:t>Figura 9 – Código de barras do tipo PDF417</w:t>
        </w:r>
        <w:r>
          <w:rPr>
            <w:noProof/>
            <w:webHidden/>
          </w:rPr>
          <w:tab/>
        </w:r>
        <w:r>
          <w:rPr>
            <w:noProof/>
            <w:webHidden/>
          </w:rPr>
          <w:fldChar w:fldCharType="begin"/>
        </w:r>
        <w:r>
          <w:rPr>
            <w:noProof/>
            <w:webHidden/>
          </w:rPr>
          <w:instrText xml:space="preserve"> PAGEREF _Toc26665068 \h </w:instrText>
        </w:r>
        <w:r>
          <w:rPr>
            <w:noProof/>
            <w:webHidden/>
          </w:rPr>
        </w:r>
        <w:r>
          <w:rPr>
            <w:noProof/>
            <w:webHidden/>
          </w:rPr>
          <w:fldChar w:fldCharType="separate"/>
        </w:r>
        <w:r>
          <w:rPr>
            <w:noProof/>
            <w:webHidden/>
          </w:rPr>
          <w:t>32</w:t>
        </w:r>
        <w:r>
          <w:rPr>
            <w:noProof/>
            <w:webHidden/>
          </w:rPr>
          <w:fldChar w:fldCharType="end"/>
        </w:r>
      </w:hyperlink>
    </w:p>
    <w:p w14:paraId="1C285A9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69" w:history="1">
        <w:r w:rsidRPr="00A032D5">
          <w:rPr>
            <w:rStyle w:val="Hyperlink"/>
            <w:noProof/>
          </w:rPr>
          <w:t xml:space="preserve">Figura 10 – Código de barras do tipo </w:t>
        </w:r>
        <w:r w:rsidRPr="00A032D5">
          <w:rPr>
            <w:rStyle w:val="Hyperlink"/>
            <w:i/>
            <w:iCs/>
            <w:noProof/>
          </w:rPr>
          <w:t>Quick Response</w:t>
        </w:r>
        <w:r>
          <w:rPr>
            <w:noProof/>
            <w:webHidden/>
          </w:rPr>
          <w:tab/>
        </w:r>
        <w:r>
          <w:rPr>
            <w:noProof/>
            <w:webHidden/>
          </w:rPr>
          <w:fldChar w:fldCharType="begin"/>
        </w:r>
        <w:r>
          <w:rPr>
            <w:noProof/>
            <w:webHidden/>
          </w:rPr>
          <w:instrText xml:space="preserve"> PAGEREF _Toc26665069 \h </w:instrText>
        </w:r>
        <w:r>
          <w:rPr>
            <w:noProof/>
            <w:webHidden/>
          </w:rPr>
        </w:r>
        <w:r>
          <w:rPr>
            <w:noProof/>
            <w:webHidden/>
          </w:rPr>
          <w:fldChar w:fldCharType="separate"/>
        </w:r>
        <w:r>
          <w:rPr>
            <w:noProof/>
            <w:webHidden/>
          </w:rPr>
          <w:t>33</w:t>
        </w:r>
        <w:r>
          <w:rPr>
            <w:noProof/>
            <w:webHidden/>
          </w:rPr>
          <w:fldChar w:fldCharType="end"/>
        </w:r>
      </w:hyperlink>
    </w:p>
    <w:p w14:paraId="53275247"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0" w:history="1">
        <w:r w:rsidRPr="00A032D5">
          <w:rPr>
            <w:rStyle w:val="Hyperlink"/>
            <w:noProof/>
          </w:rPr>
          <w:t>Figura 11 – Esquemático das tabelas do banco de dados e como elas se relacionam</w:t>
        </w:r>
        <w:r>
          <w:rPr>
            <w:noProof/>
            <w:webHidden/>
          </w:rPr>
          <w:tab/>
        </w:r>
        <w:r>
          <w:rPr>
            <w:noProof/>
            <w:webHidden/>
          </w:rPr>
          <w:fldChar w:fldCharType="begin"/>
        </w:r>
        <w:r>
          <w:rPr>
            <w:noProof/>
            <w:webHidden/>
          </w:rPr>
          <w:instrText xml:space="preserve"> PAGEREF _Toc26665070 \h </w:instrText>
        </w:r>
        <w:r>
          <w:rPr>
            <w:noProof/>
            <w:webHidden/>
          </w:rPr>
        </w:r>
        <w:r>
          <w:rPr>
            <w:noProof/>
            <w:webHidden/>
          </w:rPr>
          <w:fldChar w:fldCharType="separate"/>
        </w:r>
        <w:r>
          <w:rPr>
            <w:noProof/>
            <w:webHidden/>
          </w:rPr>
          <w:t>43</w:t>
        </w:r>
        <w:r>
          <w:rPr>
            <w:noProof/>
            <w:webHidden/>
          </w:rPr>
          <w:fldChar w:fldCharType="end"/>
        </w:r>
      </w:hyperlink>
    </w:p>
    <w:p w14:paraId="268C5353"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1" w:history="1">
        <w:r w:rsidRPr="00A032D5">
          <w:rPr>
            <w:rStyle w:val="Hyperlink"/>
            <w:noProof/>
          </w:rPr>
          <w:t>Figura 12 – Página inicial do aplicativo web</w:t>
        </w:r>
        <w:r>
          <w:rPr>
            <w:noProof/>
            <w:webHidden/>
          </w:rPr>
          <w:tab/>
        </w:r>
        <w:r>
          <w:rPr>
            <w:noProof/>
            <w:webHidden/>
          </w:rPr>
          <w:fldChar w:fldCharType="begin"/>
        </w:r>
        <w:r>
          <w:rPr>
            <w:noProof/>
            <w:webHidden/>
          </w:rPr>
          <w:instrText xml:space="preserve"> PAGEREF _Toc26665071 \h </w:instrText>
        </w:r>
        <w:r>
          <w:rPr>
            <w:noProof/>
            <w:webHidden/>
          </w:rPr>
        </w:r>
        <w:r>
          <w:rPr>
            <w:noProof/>
            <w:webHidden/>
          </w:rPr>
          <w:fldChar w:fldCharType="separate"/>
        </w:r>
        <w:r>
          <w:rPr>
            <w:noProof/>
            <w:webHidden/>
          </w:rPr>
          <w:t>46</w:t>
        </w:r>
        <w:r>
          <w:rPr>
            <w:noProof/>
            <w:webHidden/>
          </w:rPr>
          <w:fldChar w:fldCharType="end"/>
        </w:r>
      </w:hyperlink>
    </w:p>
    <w:p w14:paraId="70654F59"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2" w:history="1">
        <w:r w:rsidRPr="00A032D5">
          <w:rPr>
            <w:rStyle w:val="Hyperlink"/>
            <w:noProof/>
          </w:rPr>
          <w:t>Figura 13 – Página inicial do aplicativo web quando logado em uma conta administrativa - Parte 1/2</w:t>
        </w:r>
        <w:r>
          <w:rPr>
            <w:noProof/>
            <w:webHidden/>
          </w:rPr>
          <w:tab/>
        </w:r>
        <w:r>
          <w:rPr>
            <w:noProof/>
            <w:webHidden/>
          </w:rPr>
          <w:fldChar w:fldCharType="begin"/>
        </w:r>
        <w:r>
          <w:rPr>
            <w:noProof/>
            <w:webHidden/>
          </w:rPr>
          <w:instrText xml:space="preserve"> PAGEREF _Toc26665072 \h </w:instrText>
        </w:r>
        <w:r>
          <w:rPr>
            <w:noProof/>
            <w:webHidden/>
          </w:rPr>
        </w:r>
        <w:r>
          <w:rPr>
            <w:noProof/>
            <w:webHidden/>
          </w:rPr>
          <w:fldChar w:fldCharType="separate"/>
        </w:r>
        <w:r>
          <w:rPr>
            <w:noProof/>
            <w:webHidden/>
          </w:rPr>
          <w:t>47</w:t>
        </w:r>
        <w:r>
          <w:rPr>
            <w:noProof/>
            <w:webHidden/>
          </w:rPr>
          <w:fldChar w:fldCharType="end"/>
        </w:r>
      </w:hyperlink>
    </w:p>
    <w:p w14:paraId="79A1EC0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3" w:history="1">
        <w:r w:rsidRPr="00A032D5">
          <w:rPr>
            <w:rStyle w:val="Hyperlink"/>
            <w:noProof/>
          </w:rPr>
          <w:t>Figura 14 – Página inicial do aplicativo web quando logado em uma conta administrativa - Parte 2/2</w:t>
        </w:r>
        <w:r>
          <w:rPr>
            <w:noProof/>
            <w:webHidden/>
          </w:rPr>
          <w:tab/>
        </w:r>
        <w:r>
          <w:rPr>
            <w:noProof/>
            <w:webHidden/>
          </w:rPr>
          <w:fldChar w:fldCharType="begin"/>
        </w:r>
        <w:r>
          <w:rPr>
            <w:noProof/>
            <w:webHidden/>
          </w:rPr>
          <w:instrText xml:space="preserve"> PAGEREF _Toc26665073 \h </w:instrText>
        </w:r>
        <w:r>
          <w:rPr>
            <w:noProof/>
            <w:webHidden/>
          </w:rPr>
        </w:r>
        <w:r>
          <w:rPr>
            <w:noProof/>
            <w:webHidden/>
          </w:rPr>
          <w:fldChar w:fldCharType="separate"/>
        </w:r>
        <w:r>
          <w:rPr>
            <w:noProof/>
            <w:webHidden/>
          </w:rPr>
          <w:t>48</w:t>
        </w:r>
        <w:r>
          <w:rPr>
            <w:noProof/>
            <w:webHidden/>
          </w:rPr>
          <w:fldChar w:fldCharType="end"/>
        </w:r>
      </w:hyperlink>
    </w:p>
    <w:p w14:paraId="53E81178"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4" w:history="1">
        <w:r w:rsidRPr="00A032D5">
          <w:rPr>
            <w:rStyle w:val="Hyperlink"/>
            <w:noProof/>
          </w:rPr>
          <w:t>Figura 15 – Página do aplicativo web para adicionar um novo usuário</w:t>
        </w:r>
        <w:r>
          <w:rPr>
            <w:noProof/>
            <w:webHidden/>
          </w:rPr>
          <w:tab/>
        </w:r>
        <w:r>
          <w:rPr>
            <w:noProof/>
            <w:webHidden/>
          </w:rPr>
          <w:fldChar w:fldCharType="begin"/>
        </w:r>
        <w:r>
          <w:rPr>
            <w:noProof/>
            <w:webHidden/>
          </w:rPr>
          <w:instrText xml:space="preserve"> PAGEREF _Toc26665074 \h </w:instrText>
        </w:r>
        <w:r>
          <w:rPr>
            <w:noProof/>
            <w:webHidden/>
          </w:rPr>
        </w:r>
        <w:r>
          <w:rPr>
            <w:noProof/>
            <w:webHidden/>
          </w:rPr>
          <w:fldChar w:fldCharType="separate"/>
        </w:r>
        <w:r>
          <w:rPr>
            <w:noProof/>
            <w:webHidden/>
          </w:rPr>
          <w:t>49</w:t>
        </w:r>
        <w:r>
          <w:rPr>
            <w:noProof/>
            <w:webHidden/>
          </w:rPr>
          <w:fldChar w:fldCharType="end"/>
        </w:r>
      </w:hyperlink>
    </w:p>
    <w:p w14:paraId="08F31578"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5" w:history="1">
        <w:r w:rsidRPr="00A032D5">
          <w:rPr>
            <w:rStyle w:val="Hyperlink"/>
            <w:noProof/>
          </w:rPr>
          <w:t xml:space="preserve">Figura 16 – Página do aplicativo web para </w:t>
        </w:r>
        <w:r w:rsidRPr="00A032D5">
          <w:rPr>
            <w:rStyle w:val="Hyperlink"/>
            <w:i/>
            <w:iCs/>
            <w:noProof/>
          </w:rPr>
          <w:t>login</w:t>
        </w:r>
        <w:r>
          <w:rPr>
            <w:noProof/>
            <w:webHidden/>
          </w:rPr>
          <w:tab/>
        </w:r>
        <w:r>
          <w:rPr>
            <w:noProof/>
            <w:webHidden/>
          </w:rPr>
          <w:fldChar w:fldCharType="begin"/>
        </w:r>
        <w:r>
          <w:rPr>
            <w:noProof/>
            <w:webHidden/>
          </w:rPr>
          <w:instrText xml:space="preserve"> PAGEREF _Toc26665075 \h </w:instrText>
        </w:r>
        <w:r>
          <w:rPr>
            <w:noProof/>
            <w:webHidden/>
          </w:rPr>
        </w:r>
        <w:r>
          <w:rPr>
            <w:noProof/>
            <w:webHidden/>
          </w:rPr>
          <w:fldChar w:fldCharType="separate"/>
        </w:r>
        <w:r>
          <w:rPr>
            <w:noProof/>
            <w:webHidden/>
          </w:rPr>
          <w:t>50</w:t>
        </w:r>
        <w:r>
          <w:rPr>
            <w:noProof/>
            <w:webHidden/>
          </w:rPr>
          <w:fldChar w:fldCharType="end"/>
        </w:r>
      </w:hyperlink>
    </w:p>
    <w:p w14:paraId="708B4D25"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6" w:history="1">
        <w:r w:rsidRPr="00A032D5">
          <w:rPr>
            <w:rStyle w:val="Hyperlink"/>
            <w:noProof/>
          </w:rPr>
          <w:t>Figura 17 – Página do aplicativo web para visualizar todos os setores</w:t>
        </w:r>
        <w:r>
          <w:rPr>
            <w:noProof/>
            <w:webHidden/>
          </w:rPr>
          <w:tab/>
        </w:r>
        <w:r>
          <w:rPr>
            <w:noProof/>
            <w:webHidden/>
          </w:rPr>
          <w:fldChar w:fldCharType="begin"/>
        </w:r>
        <w:r>
          <w:rPr>
            <w:noProof/>
            <w:webHidden/>
          </w:rPr>
          <w:instrText xml:space="preserve"> PAGEREF _Toc26665076 \h </w:instrText>
        </w:r>
        <w:r>
          <w:rPr>
            <w:noProof/>
            <w:webHidden/>
          </w:rPr>
        </w:r>
        <w:r>
          <w:rPr>
            <w:noProof/>
            <w:webHidden/>
          </w:rPr>
          <w:fldChar w:fldCharType="separate"/>
        </w:r>
        <w:r>
          <w:rPr>
            <w:noProof/>
            <w:webHidden/>
          </w:rPr>
          <w:t>50</w:t>
        </w:r>
        <w:r>
          <w:rPr>
            <w:noProof/>
            <w:webHidden/>
          </w:rPr>
          <w:fldChar w:fldCharType="end"/>
        </w:r>
      </w:hyperlink>
    </w:p>
    <w:p w14:paraId="2B1B794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7" w:history="1">
        <w:r w:rsidRPr="00A032D5">
          <w:rPr>
            <w:rStyle w:val="Hyperlink"/>
            <w:noProof/>
          </w:rPr>
          <w:t>Figura 18 – Arquivo Excel com todas os Setores Cadastrados</w:t>
        </w:r>
        <w:r>
          <w:rPr>
            <w:noProof/>
            <w:webHidden/>
          </w:rPr>
          <w:tab/>
        </w:r>
        <w:r>
          <w:rPr>
            <w:noProof/>
            <w:webHidden/>
          </w:rPr>
          <w:fldChar w:fldCharType="begin"/>
        </w:r>
        <w:r>
          <w:rPr>
            <w:noProof/>
            <w:webHidden/>
          </w:rPr>
          <w:instrText xml:space="preserve"> PAGEREF _Toc26665077 \h </w:instrText>
        </w:r>
        <w:r>
          <w:rPr>
            <w:noProof/>
            <w:webHidden/>
          </w:rPr>
        </w:r>
        <w:r>
          <w:rPr>
            <w:noProof/>
            <w:webHidden/>
          </w:rPr>
          <w:fldChar w:fldCharType="separate"/>
        </w:r>
        <w:r>
          <w:rPr>
            <w:noProof/>
            <w:webHidden/>
          </w:rPr>
          <w:t>51</w:t>
        </w:r>
        <w:r>
          <w:rPr>
            <w:noProof/>
            <w:webHidden/>
          </w:rPr>
          <w:fldChar w:fldCharType="end"/>
        </w:r>
      </w:hyperlink>
    </w:p>
    <w:p w14:paraId="58079358"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8" w:history="1">
        <w:r w:rsidRPr="00A032D5">
          <w:rPr>
            <w:rStyle w:val="Hyperlink"/>
            <w:noProof/>
          </w:rPr>
          <w:t>Figura 19 – Página do aplicativo web para adicionar um novo setor</w:t>
        </w:r>
        <w:r>
          <w:rPr>
            <w:noProof/>
            <w:webHidden/>
          </w:rPr>
          <w:tab/>
        </w:r>
        <w:r>
          <w:rPr>
            <w:noProof/>
            <w:webHidden/>
          </w:rPr>
          <w:fldChar w:fldCharType="begin"/>
        </w:r>
        <w:r>
          <w:rPr>
            <w:noProof/>
            <w:webHidden/>
          </w:rPr>
          <w:instrText xml:space="preserve"> PAGEREF _Toc26665078 \h </w:instrText>
        </w:r>
        <w:r>
          <w:rPr>
            <w:noProof/>
            <w:webHidden/>
          </w:rPr>
        </w:r>
        <w:r>
          <w:rPr>
            <w:noProof/>
            <w:webHidden/>
          </w:rPr>
          <w:fldChar w:fldCharType="separate"/>
        </w:r>
        <w:r>
          <w:rPr>
            <w:noProof/>
            <w:webHidden/>
          </w:rPr>
          <w:t>52</w:t>
        </w:r>
        <w:r>
          <w:rPr>
            <w:noProof/>
            <w:webHidden/>
          </w:rPr>
          <w:fldChar w:fldCharType="end"/>
        </w:r>
      </w:hyperlink>
    </w:p>
    <w:p w14:paraId="35AC83EA"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79" w:history="1">
        <w:r w:rsidRPr="00A032D5">
          <w:rPr>
            <w:rStyle w:val="Hyperlink"/>
            <w:noProof/>
          </w:rPr>
          <w:t>Figura 20 – Página do aplicativo web mostrando a lista de usuários</w:t>
        </w:r>
        <w:r>
          <w:rPr>
            <w:noProof/>
            <w:webHidden/>
          </w:rPr>
          <w:tab/>
        </w:r>
        <w:r>
          <w:rPr>
            <w:noProof/>
            <w:webHidden/>
          </w:rPr>
          <w:fldChar w:fldCharType="begin"/>
        </w:r>
        <w:r>
          <w:rPr>
            <w:noProof/>
            <w:webHidden/>
          </w:rPr>
          <w:instrText xml:space="preserve"> PAGEREF _Toc26665079 \h </w:instrText>
        </w:r>
        <w:r>
          <w:rPr>
            <w:noProof/>
            <w:webHidden/>
          </w:rPr>
        </w:r>
        <w:r>
          <w:rPr>
            <w:noProof/>
            <w:webHidden/>
          </w:rPr>
          <w:fldChar w:fldCharType="separate"/>
        </w:r>
        <w:r>
          <w:rPr>
            <w:noProof/>
            <w:webHidden/>
          </w:rPr>
          <w:t>52</w:t>
        </w:r>
        <w:r>
          <w:rPr>
            <w:noProof/>
            <w:webHidden/>
          </w:rPr>
          <w:fldChar w:fldCharType="end"/>
        </w:r>
      </w:hyperlink>
    </w:p>
    <w:p w14:paraId="364D85E5"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0" w:history="1">
        <w:r w:rsidRPr="00A032D5">
          <w:rPr>
            <w:rStyle w:val="Hyperlink"/>
            <w:noProof/>
          </w:rPr>
          <w:t>Figura 21 – Arquivo Excel com todos os Usuários</w:t>
        </w:r>
        <w:r>
          <w:rPr>
            <w:noProof/>
            <w:webHidden/>
          </w:rPr>
          <w:tab/>
        </w:r>
        <w:r>
          <w:rPr>
            <w:noProof/>
            <w:webHidden/>
          </w:rPr>
          <w:fldChar w:fldCharType="begin"/>
        </w:r>
        <w:r>
          <w:rPr>
            <w:noProof/>
            <w:webHidden/>
          </w:rPr>
          <w:instrText xml:space="preserve"> PAGEREF _Toc26665080 \h </w:instrText>
        </w:r>
        <w:r>
          <w:rPr>
            <w:noProof/>
            <w:webHidden/>
          </w:rPr>
        </w:r>
        <w:r>
          <w:rPr>
            <w:noProof/>
            <w:webHidden/>
          </w:rPr>
          <w:fldChar w:fldCharType="separate"/>
        </w:r>
        <w:r>
          <w:rPr>
            <w:noProof/>
            <w:webHidden/>
          </w:rPr>
          <w:t>53</w:t>
        </w:r>
        <w:r>
          <w:rPr>
            <w:noProof/>
            <w:webHidden/>
          </w:rPr>
          <w:fldChar w:fldCharType="end"/>
        </w:r>
      </w:hyperlink>
    </w:p>
    <w:p w14:paraId="57166C85"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1" w:history="1">
        <w:r w:rsidRPr="00A032D5">
          <w:rPr>
            <w:rStyle w:val="Hyperlink"/>
            <w:noProof/>
          </w:rPr>
          <w:t>Figura 22 – Página web que mostra todos os Empréstimos</w:t>
        </w:r>
        <w:r>
          <w:rPr>
            <w:noProof/>
            <w:webHidden/>
          </w:rPr>
          <w:tab/>
        </w:r>
        <w:r>
          <w:rPr>
            <w:noProof/>
            <w:webHidden/>
          </w:rPr>
          <w:fldChar w:fldCharType="begin"/>
        </w:r>
        <w:r>
          <w:rPr>
            <w:noProof/>
            <w:webHidden/>
          </w:rPr>
          <w:instrText xml:space="preserve"> PAGEREF _Toc26665081 \h </w:instrText>
        </w:r>
        <w:r>
          <w:rPr>
            <w:noProof/>
            <w:webHidden/>
          </w:rPr>
        </w:r>
        <w:r>
          <w:rPr>
            <w:noProof/>
            <w:webHidden/>
          </w:rPr>
          <w:fldChar w:fldCharType="separate"/>
        </w:r>
        <w:r>
          <w:rPr>
            <w:noProof/>
            <w:webHidden/>
          </w:rPr>
          <w:t>54</w:t>
        </w:r>
        <w:r>
          <w:rPr>
            <w:noProof/>
            <w:webHidden/>
          </w:rPr>
          <w:fldChar w:fldCharType="end"/>
        </w:r>
      </w:hyperlink>
    </w:p>
    <w:p w14:paraId="124E0B5A"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2" w:history="1">
        <w:r w:rsidRPr="00A032D5">
          <w:rPr>
            <w:rStyle w:val="Hyperlink"/>
            <w:noProof/>
          </w:rPr>
          <w:t>Figura 23 – Arquivo Excel com todos os empréstimos</w:t>
        </w:r>
        <w:r>
          <w:rPr>
            <w:noProof/>
            <w:webHidden/>
          </w:rPr>
          <w:tab/>
        </w:r>
        <w:r>
          <w:rPr>
            <w:noProof/>
            <w:webHidden/>
          </w:rPr>
          <w:fldChar w:fldCharType="begin"/>
        </w:r>
        <w:r>
          <w:rPr>
            <w:noProof/>
            <w:webHidden/>
          </w:rPr>
          <w:instrText xml:space="preserve"> PAGEREF _Toc26665082 \h </w:instrText>
        </w:r>
        <w:r>
          <w:rPr>
            <w:noProof/>
            <w:webHidden/>
          </w:rPr>
        </w:r>
        <w:r>
          <w:rPr>
            <w:noProof/>
            <w:webHidden/>
          </w:rPr>
          <w:fldChar w:fldCharType="separate"/>
        </w:r>
        <w:r>
          <w:rPr>
            <w:noProof/>
            <w:webHidden/>
          </w:rPr>
          <w:t>54</w:t>
        </w:r>
        <w:r>
          <w:rPr>
            <w:noProof/>
            <w:webHidden/>
          </w:rPr>
          <w:fldChar w:fldCharType="end"/>
        </w:r>
      </w:hyperlink>
    </w:p>
    <w:p w14:paraId="571637C9"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3" w:history="1">
        <w:r w:rsidRPr="00A032D5">
          <w:rPr>
            <w:rStyle w:val="Hyperlink"/>
            <w:noProof/>
          </w:rPr>
          <w:t>Figura 24 – Página para adicionar um novo empréstimo</w:t>
        </w:r>
        <w:r>
          <w:rPr>
            <w:noProof/>
            <w:webHidden/>
          </w:rPr>
          <w:tab/>
        </w:r>
        <w:r>
          <w:rPr>
            <w:noProof/>
            <w:webHidden/>
          </w:rPr>
          <w:fldChar w:fldCharType="begin"/>
        </w:r>
        <w:r>
          <w:rPr>
            <w:noProof/>
            <w:webHidden/>
          </w:rPr>
          <w:instrText xml:space="preserve"> PAGEREF _Toc26665083 \h </w:instrText>
        </w:r>
        <w:r>
          <w:rPr>
            <w:noProof/>
            <w:webHidden/>
          </w:rPr>
        </w:r>
        <w:r>
          <w:rPr>
            <w:noProof/>
            <w:webHidden/>
          </w:rPr>
          <w:fldChar w:fldCharType="separate"/>
        </w:r>
        <w:r>
          <w:rPr>
            <w:noProof/>
            <w:webHidden/>
          </w:rPr>
          <w:t>55</w:t>
        </w:r>
        <w:r>
          <w:rPr>
            <w:noProof/>
            <w:webHidden/>
          </w:rPr>
          <w:fldChar w:fldCharType="end"/>
        </w:r>
      </w:hyperlink>
    </w:p>
    <w:p w14:paraId="0A670DCA"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4" w:history="1">
        <w:r w:rsidRPr="00A032D5">
          <w:rPr>
            <w:rStyle w:val="Hyperlink"/>
            <w:noProof/>
          </w:rPr>
          <w:t>Figura 25 – Página para visualizar todos os estudantes</w:t>
        </w:r>
        <w:r>
          <w:rPr>
            <w:noProof/>
            <w:webHidden/>
          </w:rPr>
          <w:tab/>
        </w:r>
        <w:r>
          <w:rPr>
            <w:noProof/>
            <w:webHidden/>
          </w:rPr>
          <w:fldChar w:fldCharType="begin"/>
        </w:r>
        <w:r>
          <w:rPr>
            <w:noProof/>
            <w:webHidden/>
          </w:rPr>
          <w:instrText xml:space="preserve"> PAGEREF _Toc26665084 \h </w:instrText>
        </w:r>
        <w:r>
          <w:rPr>
            <w:noProof/>
            <w:webHidden/>
          </w:rPr>
        </w:r>
        <w:r>
          <w:rPr>
            <w:noProof/>
            <w:webHidden/>
          </w:rPr>
          <w:fldChar w:fldCharType="separate"/>
        </w:r>
        <w:r>
          <w:rPr>
            <w:noProof/>
            <w:webHidden/>
          </w:rPr>
          <w:t>56</w:t>
        </w:r>
        <w:r>
          <w:rPr>
            <w:noProof/>
            <w:webHidden/>
          </w:rPr>
          <w:fldChar w:fldCharType="end"/>
        </w:r>
      </w:hyperlink>
    </w:p>
    <w:p w14:paraId="2E88A3D9"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5" w:history="1">
        <w:r w:rsidRPr="00A032D5">
          <w:rPr>
            <w:rStyle w:val="Hyperlink"/>
            <w:noProof/>
          </w:rPr>
          <w:t>Figura 26 – Arquivo Excel com todos os estudantes</w:t>
        </w:r>
        <w:r>
          <w:rPr>
            <w:noProof/>
            <w:webHidden/>
          </w:rPr>
          <w:tab/>
        </w:r>
        <w:r>
          <w:rPr>
            <w:noProof/>
            <w:webHidden/>
          </w:rPr>
          <w:fldChar w:fldCharType="begin"/>
        </w:r>
        <w:r>
          <w:rPr>
            <w:noProof/>
            <w:webHidden/>
          </w:rPr>
          <w:instrText xml:space="preserve"> PAGEREF _Toc26665085 \h </w:instrText>
        </w:r>
        <w:r>
          <w:rPr>
            <w:noProof/>
            <w:webHidden/>
          </w:rPr>
        </w:r>
        <w:r>
          <w:rPr>
            <w:noProof/>
            <w:webHidden/>
          </w:rPr>
          <w:fldChar w:fldCharType="separate"/>
        </w:r>
        <w:r>
          <w:rPr>
            <w:noProof/>
            <w:webHidden/>
          </w:rPr>
          <w:t>56</w:t>
        </w:r>
        <w:r>
          <w:rPr>
            <w:noProof/>
            <w:webHidden/>
          </w:rPr>
          <w:fldChar w:fldCharType="end"/>
        </w:r>
      </w:hyperlink>
    </w:p>
    <w:p w14:paraId="4B028EC7"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6" w:history="1">
        <w:r w:rsidRPr="00A032D5">
          <w:rPr>
            <w:rStyle w:val="Hyperlink"/>
            <w:noProof/>
          </w:rPr>
          <w:t>Figura 27 – Aplicação de Estilo no Microsoft Word 2007 ou 2010</w:t>
        </w:r>
        <w:r>
          <w:rPr>
            <w:noProof/>
            <w:webHidden/>
          </w:rPr>
          <w:tab/>
        </w:r>
        <w:r>
          <w:rPr>
            <w:noProof/>
            <w:webHidden/>
          </w:rPr>
          <w:fldChar w:fldCharType="begin"/>
        </w:r>
        <w:r>
          <w:rPr>
            <w:noProof/>
            <w:webHidden/>
          </w:rPr>
          <w:instrText xml:space="preserve"> PAGEREF _Toc26665086 \h </w:instrText>
        </w:r>
        <w:r>
          <w:rPr>
            <w:noProof/>
            <w:webHidden/>
          </w:rPr>
        </w:r>
        <w:r>
          <w:rPr>
            <w:noProof/>
            <w:webHidden/>
          </w:rPr>
          <w:fldChar w:fldCharType="separate"/>
        </w:r>
        <w:r>
          <w:rPr>
            <w:noProof/>
            <w:webHidden/>
          </w:rPr>
          <w:t>57</w:t>
        </w:r>
        <w:r>
          <w:rPr>
            <w:noProof/>
            <w:webHidden/>
          </w:rPr>
          <w:fldChar w:fldCharType="end"/>
        </w:r>
      </w:hyperlink>
    </w:p>
    <w:p w14:paraId="3C2C450E"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7" w:history="1">
        <w:r w:rsidRPr="00A032D5">
          <w:rPr>
            <w:rStyle w:val="Hyperlink"/>
            <w:noProof/>
          </w:rPr>
          <w:t>Figura 2 – Aplicação de Estilo no Microsoft Word 2007 ou 2010</w:t>
        </w:r>
        <w:r>
          <w:rPr>
            <w:noProof/>
            <w:webHidden/>
          </w:rPr>
          <w:tab/>
        </w:r>
        <w:r>
          <w:rPr>
            <w:noProof/>
            <w:webHidden/>
          </w:rPr>
          <w:fldChar w:fldCharType="begin"/>
        </w:r>
        <w:r>
          <w:rPr>
            <w:noProof/>
            <w:webHidden/>
          </w:rPr>
          <w:instrText xml:space="preserve"> PAGEREF _Toc26665087 \h </w:instrText>
        </w:r>
        <w:r>
          <w:rPr>
            <w:noProof/>
            <w:webHidden/>
          </w:rPr>
        </w:r>
        <w:r>
          <w:rPr>
            <w:noProof/>
            <w:webHidden/>
          </w:rPr>
          <w:fldChar w:fldCharType="separate"/>
        </w:r>
        <w:r>
          <w:rPr>
            <w:noProof/>
            <w:webHidden/>
          </w:rPr>
          <w:t>58</w:t>
        </w:r>
        <w:r>
          <w:rPr>
            <w:noProof/>
            <w:webHidden/>
          </w:rPr>
          <w:fldChar w:fldCharType="end"/>
        </w:r>
      </w:hyperlink>
    </w:p>
    <w:p w14:paraId="0961FEFC"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8" w:history="1">
        <w:r w:rsidRPr="00A032D5">
          <w:rPr>
            <w:rStyle w:val="Hyperlink"/>
            <w:noProof/>
          </w:rPr>
          <w:t>Figura 2 – Aplicação de Estilo no Microsoft Word 2007 ou 2010</w:t>
        </w:r>
        <w:r>
          <w:rPr>
            <w:noProof/>
            <w:webHidden/>
          </w:rPr>
          <w:tab/>
        </w:r>
        <w:r>
          <w:rPr>
            <w:noProof/>
            <w:webHidden/>
          </w:rPr>
          <w:fldChar w:fldCharType="begin"/>
        </w:r>
        <w:r>
          <w:rPr>
            <w:noProof/>
            <w:webHidden/>
          </w:rPr>
          <w:instrText xml:space="preserve"> PAGEREF _Toc26665088 \h </w:instrText>
        </w:r>
        <w:r>
          <w:rPr>
            <w:noProof/>
            <w:webHidden/>
          </w:rPr>
        </w:r>
        <w:r>
          <w:rPr>
            <w:noProof/>
            <w:webHidden/>
          </w:rPr>
          <w:fldChar w:fldCharType="separate"/>
        </w:r>
        <w:r>
          <w:rPr>
            <w:noProof/>
            <w:webHidden/>
          </w:rPr>
          <w:t>59</w:t>
        </w:r>
        <w:r>
          <w:rPr>
            <w:noProof/>
            <w:webHidden/>
          </w:rPr>
          <w:fldChar w:fldCharType="end"/>
        </w:r>
      </w:hyperlink>
    </w:p>
    <w:p w14:paraId="0F7FB54F"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89" w:history="1">
        <w:r w:rsidRPr="00A032D5">
          <w:rPr>
            <w:rStyle w:val="Hyperlink"/>
            <w:noProof/>
          </w:rPr>
          <w:t>Figura 2 – Robô quadrúpede</w:t>
        </w:r>
        <w:r>
          <w:rPr>
            <w:noProof/>
            <w:webHidden/>
          </w:rPr>
          <w:tab/>
        </w:r>
        <w:r>
          <w:rPr>
            <w:noProof/>
            <w:webHidden/>
          </w:rPr>
          <w:fldChar w:fldCharType="begin"/>
        </w:r>
        <w:r>
          <w:rPr>
            <w:noProof/>
            <w:webHidden/>
          </w:rPr>
          <w:instrText xml:space="preserve"> PAGEREF _Toc26665089 \h </w:instrText>
        </w:r>
        <w:r>
          <w:rPr>
            <w:noProof/>
            <w:webHidden/>
          </w:rPr>
        </w:r>
        <w:r>
          <w:rPr>
            <w:noProof/>
            <w:webHidden/>
          </w:rPr>
          <w:fldChar w:fldCharType="separate"/>
        </w:r>
        <w:r>
          <w:rPr>
            <w:noProof/>
            <w:webHidden/>
          </w:rPr>
          <w:t>63</w:t>
        </w:r>
        <w:r>
          <w:rPr>
            <w:noProof/>
            <w:webHidden/>
          </w:rPr>
          <w:fldChar w:fldCharType="end"/>
        </w:r>
      </w:hyperlink>
    </w:p>
    <w:p w14:paraId="315B4E2C"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0" w:history="1">
        <w:r w:rsidRPr="00A032D5">
          <w:rPr>
            <w:rStyle w:val="Hyperlink"/>
            <w:noProof/>
          </w:rPr>
          <w:t>Figura 3 – Criação de Legenda e Índice no Microsoft Word 2007 ou 2010</w:t>
        </w:r>
        <w:r>
          <w:rPr>
            <w:noProof/>
            <w:webHidden/>
          </w:rPr>
          <w:tab/>
        </w:r>
        <w:r>
          <w:rPr>
            <w:noProof/>
            <w:webHidden/>
          </w:rPr>
          <w:fldChar w:fldCharType="begin"/>
        </w:r>
        <w:r>
          <w:rPr>
            <w:noProof/>
            <w:webHidden/>
          </w:rPr>
          <w:instrText xml:space="preserve"> PAGEREF _Toc26665090 \h </w:instrText>
        </w:r>
        <w:r>
          <w:rPr>
            <w:noProof/>
            <w:webHidden/>
          </w:rPr>
        </w:r>
        <w:r>
          <w:rPr>
            <w:noProof/>
            <w:webHidden/>
          </w:rPr>
          <w:fldChar w:fldCharType="separate"/>
        </w:r>
        <w:r>
          <w:rPr>
            <w:noProof/>
            <w:webHidden/>
          </w:rPr>
          <w:t>64</w:t>
        </w:r>
        <w:r>
          <w:rPr>
            <w:noProof/>
            <w:webHidden/>
          </w:rPr>
          <w:fldChar w:fldCharType="end"/>
        </w:r>
      </w:hyperlink>
    </w:p>
    <w:p w14:paraId="16D2C9D9"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1" w:history="1">
        <w:r w:rsidRPr="00A032D5">
          <w:rPr>
            <w:rStyle w:val="Hyperlink"/>
            <w:noProof/>
          </w:rPr>
          <w:t>Figura 4 – Criação de Legenda de Figura no Microsoft Word 2007 ou 2010</w:t>
        </w:r>
        <w:r>
          <w:rPr>
            <w:noProof/>
            <w:webHidden/>
          </w:rPr>
          <w:tab/>
        </w:r>
        <w:r>
          <w:rPr>
            <w:noProof/>
            <w:webHidden/>
          </w:rPr>
          <w:fldChar w:fldCharType="begin"/>
        </w:r>
        <w:r>
          <w:rPr>
            <w:noProof/>
            <w:webHidden/>
          </w:rPr>
          <w:instrText xml:space="preserve"> PAGEREF _Toc26665091 \h </w:instrText>
        </w:r>
        <w:r>
          <w:rPr>
            <w:noProof/>
            <w:webHidden/>
          </w:rPr>
        </w:r>
        <w:r>
          <w:rPr>
            <w:noProof/>
            <w:webHidden/>
          </w:rPr>
          <w:fldChar w:fldCharType="separate"/>
        </w:r>
        <w:r>
          <w:rPr>
            <w:noProof/>
            <w:webHidden/>
          </w:rPr>
          <w:t>65</w:t>
        </w:r>
        <w:r>
          <w:rPr>
            <w:noProof/>
            <w:webHidden/>
          </w:rPr>
          <w:fldChar w:fldCharType="end"/>
        </w:r>
      </w:hyperlink>
    </w:p>
    <w:p w14:paraId="2F9657D5"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2" w:history="1">
        <w:r w:rsidRPr="00A032D5">
          <w:rPr>
            <w:rStyle w:val="Hyperlink"/>
            <w:noProof/>
          </w:rPr>
          <w:t>Figura 5 – Criação de Índice de Figuras no Microsoft Word 2007 ou 2010</w:t>
        </w:r>
        <w:r>
          <w:rPr>
            <w:noProof/>
            <w:webHidden/>
          </w:rPr>
          <w:tab/>
        </w:r>
        <w:r>
          <w:rPr>
            <w:noProof/>
            <w:webHidden/>
          </w:rPr>
          <w:fldChar w:fldCharType="begin"/>
        </w:r>
        <w:r>
          <w:rPr>
            <w:noProof/>
            <w:webHidden/>
          </w:rPr>
          <w:instrText xml:space="preserve"> PAGEREF _Toc26665092 \h </w:instrText>
        </w:r>
        <w:r>
          <w:rPr>
            <w:noProof/>
            <w:webHidden/>
          </w:rPr>
        </w:r>
        <w:r>
          <w:rPr>
            <w:noProof/>
            <w:webHidden/>
          </w:rPr>
          <w:fldChar w:fldCharType="separate"/>
        </w:r>
        <w:r>
          <w:rPr>
            <w:noProof/>
            <w:webHidden/>
          </w:rPr>
          <w:t>66</w:t>
        </w:r>
        <w:r>
          <w:rPr>
            <w:noProof/>
            <w:webHidden/>
          </w:rPr>
          <w:fldChar w:fldCharType="end"/>
        </w:r>
      </w:hyperlink>
    </w:p>
    <w:p w14:paraId="35B46397"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3" w:history="1">
        <w:r w:rsidRPr="00A032D5">
          <w:rPr>
            <w:rStyle w:val="Hyperlink"/>
            <w:noProof/>
          </w:rPr>
          <w:t>Figura 6 – Caixa de texto de atualização de Lista de Figuras</w:t>
        </w:r>
        <w:r>
          <w:rPr>
            <w:noProof/>
            <w:webHidden/>
          </w:rPr>
          <w:tab/>
        </w:r>
        <w:r>
          <w:rPr>
            <w:noProof/>
            <w:webHidden/>
          </w:rPr>
          <w:fldChar w:fldCharType="begin"/>
        </w:r>
        <w:r>
          <w:rPr>
            <w:noProof/>
            <w:webHidden/>
          </w:rPr>
          <w:instrText xml:space="preserve"> PAGEREF _Toc26665093 \h </w:instrText>
        </w:r>
        <w:r>
          <w:rPr>
            <w:noProof/>
            <w:webHidden/>
          </w:rPr>
        </w:r>
        <w:r>
          <w:rPr>
            <w:noProof/>
            <w:webHidden/>
          </w:rPr>
          <w:fldChar w:fldCharType="separate"/>
        </w:r>
        <w:r>
          <w:rPr>
            <w:noProof/>
            <w:webHidden/>
          </w:rPr>
          <w:t>67</w:t>
        </w:r>
        <w:r>
          <w:rPr>
            <w:noProof/>
            <w:webHidden/>
          </w:rPr>
          <w:fldChar w:fldCharType="end"/>
        </w:r>
      </w:hyperlink>
    </w:p>
    <w:p w14:paraId="645D7032"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4" w:history="1">
        <w:r w:rsidRPr="00A032D5">
          <w:rPr>
            <w:rStyle w:val="Hyperlink"/>
            <w:noProof/>
          </w:rPr>
          <w:t>Figura 7 – Criação de Legenda de Tabela ou de Quadro no Microsoft Word 2007 ou 2010</w:t>
        </w:r>
        <w:r>
          <w:rPr>
            <w:noProof/>
            <w:webHidden/>
          </w:rPr>
          <w:tab/>
        </w:r>
        <w:r>
          <w:rPr>
            <w:noProof/>
            <w:webHidden/>
          </w:rPr>
          <w:fldChar w:fldCharType="begin"/>
        </w:r>
        <w:r>
          <w:rPr>
            <w:noProof/>
            <w:webHidden/>
          </w:rPr>
          <w:instrText xml:space="preserve"> PAGEREF _Toc26665094 \h </w:instrText>
        </w:r>
        <w:r>
          <w:rPr>
            <w:noProof/>
            <w:webHidden/>
          </w:rPr>
        </w:r>
        <w:r>
          <w:rPr>
            <w:noProof/>
            <w:webHidden/>
          </w:rPr>
          <w:fldChar w:fldCharType="separate"/>
        </w:r>
        <w:r>
          <w:rPr>
            <w:noProof/>
            <w:webHidden/>
          </w:rPr>
          <w:t>71</w:t>
        </w:r>
        <w:r>
          <w:rPr>
            <w:noProof/>
            <w:webHidden/>
          </w:rPr>
          <w:fldChar w:fldCharType="end"/>
        </w:r>
      </w:hyperlink>
    </w:p>
    <w:p w14:paraId="6FA60DEB"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5" w:history="1">
        <w:r w:rsidRPr="00A032D5">
          <w:rPr>
            <w:rStyle w:val="Hyperlink"/>
            <w:noProof/>
          </w:rPr>
          <w:t>Figura 8 – Criação de Índice de Tabelas ou de Quadros no Microsoft Word 2007 ou 2010</w:t>
        </w:r>
        <w:r>
          <w:rPr>
            <w:noProof/>
            <w:webHidden/>
          </w:rPr>
          <w:tab/>
        </w:r>
        <w:r>
          <w:rPr>
            <w:noProof/>
            <w:webHidden/>
          </w:rPr>
          <w:fldChar w:fldCharType="begin"/>
        </w:r>
        <w:r>
          <w:rPr>
            <w:noProof/>
            <w:webHidden/>
          </w:rPr>
          <w:instrText xml:space="preserve"> PAGEREF _Toc26665095 \h </w:instrText>
        </w:r>
        <w:r>
          <w:rPr>
            <w:noProof/>
            <w:webHidden/>
          </w:rPr>
        </w:r>
        <w:r>
          <w:rPr>
            <w:noProof/>
            <w:webHidden/>
          </w:rPr>
          <w:fldChar w:fldCharType="separate"/>
        </w:r>
        <w:r>
          <w:rPr>
            <w:noProof/>
            <w:webHidden/>
          </w:rPr>
          <w:t>75</w:t>
        </w:r>
        <w:r>
          <w:rPr>
            <w:noProof/>
            <w:webHidden/>
          </w:rPr>
          <w:fldChar w:fldCharType="end"/>
        </w:r>
      </w:hyperlink>
    </w:p>
    <w:p w14:paraId="5070F5D1"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6" w:history="1">
        <w:r w:rsidRPr="00A032D5">
          <w:rPr>
            <w:rStyle w:val="Hyperlink"/>
            <w:noProof/>
          </w:rPr>
          <w:t>Figura 9 – Criação de Sumário no Microsoft Word 2007 ou 2010</w:t>
        </w:r>
        <w:r>
          <w:rPr>
            <w:noProof/>
            <w:webHidden/>
          </w:rPr>
          <w:tab/>
        </w:r>
        <w:r>
          <w:rPr>
            <w:noProof/>
            <w:webHidden/>
          </w:rPr>
          <w:fldChar w:fldCharType="begin"/>
        </w:r>
        <w:r>
          <w:rPr>
            <w:noProof/>
            <w:webHidden/>
          </w:rPr>
          <w:instrText xml:space="preserve"> PAGEREF _Toc26665096 \h </w:instrText>
        </w:r>
        <w:r>
          <w:rPr>
            <w:noProof/>
            <w:webHidden/>
          </w:rPr>
        </w:r>
        <w:r>
          <w:rPr>
            <w:noProof/>
            <w:webHidden/>
          </w:rPr>
          <w:fldChar w:fldCharType="separate"/>
        </w:r>
        <w:r>
          <w:rPr>
            <w:noProof/>
            <w:webHidden/>
          </w:rPr>
          <w:t>80</w:t>
        </w:r>
        <w:r>
          <w:rPr>
            <w:noProof/>
            <w:webHidden/>
          </w:rPr>
          <w:fldChar w:fldCharType="end"/>
        </w:r>
      </w:hyperlink>
    </w:p>
    <w:p w14:paraId="18934019" w14:textId="77777777" w:rsidR="000859AB" w:rsidRDefault="000859AB">
      <w:pPr>
        <w:pStyle w:val="ndicedeilustraes"/>
        <w:tabs>
          <w:tab w:val="right" w:leader="dot" w:pos="9062"/>
        </w:tabs>
        <w:rPr>
          <w:rFonts w:asciiTheme="minorHAnsi" w:eastAsiaTheme="minorEastAsia" w:hAnsiTheme="minorHAnsi" w:cstheme="minorBidi"/>
          <w:noProof/>
          <w:sz w:val="22"/>
          <w:szCs w:val="22"/>
        </w:rPr>
      </w:pPr>
      <w:hyperlink w:anchor="_Toc26665097" w:history="1">
        <w:r w:rsidRPr="00A032D5">
          <w:rPr>
            <w:rStyle w:val="Hyperlink"/>
            <w:noProof/>
          </w:rPr>
          <w:t>Figura 10 – Caixa de texto de atualização de Sumário</w:t>
        </w:r>
        <w:r>
          <w:rPr>
            <w:noProof/>
            <w:webHidden/>
          </w:rPr>
          <w:tab/>
        </w:r>
        <w:r>
          <w:rPr>
            <w:noProof/>
            <w:webHidden/>
          </w:rPr>
          <w:fldChar w:fldCharType="begin"/>
        </w:r>
        <w:r>
          <w:rPr>
            <w:noProof/>
            <w:webHidden/>
          </w:rPr>
          <w:instrText xml:space="preserve"> PAGEREF _Toc26665097 \h </w:instrText>
        </w:r>
        <w:r>
          <w:rPr>
            <w:noProof/>
            <w:webHidden/>
          </w:rPr>
        </w:r>
        <w:r>
          <w:rPr>
            <w:noProof/>
            <w:webHidden/>
          </w:rPr>
          <w:fldChar w:fldCharType="separate"/>
        </w:r>
        <w:r>
          <w:rPr>
            <w:noProof/>
            <w:webHidden/>
          </w:rPr>
          <w:t>80</w:t>
        </w:r>
        <w:r>
          <w:rPr>
            <w:noProof/>
            <w:webHidden/>
          </w:rPr>
          <w:fldChar w:fldCharType="end"/>
        </w:r>
      </w:hyperlink>
    </w:p>
    <w:p w14:paraId="640ECB82" w14:textId="77777777" w:rsidR="00713B9E" w:rsidRDefault="009A2D0E">
      <w:pPr>
        <w:pStyle w:val="Ttulo5"/>
        <w:ind w:left="113"/>
        <w:jc w:val="center"/>
        <w:rPr>
          <w:b w:val="0"/>
        </w:rPr>
      </w:pPr>
      <w:r>
        <w:rPr>
          <w:b w:val="0"/>
        </w:rPr>
        <w:fldChar w:fldCharType="end"/>
      </w:r>
    </w:p>
    <w:p w14:paraId="26A21E8F" w14:textId="77777777" w:rsidR="00E40FE3" w:rsidRDefault="00713B9E" w:rsidP="00814D78">
      <w:pPr>
        <w:spacing w:after="360"/>
        <w:jc w:val="center"/>
        <w:rPr>
          <w:b/>
          <w:sz w:val="28"/>
        </w:rPr>
      </w:pPr>
      <w:r w:rsidRPr="00404420">
        <w:rPr>
          <w:b/>
          <w:sz w:val="28"/>
        </w:rPr>
        <w:br w:type="page"/>
      </w:r>
      <w:r w:rsidR="00E40FE3">
        <w:rPr>
          <w:b/>
          <w:sz w:val="28"/>
        </w:rPr>
        <w:lastRenderedPageBreak/>
        <w:t>LISTA DE GRÁFICOS</w:t>
      </w:r>
    </w:p>
    <w:p w14:paraId="347B0FBE" w14:textId="77777777" w:rsidR="00527F0B" w:rsidRDefault="00E40FE3">
      <w:pPr>
        <w:pStyle w:val="ndicedeilustraes"/>
        <w:tabs>
          <w:tab w:val="right" w:leader="dot" w:pos="9062"/>
        </w:tabs>
        <w:rPr>
          <w:rFonts w:asciiTheme="minorHAnsi" w:eastAsiaTheme="minorEastAsia" w:hAnsiTheme="minorHAnsi" w:cstheme="minorBidi"/>
          <w:noProof/>
          <w:sz w:val="22"/>
          <w:szCs w:val="22"/>
        </w:rPr>
      </w:pPr>
      <w:r>
        <w:rPr>
          <w:b/>
          <w:sz w:val="28"/>
        </w:rPr>
        <w:fldChar w:fldCharType="begin"/>
      </w:r>
      <w:r>
        <w:rPr>
          <w:b/>
          <w:sz w:val="28"/>
        </w:rPr>
        <w:instrText xml:space="preserve"> TOC \c "Gráfico" </w:instrText>
      </w:r>
      <w:r>
        <w:rPr>
          <w:b/>
          <w:sz w:val="28"/>
        </w:rPr>
        <w:fldChar w:fldCharType="separate"/>
      </w:r>
      <w:r w:rsidR="00527F0B">
        <w:rPr>
          <w:noProof/>
        </w:rPr>
        <w:t>Gráfico 1 – Consumo final de energia por fonte no Brasil em 2011</w:t>
      </w:r>
      <w:r w:rsidR="00527F0B">
        <w:rPr>
          <w:noProof/>
        </w:rPr>
        <w:tab/>
      </w:r>
      <w:r w:rsidR="00527F0B">
        <w:rPr>
          <w:noProof/>
        </w:rPr>
        <w:fldChar w:fldCharType="begin"/>
      </w:r>
      <w:r w:rsidR="00527F0B">
        <w:rPr>
          <w:noProof/>
        </w:rPr>
        <w:instrText xml:space="preserve"> PAGEREF _Toc335989474 \h </w:instrText>
      </w:r>
      <w:r w:rsidR="00527F0B">
        <w:rPr>
          <w:noProof/>
        </w:rPr>
      </w:r>
      <w:r w:rsidR="00527F0B">
        <w:rPr>
          <w:noProof/>
        </w:rPr>
        <w:fldChar w:fldCharType="separate"/>
      </w:r>
      <w:r w:rsidR="001A66F4">
        <w:rPr>
          <w:noProof/>
        </w:rPr>
        <w:t>33</w:t>
      </w:r>
      <w:r w:rsidR="00527F0B">
        <w:rPr>
          <w:noProof/>
        </w:rPr>
        <w:fldChar w:fldCharType="end"/>
      </w:r>
    </w:p>
    <w:p w14:paraId="7017C3E9" w14:textId="77777777" w:rsidR="00527F0B" w:rsidRDefault="00527F0B">
      <w:pPr>
        <w:pStyle w:val="ndicedeilustraes"/>
        <w:tabs>
          <w:tab w:val="right" w:leader="dot" w:pos="9062"/>
        </w:tabs>
        <w:rPr>
          <w:rFonts w:asciiTheme="minorHAnsi" w:eastAsiaTheme="minorEastAsia" w:hAnsiTheme="minorHAnsi" w:cstheme="minorBidi"/>
          <w:noProof/>
          <w:sz w:val="22"/>
          <w:szCs w:val="22"/>
        </w:rPr>
      </w:pPr>
      <w:r>
        <w:rPr>
          <w:noProof/>
        </w:rPr>
        <w:t>Gráfico 2 – Evolução dos indicadores: energia elétrica</w:t>
      </w:r>
      <w:r>
        <w:rPr>
          <w:noProof/>
        </w:rPr>
        <w:tab/>
      </w:r>
      <w:r>
        <w:rPr>
          <w:noProof/>
        </w:rPr>
        <w:fldChar w:fldCharType="begin"/>
      </w:r>
      <w:r>
        <w:rPr>
          <w:noProof/>
        </w:rPr>
        <w:instrText xml:space="preserve"> PAGEREF _Toc335989475 \h </w:instrText>
      </w:r>
      <w:r>
        <w:rPr>
          <w:noProof/>
        </w:rPr>
      </w:r>
      <w:r>
        <w:rPr>
          <w:noProof/>
        </w:rPr>
        <w:fldChar w:fldCharType="separate"/>
      </w:r>
      <w:r w:rsidR="001A66F4">
        <w:rPr>
          <w:noProof/>
        </w:rPr>
        <w:t>33</w:t>
      </w:r>
      <w:r>
        <w:rPr>
          <w:noProof/>
        </w:rPr>
        <w:fldChar w:fldCharType="end"/>
      </w:r>
    </w:p>
    <w:p w14:paraId="5AC3C451" w14:textId="77777777" w:rsidR="00E40FE3" w:rsidRDefault="00E40FE3">
      <w:pPr>
        <w:spacing w:line="240" w:lineRule="auto"/>
        <w:jc w:val="left"/>
        <w:rPr>
          <w:b/>
          <w:sz w:val="28"/>
        </w:rPr>
      </w:pPr>
      <w:r>
        <w:rPr>
          <w:b/>
          <w:sz w:val="28"/>
        </w:rPr>
        <w:fldChar w:fldCharType="end"/>
      </w:r>
    </w:p>
    <w:p w14:paraId="234F4F3D" w14:textId="77777777" w:rsidR="00E40FE3" w:rsidRDefault="00E40FE3">
      <w:pPr>
        <w:spacing w:line="240" w:lineRule="auto"/>
        <w:jc w:val="left"/>
        <w:rPr>
          <w:b/>
          <w:sz w:val="28"/>
        </w:rPr>
      </w:pPr>
      <w:r>
        <w:rPr>
          <w:b/>
          <w:sz w:val="28"/>
        </w:rPr>
        <w:br w:type="page"/>
      </w:r>
    </w:p>
    <w:p w14:paraId="349F9BA5" w14:textId="77777777" w:rsidR="00814D78" w:rsidRPr="00CC38B9" w:rsidRDefault="00814D78" w:rsidP="00814D78">
      <w:pPr>
        <w:spacing w:after="360"/>
        <w:jc w:val="center"/>
        <w:rPr>
          <w:b/>
          <w:sz w:val="28"/>
        </w:rPr>
      </w:pPr>
      <w:r w:rsidRPr="00CC38B9">
        <w:rPr>
          <w:b/>
          <w:sz w:val="28"/>
        </w:rPr>
        <w:lastRenderedPageBreak/>
        <w:t>LISTA DE QUADROS</w:t>
      </w:r>
    </w:p>
    <w:p w14:paraId="6A22E387" w14:textId="77777777" w:rsidR="00527F0B" w:rsidRDefault="009A2D0E">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sidR="006706AC">
        <w:rPr>
          <w:b/>
          <w:caps/>
        </w:rPr>
        <w:instrText xml:space="preserve"> TOC \h \z \c "Quadro" </w:instrText>
      </w:r>
      <w:r>
        <w:rPr>
          <w:b/>
          <w:caps/>
        </w:rPr>
        <w:fldChar w:fldCharType="separate"/>
      </w:r>
      <w:hyperlink w:anchor="_Toc335989476" w:history="1">
        <w:r w:rsidR="00527F0B" w:rsidRPr="00D11DC3">
          <w:rPr>
            <w:rStyle w:val="Hyperlink"/>
            <w:noProof/>
          </w:rPr>
          <w:t>Quadro 1 – Tamanho e tipologia da fonte em alguns tipos de texto</w:t>
        </w:r>
        <w:r w:rsidR="00527F0B">
          <w:rPr>
            <w:noProof/>
            <w:webHidden/>
          </w:rPr>
          <w:tab/>
        </w:r>
        <w:r w:rsidR="00527F0B">
          <w:rPr>
            <w:noProof/>
            <w:webHidden/>
          </w:rPr>
          <w:fldChar w:fldCharType="begin"/>
        </w:r>
        <w:r w:rsidR="00527F0B">
          <w:rPr>
            <w:noProof/>
            <w:webHidden/>
          </w:rPr>
          <w:instrText xml:space="preserve"> PAGEREF _Toc335989476 \h </w:instrText>
        </w:r>
        <w:r w:rsidR="00527F0B">
          <w:rPr>
            <w:noProof/>
            <w:webHidden/>
          </w:rPr>
        </w:r>
        <w:r w:rsidR="00527F0B">
          <w:rPr>
            <w:noProof/>
            <w:webHidden/>
          </w:rPr>
          <w:fldChar w:fldCharType="separate"/>
        </w:r>
        <w:r w:rsidR="001A66F4">
          <w:rPr>
            <w:noProof/>
            <w:webHidden/>
          </w:rPr>
          <w:t>15</w:t>
        </w:r>
        <w:r w:rsidR="00527F0B">
          <w:rPr>
            <w:noProof/>
            <w:webHidden/>
          </w:rPr>
          <w:fldChar w:fldCharType="end"/>
        </w:r>
      </w:hyperlink>
    </w:p>
    <w:p w14:paraId="577FA309" w14:textId="77777777" w:rsidR="00527F0B" w:rsidRDefault="00BC0E84">
      <w:pPr>
        <w:pStyle w:val="ndicedeilustraes"/>
        <w:tabs>
          <w:tab w:val="right" w:leader="dot" w:pos="9062"/>
        </w:tabs>
        <w:rPr>
          <w:rFonts w:asciiTheme="minorHAnsi" w:eastAsiaTheme="minorEastAsia" w:hAnsiTheme="minorHAnsi" w:cstheme="minorBidi"/>
          <w:noProof/>
          <w:sz w:val="22"/>
          <w:szCs w:val="22"/>
        </w:rPr>
      </w:pPr>
      <w:hyperlink w:anchor="_Toc335989477" w:history="1">
        <w:r w:rsidR="00527F0B" w:rsidRPr="00D11DC3">
          <w:rPr>
            <w:rStyle w:val="Hyperlink"/>
            <w:noProof/>
          </w:rPr>
          <w:t>Quadro 2 – Diferenças entre Racionamento e Racionalização em Conservação de Energia</w:t>
        </w:r>
        <w:r w:rsidR="00527F0B">
          <w:rPr>
            <w:noProof/>
            <w:webHidden/>
          </w:rPr>
          <w:tab/>
        </w:r>
        <w:r w:rsidR="00527F0B">
          <w:rPr>
            <w:noProof/>
            <w:webHidden/>
          </w:rPr>
          <w:fldChar w:fldCharType="begin"/>
        </w:r>
        <w:r w:rsidR="00527F0B">
          <w:rPr>
            <w:noProof/>
            <w:webHidden/>
          </w:rPr>
          <w:instrText xml:space="preserve"> PAGEREF _Toc335989477 \h </w:instrText>
        </w:r>
        <w:r w:rsidR="00527F0B">
          <w:rPr>
            <w:noProof/>
            <w:webHidden/>
          </w:rPr>
        </w:r>
        <w:r w:rsidR="00527F0B">
          <w:rPr>
            <w:noProof/>
            <w:webHidden/>
          </w:rPr>
          <w:fldChar w:fldCharType="separate"/>
        </w:r>
        <w:r w:rsidR="001A66F4">
          <w:rPr>
            <w:noProof/>
            <w:webHidden/>
          </w:rPr>
          <w:t>25</w:t>
        </w:r>
        <w:r w:rsidR="00527F0B">
          <w:rPr>
            <w:noProof/>
            <w:webHidden/>
          </w:rPr>
          <w:fldChar w:fldCharType="end"/>
        </w:r>
      </w:hyperlink>
    </w:p>
    <w:p w14:paraId="569E66D0" w14:textId="77777777" w:rsidR="00527F0B" w:rsidRDefault="00BC0E84">
      <w:pPr>
        <w:pStyle w:val="ndicedeilustraes"/>
        <w:tabs>
          <w:tab w:val="right" w:leader="dot" w:pos="9062"/>
        </w:tabs>
        <w:rPr>
          <w:rFonts w:asciiTheme="minorHAnsi" w:eastAsiaTheme="minorEastAsia" w:hAnsiTheme="minorHAnsi" w:cstheme="minorBidi"/>
          <w:noProof/>
          <w:sz w:val="22"/>
          <w:szCs w:val="22"/>
        </w:rPr>
      </w:pPr>
      <w:hyperlink w:anchor="_Toc335989478" w:history="1">
        <w:r w:rsidR="00527F0B" w:rsidRPr="00D11DC3">
          <w:rPr>
            <w:rStyle w:val="Hyperlink"/>
            <w:noProof/>
          </w:rPr>
          <w:t>Quadro 3 – Dimensionamento dos elementos de um Conversor Boost</w:t>
        </w:r>
        <w:r w:rsidR="00527F0B">
          <w:rPr>
            <w:noProof/>
            <w:webHidden/>
          </w:rPr>
          <w:tab/>
        </w:r>
        <w:r w:rsidR="00527F0B">
          <w:rPr>
            <w:noProof/>
            <w:webHidden/>
          </w:rPr>
          <w:fldChar w:fldCharType="begin"/>
        </w:r>
        <w:r w:rsidR="00527F0B">
          <w:rPr>
            <w:noProof/>
            <w:webHidden/>
          </w:rPr>
          <w:instrText xml:space="preserve"> PAGEREF _Toc335989478 \h </w:instrText>
        </w:r>
        <w:r w:rsidR="00527F0B">
          <w:rPr>
            <w:noProof/>
            <w:webHidden/>
          </w:rPr>
        </w:r>
        <w:r w:rsidR="00527F0B">
          <w:rPr>
            <w:noProof/>
            <w:webHidden/>
          </w:rPr>
          <w:fldChar w:fldCharType="separate"/>
        </w:r>
        <w:r w:rsidR="001A66F4">
          <w:rPr>
            <w:noProof/>
            <w:webHidden/>
          </w:rPr>
          <w:t>26</w:t>
        </w:r>
        <w:r w:rsidR="00527F0B">
          <w:rPr>
            <w:noProof/>
            <w:webHidden/>
          </w:rPr>
          <w:fldChar w:fldCharType="end"/>
        </w:r>
      </w:hyperlink>
    </w:p>
    <w:p w14:paraId="15DB0B89" w14:textId="77777777" w:rsidR="00814D78" w:rsidRDefault="009A2D0E" w:rsidP="00814D78">
      <w:pPr>
        <w:pStyle w:val="Ttulo5"/>
        <w:ind w:left="113"/>
        <w:jc w:val="center"/>
      </w:pPr>
      <w:r>
        <w:rPr>
          <w:b w:val="0"/>
          <w:caps w:val="0"/>
        </w:rPr>
        <w:fldChar w:fldCharType="end"/>
      </w:r>
    </w:p>
    <w:p w14:paraId="0F5655AC" w14:textId="77777777" w:rsidR="00713B9E" w:rsidRPr="00CC38B9" w:rsidRDefault="00814D78" w:rsidP="00814D78">
      <w:pPr>
        <w:spacing w:after="360"/>
        <w:jc w:val="center"/>
        <w:rPr>
          <w:b/>
          <w:sz w:val="28"/>
        </w:rPr>
      </w:pPr>
      <w:r w:rsidRPr="00404420">
        <w:rPr>
          <w:sz w:val="28"/>
        </w:rPr>
        <w:br w:type="page"/>
      </w:r>
      <w:r w:rsidR="00CC38B9" w:rsidRPr="00CC38B9">
        <w:rPr>
          <w:b/>
          <w:sz w:val="28"/>
        </w:rPr>
        <w:lastRenderedPageBreak/>
        <w:t xml:space="preserve">LISTA DE </w:t>
      </w:r>
      <w:r w:rsidR="00886B9B" w:rsidRPr="00CC38B9">
        <w:rPr>
          <w:b/>
          <w:sz w:val="28"/>
        </w:rPr>
        <w:t>TABELAS</w:t>
      </w:r>
    </w:p>
    <w:p w14:paraId="7E216539" w14:textId="77777777" w:rsidR="00527F0B" w:rsidRDefault="009A2D0E">
      <w:pPr>
        <w:pStyle w:val="ndicedeilustraes"/>
        <w:tabs>
          <w:tab w:val="right" w:leader="dot" w:pos="9062"/>
        </w:tabs>
        <w:rPr>
          <w:rFonts w:asciiTheme="minorHAnsi" w:eastAsiaTheme="minorEastAsia" w:hAnsiTheme="minorHAnsi" w:cstheme="minorBidi"/>
          <w:noProof/>
          <w:sz w:val="22"/>
          <w:szCs w:val="22"/>
        </w:rPr>
      </w:pPr>
      <w:r>
        <w:fldChar w:fldCharType="begin"/>
      </w:r>
      <w:r w:rsidR="00713B9E">
        <w:instrText xml:space="preserve"> TOC \h \z \c "Tabela" </w:instrText>
      </w:r>
      <w:r>
        <w:fldChar w:fldCharType="separate"/>
      </w:r>
      <w:hyperlink w:anchor="_Toc335989479" w:history="1">
        <w:r w:rsidR="00527F0B" w:rsidRPr="000B51BF">
          <w:rPr>
            <w:rStyle w:val="Hyperlink"/>
            <w:noProof/>
          </w:rPr>
          <w:t>Tabela 1 – Oferta interna de energia no Brasil em Mtep</w:t>
        </w:r>
        <w:r w:rsidR="00527F0B">
          <w:rPr>
            <w:noProof/>
            <w:webHidden/>
          </w:rPr>
          <w:tab/>
        </w:r>
        <w:r w:rsidR="00527F0B">
          <w:rPr>
            <w:noProof/>
            <w:webHidden/>
          </w:rPr>
          <w:fldChar w:fldCharType="begin"/>
        </w:r>
        <w:r w:rsidR="00527F0B">
          <w:rPr>
            <w:noProof/>
            <w:webHidden/>
          </w:rPr>
          <w:instrText xml:space="preserve"> PAGEREF _Toc335989479 \h </w:instrText>
        </w:r>
        <w:r w:rsidR="00527F0B">
          <w:rPr>
            <w:noProof/>
            <w:webHidden/>
          </w:rPr>
        </w:r>
        <w:r w:rsidR="00527F0B">
          <w:rPr>
            <w:noProof/>
            <w:webHidden/>
          </w:rPr>
          <w:fldChar w:fldCharType="separate"/>
        </w:r>
        <w:r w:rsidR="001A66F4">
          <w:rPr>
            <w:noProof/>
            <w:webHidden/>
          </w:rPr>
          <w:t>25</w:t>
        </w:r>
        <w:r w:rsidR="00527F0B">
          <w:rPr>
            <w:noProof/>
            <w:webHidden/>
          </w:rPr>
          <w:fldChar w:fldCharType="end"/>
        </w:r>
      </w:hyperlink>
    </w:p>
    <w:p w14:paraId="62352F52" w14:textId="77777777" w:rsidR="00527F0B" w:rsidRDefault="00BC0E84">
      <w:pPr>
        <w:pStyle w:val="ndicedeilustraes"/>
        <w:tabs>
          <w:tab w:val="right" w:leader="dot" w:pos="9062"/>
        </w:tabs>
        <w:rPr>
          <w:rFonts w:asciiTheme="minorHAnsi" w:eastAsiaTheme="minorEastAsia" w:hAnsiTheme="minorHAnsi" w:cstheme="minorBidi"/>
          <w:noProof/>
          <w:sz w:val="22"/>
          <w:szCs w:val="22"/>
        </w:rPr>
      </w:pPr>
      <w:hyperlink w:anchor="_Toc335989480" w:history="1">
        <w:r w:rsidR="00527F0B" w:rsidRPr="000B51BF">
          <w:rPr>
            <w:rStyle w:val="Hyperlink"/>
            <w:noProof/>
          </w:rPr>
          <w:t>Tabela 2 – Participação de cada fonte termelétrica em 2011</w:t>
        </w:r>
        <w:r w:rsidR="00527F0B">
          <w:rPr>
            <w:noProof/>
            <w:webHidden/>
          </w:rPr>
          <w:tab/>
        </w:r>
        <w:r w:rsidR="00527F0B">
          <w:rPr>
            <w:noProof/>
            <w:webHidden/>
          </w:rPr>
          <w:fldChar w:fldCharType="begin"/>
        </w:r>
        <w:r w:rsidR="00527F0B">
          <w:rPr>
            <w:noProof/>
            <w:webHidden/>
          </w:rPr>
          <w:instrText xml:space="preserve"> PAGEREF _Toc335989480 \h </w:instrText>
        </w:r>
        <w:r w:rsidR="00527F0B">
          <w:rPr>
            <w:noProof/>
            <w:webHidden/>
          </w:rPr>
        </w:r>
        <w:r w:rsidR="00527F0B">
          <w:rPr>
            <w:noProof/>
            <w:webHidden/>
          </w:rPr>
          <w:fldChar w:fldCharType="separate"/>
        </w:r>
        <w:r w:rsidR="001A66F4">
          <w:rPr>
            <w:noProof/>
            <w:webHidden/>
          </w:rPr>
          <w:t>25</w:t>
        </w:r>
        <w:r w:rsidR="00527F0B">
          <w:rPr>
            <w:noProof/>
            <w:webHidden/>
          </w:rPr>
          <w:fldChar w:fldCharType="end"/>
        </w:r>
      </w:hyperlink>
    </w:p>
    <w:p w14:paraId="2D65411F" w14:textId="77777777" w:rsidR="00527F0B" w:rsidRDefault="00BC0E84">
      <w:pPr>
        <w:pStyle w:val="ndicedeilustraes"/>
        <w:tabs>
          <w:tab w:val="right" w:leader="dot" w:pos="9062"/>
        </w:tabs>
        <w:rPr>
          <w:rFonts w:asciiTheme="minorHAnsi" w:eastAsiaTheme="minorEastAsia" w:hAnsiTheme="minorHAnsi" w:cstheme="minorBidi"/>
          <w:noProof/>
          <w:sz w:val="22"/>
          <w:szCs w:val="22"/>
        </w:rPr>
      </w:pPr>
      <w:hyperlink w:anchor="_Toc335989481" w:history="1">
        <w:r w:rsidR="00527F0B" w:rsidRPr="000B51BF">
          <w:rPr>
            <w:rStyle w:val="Hyperlink"/>
            <w:noProof/>
          </w:rPr>
          <w:t>Tabela 3 – Domicílios particulares permanentes, por situação do domicílio e espécie de unidade doméstica, segundo a existência de compartilhamento da responsabilidade pelo domicílio com a pessoa responsável,  o sexo, a cor ou raça e os grupos de idade da pessoa responsável e as classes de rendimento  nominal mensal domiciliar per capita – Brasil – 2010</w:t>
        </w:r>
        <w:r w:rsidR="00527F0B">
          <w:rPr>
            <w:noProof/>
            <w:webHidden/>
          </w:rPr>
          <w:tab/>
        </w:r>
        <w:r w:rsidR="00527F0B">
          <w:rPr>
            <w:noProof/>
            <w:webHidden/>
          </w:rPr>
          <w:fldChar w:fldCharType="begin"/>
        </w:r>
        <w:r w:rsidR="00527F0B">
          <w:rPr>
            <w:noProof/>
            <w:webHidden/>
          </w:rPr>
          <w:instrText xml:space="preserve"> PAGEREF _Toc335989481 \h </w:instrText>
        </w:r>
        <w:r w:rsidR="00527F0B">
          <w:rPr>
            <w:noProof/>
            <w:webHidden/>
          </w:rPr>
        </w:r>
        <w:r w:rsidR="00527F0B">
          <w:rPr>
            <w:noProof/>
            <w:webHidden/>
          </w:rPr>
          <w:fldChar w:fldCharType="separate"/>
        </w:r>
        <w:r w:rsidR="001A66F4">
          <w:rPr>
            <w:noProof/>
            <w:webHidden/>
          </w:rPr>
          <w:t>28</w:t>
        </w:r>
        <w:r w:rsidR="00527F0B">
          <w:rPr>
            <w:noProof/>
            <w:webHidden/>
          </w:rPr>
          <w:fldChar w:fldCharType="end"/>
        </w:r>
      </w:hyperlink>
    </w:p>
    <w:p w14:paraId="207FFE0F" w14:textId="77777777" w:rsidR="00713B9E" w:rsidRDefault="009A2D0E">
      <w:pPr>
        <w:pStyle w:val="Ttulo5"/>
        <w:ind w:left="113"/>
        <w:jc w:val="center"/>
      </w:pPr>
      <w:r>
        <w:fldChar w:fldCharType="end"/>
      </w:r>
    </w:p>
    <w:p w14:paraId="694236FA" w14:textId="77777777" w:rsidR="00CC38B9" w:rsidRDefault="00CC38B9" w:rsidP="00CC38B9">
      <w:pPr>
        <w:spacing w:after="360"/>
        <w:jc w:val="center"/>
        <w:rPr>
          <w:b/>
          <w:sz w:val="28"/>
        </w:rPr>
      </w:pPr>
      <w:r w:rsidRPr="00404420">
        <w:rPr>
          <w:sz w:val="28"/>
        </w:rPr>
        <w:br w:type="page"/>
      </w:r>
      <w:r w:rsidRPr="00CC38B9">
        <w:rPr>
          <w:b/>
          <w:sz w:val="28"/>
        </w:rPr>
        <w:lastRenderedPageBreak/>
        <w:t xml:space="preserve">LISTA DE </w:t>
      </w:r>
      <w:r>
        <w:rPr>
          <w:b/>
          <w:sz w:val="28"/>
        </w:rPr>
        <w:t>ABREVIATURAS E SIGLAS</w:t>
      </w:r>
    </w:p>
    <w:p w14:paraId="2C43F122" w14:textId="77777777" w:rsidR="003E5A59" w:rsidRDefault="0080312A" w:rsidP="003E5A59">
      <w:pPr>
        <w:tabs>
          <w:tab w:val="left" w:pos="1276"/>
        </w:tabs>
      </w:pPr>
      <w:proofErr w:type="gramStart"/>
      <w:r>
        <w:t>1D</w:t>
      </w:r>
      <w:r>
        <w:tab/>
      </w:r>
      <w:r w:rsidRPr="0080312A">
        <w:t>Unidimensional</w:t>
      </w:r>
      <w:proofErr w:type="gramEnd"/>
    </w:p>
    <w:p w14:paraId="458676CC" w14:textId="77777777" w:rsidR="003E5A59" w:rsidRDefault="0080312A" w:rsidP="003E5A59">
      <w:pPr>
        <w:tabs>
          <w:tab w:val="left" w:pos="1276"/>
        </w:tabs>
      </w:pPr>
      <w:proofErr w:type="gramStart"/>
      <w:r>
        <w:t>2D</w:t>
      </w:r>
      <w:r>
        <w:tab/>
      </w:r>
      <w:r w:rsidRPr="0080312A">
        <w:t>Bidimensional</w:t>
      </w:r>
      <w:proofErr w:type="gramEnd"/>
    </w:p>
    <w:p w14:paraId="52885AF5" w14:textId="77777777" w:rsidR="00733FF2" w:rsidRDefault="00733FF2" w:rsidP="00733FF2">
      <w:pPr>
        <w:tabs>
          <w:tab w:val="left" w:pos="1276"/>
        </w:tabs>
      </w:pPr>
      <w:r>
        <w:t>ASCII</w:t>
      </w:r>
      <w:r>
        <w:tab/>
      </w:r>
      <w:r w:rsidRPr="00733FF2">
        <w:rPr>
          <w:i/>
          <w:iCs/>
        </w:rPr>
        <w:t>American Standard Code for Information Interchange</w:t>
      </w:r>
    </w:p>
    <w:p w14:paraId="54164397" w14:textId="77777777" w:rsidR="00047687" w:rsidRDefault="00047687" w:rsidP="00047687">
      <w:pPr>
        <w:tabs>
          <w:tab w:val="left" w:pos="1276"/>
        </w:tabs>
      </w:pPr>
      <w:r>
        <w:t xml:space="preserve">BD            </w:t>
      </w:r>
      <w:r>
        <w:tab/>
        <w:t>Banco de Dados</w:t>
      </w:r>
    </w:p>
    <w:p w14:paraId="752BE8D8" w14:textId="77777777" w:rsidR="003E5A59" w:rsidRDefault="003E5A59" w:rsidP="003E5A59">
      <w:pPr>
        <w:tabs>
          <w:tab w:val="left" w:pos="1276"/>
        </w:tabs>
      </w:pPr>
      <w:r>
        <w:t xml:space="preserve">COM </w:t>
      </w:r>
      <w:r>
        <w:tab/>
      </w:r>
      <w:r w:rsidRPr="00733FF2">
        <w:rPr>
          <w:i/>
          <w:iCs/>
        </w:rPr>
        <w:t>Component Object Model</w:t>
      </w:r>
      <w:r>
        <w:t xml:space="preserve"> </w:t>
      </w:r>
    </w:p>
    <w:p w14:paraId="3090A360" w14:textId="77777777" w:rsidR="000859AB" w:rsidRDefault="000859AB" w:rsidP="003E5A59">
      <w:pPr>
        <w:tabs>
          <w:tab w:val="left" w:pos="1276"/>
        </w:tabs>
      </w:pPr>
      <w:r>
        <w:t>CPF</w:t>
      </w:r>
      <w:r>
        <w:tab/>
        <w:t>Cadastro de Pessoa Física</w:t>
      </w:r>
    </w:p>
    <w:p w14:paraId="37D86BEC" w14:textId="77777777" w:rsidR="00733FF2" w:rsidRDefault="00733FF2" w:rsidP="00733FF2">
      <w:pPr>
        <w:tabs>
          <w:tab w:val="left" w:pos="1276"/>
        </w:tabs>
      </w:pPr>
      <w:r>
        <w:t>CRUD</w:t>
      </w:r>
      <w:r>
        <w:tab/>
      </w:r>
      <w:r w:rsidRPr="00733FF2">
        <w:rPr>
          <w:i/>
          <w:iCs/>
        </w:rPr>
        <w:t xml:space="preserve">Create, Read, Update </w:t>
      </w:r>
      <w:proofErr w:type="gramStart"/>
      <w:r w:rsidRPr="00733FF2">
        <w:rPr>
          <w:i/>
          <w:iCs/>
        </w:rPr>
        <w:t>and Delete</w:t>
      </w:r>
      <w:proofErr w:type="gramEnd"/>
    </w:p>
    <w:p w14:paraId="04B1129B" w14:textId="77777777" w:rsidR="00047687" w:rsidRDefault="00047687" w:rsidP="00047687">
      <w:pPr>
        <w:tabs>
          <w:tab w:val="left" w:pos="1276"/>
        </w:tabs>
      </w:pPr>
      <w:r>
        <w:t xml:space="preserve">CSS          </w:t>
      </w:r>
      <w:r>
        <w:tab/>
      </w:r>
      <w:r w:rsidRPr="00733FF2">
        <w:rPr>
          <w:i/>
          <w:iCs/>
        </w:rPr>
        <w:t>Cascading Style Sheets</w:t>
      </w:r>
    </w:p>
    <w:p w14:paraId="18237DEE" w14:textId="77777777" w:rsidR="00047687" w:rsidRDefault="00047687" w:rsidP="00047687">
      <w:pPr>
        <w:tabs>
          <w:tab w:val="left" w:pos="1276"/>
        </w:tabs>
      </w:pPr>
      <w:r>
        <w:t xml:space="preserve">CTII         </w:t>
      </w:r>
      <w:r>
        <w:tab/>
        <w:t>Prédio II do Centro Tecnológico da UFES</w:t>
      </w:r>
    </w:p>
    <w:p w14:paraId="24A2E117" w14:textId="77777777" w:rsidR="00733FF2" w:rsidRDefault="00047687" w:rsidP="00047687">
      <w:pPr>
        <w:tabs>
          <w:tab w:val="left" w:pos="1276"/>
        </w:tabs>
      </w:pPr>
      <w:r>
        <w:t xml:space="preserve">DEL         </w:t>
      </w:r>
      <w:r>
        <w:tab/>
        <w:t>Departamento de Engenharia Elétrica</w:t>
      </w:r>
    </w:p>
    <w:p w14:paraId="17A1E9BA" w14:textId="77777777" w:rsidR="00733FF2" w:rsidRDefault="00733FF2" w:rsidP="00733FF2">
      <w:pPr>
        <w:tabs>
          <w:tab w:val="left" w:pos="1276"/>
        </w:tabs>
      </w:pPr>
      <w:r>
        <w:t>DOS</w:t>
      </w:r>
      <w:r>
        <w:tab/>
      </w:r>
      <w:r w:rsidRPr="00733FF2">
        <w:rPr>
          <w:i/>
          <w:iCs/>
        </w:rPr>
        <w:t>Disk Operating System</w:t>
      </w:r>
    </w:p>
    <w:p w14:paraId="39904B27" w14:textId="77777777" w:rsidR="00047687" w:rsidRDefault="00047687" w:rsidP="00047687">
      <w:pPr>
        <w:tabs>
          <w:tab w:val="left" w:pos="1276"/>
        </w:tabs>
      </w:pPr>
      <w:r>
        <w:t>FTP</w:t>
      </w:r>
      <w:r>
        <w:tab/>
      </w:r>
      <w:r w:rsidRPr="00653067">
        <w:rPr>
          <w:i/>
          <w:iCs/>
        </w:rPr>
        <w:t>File Transfer Protocol</w:t>
      </w:r>
    </w:p>
    <w:p w14:paraId="6F9FF50D" w14:textId="77777777" w:rsidR="003E5A59" w:rsidRDefault="003E5A59" w:rsidP="003E5A59">
      <w:pPr>
        <w:tabs>
          <w:tab w:val="left" w:pos="1276"/>
        </w:tabs>
      </w:pPr>
      <w:r>
        <w:t xml:space="preserve">FTPS </w:t>
      </w:r>
      <w:r>
        <w:tab/>
      </w:r>
      <w:r w:rsidRPr="00653067">
        <w:rPr>
          <w:i/>
          <w:iCs/>
        </w:rPr>
        <w:t>File Transfer Protocol Secure</w:t>
      </w:r>
    </w:p>
    <w:p w14:paraId="6688E46A" w14:textId="77777777" w:rsidR="003E5A59" w:rsidRDefault="003E5A59" w:rsidP="003E5A59">
      <w:pPr>
        <w:tabs>
          <w:tab w:val="left" w:pos="1276"/>
        </w:tabs>
      </w:pPr>
      <w:r>
        <w:t xml:space="preserve">GIS           </w:t>
      </w:r>
      <w:r>
        <w:tab/>
      </w:r>
      <w:r w:rsidRPr="00653067">
        <w:rPr>
          <w:i/>
          <w:iCs/>
        </w:rPr>
        <w:t>Geographic Information System</w:t>
      </w:r>
    </w:p>
    <w:p w14:paraId="2CAF978B" w14:textId="77777777" w:rsidR="00047687" w:rsidRDefault="00047687" w:rsidP="00047687">
      <w:pPr>
        <w:tabs>
          <w:tab w:val="left" w:pos="1276"/>
        </w:tabs>
      </w:pPr>
      <w:r>
        <w:t xml:space="preserve">GPS          </w:t>
      </w:r>
      <w:r>
        <w:tab/>
      </w:r>
      <w:r w:rsidRPr="00653067">
        <w:rPr>
          <w:i/>
          <w:iCs/>
        </w:rPr>
        <w:t>Global Positioning System</w:t>
      </w:r>
    </w:p>
    <w:p w14:paraId="67556B96" w14:textId="77777777" w:rsidR="00047687" w:rsidRDefault="00047687" w:rsidP="00047687">
      <w:pPr>
        <w:tabs>
          <w:tab w:val="left" w:pos="1276"/>
        </w:tabs>
      </w:pPr>
      <w:r>
        <w:t xml:space="preserve">HTML      </w:t>
      </w:r>
      <w:r>
        <w:tab/>
      </w:r>
      <w:r w:rsidRPr="00653067">
        <w:rPr>
          <w:i/>
          <w:iCs/>
        </w:rPr>
        <w:t>HyperText Markup Language</w:t>
      </w:r>
    </w:p>
    <w:p w14:paraId="530D4D41" w14:textId="77777777" w:rsidR="00733FF2" w:rsidRDefault="00733FF2" w:rsidP="00733FF2">
      <w:pPr>
        <w:tabs>
          <w:tab w:val="left" w:pos="1276"/>
        </w:tabs>
      </w:pPr>
      <w:r>
        <w:t>IAN</w:t>
      </w:r>
      <w:r>
        <w:tab/>
      </w:r>
      <w:r w:rsidRPr="001E4596">
        <w:rPr>
          <w:i/>
          <w:iCs/>
        </w:rPr>
        <w:t>International Article Number</w:t>
      </w:r>
    </w:p>
    <w:p w14:paraId="4059A8CE" w14:textId="77777777" w:rsidR="00733FF2" w:rsidRDefault="00733FF2" w:rsidP="00733FF2">
      <w:pPr>
        <w:tabs>
          <w:tab w:val="left" w:pos="1276"/>
        </w:tabs>
      </w:pPr>
      <w:r>
        <w:t xml:space="preserve">IDE </w:t>
      </w:r>
      <w:r>
        <w:tab/>
        <w:t>Integrated Development Environment</w:t>
      </w:r>
    </w:p>
    <w:p w14:paraId="4AADB9C8" w14:textId="77777777" w:rsidR="00047687" w:rsidRDefault="00047687" w:rsidP="00047687">
      <w:pPr>
        <w:tabs>
          <w:tab w:val="left" w:pos="1276"/>
        </w:tabs>
      </w:pPr>
      <w:r>
        <w:t xml:space="preserve">LCEE       </w:t>
      </w:r>
      <w:r>
        <w:tab/>
        <w:t>Laboratório de Computação da Engenharia Elétrica</w:t>
      </w:r>
    </w:p>
    <w:p w14:paraId="05BD0A6C" w14:textId="77777777" w:rsidR="00733FF2" w:rsidRPr="004B3506" w:rsidRDefault="00733FF2" w:rsidP="00733FF2">
      <w:pPr>
        <w:tabs>
          <w:tab w:val="left" w:pos="1276"/>
        </w:tabs>
      </w:pPr>
      <w:r>
        <w:t>MVC</w:t>
      </w:r>
      <w:r w:rsidR="001E4596">
        <w:tab/>
      </w:r>
      <w:r w:rsidR="001E4596" w:rsidRPr="001E4596">
        <w:rPr>
          <w:i/>
          <w:iCs/>
        </w:rPr>
        <w:t>Model, View and Controller</w:t>
      </w:r>
    </w:p>
    <w:p w14:paraId="40457FC4" w14:textId="77777777" w:rsidR="003E5A59" w:rsidRDefault="003E5A59" w:rsidP="003E5A59">
      <w:pPr>
        <w:tabs>
          <w:tab w:val="left" w:pos="1276"/>
        </w:tabs>
      </w:pPr>
      <w:r>
        <w:t xml:space="preserve">PCB </w:t>
      </w:r>
      <w:r>
        <w:tab/>
        <w:t>Placa de Circuito Impresso</w:t>
      </w:r>
    </w:p>
    <w:p w14:paraId="45435453" w14:textId="77777777" w:rsidR="00047687" w:rsidRDefault="00047687" w:rsidP="00047687">
      <w:pPr>
        <w:tabs>
          <w:tab w:val="left" w:pos="1276"/>
        </w:tabs>
      </w:pPr>
      <w:r>
        <w:t xml:space="preserve">PHP          </w:t>
      </w:r>
      <w:r>
        <w:tab/>
      </w:r>
      <w:r w:rsidRPr="001E4596">
        <w:rPr>
          <w:i/>
          <w:iCs/>
        </w:rPr>
        <w:t>Personal Home Page</w:t>
      </w:r>
    </w:p>
    <w:p w14:paraId="4306D0FD" w14:textId="77777777" w:rsidR="00733FF2" w:rsidRDefault="00733FF2" w:rsidP="00733FF2">
      <w:pPr>
        <w:tabs>
          <w:tab w:val="left" w:pos="1276"/>
        </w:tabs>
      </w:pPr>
      <w:r>
        <w:t>QR</w:t>
      </w:r>
      <w:r>
        <w:tab/>
      </w:r>
      <w:r w:rsidRPr="001E4596">
        <w:rPr>
          <w:i/>
          <w:iCs/>
        </w:rPr>
        <w:t>Quick Response</w:t>
      </w:r>
    </w:p>
    <w:p w14:paraId="778C55C5" w14:textId="77777777" w:rsidR="00047687" w:rsidRDefault="00047687" w:rsidP="00047687">
      <w:pPr>
        <w:tabs>
          <w:tab w:val="left" w:pos="1276"/>
        </w:tabs>
      </w:pPr>
      <w:r>
        <w:t xml:space="preserve">RTLS        </w:t>
      </w:r>
      <w:r>
        <w:tab/>
      </w:r>
      <w:r w:rsidRPr="001E4596">
        <w:rPr>
          <w:i/>
          <w:iCs/>
        </w:rPr>
        <w:t>Real-Time Locating Systems</w:t>
      </w:r>
    </w:p>
    <w:p w14:paraId="5DC35AEE" w14:textId="77777777" w:rsidR="00047687" w:rsidRDefault="00047687" w:rsidP="00047687">
      <w:pPr>
        <w:tabs>
          <w:tab w:val="left" w:pos="1276"/>
        </w:tabs>
      </w:pPr>
      <w:r>
        <w:t xml:space="preserve">SGBD      </w:t>
      </w:r>
      <w:r>
        <w:tab/>
        <w:t>Sistemas de Gestão de Base de Dados</w:t>
      </w:r>
    </w:p>
    <w:p w14:paraId="2A8439C0" w14:textId="77777777" w:rsidR="003E5A59" w:rsidRDefault="003E5A59" w:rsidP="003E5A59">
      <w:pPr>
        <w:tabs>
          <w:tab w:val="left" w:pos="1276"/>
        </w:tabs>
      </w:pPr>
      <w:r>
        <w:t xml:space="preserve">SQL          </w:t>
      </w:r>
      <w:r>
        <w:tab/>
      </w:r>
      <w:r w:rsidRPr="001E4596">
        <w:rPr>
          <w:i/>
          <w:iCs/>
        </w:rPr>
        <w:t>Structured Query Language</w:t>
      </w:r>
    </w:p>
    <w:p w14:paraId="2DA833B2" w14:textId="77777777" w:rsidR="00047687" w:rsidRDefault="00047687" w:rsidP="004B3506">
      <w:pPr>
        <w:tabs>
          <w:tab w:val="left" w:pos="1276"/>
        </w:tabs>
      </w:pPr>
      <w:r>
        <w:t xml:space="preserve">TCC          </w:t>
      </w:r>
      <w:r>
        <w:tab/>
        <w:t>Trabalho de Conclusão de Curso</w:t>
      </w:r>
    </w:p>
    <w:p w14:paraId="28D40F4E" w14:textId="77777777" w:rsidR="00480693" w:rsidRDefault="00480693" w:rsidP="004B3506">
      <w:pPr>
        <w:tabs>
          <w:tab w:val="left" w:pos="1276"/>
        </w:tabs>
      </w:pPr>
      <w:r>
        <w:t>UFES</w:t>
      </w:r>
      <w:r w:rsidR="004B3506">
        <w:tab/>
      </w:r>
      <w:r>
        <w:t>Universidade Federal do Espírito Santo</w:t>
      </w:r>
    </w:p>
    <w:p w14:paraId="6A5BDC6E" w14:textId="77777777" w:rsidR="00047687" w:rsidRDefault="00047687" w:rsidP="00047687">
      <w:pPr>
        <w:tabs>
          <w:tab w:val="left" w:pos="1276"/>
        </w:tabs>
      </w:pPr>
      <w:r>
        <w:t>UPC</w:t>
      </w:r>
      <w:r>
        <w:tab/>
      </w:r>
      <w:r w:rsidRPr="001E4596">
        <w:rPr>
          <w:i/>
          <w:iCs/>
        </w:rPr>
        <w:t>Universal Product Codes</w:t>
      </w:r>
    </w:p>
    <w:p w14:paraId="61245188" w14:textId="77777777" w:rsidR="00733FF2" w:rsidRDefault="00733FF2" w:rsidP="00733FF2">
      <w:pPr>
        <w:tabs>
          <w:tab w:val="left" w:pos="1276"/>
        </w:tabs>
      </w:pPr>
      <w:r>
        <w:t>USB</w:t>
      </w:r>
      <w:r w:rsidR="001E4596">
        <w:tab/>
      </w:r>
      <w:r w:rsidR="001E4596" w:rsidRPr="001E4596">
        <w:rPr>
          <w:i/>
          <w:iCs/>
        </w:rPr>
        <w:t>Universal Serial Bus</w:t>
      </w:r>
    </w:p>
    <w:p w14:paraId="4958CBFC" w14:textId="77777777" w:rsidR="00733FF2" w:rsidRDefault="00733FF2" w:rsidP="00733FF2">
      <w:pPr>
        <w:tabs>
          <w:tab w:val="left" w:pos="1276"/>
        </w:tabs>
      </w:pPr>
      <w:r>
        <w:t>USPS</w:t>
      </w:r>
      <w:r w:rsidR="001E4596">
        <w:tab/>
      </w:r>
      <w:r w:rsidR="001E4596" w:rsidRPr="001E4596">
        <w:rPr>
          <w:i/>
          <w:iCs/>
        </w:rPr>
        <w:t>United States Postal Service</w:t>
      </w:r>
    </w:p>
    <w:p w14:paraId="6E966CDE" w14:textId="77777777" w:rsidR="00733FF2" w:rsidRDefault="00733FF2" w:rsidP="00733FF2">
      <w:pPr>
        <w:tabs>
          <w:tab w:val="left" w:pos="1276"/>
        </w:tabs>
      </w:pPr>
      <w:r>
        <w:t xml:space="preserve">WMI </w:t>
      </w:r>
      <w:r>
        <w:tab/>
      </w:r>
      <w:r w:rsidR="001E4596" w:rsidRPr="001E4596">
        <w:rPr>
          <w:i/>
          <w:iCs/>
        </w:rPr>
        <w:t>Windows Management Instrumentation</w:t>
      </w:r>
      <w:r w:rsidR="001E4596" w:rsidRPr="001E4596">
        <w:t xml:space="preserve"> </w:t>
      </w:r>
    </w:p>
    <w:p w14:paraId="1BDB7730" w14:textId="77777777" w:rsidR="00733FF2" w:rsidRDefault="00733FF2" w:rsidP="00047687">
      <w:pPr>
        <w:tabs>
          <w:tab w:val="left" w:pos="1276"/>
        </w:tabs>
      </w:pPr>
    </w:p>
    <w:p w14:paraId="4D782DB3" w14:textId="77777777" w:rsidR="00CC38B9" w:rsidRPr="005C3BC2" w:rsidRDefault="00CC38B9" w:rsidP="005C3BC2">
      <w:pPr>
        <w:rPr>
          <w:szCs w:val="24"/>
        </w:rPr>
      </w:pPr>
    </w:p>
    <w:p w14:paraId="167E0DE3" w14:textId="77777777" w:rsidR="00713B9E" w:rsidRPr="00CC38B9" w:rsidRDefault="00404420" w:rsidP="00CC38B9">
      <w:pPr>
        <w:spacing w:after="360"/>
        <w:jc w:val="center"/>
        <w:rPr>
          <w:b/>
          <w:sz w:val="28"/>
        </w:rPr>
      </w:pPr>
      <w:r w:rsidRPr="00CC38B9">
        <w:rPr>
          <w:b/>
          <w:sz w:val="28"/>
        </w:rPr>
        <w:t>LISTA DE SÍMBOLOS</w:t>
      </w:r>
    </w:p>
    <w:p w14:paraId="7CE7797B" w14:textId="77777777" w:rsidR="00F14CEB" w:rsidRDefault="00F14CEB" w:rsidP="00F14CEB">
      <w:pPr>
        <w:tabs>
          <w:tab w:val="left" w:pos="1276"/>
        </w:tabs>
      </w:pPr>
      <w:r>
        <w:t>v</w:t>
      </w:r>
      <w:r w:rsidRPr="00F14CEB">
        <w:rPr>
          <w:vertAlign w:val="subscript"/>
        </w:rPr>
        <w:t>r</w:t>
      </w:r>
      <w:r>
        <w:t xml:space="preserve">(t) </w:t>
      </w:r>
      <w:r>
        <w:tab/>
        <w:t>Tensão instantânea sobre o resistor (V)</w:t>
      </w:r>
    </w:p>
    <w:p w14:paraId="572C507A" w14:textId="77777777" w:rsidR="00F14CEB" w:rsidRDefault="00F14CEB" w:rsidP="00F14CEB">
      <w:pPr>
        <w:tabs>
          <w:tab w:val="left" w:pos="1276"/>
        </w:tabs>
      </w:pPr>
      <w:r>
        <w:t xml:space="preserve">t </w:t>
      </w:r>
      <w:r>
        <w:tab/>
        <w:t>Tempo (s)</w:t>
      </w:r>
    </w:p>
    <w:p w14:paraId="5A184EA1" w14:textId="77777777" w:rsidR="00F14CEB" w:rsidRDefault="00F14CEB" w:rsidP="00F14CEB">
      <w:pPr>
        <w:tabs>
          <w:tab w:val="left" w:pos="1276"/>
        </w:tabs>
      </w:pPr>
      <w:r>
        <w:t xml:space="preserve">R </w:t>
      </w:r>
      <w:r>
        <w:tab/>
        <w:t>Valor da resistência do resistor (Ω)</w:t>
      </w:r>
    </w:p>
    <w:p w14:paraId="718D6F6B" w14:textId="77777777" w:rsidR="00F14CEB" w:rsidRDefault="00F14CEB" w:rsidP="00F14CEB">
      <w:pPr>
        <w:tabs>
          <w:tab w:val="left" w:pos="1276"/>
        </w:tabs>
      </w:pPr>
      <w:r>
        <w:t xml:space="preserve">i(t) </w:t>
      </w:r>
      <w:r>
        <w:tab/>
        <w:t>Corrente instantânea no elemento (A)</w:t>
      </w:r>
    </w:p>
    <w:p w14:paraId="59F86284" w14:textId="77777777" w:rsidR="00F14CEB" w:rsidRDefault="00F14CEB" w:rsidP="00F14CEB">
      <w:pPr>
        <w:tabs>
          <w:tab w:val="left" w:pos="1276"/>
        </w:tabs>
      </w:pPr>
      <w:r>
        <w:t>v</w:t>
      </w:r>
      <w:r w:rsidRPr="00F14CEB">
        <w:rPr>
          <w:vertAlign w:val="subscript"/>
        </w:rPr>
        <w:t>l</w:t>
      </w:r>
      <w:r>
        <w:t xml:space="preserve">(t) </w:t>
      </w:r>
      <w:r>
        <w:tab/>
        <w:t>Tensão instantânea sobre o indutor (V)</w:t>
      </w:r>
    </w:p>
    <w:p w14:paraId="28E84B87" w14:textId="77777777" w:rsidR="00F14CEB" w:rsidRDefault="00F14CEB" w:rsidP="00F14CEB">
      <w:pPr>
        <w:tabs>
          <w:tab w:val="left" w:pos="1276"/>
        </w:tabs>
      </w:pPr>
      <w:r>
        <w:t xml:space="preserve">L </w:t>
      </w:r>
      <w:r>
        <w:tab/>
        <w:t>Valor da indutância do indutor (H)</w:t>
      </w:r>
    </w:p>
    <w:p w14:paraId="72A65142" w14:textId="77777777" w:rsidR="00F14CEB" w:rsidRDefault="00F14CEB" w:rsidP="00F14CEB">
      <w:pPr>
        <w:tabs>
          <w:tab w:val="left" w:pos="1276"/>
        </w:tabs>
      </w:pPr>
      <w:r>
        <w:t>v</w:t>
      </w:r>
      <w:r w:rsidRPr="00F14CEB">
        <w:rPr>
          <w:vertAlign w:val="subscript"/>
        </w:rPr>
        <w:t>c</w:t>
      </w:r>
      <w:r>
        <w:t xml:space="preserve">(t) </w:t>
      </w:r>
      <w:r>
        <w:tab/>
        <w:t>Tensão instantânea sobre o capacitor (V)</w:t>
      </w:r>
    </w:p>
    <w:p w14:paraId="71883B4C" w14:textId="77777777" w:rsidR="00F14CEB" w:rsidRPr="00F14CEB" w:rsidRDefault="00F14CEB" w:rsidP="00F14CEB">
      <w:pPr>
        <w:tabs>
          <w:tab w:val="left" w:pos="1276"/>
        </w:tabs>
      </w:pPr>
      <w:r>
        <w:t xml:space="preserve">C </w:t>
      </w:r>
      <w:r>
        <w:tab/>
        <w:t>Valor da capacitância do capacitor (F)</w:t>
      </w:r>
    </w:p>
    <w:p w14:paraId="1257C939" w14:textId="77777777" w:rsidR="00F14CEB" w:rsidRDefault="00F14CEB" w:rsidP="00CC38B9">
      <w:pPr>
        <w:spacing w:after="360"/>
        <w:jc w:val="center"/>
        <w:rPr>
          <w:b/>
          <w:sz w:val="28"/>
          <w:szCs w:val="28"/>
        </w:rPr>
      </w:pPr>
    </w:p>
    <w:p w14:paraId="4CCF57DD" w14:textId="77777777" w:rsidR="00713B9E" w:rsidRPr="00CC38B9" w:rsidRDefault="00713B9E" w:rsidP="00CC38B9">
      <w:pPr>
        <w:spacing w:after="360"/>
        <w:jc w:val="center"/>
        <w:rPr>
          <w:b/>
          <w:sz w:val="28"/>
          <w:szCs w:val="28"/>
        </w:rPr>
      </w:pPr>
      <w:r w:rsidRPr="00CC38B9">
        <w:rPr>
          <w:b/>
          <w:sz w:val="28"/>
          <w:szCs w:val="28"/>
        </w:rPr>
        <w:br w:type="page"/>
      </w:r>
      <w:r w:rsidRPr="00CC38B9">
        <w:rPr>
          <w:b/>
          <w:sz w:val="28"/>
          <w:szCs w:val="28"/>
        </w:rPr>
        <w:lastRenderedPageBreak/>
        <w:t>SUMÁRIO</w:t>
      </w:r>
    </w:p>
    <w:p w14:paraId="496A900D" w14:textId="77777777" w:rsidR="000859AB" w:rsidRDefault="009A2D0E">
      <w:pPr>
        <w:pStyle w:val="Sumrio1"/>
        <w:rPr>
          <w:rFonts w:asciiTheme="minorHAnsi" w:eastAsiaTheme="minorEastAsia" w:hAnsiTheme="minorHAnsi" w:cstheme="minorBidi"/>
          <w:b w:val="0"/>
          <w:caps w:val="0"/>
          <w:noProof/>
          <w:sz w:val="22"/>
          <w:szCs w:val="22"/>
        </w:rPr>
      </w:pPr>
      <w:r>
        <w:fldChar w:fldCharType="begin"/>
      </w:r>
      <w:r w:rsidR="00713B9E">
        <w:instrText xml:space="preserve"> TOC \o "1-5" \h \z </w:instrText>
      </w:r>
      <w:r>
        <w:fldChar w:fldCharType="separate"/>
      </w:r>
      <w:hyperlink w:anchor="_Toc26665208" w:history="1">
        <w:r w:rsidR="000859AB" w:rsidRPr="005A7C50">
          <w:rPr>
            <w:rStyle w:val="Hyperlink"/>
            <w:noProof/>
          </w:rPr>
          <w:t>1</w:t>
        </w:r>
        <w:r w:rsidR="000859AB">
          <w:rPr>
            <w:rFonts w:asciiTheme="minorHAnsi" w:eastAsiaTheme="minorEastAsia" w:hAnsiTheme="minorHAnsi" w:cstheme="minorBidi"/>
            <w:b w:val="0"/>
            <w:caps w:val="0"/>
            <w:noProof/>
            <w:sz w:val="22"/>
            <w:szCs w:val="22"/>
          </w:rPr>
          <w:tab/>
        </w:r>
        <w:r w:rsidR="000859AB" w:rsidRPr="005A7C50">
          <w:rPr>
            <w:rStyle w:val="Hyperlink"/>
            <w:noProof/>
          </w:rPr>
          <w:t>INTRODUçÃO</w:t>
        </w:r>
        <w:r w:rsidR="000859AB">
          <w:rPr>
            <w:noProof/>
            <w:webHidden/>
          </w:rPr>
          <w:tab/>
        </w:r>
        <w:r w:rsidR="000859AB">
          <w:rPr>
            <w:noProof/>
            <w:webHidden/>
          </w:rPr>
          <w:fldChar w:fldCharType="begin"/>
        </w:r>
        <w:r w:rsidR="000859AB">
          <w:rPr>
            <w:noProof/>
            <w:webHidden/>
          </w:rPr>
          <w:instrText xml:space="preserve"> PAGEREF _Toc26665208 \h </w:instrText>
        </w:r>
        <w:r w:rsidR="000859AB">
          <w:rPr>
            <w:noProof/>
            <w:webHidden/>
          </w:rPr>
        </w:r>
        <w:r w:rsidR="000859AB">
          <w:rPr>
            <w:noProof/>
            <w:webHidden/>
          </w:rPr>
          <w:fldChar w:fldCharType="separate"/>
        </w:r>
        <w:r w:rsidR="000859AB">
          <w:rPr>
            <w:noProof/>
            <w:webHidden/>
          </w:rPr>
          <w:t>19</w:t>
        </w:r>
        <w:r w:rsidR="000859AB">
          <w:rPr>
            <w:noProof/>
            <w:webHidden/>
          </w:rPr>
          <w:fldChar w:fldCharType="end"/>
        </w:r>
      </w:hyperlink>
    </w:p>
    <w:p w14:paraId="1825299A" w14:textId="77777777" w:rsidR="000859AB" w:rsidRDefault="000859AB">
      <w:pPr>
        <w:pStyle w:val="Sumrio2"/>
        <w:rPr>
          <w:rFonts w:asciiTheme="minorHAnsi" w:eastAsiaTheme="minorEastAsia" w:hAnsiTheme="minorHAnsi" w:cstheme="minorBidi"/>
          <w:b w:val="0"/>
          <w:bCs w:val="0"/>
          <w:sz w:val="22"/>
          <w:szCs w:val="22"/>
        </w:rPr>
      </w:pPr>
      <w:hyperlink w:anchor="_Toc26665209" w:history="1">
        <w:r w:rsidRPr="005A7C50">
          <w:rPr>
            <w:rStyle w:val="Hyperlink"/>
          </w:rPr>
          <w:t>1.1 Justificativa</w:t>
        </w:r>
        <w:r>
          <w:rPr>
            <w:webHidden/>
          </w:rPr>
          <w:tab/>
        </w:r>
        <w:r>
          <w:rPr>
            <w:webHidden/>
          </w:rPr>
          <w:fldChar w:fldCharType="begin"/>
        </w:r>
        <w:r>
          <w:rPr>
            <w:webHidden/>
          </w:rPr>
          <w:instrText xml:space="preserve"> PAGEREF _Toc26665209 \h </w:instrText>
        </w:r>
        <w:r>
          <w:rPr>
            <w:webHidden/>
          </w:rPr>
        </w:r>
        <w:r>
          <w:rPr>
            <w:webHidden/>
          </w:rPr>
          <w:fldChar w:fldCharType="separate"/>
        </w:r>
        <w:r>
          <w:rPr>
            <w:webHidden/>
          </w:rPr>
          <w:t>22</w:t>
        </w:r>
        <w:r>
          <w:rPr>
            <w:webHidden/>
          </w:rPr>
          <w:fldChar w:fldCharType="end"/>
        </w:r>
      </w:hyperlink>
    </w:p>
    <w:p w14:paraId="64B9BB7B" w14:textId="77777777" w:rsidR="000859AB" w:rsidRDefault="000859AB">
      <w:pPr>
        <w:pStyle w:val="Sumrio2"/>
        <w:rPr>
          <w:rFonts w:asciiTheme="minorHAnsi" w:eastAsiaTheme="minorEastAsia" w:hAnsiTheme="minorHAnsi" w:cstheme="minorBidi"/>
          <w:b w:val="0"/>
          <w:bCs w:val="0"/>
          <w:sz w:val="22"/>
          <w:szCs w:val="22"/>
        </w:rPr>
      </w:pPr>
      <w:hyperlink w:anchor="_Toc26665210" w:history="1">
        <w:r w:rsidRPr="005A7C50">
          <w:rPr>
            <w:rStyle w:val="Hyperlink"/>
          </w:rPr>
          <w:t>1.2 Objetivos</w:t>
        </w:r>
        <w:r>
          <w:rPr>
            <w:webHidden/>
          </w:rPr>
          <w:tab/>
        </w:r>
        <w:r>
          <w:rPr>
            <w:webHidden/>
          </w:rPr>
          <w:fldChar w:fldCharType="begin"/>
        </w:r>
        <w:r>
          <w:rPr>
            <w:webHidden/>
          </w:rPr>
          <w:instrText xml:space="preserve"> PAGEREF _Toc26665210 \h </w:instrText>
        </w:r>
        <w:r>
          <w:rPr>
            <w:webHidden/>
          </w:rPr>
        </w:r>
        <w:r>
          <w:rPr>
            <w:webHidden/>
          </w:rPr>
          <w:fldChar w:fldCharType="separate"/>
        </w:r>
        <w:r>
          <w:rPr>
            <w:webHidden/>
          </w:rPr>
          <w:t>23</w:t>
        </w:r>
        <w:r>
          <w:rPr>
            <w:webHidden/>
          </w:rPr>
          <w:fldChar w:fldCharType="end"/>
        </w:r>
      </w:hyperlink>
    </w:p>
    <w:p w14:paraId="445A42E9"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11" w:history="1">
        <w:r w:rsidRPr="005A7C50">
          <w:rPr>
            <w:rStyle w:val="Hyperlink"/>
            <w:noProof/>
          </w:rPr>
          <w:t>1.2.1 Objetivo Geral</w:t>
        </w:r>
        <w:r>
          <w:rPr>
            <w:noProof/>
            <w:webHidden/>
          </w:rPr>
          <w:tab/>
        </w:r>
        <w:r>
          <w:rPr>
            <w:noProof/>
            <w:webHidden/>
          </w:rPr>
          <w:fldChar w:fldCharType="begin"/>
        </w:r>
        <w:r>
          <w:rPr>
            <w:noProof/>
            <w:webHidden/>
          </w:rPr>
          <w:instrText xml:space="preserve"> PAGEREF _Toc26665211 \h </w:instrText>
        </w:r>
        <w:r>
          <w:rPr>
            <w:noProof/>
            <w:webHidden/>
          </w:rPr>
        </w:r>
        <w:r>
          <w:rPr>
            <w:noProof/>
            <w:webHidden/>
          </w:rPr>
          <w:fldChar w:fldCharType="separate"/>
        </w:r>
        <w:r>
          <w:rPr>
            <w:noProof/>
            <w:webHidden/>
          </w:rPr>
          <w:t>23</w:t>
        </w:r>
        <w:r>
          <w:rPr>
            <w:noProof/>
            <w:webHidden/>
          </w:rPr>
          <w:fldChar w:fldCharType="end"/>
        </w:r>
      </w:hyperlink>
    </w:p>
    <w:p w14:paraId="55C5CDB1"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12" w:history="1">
        <w:r w:rsidRPr="005A7C50">
          <w:rPr>
            <w:rStyle w:val="Hyperlink"/>
            <w:noProof/>
          </w:rPr>
          <w:t>1.2.2 Objetivos Específicos</w:t>
        </w:r>
        <w:r>
          <w:rPr>
            <w:noProof/>
            <w:webHidden/>
          </w:rPr>
          <w:tab/>
        </w:r>
        <w:r>
          <w:rPr>
            <w:noProof/>
            <w:webHidden/>
          </w:rPr>
          <w:fldChar w:fldCharType="begin"/>
        </w:r>
        <w:r>
          <w:rPr>
            <w:noProof/>
            <w:webHidden/>
          </w:rPr>
          <w:instrText xml:space="preserve"> PAGEREF _Toc26665212 \h </w:instrText>
        </w:r>
        <w:r>
          <w:rPr>
            <w:noProof/>
            <w:webHidden/>
          </w:rPr>
        </w:r>
        <w:r>
          <w:rPr>
            <w:noProof/>
            <w:webHidden/>
          </w:rPr>
          <w:fldChar w:fldCharType="separate"/>
        </w:r>
        <w:r>
          <w:rPr>
            <w:noProof/>
            <w:webHidden/>
          </w:rPr>
          <w:t>24</w:t>
        </w:r>
        <w:r>
          <w:rPr>
            <w:noProof/>
            <w:webHidden/>
          </w:rPr>
          <w:fldChar w:fldCharType="end"/>
        </w:r>
      </w:hyperlink>
    </w:p>
    <w:p w14:paraId="2070F278" w14:textId="77777777" w:rsidR="000859AB" w:rsidRDefault="000859AB">
      <w:pPr>
        <w:pStyle w:val="Sumrio1"/>
        <w:rPr>
          <w:rFonts w:asciiTheme="minorHAnsi" w:eastAsiaTheme="minorEastAsia" w:hAnsiTheme="minorHAnsi" w:cstheme="minorBidi"/>
          <w:b w:val="0"/>
          <w:caps w:val="0"/>
          <w:noProof/>
          <w:sz w:val="22"/>
          <w:szCs w:val="22"/>
        </w:rPr>
      </w:pPr>
      <w:hyperlink w:anchor="_Toc26665213" w:history="1">
        <w:r w:rsidRPr="005A7C50">
          <w:rPr>
            <w:rStyle w:val="Hyperlink"/>
            <w:noProof/>
          </w:rPr>
          <w:t>2</w:t>
        </w:r>
        <w:r>
          <w:rPr>
            <w:rFonts w:asciiTheme="minorHAnsi" w:eastAsiaTheme="minorEastAsia" w:hAnsiTheme="minorHAnsi" w:cstheme="minorBidi"/>
            <w:b w:val="0"/>
            <w:caps w:val="0"/>
            <w:noProof/>
            <w:sz w:val="22"/>
            <w:szCs w:val="22"/>
          </w:rPr>
          <w:tab/>
        </w:r>
        <w:r w:rsidRPr="005A7C50">
          <w:rPr>
            <w:rStyle w:val="Hyperlink"/>
            <w:noProof/>
          </w:rPr>
          <w:t>DESENVOLVIMENTO</w:t>
        </w:r>
        <w:r>
          <w:rPr>
            <w:noProof/>
            <w:webHidden/>
          </w:rPr>
          <w:tab/>
        </w:r>
        <w:r>
          <w:rPr>
            <w:noProof/>
            <w:webHidden/>
          </w:rPr>
          <w:fldChar w:fldCharType="begin"/>
        </w:r>
        <w:r>
          <w:rPr>
            <w:noProof/>
            <w:webHidden/>
          </w:rPr>
          <w:instrText xml:space="preserve"> PAGEREF _Toc26665213 \h </w:instrText>
        </w:r>
        <w:r>
          <w:rPr>
            <w:noProof/>
            <w:webHidden/>
          </w:rPr>
        </w:r>
        <w:r>
          <w:rPr>
            <w:noProof/>
            <w:webHidden/>
          </w:rPr>
          <w:fldChar w:fldCharType="separate"/>
        </w:r>
        <w:r>
          <w:rPr>
            <w:noProof/>
            <w:webHidden/>
          </w:rPr>
          <w:t>25</w:t>
        </w:r>
        <w:r>
          <w:rPr>
            <w:noProof/>
            <w:webHidden/>
          </w:rPr>
          <w:fldChar w:fldCharType="end"/>
        </w:r>
      </w:hyperlink>
    </w:p>
    <w:p w14:paraId="2812A00A" w14:textId="77777777" w:rsidR="000859AB" w:rsidRDefault="000859AB">
      <w:pPr>
        <w:pStyle w:val="Sumrio2"/>
        <w:rPr>
          <w:rFonts w:asciiTheme="minorHAnsi" w:eastAsiaTheme="minorEastAsia" w:hAnsiTheme="minorHAnsi" w:cstheme="minorBidi"/>
          <w:b w:val="0"/>
          <w:bCs w:val="0"/>
          <w:sz w:val="22"/>
          <w:szCs w:val="22"/>
        </w:rPr>
      </w:pPr>
      <w:hyperlink w:anchor="_Toc26665214" w:history="1">
        <w:r w:rsidRPr="005A7C50">
          <w:rPr>
            <w:rStyle w:val="Hyperlink"/>
          </w:rPr>
          <w:t>2.1 Embasamento Teórico</w:t>
        </w:r>
        <w:r>
          <w:rPr>
            <w:webHidden/>
          </w:rPr>
          <w:tab/>
        </w:r>
        <w:r>
          <w:rPr>
            <w:webHidden/>
          </w:rPr>
          <w:fldChar w:fldCharType="begin"/>
        </w:r>
        <w:r>
          <w:rPr>
            <w:webHidden/>
          </w:rPr>
          <w:instrText xml:space="preserve"> PAGEREF _Toc26665214 \h </w:instrText>
        </w:r>
        <w:r>
          <w:rPr>
            <w:webHidden/>
          </w:rPr>
        </w:r>
        <w:r>
          <w:rPr>
            <w:webHidden/>
          </w:rPr>
          <w:fldChar w:fldCharType="separate"/>
        </w:r>
        <w:r>
          <w:rPr>
            <w:webHidden/>
          </w:rPr>
          <w:t>25</w:t>
        </w:r>
        <w:r>
          <w:rPr>
            <w:webHidden/>
          </w:rPr>
          <w:fldChar w:fldCharType="end"/>
        </w:r>
      </w:hyperlink>
    </w:p>
    <w:p w14:paraId="6D926D2E"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15" w:history="1">
        <w:r w:rsidRPr="005A7C50">
          <w:rPr>
            <w:rStyle w:val="Hyperlink"/>
            <w:noProof/>
          </w:rPr>
          <w:t>2.1.1 Automatização de Processos</w:t>
        </w:r>
        <w:r>
          <w:rPr>
            <w:noProof/>
            <w:webHidden/>
          </w:rPr>
          <w:tab/>
        </w:r>
        <w:r>
          <w:rPr>
            <w:noProof/>
            <w:webHidden/>
          </w:rPr>
          <w:fldChar w:fldCharType="begin"/>
        </w:r>
        <w:r>
          <w:rPr>
            <w:noProof/>
            <w:webHidden/>
          </w:rPr>
          <w:instrText xml:space="preserve"> PAGEREF _Toc26665215 \h </w:instrText>
        </w:r>
        <w:r>
          <w:rPr>
            <w:noProof/>
            <w:webHidden/>
          </w:rPr>
        </w:r>
        <w:r>
          <w:rPr>
            <w:noProof/>
            <w:webHidden/>
          </w:rPr>
          <w:fldChar w:fldCharType="separate"/>
        </w:r>
        <w:r>
          <w:rPr>
            <w:noProof/>
            <w:webHidden/>
          </w:rPr>
          <w:t>25</w:t>
        </w:r>
        <w:r>
          <w:rPr>
            <w:noProof/>
            <w:webHidden/>
          </w:rPr>
          <w:fldChar w:fldCharType="end"/>
        </w:r>
      </w:hyperlink>
    </w:p>
    <w:p w14:paraId="25737DD7"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16" w:history="1">
        <w:r w:rsidRPr="005A7C50">
          <w:rPr>
            <w:rStyle w:val="Hyperlink"/>
            <w:noProof/>
          </w:rPr>
          <w:t>2.1.2 Aplicação web</w:t>
        </w:r>
        <w:r>
          <w:rPr>
            <w:noProof/>
            <w:webHidden/>
          </w:rPr>
          <w:tab/>
        </w:r>
        <w:r>
          <w:rPr>
            <w:noProof/>
            <w:webHidden/>
          </w:rPr>
          <w:fldChar w:fldCharType="begin"/>
        </w:r>
        <w:r>
          <w:rPr>
            <w:noProof/>
            <w:webHidden/>
          </w:rPr>
          <w:instrText xml:space="preserve"> PAGEREF _Toc26665216 \h </w:instrText>
        </w:r>
        <w:r>
          <w:rPr>
            <w:noProof/>
            <w:webHidden/>
          </w:rPr>
        </w:r>
        <w:r>
          <w:rPr>
            <w:noProof/>
            <w:webHidden/>
          </w:rPr>
          <w:fldChar w:fldCharType="separate"/>
        </w:r>
        <w:r>
          <w:rPr>
            <w:noProof/>
            <w:webHidden/>
          </w:rPr>
          <w:t>25</w:t>
        </w:r>
        <w:r>
          <w:rPr>
            <w:noProof/>
            <w:webHidden/>
          </w:rPr>
          <w:fldChar w:fldCharType="end"/>
        </w:r>
      </w:hyperlink>
    </w:p>
    <w:p w14:paraId="5AAF6BF5"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17" w:history="1">
        <w:r w:rsidRPr="005A7C50">
          <w:rPr>
            <w:rStyle w:val="Hyperlink"/>
            <w:noProof/>
          </w:rPr>
          <w:t>2.1.2.1 HTML</w:t>
        </w:r>
        <w:r>
          <w:rPr>
            <w:noProof/>
            <w:webHidden/>
          </w:rPr>
          <w:tab/>
        </w:r>
        <w:r>
          <w:rPr>
            <w:noProof/>
            <w:webHidden/>
          </w:rPr>
          <w:fldChar w:fldCharType="begin"/>
        </w:r>
        <w:r>
          <w:rPr>
            <w:noProof/>
            <w:webHidden/>
          </w:rPr>
          <w:instrText xml:space="preserve"> PAGEREF _Toc26665217 \h </w:instrText>
        </w:r>
        <w:r>
          <w:rPr>
            <w:noProof/>
            <w:webHidden/>
          </w:rPr>
        </w:r>
        <w:r>
          <w:rPr>
            <w:noProof/>
            <w:webHidden/>
          </w:rPr>
          <w:fldChar w:fldCharType="separate"/>
        </w:r>
        <w:r>
          <w:rPr>
            <w:noProof/>
            <w:webHidden/>
          </w:rPr>
          <w:t>26</w:t>
        </w:r>
        <w:r>
          <w:rPr>
            <w:noProof/>
            <w:webHidden/>
          </w:rPr>
          <w:fldChar w:fldCharType="end"/>
        </w:r>
      </w:hyperlink>
    </w:p>
    <w:p w14:paraId="16CD8174"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18" w:history="1">
        <w:r w:rsidRPr="005A7C50">
          <w:rPr>
            <w:rStyle w:val="Hyperlink"/>
            <w:noProof/>
          </w:rPr>
          <w:t>2.1.2.2 PHP</w:t>
        </w:r>
        <w:r>
          <w:rPr>
            <w:noProof/>
            <w:webHidden/>
          </w:rPr>
          <w:tab/>
        </w:r>
        <w:r>
          <w:rPr>
            <w:noProof/>
            <w:webHidden/>
          </w:rPr>
          <w:fldChar w:fldCharType="begin"/>
        </w:r>
        <w:r>
          <w:rPr>
            <w:noProof/>
            <w:webHidden/>
          </w:rPr>
          <w:instrText xml:space="preserve"> PAGEREF _Toc26665218 \h </w:instrText>
        </w:r>
        <w:r>
          <w:rPr>
            <w:noProof/>
            <w:webHidden/>
          </w:rPr>
        </w:r>
        <w:r>
          <w:rPr>
            <w:noProof/>
            <w:webHidden/>
          </w:rPr>
          <w:fldChar w:fldCharType="separate"/>
        </w:r>
        <w:r>
          <w:rPr>
            <w:noProof/>
            <w:webHidden/>
          </w:rPr>
          <w:t>26</w:t>
        </w:r>
        <w:r>
          <w:rPr>
            <w:noProof/>
            <w:webHidden/>
          </w:rPr>
          <w:fldChar w:fldCharType="end"/>
        </w:r>
      </w:hyperlink>
    </w:p>
    <w:p w14:paraId="64EC04BF"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19" w:history="1">
        <w:r w:rsidRPr="005A7C50">
          <w:rPr>
            <w:rStyle w:val="Hyperlink"/>
            <w:noProof/>
          </w:rPr>
          <w:t>2.1.2.3 JavaScript</w:t>
        </w:r>
        <w:r>
          <w:rPr>
            <w:noProof/>
            <w:webHidden/>
          </w:rPr>
          <w:tab/>
        </w:r>
        <w:r>
          <w:rPr>
            <w:noProof/>
            <w:webHidden/>
          </w:rPr>
          <w:fldChar w:fldCharType="begin"/>
        </w:r>
        <w:r>
          <w:rPr>
            <w:noProof/>
            <w:webHidden/>
          </w:rPr>
          <w:instrText xml:space="preserve"> PAGEREF _Toc26665219 \h </w:instrText>
        </w:r>
        <w:r>
          <w:rPr>
            <w:noProof/>
            <w:webHidden/>
          </w:rPr>
        </w:r>
        <w:r>
          <w:rPr>
            <w:noProof/>
            <w:webHidden/>
          </w:rPr>
          <w:fldChar w:fldCharType="separate"/>
        </w:r>
        <w:r>
          <w:rPr>
            <w:noProof/>
            <w:webHidden/>
          </w:rPr>
          <w:t>27</w:t>
        </w:r>
        <w:r>
          <w:rPr>
            <w:noProof/>
            <w:webHidden/>
          </w:rPr>
          <w:fldChar w:fldCharType="end"/>
        </w:r>
      </w:hyperlink>
    </w:p>
    <w:p w14:paraId="4D7F09C6"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20" w:history="1">
        <w:r w:rsidRPr="005A7C50">
          <w:rPr>
            <w:rStyle w:val="Hyperlink"/>
            <w:noProof/>
          </w:rPr>
          <w:t>2.1.3 Banco de Dados</w:t>
        </w:r>
        <w:r>
          <w:rPr>
            <w:noProof/>
            <w:webHidden/>
          </w:rPr>
          <w:tab/>
        </w:r>
        <w:r>
          <w:rPr>
            <w:noProof/>
            <w:webHidden/>
          </w:rPr>
          <w:fldChar w:fldCharType="begin"/>
        </w:r>
        <w:r>
          <w:rPr>
            <w:noProof/>
            <w:webHidden/>
          </w:rPr>
          <w:instrText xml:space="preserve"> PAGEREF _Toc26665220 \h </w:instrText>
        </w:r>
        <w:r>
          <w:rPr>
            <w:noProof/>
            <w:webHidden/>
          </w:rPr>
        </w:r>
        <w:r>
          <w:rPr>
            <w:noProof/>
            <w:webHidden/>
          </w:rPr>
          <w:fldChar w:fldCharType="separate"/>
        </w:r>
        <w:r>
          <w:rPr>
            <w:noProof/>
            <w:webHidden/>
          </w:rPr>
          <w:t>27</w:t>
        </w:r>
        <w:r>
          <w:rPr>
            <w:noProof/>
            <w:webHidden/>
          </w:rPr>
          <w:fldChar w:fldCharType="end"/>
        </w:r>
      </w:hyperlink>
    </w:p>
    <w:p w14:paraId="1DA6CA79"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21" w:history="1">
        <w:r w:rsidRPr="005A7C50">
          <w:rPr>
            <w:rStyle w:val="Hyperlink"/>
            <w:noProof/>
          </w:rPr>
          <w:t>2.1.4 Sistema Embarcado</w:t>
        </w:r>
        <w:r>
          <w:rPr>
            <w:noProof/>
            <w:webHidden/>
          </w:rPr>
          <w:tab/>
        </w:r>
        <w:r>
          <w:rPr>
            <w:noProof/>
            <w:webHidden/>
          </w:rPr>
          <w:fldChar w:fldCharType="begin"/>
        </w:r>
        <w:r>
          <w:rPr>
            <w:noProof/>
            <w:webHidden/>
          </w:rPr>
          <w:instrText xml:space="preserve"> PAGEREF _Toc26665221 \h </w:instrText>
        </w:r>
        <w:r>
          <w:rPr>
            <w:noProof/>
            <w:webHidden/>
          </w:rPr>
        </w:r>
        <w:r>
          <w:rPr>
            <w:noProof/>
            <w:webHidden/>
          </w:rPr>
          <w:fldChar w:fldCharType="separate"/>
        </w:r>
        <w:r>
          <w:rPr>
            <w:noProof/>
            <w:webHidden/>
          </w:rPr>
          <w:t>28</w:t>
        </w:r>
        <w:r>
          <w:rPr>
            <w:noProof/>
            <w:webHidden/>
          </w:rPr>
          <w:fldChar w:fldCharType="end"/>
        </w:r>
      </w:hyperlink>
    </w:p>
    <w:p w14:paraId="22B239C2"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22" w:history="1">
        <w:r w:rsidRPr="005A7C50">
          <w:rPr>
            <w:rStyle w:val="Hyperlink"/>
            <w:noProof/>
          </w:rPr>
          <w:t>2.1.5 Código de Barras</w:t>
        </w:r>
        <w:r>
          <w:rPr>
            <w:noProof/>
            <w:webHidden/>
          </w:rPr>
          <w:tab/>
        </w:r>
        <w:r>
          <w:rPr>
            <w:noProof/>
            <w:webHidden/>
          </w:rPr>
          <w:fldChar w:fldCharType="begin"/>
        </w:r>
        <w:r>
          <w:rPr>
            <w:noProof/>
            <w:webHidden/>
          </w:rPr>
          <w:instrText xml:space="preserve"> PAGEREF _Toc26665222 \h </w:instrText>
        </w:r>
        <w:r>
          <w:rPr>
            <w:noProof/>
            <w:webHidden/>
          </w:rPr>
        </w:r>
        <w:r>
          <w:rPr>
            <w:noProof/>
            <w:webHidden/>
          </w:rPr>
          <w:fldChar w:fldCharType="separate"/>
        </w:r>
        <w:r>
          <w:rPr>
            <w:noProof/>
            <w:webHidden/>
          </w:rPr>
          <w:t>29</w:t>
        </w:r>
        <w:r>
          <w:rPr>
            <w:noProof/>
            <w:webHidden/>
          </w:rPr>
          <w:fldChar w:fldCharType="end"/>
        </w:r>
      </w:hyperlink>
    </w:p>
    <w:p w14:paraId="2A5E8AFD"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3" w:history="1">
        <w:r w:rsidRPr="005A7C50">
          <w:rPr>
            <w:rStyle w:val="Hyperlink"/>
            <w:noProof/>
          </w:rPr>
          <w:t>2.1.5.1 Code 39</w:t>
        </w:r>
        <w:r>
          <w:rPr>
            <w:noProof/>
            <w:webHidden/>
          </w:rPr>
          <w:tab/>
        </w:r>
        <w:r>
          <w:rPr>
            <w:noProof/>
            <w:webHidden/>
          </w:rPr>
          <w:fldChar w:fldCharType="begin"/>
        </w:r>
        <w:r>
          <w:rPr>
            <w:noProof/>
            <w:webHidden/>
          </w:rPr>
          <w:instrText xml:space="preserve"> PAGEREF _Toc26665223 \h </w:instrText>
        </w:r>
        <w:r>
          <w:rPr>
            <w:noProof/>
            <w:webHidden/>
          </w:rPr>
        </w:r>
        <w:r>
          <w:rPr>
            <w:noProof/>
            <w:webHidden/>
          </w:rPr>
          <w:fldChar w:fldCharType="separate"/>
        </w:r>
        <w:r>
          <w:rPr>
            <w:noProof/>
            <w:webHidden/>
          </w:rPr>
          <w:t>30</w:t>
        </w:r>
        <w:r>
          <w:rPr>
            <w:noProof/>
            <w:webHidden/>
          </w:rPr>
          <w:fldChar w:fldCharType="end"/>
        </w:r>
      </w:hyperlink>
    </w:p>
    <w:p w14:paraId="0806D8A4"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4" w:history="1">
        <w:r w:rsidRPr="005A7C50">
          <w:rPr>
            <w:rStyle w:val="Hyperlink"/>
            <w:noProof/>
          </w:rPr>
          <w:t>2.1.5.2 Code 128</w:t>
        </w:r>
        <w:r>
          <w:rPr>
            <w:noProof/>
            <w:webHidden/>
          </w:rPr>
          <w:tab/>
        </w:r>
        <w:r>
          <w:rPr>
            <w:noProof/>
            <w:webHidden/>
          </w:rPr>
          <w:fldChar w:fldCharType="begin"/>
        </w:r>
        <w:r>
          <w:rPr>
            <w:noProof/>
            <w:webHidden/>
          </w:rPr>
          <w:instrText xml:space="preserve"> PAGEREF _Toc26665224 \h </w:instrText>
        </w:r>
        <w:r>
          <w:rPr>
            <w:noProof/>
            <w:webHidden/>
          </w:rPr>
        </w:r>
        <w:r>
          <w:rPr>
            <w:noProof/>
            <w:webHidden/>
          </w:rPr>
          <w:fldChar w:fldCharType="separate"/>
        </w:r>
        <w:r>
          <w:rPr>
            <w:noProof/>
            <w:webHidden/>
          </w:rPr>
          <w:t>30</w:t>
        </w:r>
        <w:r>
          <w:rPr>
            <w:noProof/>
            <w:webHidden/>
          </w:rPr>
          <w:fldChar w:fldCharType="end"/>
        </w:r>
      </w:hyperlink>
    </w:p>
    <w:p w14:paraId="09B1BF0F"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5" w:history="1">
        <w:r w:rsidRPr="005A7C50">
          <w:rPr>
            <w:rStyle w:val="Hyperlink"/>
            <w:i/>
            <w:iCs/>
            <w:noProof/>
          </w:rPr>
          <w:t>2.1.5.3 Interleaved 2 of 5</w:t>
        </w:r>
        <w:r>
          <w:rPr>
            <w:noProof/>
            <w:webHidden/>
          </w:rPr>
          <w:tab/>
        </w:r>
        <w:r>
          <w:rPr>
            <w:noProof/>
            <w:webHidden/>
          </w:rPr>
          <w:fldChar w:fldCharType="begin"/>
        </w:r>
        <w:r>
          <w:rPr>
            <w:noProof/>
            <w:webHidden/>
          </w:rPr>
          <w:instrText xml:space="preserve"> PAGEREF _Toc26665225 \h </w:instrText>
        </w:r>
        <w:r>
          <w:rPr>
            <w:noProof/>
            <w:webHidden/>
          </w:rPr>
        </w:r>
        <w:r>
          <w:rPr>
            <w:noProof/>
            <w:webHidden/>
          </w:rPr>
          <w:fldChar w:fldCharType="separate"/>
        </w:r>
        <w:r>
          <w:rPr>
            <w:noProof/>
            <w:webHidden/>
          </w:rPr>
          <w:t>31</w:t>
        </w:r>
        <w:r>
          <w:rPr>
            <w:noProof/>
            <w:webHidden/>
          </w:rPr>
          <w:fldChar w:fldCharType="end"/>
        </w:r>
      </w:hyperlink>
    </w:p>
    <w:p w14:paraId="02FB4DC3"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6" w:history="1">
        <w:r w:rsidRPr="005A7C50">
          <w:rPr>
            <w:rStyle w:val="Hyperlink"/>
            <w:noProof/>
          </w:rPr>
          <w:t>2.1.5.4</w:t>
        </w:r>
        <w:r w:rsidRPr="005A7C50">
          <w:rPr>
            <w:rStyle w:val="Hyperlink"/>
            <w:i/>
            <w:iCs/>
            <w:noProof/>
          </w:rPr>
          <w:t xml:space="preserve"> Universal Product Codes </w:t>
        </w:r>
        <w:r w:rsidRPr="005A7C50">
          <w:rPr>
            <w:rStyle w:val="Hyperlink"/>
            <w:noProof/>
          </w:rPr>
          <w:t>(UPC)</w:t>
        </w:r>
        <w:r>
          <w:rPr>
            <w:noProof/>
            <w:webHidden/>
          </w:rPr>
          <w:tab/>
        </w:r>
        <w:r>
          <w:rPr>
            <w:noProof/>
            <w:webHidden/>
          </w:rPr>
          <w:fldChar w:fldCharType="begin"/>
        </w:r>
        <w:r>
          <w:rPr>
            <w:noProof/>
            <w:webHidden/>
          </w:rPr>
          <w:instrText xml:space="preserve"> PAGEREF _Toc26665226 \h </w:instrText>
        </w:r>
        <w:r>
          <w:rPr>
            <w:noProof/>
            <w:webHidden/>
          </w:rPr>
        </w:r>
        <w:r>
          <w:rPr>
            <w:noProof/>
            <w:webHidden/>
          </w:rPr>
          <w:fldChar w:fldCharType="separate"/>
        </w:r>
        <w:r>
          <w:rPr>
            <w:noProof/>
            <w:webHidden/>
          </w:rPr>
          <w:t>31</w:t>
        </w:r>
        <w:r>
          <w:rPr>
            <w:noProof/>
            <w:webHidden/>
          </w:rPr>
          <w:fldChar w:fldCharType="end"/>
        </w:r>
      </w:hyperlink>
    </w:p>
    <w:p w14:paraId="7DE2E4DD"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7" w:history="1">
        <w:r w:rsidRPr="005A7C50">
          <w:rPr>
            <w:rStyle w:val="Hyperlink"/>
            <w:noProof/>
          </w:rPr>
          <w:t>2.1.5.5</w:t>
        </w:r>
        <w:r w:rsidRPr="005A7C50">
          <w:rPr>
            <w:rStyle w:val="Hyperlink"/>
            <w:i/>
            <w:iCs/>
            <w:noProof/>
          </w:rPr>
          <w:t xml:space="preserve"> International Article Number</w:t>
        </w:r>
        <w:r w:rsidRPr="005A7C50">
          <w:rPr>
            <w:rStyle w:val="Hyperlink"/>
            <w:noProof/>
          </w:rPr>
          <w:t xml:space="preserve"> (IAN)</w:t>
        </w:r>
        <w:r>
          <w:rPr>
            <w:noProof/>
            <w:webHidden/>
          </w:rPr>
          <w:tab/>
        </w:r>
        <w:r>
          <w:rPr>
            <w:noProof/>
            <w:webHidden/>
          </w:rPr>
          <w:fldChar w:fldCharType="begin"/>
        </w:r>
        <w:r>
          <w:rPr>
            <w:noProof/>
            <w:webHidden/>
          </w:rPr>
          <w:instrText xml:space="preserve"> PAGEREF _Toc26665227 \h </w:instrText>
        </w:r>
        <w:r>
          <w:rPr>
            <w:noProof/>
            <w:webHidden/>
          </w:rPr>
        </w:r>
        <w:r>
          <w:rPr>
            <w:noProof/>
            <w:webHidden/>
          </w:rPr>
          <w:fldChar w:fldCharType="separate"/>
        </w:r>
        <w:r>
          <w:rPr>
            <w:noProof/>
            <w:webHidden/>
          </w:rPr>
          <w:t>32</w:t>
        </w:r>
        <w:r>
          <w:rPr>
            <w:noProof/>
            <w:webHidden/>
          </w:rPr>
          <w:fldChar w:fldCharType="end"/>
        </w:r>
      </w:hyperlink>
    </w:p>
    <w:p w14:paraId="0472E6E1"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8" w:history="1">
        <w:r w:rsidRPr="005A7C50">
          <w:rPr>
            <w:rStyle w:val="Hyperlink"/>
            <w:noProof/>
          </w:rPr>
          <w:t>2.1.5.6 PDF417</w:t>
        </w:r>
        <w:r>
          <w:rPr>
            <w:noProof/>
            <w:webHidden/>
          </w:rPr>
          <w:tab/>
        </w:r>
        <w:r>
          <w:rPr>
            <w:noProof/>
            <w:webHidden/>
          </w:rPr>
          <w:fldChar w:fldCharType="begin"/>
        </w:r>
        <w:r>
          <w:rPr>
            <w:noProof/>
            <w:webHidden/>
          </w:rPr>
          <w:instrText xml:space="preserve"> PAGEREF _Toc26665228 \h </w:instrText>
        </w:r>
        <w:r>
          <w:rPr>
            <w:noProof/>
            <w:webHidden/>
          </w:rPr>
        </w:r>
        <w:r>
          <w:rPr>
            <w:noProof/>
            <w:webHidden/>
          </w:rPr>
          <w:fldChar w:fldCharType="separate"/>
        </w:r>
        <w:r>
          <w:rPr>
            <w:noProof/>
            <w:webHidden/>
          </w:rPr>
          <w:t>32</w:t>
        </w:r>
        <w:r>
          <w:rPr>
            <w:noProof/>
            <w:webHidden/>
          </w:rPr>
          <w:fldChar w:fldCharType="end"/>
        </w:r>
      </w:hyperlink>
    </w:p>
    <w:p w14:paraId="47100235"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29" w:history="1">
        <w:r w:rsidRPr="005A7C50">
          <w:rPr>
            <w:rStyle w:val="Hyperlink"/>
            <w:i/>
            <w:iCs/>
            <w:noProof/>
          </w:rPr>
          <w:t>2.1.5.7 Data Matrix</w:t>
        </w:r>
        <w:r>
          <w:rPr>
            <w:noProof/>
            <w:webHidden/>
          </w:rPr>
          <w:tab/>
        </w:r>
        <w:r>
          <w:rPr>
            <w:noProof/>
            <w:webHidden/>
          </w:rPr>
          <w:fldChar w:fldCharType="begin"/>
        </w:r>
        <w:r>
          <w:rPr>
            <w:noProof/>
            <w:webHidden/>
          </w:rPr>
          <w:instrText xml:space="preserve"> PAGEREF _Toc26665229 \h </w:instrText>
        </w:r>
        <w:r>
          <w:rPr>
            <w:noProof/>
            <w:webHidden/>
          </w:rPr>
        </w:r>
        <w:r>
          <w:rPr>
            <w:noProof/>
            <w:webHidden/>
          </w:rPr>
          <w:fldChar w:fldCharType="separate"/>
        </w:r>
        <w:r>
          <w:rPr>
            <w:noProof/>
            <w:webHidden/>
          </w:rPr>
          <w:t>33</w:t>
        </w:r>
        <w:r>
          <w:rPr>
            <w:noProof/>
            <w:webHidden/>
          </w:rPr>
          <w:fldChar w:fldCharType="end"/>
        </w:r>
      </w:hyperlink>
    </w:p>
    <w:p w14:paraId="4C317522"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30" w:history="1">
        <w:r w:rsidRPr="005A7C50">
          <w:rPr>
            <w:rStyle w:val="Hyperlink"/>
            <w:i/>
            <w:iCs/>
            <w:noProof/>
          </w:rPr>
          <w:t>2.1.5.8 Quick Response</w:t>
        </w:r>
        <w:r w:rsidRPr="005A7C50">
          <w:rPr>
            <w:rStyle w:val="Hyperlink"/>
            <w:noProof/>
          </w:rPr>
          <w:t xml:space="preserve"> (QR) </w:t>
        </w:r>
        <w:r w:rsidRPr="005A7C50">
          <w:rPr>
            <w:rStyle w:val="Hyperlink"/>
            <w:i/>
            <w:iCs/>
            <w:noProof/>
          </w:rPr>
          <w:t>Codes</w:t>
        </w:r>
        <w:r>
          <w:rPr>
            <w:noProof/>
            <w:webHidden/>
          </w:rPr>
          <w:tab/>
        </w:r>
        <w:r>
          <w:rPr>
            <w:noProof/>
            <w:webHidden/>
          </w:rPr>
          <w:fldChar w:fldCharType="begin"/>
        </w:r>
        <w:r>
          <w:rPr>
            <w:noProof/>
            <w:webHidden/>
          </w:rPr>
          <w:instrText xml:space="preserve"> PAGEREF _Toc26665230 \h </w:instrText>
        </w:r>
        <w:r>
          <w:rPr>
            <w:noProof/>
            <w:webHidden/>
          </w:rPr>
        </w:r>
        <w:r>
          <w:rPr>
            <w:noProof/>
            <w:webHidden/>
          </w:rPr>
          <w:fldChar w:fldCharType="separate"/>
        </w:r>
        <w:r>
          <w:rPr>
            <w:noProof/>
            <w:webHidden/>
          </w:rPr>
          <w:t>33</w:t>
        </w:r>
        <w:r>
          <w:rPr>
            <w:noProof/>
            <w:webHidden/>
          </w:rPr>
          <w:fldChar w:fldCharType="end"/>
        </w:r>
      </w:hyperlink>
    </w:p>
    <w:p w14:paraId="206776F0" w14:textId="77777777" w:rsidR="000859AB" w:rsidRDefault="000859AB">
      <w:pPr>
        <w:pStyle w:val="Sumrio2"/>
        <w:rPr>
          <w:rFonts w:asciiTheme="minorHAnsi" w:eastAsiaTheme="minorEastAsia" w:hAnsiTheme="minorHAnsi" w:cstheme="minorBidi"/>
          <w:b w:val="0"/>
          <w:bCs w:val="0"/>
          <w:sz w:val="22"/>
          <w:szCs w:val="22"/>
        </w:rPr>
      </w:pPr>
      <w:hyperlink w:anchor="_Toc26665231" w:history="1">
        <w:r w:rsidRPr="005A7C50">
          <w:rPr>
            <w:rStyle w:val="Hyperlink"/>
          </w:rPr>
          <w:t>2.2 Alocação de Recursos</w:t>
        </w:r>
        <w:r>
          <w:rPr>
            <w:webHidden/>
          </w:rPr>
          <w:tab/>
        </w:r>
        <w:r>
          <w:rPr>
            <w:webHidden/>
          </w:rPr>
          <w:fldChar w:fldCharType="begin"/>
        </w:r>
        <w:r>
          <w:rPr>
            <w:webHidden/>
          </w:rPr>
          <w:instrText xml:space="preserve"> PAGEREF _Toc26665231 \h </w:instrText>
        </w:r>
        <w:r>
          <w:rPr>
            <w:webHidden/>
          </w:rPr>
        </w:r>
        <w:r>
          <w:rPr>
            <w:webHidden/>
          </w:rPr>
          <w:fldChar w:fldCharType="separate"/>
        </w:r>
        <w:r>
          <w:rPr>
            <w:webHidden/>
          </w:rPr>
          <w:t>34</w:t>
        </w:r>
        <w:r>
          <w:rPr>
            <w:webHidden/>
          </w:rPr>
          <w:fldChar w:fldCharType="end"/>
        </w:r>
      </w:hyperlink>
    </w:p>
    <w:p w14:paraId="3C4AAA02"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2" w:history="1">
        <w:r w:rsidRPr="005A7C50">
          <w:rPr>
            <w:rStyle w:val="Hyperlink"/>
            <w:noProof/>
          </w:rPr>
          <w:t>2.2.1 Xampp</w:t>
        </w:r>
        <w:r>
          <w:rPr>
            <w:noProof/>
            <w:webHidden/>
          </w:rPr>
          <w:tab/>
        </w:r>
        <w:r>
          <w:rPr>
            <w:noProof/>
            <w:webHidden/>
          </w:rPr>
          <w:fldChar w:fldCharType="begin"/>
        </w:r>
        <w:r>
          <w:rPr>
            <w:noProof/>
            <w:webHidden/>
          </w:rPr>
          <w:instrText xml:space="preserve"> PAGEREF _Toc26665232 \h </w:instrText>
        </w:r>
        <w:r>
          <w:rPr>
            <w:noProof/>
            <w:webHidden/>
          </w:rPr>
        </w:r>
        <w:r>
          <w:rPr>
            <w:noProof/>
            <w:webHidden/>
          </w:rPr>
          <w:fldChar w:fldCharType="separate"/>
        </w:r>
        <w:r>
          <w:rPr>
            <w:noProof/>
            <w:webHidden/>
          </w:rPr>
          <w:t>34</w:t>
        </w:r>
        <w:r>
          <w:rPr>
            <w:noProof/>
            <w:webHidden/>
          </w:rPr>
          <w:fldChar w:fldCharType="end"/>
        </w:r>
      </w:hyperlink>
    </w:p>
    <w:p w14:paraId="1768D9E2"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3" w:history="1">
        <w:r w:rsidRPr="005A7C50">
          <w:rPr>
            <w:rStyle w:val="Hyperlink"/>
            <w:noProof/>
          </w:rPr>
          <w:t>2.2.2 MySQL Workbench</w:t>
        </w:r>
        <w:r>
          <w:rPr>
            <w:noProof/>
            <w:webHidden/>
          </w:rPr>
          <w:tab/>
        </w:r>
        <w:r>
          <w:rPr>
            <w:noProof/>
            <w:webHidden/>
          </w:rPr>
          <w:fldChar w:fldCharType="begin"/>
        </w:r>
        <w:r>
          <w:rPr>
            <w:noProof/>
            <w:webHidden/>
          </w:rPr>
          <w:instrText xml:space="preserve"> PAGEREF _Toc26665233 \h </w:instrText>
        </w:r>
        <w:r>
          <w:rPr>
            <w:noProof/>
            <w:webHidden/>
          </w:rPr>
        </w:r>
        <w:r>
          <w:rPr>
            <w:noProof/>
            <w:webHidden/>
          </w:rPr>
          <w:fldChar w:fldCharType="separate"/>
        </w:r>
        <w:r>
          <w:rPr>
            <w:noProof/>
            <w:webHidden/>
          </w:rPr>
          <w:t>35</w:t>
        </w:r>
        <w:r>
          <w:rPr>
            <w:noProof/>
            <w:webHidden/>
          </w:rPr>
          <w:fldChar w:fldCharType="end"/>
        </w:r>
      </w:hyperlink>
    </w:p>
    <w:p w14:paraId="2C7B6DB2"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4" w:history="1">
        <w:r w:rsidRPr="005A7C50">
          <w:rPr>
            <w:rStyle w:val="Hyperlink"/>
            <w:noProof/>
          </w:rPr>
          <w:t>2.2.3 CakePHP</w:t>
        </w:r>
        <w:r>
          <w:rPr>
            <w:noProof/>
            <w:webHidden/>
          </w:rPr>
          <w:tab/>
        </w:r>
        <w:r>
          <w:rPr>
            <w:noProof/>
            <w:webHidden/>
          </w:rPr>
          <w:fldChar w:fldCharType="begin"/>
        </w:r>
        <w:r>
          <w:rPr>
            <w:noProof/>
            <w:webHidden/>
          </w:rPr>
          <w:instrText xml:space="preserve"> PAGEREF _Toc26665234 \h </w:instrText>
        </w:r>
        <w:r>
          <w:rPr>
            <w:noProof/>
            <w:webHidden/>
          </w:rPr>
        </w:r>
        <w:r>
          <w:rPr>
            <w:noProof/>
            <w:webHidden/>
          </w:rPr>
          <w:fldChar w:fldCharType="separate"/>
        </w:r>
        <w:r>
          <w:rPr>
            <w:noProof/>
            <w:webHidden/>
          </w:rPr>
          <w:t>35</w:t>
        </w:r>
        <w:r>
          <w:rPr>
            <w:noProof/>
            <w:webHidden/>
          </w:rPr>
          <w:fldChar w:fldCharType="end"/>
        </w:r>
      </w:hyperlink>
    </w:p>
    <w:p w14:paraId="162C2128"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5" w:history="1">
        <w:r w:rsidRPr="005A7C50">
          <w:rPr>
            <w:rStyle w:val="Hyperlink"/>
            <w:noProof/>
          </w:rPr>
          <w:t>2.2.4 Github</w:t>
        </w:r>
        <w:r>
          <w:rPr>
            <w:noProof/>
            <w:webHidden/>
          </w:rPr>
          <w:tab/>
        </w:r>
        <w:r>
          <w:rPr>
            <w:noProof/>
            <w:webHidden/>
          </w:rPr>
          <w:fldChar w:fldCharType="begin"/>
        </w:r>
        <w:r>
          <w:rPr>
            <w:noProof/>
            <w:webHidden/>
          </w:rPr>
          <w:instrText xml:space="preserve"> PAGEREF _Toc26665235 \h </w:instrText>
        </w:r>
        <w:r>
          <w:rPr>
            <w:noProof/>
            <w:webHidden/>
          </w:rPr>
        </w:r>
        <w:r>
          <w:rPr>
            <w:noProof/>
            <w:webHidden/>
          </w:rPr>
          <w:fldChar w:fldCharType="separate"/>
        </w:r>
        <w:r>
          <w:rPr>
            <w:noProof/>
            <w:webHidden/>
          </w:rPr>
          <w:t>36</w:t>
        </w:r>
        <w:r>
          <w:rPr>
            <w:noProof/>
            <w:webHidden/>
          </w:rPr>
          <w:fldChar w:fldCharType="end"/>
        </w:r>
      </w:hyperlink>
    </w:p>
    <w:p w14:paraId="3600A6B1"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6" w:history="1">
        <w:r w:rsidRPr="005A7C50">
          <w:rPr>
            <w:rStyle w:val="Hyperlink"/>
            <w:noProof/>
          </w:rPr>
          <w:t>2.2.5 000webhost</w:t>
        </w:r>
        <w:r>
          <w:rPr>
            <w:noProof/>
            <w:webHidden/>
          </w:rPr>
          <w:tab/>
        </w:r>
        <w:r>
          <w:rPr>
            <w:noProof/>
            <w:webHidden/>
          </w:rPr>
          <w:fldChar w:fldCharType="begin"/>
        </w:r>
        <w:r>
          <w:rPr>
            <w:noProof/>
            <w:webHidden/>
          </w:rPr>
          <w:instrText xml:space="preserve"> PAGEREF _Toc26665236 \h </w:instrText>
        </w:r>
        <w:r>
          <w:rPr>
            <w:noProof/>
            <w:webHidden/>
          </w:rPr>
        </w:r>
        <w:r>
          <w:rPr>
            <w:noProof/>
            <w:webHidden/>
          </w:rPr>
          <w:fldChar w:fldCharType="separate"/>
        </w:r>
        <w:r>
          <w:rPr>
            <w:noProof/>
            <w:webHidden/>
          </w:rPr>
          <w:t>37</w:t>
        </w:r>
        <w:r>
          <w:rPr>
            <w:noProof/>
            <w:webHidden/>
          </w:rPr>
          <w:fldChar w:fldCharType="end"/>
        </w:r>
      </w:hyperlink>
    </w:p>
    <w:p w14:paraId="52079FC1"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7" w:history="1">
        <w:r w:rsidRPr="005A7C50">
          <w:rPr>
            <w:rStyle w:val="Hyperlink"/>
            <w:noProof/>
          </w:rPr>
          <w:t>2.2.6 FileZilla</w:t>
        </w:r>
        <w:r>
          <w:rPr>
            <w:noProof/>
            <w:webHidden/>
          </w:rPr>
          <w:tab/>
        </w:r>
        <w:r>
          <w:rPr>
            <w:noProof/>
            <w:webHidden/>
          </w:rPr>
          <w:fldChar w:fldCharType="begin"/>
        </w:r>
        <w:r>
          <w:rPr>
            <w:noProof/>
            <w:webHidden/>
          </w:rPr>
          <w:instrText xml:space="preserve"> PAGEREF _Toc26665237 \h </w:instrText>
        </w:r>
        <w:r>
          <w:rPr>
            <w:noProof/>
            <w:webHidden/>
          </w:rPr>
        </w:r>
        <w:r>
          <w:rPr>
            <w:noProof/>
            <w:webHidden/>
          </w:rPr>
          <w:fldChar w:fldCharType="separate"/>
        </w:r>
        <w:r>
          <w:rPr>
            <w:noProof/>
            <w:webHidden/>
          </w:rPr>
          <w:t>37</w:t>
        </w:r>
        <w:r>
          <w:rPr>
            <w:noProof/>
            <w:webHidden/>
          </w:rPr>
          <w:fldChar w:fldCharType="end"/>
        </w:r>
      </w:hyperlink>
    </w:p>
    <w:p w14:paraId="09888596"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8" w:history="1">
        <w:r w:rsidRPr="005A7C50">
          <w:rPr>
            <w:rStyle w:val="Hyperlink"/>
            <w:noProof/>
          </w:rPr>
          <w:t xml:space="preserve">2.2.7 Google Chrome </w:t>
        </w:r>
        <w:r w:rsidRPr="005A7C50">
          <w:rPr>
            <w:rStyle w:val="Hyperlink"/>
            <w:i/>
            <w:iCs/>
            <w:noProof/>
          </w:rPr>
          <w:t>DevTools</w:t>
        </w:r>
        <w:r>
          <w:rPr>
            <w:noProof/>
            <w:webHidden/>
          </w:rPr>
          <w:tab/>
        </w:r>
        <w:r>
          <w:rPr>
            <w:noProof/>
            <w:webHidden/>
          </w:rPr>
          <w:fldChar w:fldCharType="begin"/>
        </w:r>
        <w:r>
          <w:rPr>
            <w:noProof/>
            <w:webHidden/>
          </w:rPr>
          <w:instrText xml:space="preserve"> PAGEREF _Toc26665238 \h </w:instrText>
        </w:r>
        <w:r>
          <w:rPr>
            <w:noProof/>
            <w:webHidden/>
          </w:rPr>
        </w:r>
        <w:r>
          <w:rPr>
            <w:noProof/>
            <w:webHidden/>
          </w:rPr>
          <w:fldChar w:fldCharType="separate"/>
        </w:r>
        <w:r>
          <w:rPr>
            <w:noProof/>
            <w:webHidden/>
          </w:rPr>
          <w:t>38</w:t>
        </w:r>
        <w:r>
          <w:rPr>
            <w:noProof/>
            <w:webHidden/>
          </w:rPr>
          <w:fldChar w:fldCharType="end"/>
        </w:r>
      </w:hyperlink>
    </w:p>
    <w:p w14:paraId="55797022"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39" w:history="1">
        <w:r w:rsidRPr="005A7C50">
          <w:rPr>
            <w:rStyle w:val="Hyperlink"/>
            <w:noProof/>
          </w:rPr>
          <w:t>2.2.8 ZXing</w:t>
        </w:r>
        <w:r>
          <w:rPr>
            <w:noProof/>
            <w:webHidden/>
          </w:rPr>
          <w:tab/>
        </w:r>
        <w:r>
          <w:rPr>
            <w:noProof/>
            <w:webHidden/>
          </w:rPr>
          <w:fldChar w:fldCharType="begin"/>
        </w:r>
        <w:r>
          <w:rPr>
            <w:noProof/>
            <w:webHidden/>
          </w:rPr>
          <w:instrText xml:space="preserve"> PAGEREF _Toc26665239 \h </w:instrText>
        </w:r>
        <w:r>
          <w:rPr>
            <w:noProof/>
            <w:webHidden/>
          </w:rPr>
        </w:r>
        <w:r>
          <w:rPr>
            <w:noProof/>
            <w:webHidden/>
          </w:rPr>
          <w:fldChar w:fldCharType="separate"/>
        </w:r>
        <w:r>
          <w:rPr>
            <w:noProof/>
            <w:webHidden/>
          </w:rPr>
          <w:t>38</w:t>
        </w:r>
        <w:r>
          <w:rPr>
            <w:noProof/>
            <w:webHidden/>
          </w:rPr>
          <w:fldChar w:fldCharType="end"/>
        </w:r>
      </w:hyperlink>
    </w:p>
    <w:p w14:paraId="2ECF9B60"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0" w:history="1">
        <w:r w:rsidRPr="005A7C50">
          <w:rPr>
            <w:rStyle w:val="Hyperlink"/>
            <w:noProof/>
          </w:rPr>
          <w:t>2.2.9 Simular Câmera Para Leitura de Código de Barras</w:t>
        </w:r>
        <w:r>
          <w:rPr>
            <w:noProof/>
            <w:webHidden/>
          </w:rPr>
          <w:tab/>
        </w:r>
        <w:r>
          <w:rPr>
            <w:noProof/>
            <w:webHidden/>
          </w:rPr>
          <w:fldChar w:fldCharType="begin"/>
        </w:r>
        <w:r>
          <w:rPr>
            <w:noProof/>
            <w:webHidden/>
          </w:rPr>
          <w:instrText xml:space="preserve"> PAGEREF _Toc26665240 \h </w:instrText>
        </w:r>
        <w:r>
          <w:rPr>
            <w:noProof/>
            <w:webHidden/>
          </w:rPr>
        </w:r>
        <w:r>
          <w:rPr>
            <w:noProof/>
            <w:webHidden/>
          </w:rPr>
          <w:fldChar w:fldCharType="separate"/>
        </w:r>
        <w:r>
          <w:rPr>
            <w:noProof/>
            <w:webHidden/>
          </w:rPr>
          <w:t>38</w:t>
        </w:r>
        <w:r>
          <w:rPr>
            <w:noProof/>
            <w:webHidden/>
          </w:rPr>
          <w:fldChar w:fldCharType="end"/>
        </w:r>
      </w:hyperlink>
    </w:p>
    <w:p w14:paraId="6D886F3D"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1" w:history="1">
        <w:r w:rsidRPr="005A7C50">
          <w:rPr>
            <w:rStyle w:val="Hyperlink"/>
            <w:noProof/>
          </w:rPr>
          <w:t>2.2.10 Proteus</w:t>
        </w:r>
        <w:r>
          <w:rPr>
            <w:noProof/>
            <w:webHidden/>
          </w:rPr>
          <w:tab/>
        </w:r>
        <w:r>
          <w:rPr>
            <w:noProof/>
            <w:webHidden/>
          </w:rPr>
          <w:fldChar w:fldCharType="begin"/>
        </w:r>
        <w:r>
          <w:rPr>
            <w:noProof/>
            <w:webHidden/>
          </w:rPr>
          <w:instrText xml:space="preserve"> PAGEREF _Toc26665241 \h </w:instrText>
        </w:r>
        <w:r>
          <w:rPr>
            <w:noProof/>
            <w:webHidden/>
          </w:rPr>
        </w:r>
        <w:r>
          <w:rPr>
            <w:noProof/>
            <w:webHidden/>
          </w:rPr>
          <w:fldChar w:fldCharType="separate"/>
        </w:r>
        <w:r>
          <w:rPr>
            <w:noProof/>
            <w:webHidden/>
          </w:rPr>
          <w:t>39</w:t>
        </w:r>
        <w:r>
          <w:rPr>
            <w:noProof/>
            <w:webHidden/>
          </w:rPr>
          <w:fldChar w:fldCharType="end"/>
        </w:r>
      </w:hyperlink>
    </w:p>
    <w:p w14:paraId="26206E4C"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2" w:history="1">
        <w:r w:rsidRPr="005A7C50">
          <w:rPr>
            <w:rStyle w:val="Hyperlink"/>
            <w:noProof/>
          </w:rPr>
          <w:t>2.2.11 Arduino</w:t>
        </w:r>
        <w:r>
          <w:rPr>
            <w:noProof/>
            <w:webHidden/>
          </w:rPr>
          <w:tab/>
        </w:r>
        <w:r>
          <w:rPr>
            <w:noProof/>
            <w:webHidden/>
          </w:rPr>
          <w:fldChar w:fldCharType="begin"/>
        </w:r>
        <w:r>
          <w:rPr>
            <w:noProof/>
            <w:webHidden/>
          </w:rPr>
          <w:instrText xml:space="preserve"> PAGEREF _Toc26665242 \h </w:instrText>
        </w:r>
        <w:r>
          <w:rPr>
            <w:noProof/>
            <w:webHidden/>
          </w:rPr>
        </w:r>
        <w:r>
          <w:rPr>
            <w:noProof/>
            <w:webHidden/>
          </w:rPr>
          <w:fldChar w:fldCharType="separate"/>
        </w:r>
        <w:r>
          <w:rPr>
            <w:noProof/>
            <w:webHidden/>
          </w:rPr>
          <w:t>39</w:t>
        </w:r>
        <w:r>
          <w:rPr>
            <w:noProof/>
            <w:webHidden/>
          </w:rPr>
          <w:fldChar w:fldCharType="end"/>
        </w:r>
      </w:hyperlink>
    </w:p>
    <w:p w14:paraId="45342C41"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3" w:history="1">
        <w:r w:rsidRPr="005A7C50">
          <w:rPr>
            <w:rStyle w:val="Hyperlink"/>
            <w:noProof/>
          </w:rPr>
          <w:t>2.2.12 PowerShell</w:t>
        </w:r>
        <w:r>
          <w:rPr>
            <w:noProof/>
            <w:webHidden/>
          </w:rPr>
          <w:tab/>
        </w:r>
        <w:r>
          <w:rPr>
            <w:noProof/>
            <w:webHidden/>
          </w:rPr>
          <w:fldChar w:fldCharType="begin"/>
        </w:r>
        <w:r>
          <w:rPr>
            <w:noProof/>
            <w:webHidden/>
          </w:rPr>
          <w:instrText xml:space="preserve"> PAGEREF _Toc26665243 \h </w:instrText>
        </w:r>
        <w:r>
          <w:rPr>
            <w:noProof/>
            <w:webHidden/>
          </w:rPr>
        </w:r>
        <w:r>
          <w:rPr>
            <w:noProof/>
            <w:webHidden/>
          </w:rPr>
          <w:fldChar w:fldCharType="separate"/>
        </w:r>
        <w:r>
          <w:rPr>
            <w:noProof/>
            <w:webHidden/>
          </w:rPr>
          <w:t>39</w:t>
        </w:r>
        <w:r>
          <w:rPr>
            <w:noProof/>
            <w:webHidden/>
          </w:rPr>
          <w:fldChar w:fldCharType="end"/>
        </w:r>
      </w:hyperlink>
    </w:p>
    <w:p w14:paraId="7D92A0DC"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4" w:history="1">
        <w:r w:rsidRPr="005A7C50">
          <w:rPr>
            <w:rStyle w:val="Hyperlink"/>
            <w:noProof/>
          </w:rPr>
          <w:t>2.2.13 Arquivos .bat</w:t>
        </w:r>
        <w:r>
          <w:rPr>
            <w:noProof/>
            <w:webHidden/>
          </w:rPr>
          <w:tab/>
        </w:r>
        <w:r>
          <w:rPr>
            <w:noProof/>
            <w:webHidden/>
          </w:rPr>
          <w:fldChar w:fldCharType="begin"/>
        </w:r>
        <w:r>
          <w:rPr>
            <w:noProof/>
            <w:webHidden/>
          </w:rPr>
          <w:instrText xml:space="preserve"> PAGEREF _Toc26665244 \h </w:instrText>
        </w:r>
        <w:r>
          <w:rPr>
            <w:noProof/>
            <w:webHidden/>
          </w:rPr>
        </w:r>
        <w:r>
          <w:rPr>
            <w:noProof/>
            <w:webHidden/>
          </w:rPr>
          <w:fldChar w:fldCharType="separate"/>
        </w:r>
        <w:r>
          <w:rPr>
            <w:noProof/>
            <w:webHidden/>
          </w:rPr>
          <w:t>40</w:t>
        </w:r>
        <w:r>
          <w:rPr>
            <w:noProof/>
            <w:webHidden/>
          </w:rPr>
          <w:fldChar w:fldCharType="end"/>
        </w:r>
      </w:hyperlink>
    </w:p>
    <w:p w14:paraId="7D3223A9"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5" w:history="1">
        <w:r w:rsidRPr="005A7C50">
          <w:rPr>
            <w:rStyle w:val="Hyperlink"/>
            <w:noProof/>
          </w:rPr>
          <w:t>2.2.14</w:t>
        </w:r>
        <w:r w:rsidRPr="005A7C50">
          <w:rPr>
            <w:rStyle w:val="Hyperlink"/>
            <w:i/>
            <w:iCs/>
            <w:noProof/>
          </w:rPr>
          <w:t xml:space="preserve"> Virtual Serial Port Driver</w:t>
        </w:r>
        <w:r w:rsidRPr="005A7C50">
          <w:rPr>
            <w:rStyle w:val="Hyperlink"/>
            <w:noProof/>
          </w:rPr>
          <w:t xml:space="preserve"> por </w:t>
        </w:r>
        <w:r w:rsidRPr="005A7C50">
          <w:rPr>
            <w:rStyle w:val="Hyperlink"/>
            <w:i/>
            <w:iCs/>
            <w:noProof/>
          </w:rPr>
          <w:t>Eltima Software</w:t>
        </w:r>
        <w:r>
          <w:rPr>
            <w:noProof/>
            <w:webHidden/>
          </w:rPr>
          <w:tab/>
        </w:r>
        <w:r>
          <w:rPr>
            <w:noProof/>
            <w:webHidden/>
          </w:rPr>
          <w:fldChar w:fldCharType="begin"/>
        </w:r>
        <w:r>
          <w:rPr>
            <w:noProof/>
            <w:webHidden/>
          </w:rPr>
          <w:instrText xml:space="preserve"> PAGEREF _Toc26665245 \h </w:instrText>
        </w:r>
        <w:r>
          <w:rPr>
            <w:noProof/>
            <w:webHidden/>
          </w:rPr>
        </w:r>
        <w:r>
          <w:rPr>
            <w:noProof/>
            <w:webHidden/>
          </w:rPr>
          <w:fldChar w:fldCharType="separate"/>
        </w:r>
        <w:r>
          <w:rPr>
            <w:noProof/>
            <w:webHidden/>
          </w:rPr>
          <w:t>40</w:t>
        </w:r>
        <w:r>
          <w:rPr>
            <w:noProof/>
            <w:webHidden/>
          </w:rPr>
          <w:fldChar w:fldCharType="end"/>
        </w:r>
      </w:hyperlink>
    </w:p>
    <w:p w14:paraId="078F0176"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6" w:history="1">
        <w:r w:rsidRPr="005A7C50">
          <w:rPr>
            <w:rStyle w:val="Hyperlink"/>
            <w:noProof/>
          </w:rPr>
          <w:t>2.2.15 XBee</w:t>
        </w:r>
        <w:r>
          <w:rPr>
            <w:noProof/>
            <w:webHidden/>
          </w:rPr>
          <w:tab/>
        </w:r>
        <w:r>
          <w:rPr>
            <w:noProof/>
            <w:webHidden/>
          </w:rPr>
          <w:fldChar w:fldCharType="begin"/>
        </w:r>
        <w:r>
          <w:rPr>
            <w:noProof/>
            <w:webHidden/>
          </w:rPr>
          <w:instrText xml:space="preserve"> PAGEREF _Toc26665246 \h </w:instrText>
        </w:r>
        <w:r>
          <w:rPr>
            <w:noProof/>
            <w:webHidden/>
          </w:rPr>
        </w:r>
        <w:r>
          <w:rPr>
            <w:noProof/>
            <w:webHidden/>
          </w:rPr>
          <w:fldChar w:fldCharType="separate"/>
        </w:r>
        <w:r>
          <w:rPr>
            <w:noProof/>
            <w:webHidden/>
          </w:rPr>
          <w:t>41</w:t>
        </w:r>
        <w:r>
          <w:rPr>
            <w:noProof/>
            <w:webHidden/>
          </w:rPr>
          <w:fldChar w:fldCharType="end"/>
        </w:r>
      </w:hyperlink>
    </w:p>
    <w:p w14:paraId="1437B11C" w14:textId="77777777" w:rsidR="000859AB" w:rsidRDefault="000859AB">
      <w:pPr>
        <w:pStyle w:val="Sumrio2"/>
        <w:rPr>
          <w:rFonts w:asciiTheme="minorHAnsi" w:eastAsiaTheme="minorEastAsia" w:hAnsiTheme="minorHAnsi" w:cstheme="minorBidi"/>
          <w:b w:val="0"/>
          <w:bCs w:val="0"/>
          <w:sz w:val="22"/>
          <w:szCs w:val="22"/>
        </w:rPr>
      </w:pPr>
      <w:hyperlink w:anchor="_Toc26665247" w:history="1">
        <w:r w:rsidRPr="005A7C50">
          <w:rPr>
            <w:rStyle w:val="Hyperlink"/>
          </w:rPr>
          <w:t>2.3 Metodologia e Etapas de Desenvolvimento</w:t>
        </w:r>
        <w:r>
          <w:rPr>
            <w:webHidden/>
          </w:rPr>
          <w:tab/>
        </w:r>
        <w:r>
          <w:rPr>
            <w:webHidden/>
          </w:rPr>
          <w:fldChar w:fldCharType="begin"/>
        </w:r>
        <w:r>
          <w:rPr>
            <w:webHidden/>
          </w:rPr>
          <w:instrText xml:space="preserve"> PAGEREF _Toc26665247 \h </w:instrText>
        </w:r>
        <w:r>
          <w:rPr>
            <w:webHidden/>
          </w:rPr>
        </w:r>
        <w:r>
          <w:rPr>
            <w:webHidden/>
          </w:rPr>
          <w:fldChar w:fldCharType="separate"/>
        </w:r>
        <w:r>
          <w:rPr>
            <w:webHidden/>
          </w:rPr>
          <w:t>42</w:t>
        </w:r>
        <w:r>
          <w:rPr>
            <w:webHidden/>
          </w:rPr>
          <w:fldChar w:fldCharType="end"/>
        </w:r>
      </w:hyperlink>
    </w:p>
    <w:p w14:paraId="37923D37" w14:textId="77777777" w:rsidR="000859AB" w:rsidRDefault="000859AB">
      <w:pPr>
        <w:pStyle w:val="Sumrio2"/>
        <w:rPr>
          <w:rFonts w:asciiTheme="minorHAnsi" w:eastAsiaTheme="minorEastAsia" w:hAnsiTheme="minorHAnsi" w:cstheme="minorBidi"/>
          <w:b w:val="0"/>
          <w:bCs w:val="0"/>
          <w:sz w:val="22"/>
          <w:szCs w:val="22"/>
        </w:rPr>
      </w:pPr>
      <w:hyperlink w:anchor="_Toc26665248" w:history="1">
        <w:r w:rsidRPr="005A7C50">
          <w:rPr>
            <w:rStyle w:val="Hyperlink"/>
          </w:rPr>
          <w:t>2.4 Apresentação do Sistema</w:t>
        </w:r>
        <w:r>
          <w:rPr>
            <w:webHidden/>
          </w:rPr>
          <w:tab/>
        </w:r>
        <w:r>
          <w:rPr>
            <w:webHidden/>
          </w:rPr>
          <w:fldChar w:fldCharType="begin"/>
        </w:r>
        <w:r>
          <w:rPr>
            <w:webHidden/>
          </w:rPr>
          <w:instrText xml:space="preserve"> PAGEREF _Toc26665248 \h </w:instrText>
        </w:r>
        <w:r>
          <w:rPr>
            <w:webHidden/>
          </w:rPr>
        </w:r>
        <w:r>
          <w:rPr>
            <w:webHidden/>
          </w:rPr>
          <w:fldChar w:fldCharType="separate"/>
        </w:r>
        <w:r>
          <w:rPr>
            <w:webHidden/>
          </w:rPr>
          <w:t>44</w:t>
        </w:r>
        <w:r>
          <w:rPr>
            <w:webHidden/>
          </w:rPr>
          <w:fldChar w:fldCharType="end"/>
        </w:r>
      </w:hyperlink>
    </w:p>
    <w:p w14:paraId="004329BF"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49" w:history="1">
        <w:r w:rsidRPr="005A7C50">
          <w:rPr>
            <w:rStyle w:val="Hyperlink"/>
            <w:noProof/>
          </w:rPr>
          <w:t>2.4.1 Banco de Dados</w:t>
        </w:r>
        <w:r>
          <w:rPr>
            <w:noProof/>
            <w:webHidden/>
          </w:rPr>
          <w:tab/>
        </w:r>
        <w:r>
          <w:rPr>
            <w:noProof/>
            <w:webHidden/>
          </w:rPr>
          <w:fldChar w:fldCharType="begin"/>
        </w:r>
        <w:r>
          <w:rPr>
            <w:noProof/>
            <w:webHidden/>
          </w:rPr>
          <w:instrText xml:space="preserve"> PAGEREF _Toc26665249 \h </w:instrText>
        </w:r>
        <w:r>
          <w:rPr>
            <w:noProof/>
            <w:webHidden/>
          </w:rPr>
        </w:r>
        <w:r>
          <w:rPr>
            <w:noProof/>
            <w:webHidden/>
          </w:rPr>
          <w:fldChar w:fldCharType="separate"/>
        </w:r>
        <w:r>
          <w:rPr>
            <w:noProof/>
            <w:webHidden/>
          </w:rPr>
          <w:t>44</w:t>
        </w:r>
        <w:r>
          <w:rPr>
            <w:noProof/>
            <w:webHidden/>
          </w:rPr>
          <w:fldChar w:fldCharType="end"/>
        </w:r>
      </w:hyperlink>
    </w:p>
    <w:p w14:paraId="2BA531CB"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0" w:history="1">
        <w:r w:rsidRPr="005A7C50">
          <w:rPr>
            <w:rStyle w:val="Hyperlink"/>
            <w:noProof/>
          </w:rPr>
          <w:t>2.4.1.1 Página Inicial</w:t>
        </w:r>
        <w:r>
          <w:rPr>
            <w:noProof/>
            <w:webHidden/>
          </w:rPr>
          <w:tab/>
        </w:r>
        <w:r>
          <w:rPr>
            <w:noProof/>
            <w:webHidden/>
          </w:rPr>
          <w:fldChar w:fldCharType="begin"/>
        </w:r>
        <w:r>
          <w:rPr>
            <w:noProof/>
            <w:webHidden/>
          </w:rPr>
          <w:instrText xml:space="preserve"> PAGEREF _Toc26665250 \h </w:instrText>
        </w:r>
        <w:r>
          <w:rPr>
            <w:noProof/>
            <w:webHidden/>
          </w:rPr>
        </w:r>
        <w:r>
          <w:rPr>
            <w:noProof/>
            <w:webHidden/>
          </w:rPr>
          <w:fldChar w:fldCharType="separate"/>
        </w:r>
        <w:r>
          <w:rPr>
            <w:noProof/>
            <w:webHidden/>
          </w:rPr>
          <w:t>47</w:t>
        </w:r>
        <w:r>
          <w:rPr>
            <w:noProof/>
            <w:webHidden/>
          </w:rPr>
          <w:fldChar w:fldCharType="end"/>
        </w:r>
      </w:hyperlink>
    </w:p>
    <w:p w14:paraId="7B74156E"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1" w:history="1">
        <w:r w:rsidRPr="005A7C50">
          <w:rPr>
            <w:rStyle w:val="Hyperlink"/>
            <w:noProof/>
          </w:rPr>
          <w:t>2.4.1.2</w:t>
        </w:r>
        <w:r w:rsidRPr="005A7C50">
          <w:rPr>
            <w:rStyle w:val="Hyperlink"/>
            <w:i/>
            <w:iCs/>
            <w:noProof/>
          </w:rPr>
          <w:t xml:space="preserve"> New User</w:t>
        </w:r>
        <w:r w:rsidRPr="005A7C50">
          <w:rPr>
            <w:rStyle w:val="Hyperlink"/>
            <w:noProof/>
          </w:rPr>
          <w:t xml:space="preserve"> ou Add um Usuário</w:t>
        </w:r>
        <w:r>
          <w:rPr>
            <w:noProof/>
            <w:webHidden/>
          </w:rPr>
          <w:tab/>
        </w:r>
        <w:r>
          <w:rPr>
            <w:noProof/>
            <w:webHidden/>
          </w:rPr>
          <w:fldChar w:fldCharType="begin"/>
        </w:r>
        <w:r>
          <w:rPr>
            <w:noProof/>
            <w:webHidden/>
          </w:rPr>
          <w:instrText xml:space="preserve"> PAGEREF _Toc26665251 \h </w:instrText>
        </w:r>
        <w:r>
          <w:rPr>
            <w:noProof/>
            <w:webHidden/>
          </w:rPr>
        </w:r>
        <w:r>
          <w:rPr>
            <w:noProof/>
            <w:webHidden/>
          </w:rPr>
          <w:fldChar w:fldCharType="separate"/>
        </w:r>
        <w:r>
          <w:rPr>
            <w:noProof/>
            <w:webHidden/>
          </w:rPr>
          <w:t>50</w:t>
        </w:r>
        <w:r>
          <w:rPr>
            <w:noProof/>
            <w:webHidden/>
          </w:rPr>
          <w:fldChar w:fldCharType="end"/>
        </w:r>
      </w:hyperlink>
    </w:p>
    <w:p w14:paraId="2F671FA3"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2" w:history="1">
        <w:r w:rsidRPr="005A7C50">
          <w:rPr>
            <w:rStyle w:val="Hyperlink"/>
            <w:noProof/>
          </w:rPr>
          <w:t>2.4.1.3 Login</w:t>
        </w:r>
        <w:r>
          <w:rPr>
            <w:noProof/>
            <w:webHidden/>
          </w:rPr>
          <w:tab/>
        </w:r>
        <w:r>
          <w:rPr>
            <w:noProof/>
            <w:webHidden/>
          </w:rPr>
          <w:fldChar w:fldCharType="begin"/>
        </w:r>
        <w:r>
          <w:rPr>
            <w:noProof/>
            <w:webHidden/>
          </w:rPr>
          <w:instrText xml:space="preserve"> PAGEREF _Toc26665252 \h </w:instrText>
        </w:r>
        <w:r>
          <w:rPr>
            <w:noProof/>
            <w:webHidden/>
          </w:rPr>
        </w:r>
        <w:r>
          <w:rPr>
            <w:noProof/>
            <w:webHidden/>
          </w:rPr>
          <w:fldChar w:fldCharType="separate"/>
        </w:r>
        <w:r>
          <w:rPr>
            <w:noProof/>
            <w:webHidden/>
          </w:rPr>
          <w:t>51</w:t>
        </w:r>
        <w:r>
          <w:rPr>
            <w:noProof/>
            <w:webHidden/>
          </w:rPr>
          <w:fldChar w:fldCharType="end"/>
        </w:r>
      </w:hyperlink>
    </w:p>
    <w:p w14:paraId="223581AA"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3" w:history="1">
        <w:r w:rsidRPr="005A7C50">
          <w:rPr>
            <w:rStyle w:val="Hyperlink"/>
            <w:noProof/>
          </w:rPr>
          <w:t>2.4.1.4 Todos os Setores</w:t>
        </w:r>
        <w:r>
          <w:rPr>
            <w:noProof/>
            <w:webHidden/>
          </w:rPr>
          <w:tab/>
        </w:r>
        <w:r>
          <w:rPr>
            <w:noProof/>
            <w:webHidden/>
          </w:rPr>
          <w:fldChar w:fldCharType="begin"/>
        </w:r>
        <w:r>
          <w:rPr>
            <w:noProof/>
            <w:webHidden/>
          </w:rPr>
          <w:instrText xml:space="preserve"> PAGEREF _Toc26665253 \h </w:instrText>
        </w:r>
        <w:r>
          <w:rPr>
            <w:noProof/>
            <w:webHidden/>
          </w:rPr>
        </w:r>
        <w:r>
          <w:rPr>
            <w:noProof/>
            <w:webHidden/>
          </w:rPr>
          <w:fldChar w:fldCharType="separate"/>
        </w:r>
        <w:r>
          <w:rPr>
            <w:noProof/>
            <w:webHidden/>
          </w:rPr>
          <w:t>51</w:t>
        </w:r>
        <w:r>
          <w:rPr>
            <w:noProof/>
            <w:webHidden/>
          </w:rPr>
          <w:fldChar w:fldCharType="end"/>
        </w:r>
      </w:hyperlink>
    </w:p>
    <w:p w14:paraId="79BC1B3D"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4" w:history="1">
        <w:r w:rsidRPr="005A7C50">
          <w:rPr>
            <w:rStyle w:val="Hyperlink"/>
            <w:noProof/>
          </w:rPr>
          <w:t>2.4.1.5 Download Todos os Setores</w:t>
        </w:r>
        <w:r>
          <w:rPr>
            <w:noProof/>
            <w:webHidden/>
          </w:rPr>
          <w:tab/>
        </w:r>
        <w:r>
          <w:rPr>
            <w:noProof/>
            <w:webHidden/>
          </w:rPr>
          <w:fldChar w:fldCharType="begin"/>
        </w:r>
        <w:r>
          <w:rPr>
            <w:noProof/>
            <w:webHidden/>
          </w:rPr>
          <w:instrText xml:space="preserve"> PAGEREF _Toc26665254 \h </w:instrText>
        </w:r>
        <w:r>
          <w:rPr>
            <w:noProof/>
            <w:webHidden/>
          </w:rPr>
        </w:r>
        <w:r>
          <w:rPr>
            <w:noProof/>
            <w:webHidden/>
          </w:rPr>
          <w:fldChar w:fldCharType="separate"/>
        </w:r>
        <w:r>
          <w:rPr>
            <w:noProof/>
            <w:webHidden/>
          </w:rPr>
          <w:t>52</w:t>
        </w:r>
        <w:r>
          <w:rPr>
            <w:noProof/>
            <w:webHidden/>
          </w:rPr>
          <w:fldChar w:fldCharType="end"/>
        </w:r>
      </w:hyperlink>
    </w:p>
    <w:p w14:paraId="406DF41D"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5" w:history="1">
        <w:r w:rsidRPr="005A7C50">
          <w:rPr>
            <w:rStyle w:val="Hyperlink"/>
            <w:noProof/>
          </w:rPr>
          <w:t>2.4.1.6 Adicionar um Setor</w:t>
        </w:r>
        <w:r>
          <w:rPr>
            <w:noProof/>
            <w:webHidden/>
          </w:rPr>
          <w:tab/>
        </w:r>
        <w:r>
          <w:rPr>
            <w:noProof/>
            <w:webHidden/>
          </w:rPr>
          <w:fldChar w:fldCharType="begin"/>
        </w:r>
        <w:r>
          <w:rPr>
            <w:noProof/>
            <w:webHidden/>
          </w:rPr>
          <w:instrText xml:space="preserve"> PAGEREF _Toc26665255 \h </w:instrText>
        </w:r>
        <w:r>
          <w:rPr>
            <w:noProof/>
            <w:webHidden/>
          </w:rPr>
        </w:r>
        <w:r>
          <w:rPr>
            <w:noProof/>
            <w:webHidden/>
          </w:rPr>
          <w:fldChar w:fldCharType="separate"/>
        </w:r>
        <w:r>
          <w:rPr>
            <w:noProof/>
            <w:webHidden/>
          </w:rPr>
          <w:t>53</w:t>
        </w:r>
        <w:r>
          <w:rPr>
            <w:noProof/>
            <w:webHidden/>
          </w:rPr>
          <w:fldChar w:fldCharType="end"/>
        </w:r>
      </w:hyperlink>
    </w:p>
    <w:p w14:paraId="553AC73D"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6" w:history="1">
        <w:r w:rsidRPr="005A7C50">
          <w:rPr>
            <w:rStyle w:val="Hyperlink"/>
            <w:noProof/>
          </w:rPr>
          <w:t>2.4.1.7 Todos os Usuários</w:t>
        </w:r>
        <w:r>
          <w:rPr>
            <w:noProof/>
            <w:webHidden/>
          </w:rPr>
          <w:tab/>
        </w:r>
        <w:r>
          <w:rPr>
            <w:noProof/>
            <w:webHidden/>
          </w:rPr>
          <w:fldChar w:fldCharType="begin"/>
        </w:r>
        <w:r>
          <w:rPr>
            <w:noProof/>
            <w:webHidden/>
          </w:rPr>
          <w:instrText xml:space="preserve"> PAGEREF _Toc26665256 \h </w:instrText>
        </w:r>
        <w:r>
          <w:rPr>
            <w:noProof/>
            <w:webHidden/>
          </w:rPr>
        </w:r>
        <w:r>
          <w:rPr>
            <w:noProof/>
            <w:webHidden/>
          </w:rPr>
          <w:fldChar w:fldCharType="separate"/>
        </w:r>
        <w:r>
          <w:rPr>
            <w:noProof/>
            <w:webHidden/>
          </w:rPr>
          <w:t>53</w:t>
        </w:r>
        <w:r>
          <w:rPr>
            <w:noProof/>
            <w:webHidden/>
          </w:rPr>
          <w:fldChar w:fldCharType="end"/>
        </w:r>
      </w:hyperlink>
    </w:p>
    <w:p w14:paraId="4AFA4CAC"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7" w:history="1">
        <w:r w:rsidRPr="005A7C50">
          <w:rPr>
            <w:rStyle w:val="Hyperlink"/>
            <w:noProof/>
          </w:rPr>
          <w:t>2.4.1.8 Download Todos os Usuários</w:t>
        </w:r>
        <w:r>
          <w:rPr>
            <w:noProof/>
            <w:webHidden/>
          </w:rPr>
          <w:tab/>
        </w:r>
        <w:r>
          <w:rPr>
            <w:noProof/>
            <w:webHidden/>
          </w:rPr>
          <w:fldChar w:fldCharType="begin"/>
        </w:r>
        <w:r>
          <w:rPr>
            <w:noProof/>
            <w:webHidden/>
          </w:rPr>
          <w:instrText xml:space="preserve"> PAGEREF _Toc26665257 \h </w:instrText>
        </w:r>
        <w:r>
          <w:rPr>
            <w:noProof/>
            <w:webHidden/>
          </w:rPr>
        </w:r>
        <w:r>
          <w:rPr>
            <w:noProof/>
            <w:webHidden/>
          </w:rPr>
          <w:fldChar w:fldCharType="separate"/>
        </w:r>
        <w:r>
          <w:rPr>
            <w:noProof/>
            <w:webHidden/>
          </w:rPr>
          <w:t>54</w:t>
        </w:r>
        <w:r>
          <w:rPr>
            <w:noProof/>
            <w:webHidden/>
          </w:rPr>
          <w:fldChar w:fldCharType="end"/>
        </w:r>
      </w:hyperlink>
    </w:p>
    <w:p w14:paraId="7F5C3055"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8" w:history="1">
        <w:r w:rsidRPr="005A7C50">
          <w:rPr>
            <w:rStyle w:val="Hyperlink"/>
            <w:noProof/>
          </w:rPr>
          <w:t>2.4.1.9 Todos os Empréstimos</w:t>
        </w:r>
        <w:r>
          <w:rPr>
            <w:noProof/>
            <w:webHidden/>
          </w:rPr>
          <w:tab/>
        </w:r>
        <w:r>
          <w:rPr>
            <w:noProof/>
            <w:webHidden/>
          </w:rPr>
          <w:fldChar w:fldCharType="begin"/>
        </w:r>
        <w:r>
          <w:rPr>
            <w:noProof/>
            <w:webHidden/>
          </w:rPr>
          <w:instrText xml:space="preserve"> PAGEREF _Toc26665258 \h </w:instrText>
        </w:r>
        <w:r>
          <w:rPr>
            <w:noProof/>
            <w:webHidden/>
          </w:rPr>
        </w:r>
        <w:r>
          <w:rPr>
            <w:noProof/>
            <w:webHidden/>
          </w:rPr>
          <w:fldChar w:fldCharType="separate"/>
        </w:r>
        <w:r>
          <w:rPr>
            <w:noProof/>
            <w:webHidden/>
          </w:rPr>
          <w:t>55</w:t>
        </w:r>
        <w:r>
          <w:rPr>
            <w:noProof/>
            <w:webHidden/>
          </w:rPr>
          <w:fldChar w:fldCharType="end"/>
        </w:r>
      </w:hyperlink>
    </w:p>
    <w:p w14:paraId="0EB72285"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59" w:history="1">
        <w:r w:rsidRPr="005A7C50">
          <w:rPr>
            <w:rStyle w:val="Hyperlink"/>
            <w:noProof/>
          </w:rPr>
          <w:t>2.4.1.10 Download Todos os Empréstimos</w:t>
        </w:r>
        <w:r>
          <w:rPr>
            <w:noProof/>
            <w:webHidden/>
          </w:rPr>
          <w:tab/>
        </w:r>
        <w:r>
          <w:rPr>
            <w:noProof/>
            <w:webHidden/>
          </w:rPr>
          <w:fldChar w:fldCharType="begin"/>
        </w:r>
        <w:r>
          <w:rPr>
            <w:noProof/>
            <w:webHidden/>
          </w:rPr>
          <w:instrText xml:space="preserve"> PAGEREF _Toc26665259 \h </w:instrText>
        </w:r>
        <w:r>
          <w:rPr>
            <w:noProof/>
            <w:webHidden/>
          </w:rPr>
        </w:r>
        <w:r>
          <w:rPr>
            <w:noProof/>
            <w:webHidden/>
          </w:rPr>
          <w:fldChar w:fldCharType="separate"/>
        </w:r>
        <w:r>
          <w:rPr>
            <w:noProof/>
            <w:webHidden/>
          </w:rPr>
          <w:t>55</w:t>
        </w:r>
        <w:r>
          <w:rPr>
            <w:noProof/>
            <w:webHidden/>
          </w:rPr>
          <w:fldChar w:fldCharType="end"/>
        </w:r>
      </w:hyperlink>
    </w:p>
    <w:p w14:paraId="22B402B0"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0" w:history="1">
        <w:r w:rsidRPr="005A7C50">
          <w:rPr>
            <w:rStyle w:val="Hyperlink"/>
            <w:noProof/>
          </w:rPr>
          <w:t>2.4.1.11 Adicionar um Empréstimo</w:t>
        </w:r>
        <w:r>
          <w:rPr>
            <w:noProof/>
            <w:webHidden/>
          </w:rPr>
          <w:tab/>
        </w:r>
        <w:r>
          <w:rPr>
            <w:noProof/>
            <w:webHidden/>
          </w:rPr>
          <w:fldChar w:fldCharType="begin"/>
        </w:r>
        <w:r>
          <w:rPr>
            <w:noProof/>
            <w:webHidden/>
          </w:rPr>
          <w:instrText xml:space="preserve"> PAGEREF _Toc26665260 \h </w:instrText>
        </w:r>
        <w:r>
          <w:rPr>
            <w:noProof/>
            <w:webHidden/>
          </w:rPr>
        </w:r>
        <w:r>
          <w:rPr>
            <w:noProof/>
            <w:webHidden/>
          </w:rPr>
          <w:fldChar w:fldCharType="separate"/>
        </w:r>
        <w:r>
          <w:rPr>
            <w:noProof/>
            <w:webHidden/>
          </w:rPr>
          <w:t>56</w:t>
        </w:r>
        <w:r>
          <w:rPr>
            <w:noProof/>
            <w:webHidden/>
          </w:rPr>
          <w:fldChar w:fldCharType="end"/>
        </w:r>
      </w:hyperlink>
    </w:p>
    <w:p w14:paraId="6ED7E084"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1" w:history="1">
        <w:r w:rsidRPr="005A7C50">
          <w:rPr>
            <w:rStyle w:val="Hyperlink"/>
            <w:noProof/>
          </w:rPr>
          <w:t>2.4.1.12 Todos os Estudantes</w:t>
        </w:r>
        <w:r>
          <w:rPr>
            <w:noProof/>
            <w:webHidden/>
          </w:rPr>
          <w:tab/>
        </w:r>
        <w:r>
          <w:rPr>
            <w:noProof/>
            <w:webHidden/>
          </w:rPr>
          <w:fldChar w:fldCharType="begin"/>
        </w:r>
        <w:r>
          <w:rPr>
            <w:noProof/>
            <w:webHidden/>
          </w:rPr>
          <w:instrText xml:space="preserve"> PAGEREF _Toc26665261 \h </w:instrText>
        </w:r>
        <w:r>
          <w:rPr>
            <w:noProof/>
            <w:webHidden/>
          </w:rPr>
        </w:r>
        <w:r>
          <w:rPr>
            <w:noProof/>
            <w:webHidden/>
          </w:rPr>
          <w:fldChar w:fldCharType="separate"/>
        </w:r>
        <w:r>
          <w:rPr>
            <w:noProof/>
            <w:webHidden/>
          </w:rPr>
          <w:t>57</w:t>
        </w:r>
        <w:r>
          <w:rPr>
            <w:noProof/>
            <w:webHidden/>
          </w:rPr>
          <w:fldChar w:fldCharType="end"/>
        </w:r>
      </w:hyperlink>
    </w:p>
    <w:p w14:paraId="6ACD2C33"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2" w:history="1">
        <w:r w:rsidRPr="005A7C50">
          <w:rPr>
            <w:rStyle w:val="Hyperlink"/>
            <w:noProof/>
          </w:rPr>
          <w:t>2.4.1.13 Download Todos os Estudantes</w:t>
        </w:r>
        <w:r>
          <w:rPr>
            <w:noProof/>
            <w:webHidden/>
          </w:rPr>
          <w:tab/>
        </w:r>
        <w:r>
          <w:rPr>
            <w:noProof/>
            <w:webHidden/>
          </w:rPr>
          <w:fldChar w:fldCharType="begin"/>
        </w:r>
        <w:r>
          <w:rPr>
            <w:noProof/>
            <w:webHidden/>
          </w:rPr>
          <w:instrText xml:space="preserve"> PAGEREF _Toc26665262 \h </w:instrText>
        </w:r>
        <w:r>
          <w:rPr>
            <w:noProof/>
            <w:webHidden/>
          </w:rPr>
        </w:r>
        <w:r>
          <w:rPr>
            <w:noProof/>
            <w:webHidden/>
          </w:rPr>
          <w:fldChar w:fldCharType="separate"/>
        </w:r>
        <w:r>
          <w:rPr>
            <w:noProof/>
            <w:webHidden/>
          </w:rPr>
          <w:t>57</w:t>
        </w:r>
        <w:r>
          <w:rPr>
            <w:noProof/>
            <w:webHidden/>
          </w:rPr>
          <w:fldChar w:fldCharType="end"/>
        </w:r>
      </w:hyperlink>
    </w:p>
    <w:p w14:paraId="5C25914B"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3" w:history="1">
        <w:r w:rsidRPr="005A7C50">
          <w:rPr>
            <w:rStyle w:val="Hyperlink"/>
            <w:noProof/>
          </w:rPr>
          <w:t>2.4.1.14 Adicionar um Estudante</w:t>
        </w:r>
        <w:r>
          <w:rPr>
            <w:noProof/>
            <w:webHidden/>
          </w:rPr>
          <w:tab/>
        </w:r>
        <w:r>
          <w:rPr>
            <w:noProof/>
            <w:webHidden/>
          </w:rPr>
          <w:fldChar w:fldCharType="begin"/>
        </w:r>
        <w:r>
          <w:rPr>
            <w:noProof/>
            <w:webHidden/>
          </w:rPr>
          <w:instrText xml:space="preserve"> PAGEREF _Toc26665263 \h </w:instrText>
        </w:r>
        <w:r>
          <w:rPr>
            <w:noProof/>
            <w:webHidden/>
          </w:rPr>
        </w:r>
        <w:r>
          <w:rPr>
            <w:noProof/>
            <w:webHidden/>
          </w:rPr>
          <w:fldChar w:fldCharType="separate"/>
        </w:r>
        <w:r>
          <w:rPr>
            <w:noProof/>
            <w:webHidden/>
          </w:rPr>
          <w:t>58</w:t>
        </w:r>
        <w:r>
          <w:rPr>
            <w:noProof/>
            <w:webHidden/>
          </w:rPr>
          <w:fldChar w:fldCharType="end"/>
        </w:r>
      </w:hyperlink>
    </w:p>
    <w:p w14:paraId="2843D253"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4" w:history="1">
        <w:r w:rsidRPr="005A7C50">
          <w:rPr>
            <w:rStyle w:val="Hyperlink"/>
            <w:noProof/>
          </w:rPr>
          <w:t>2.4.1.15 Todos os Kits e Equipamentos</w:t>
        </w:r>
        <w:r>
          <w:rPr>
            <w:noProof/>
            <w:webHidden/>
          </w:rPr>
          <w:tab/>
        </w:r>
        <w:r>
          <w:rPr>
            <w:noProof/>
            <w:webHidden/>
          </w:rPr>
          <w:fldChar w:fldCharType="begin"/>
        </w:r>
        <w:r>
          <w:rPr>
            <w:noProof/>
            <w:webHidden/>
          </w:rPr>
          <w:instrText xml:space="preserve"> PAGEREF _Toc26665264 \h </w:instrText>
        </w:r>
        <w:r>
          <w:rPr>
            <w:noProof/>
            <w:webHidden/>
          </w:rPr>
        </w:r>
        <w:r>
          <w:rPr>
            <w:noProof/>
            <w:webHidden/>
          </w:rPr>
          <w:fldChar w:fldCharType="separate"/>
        </w:r>
        <w:r>
          <w:rPr>
            <w:noProof/>
            <w:webHidden/>
          </w:rPr>
          <w:t>59</w:t>
        </w:r>
        <w:r>
          <w:rPr>
            <w:noProof/>
            <w:webHidden/>
          </w:rPr>
          <w:fldChar w:fldCharType="end"/>
        </w:r>
      </w:hyperlink>
    </w:p>
    <w:p w14:paraId="4CE87917"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5" w:history="1">
        <w:r w:rsidRPr="005A7C50">
          <w:rPr>
            <w:rStyle w:val="Hyperlink"/>
            <w:noProof/>
          </w:rPr>
          <w:t>2.4.1.16 Download Todos os Kits e Equipamentos</w:t>
        </w:r>
        <w:r>
          <w:rPr>
            <w:noProof/>
            <w:webHidden/>
          </w:rPr>
          <w:tab/>
        </w:r>
        <w:r>
          <w:rPr>
            <w:noProof/>
            <w:webHidden/>
          </w:rPr>
          <w:fldChar w:fldCharType="begin"/>
        </w:r>
        <w:r>
          <w:rPr>
            <w:noProof/>
            <w:webHidden/>
          </w:rPr>
          <w:instrText xml:space="preserve"> PAGEREF _Toc26665265 \h </w:instrText>
        </w:r>
        <w:r>
          <w:rPr>
            <w:noProof/>
            <w:webHidden/>
          </w:rPr>
        </w:r>
        <w:r>
          <w:rPr>
            <w:noProof/>
            <w:webHidden/>
          </w:rPr>
          <w:fldChar w:fldCharType="separate"/>
        </w:r>
        <w:r>
          <w:rPr>
            <w:noProof/>
            <w:webHidden/>
          </w:rPr>
          <w:t>59</w:t>
        </w:r>
        <w:r>
          <w:rPr>
            <w:noProof/>
            <w:webHidden/>
          </w:rPr>
          <w:fldChar w:fldCharType="end"/>
        </w:r>
      </w:hyperlink>
    </w:p>
    <w:p w14:paraId="0D7A5760" w14:textId="77777777" w:rsidR="000859AB" w:rsidRDefault="000859AB">
      <w:pPr>
        <w:pStyle w:val="Sumrio4"/>
        <w:tabs>
          <w:tab w:val="right" w:leader="dot" w:pos="9062"/>
        </w:tabs>
        <w:rPr>
          <w:rFonts w:asciiTheme="minorHAnsi" w:eastAsiaTheme="minorEastAsia" w:hAnsiTheme="minorHAnsi" w:cstheme="minorBidi"/>
          <w:noProof/>
          <w:sz w:val="22"/>
          <w:szCs w:val="22"/>
        </w:rPr>
      </w:pPr>
      <w:hyperlink w:anchor="_Toc26665266" w:history="1">
        <w:r w:rsidRPr="005A7C50">
          <w:rPr>
            <w:rStyle w:val="Hyperlink"/>
            <w:noProof/>
          </w:rPr>
          <w:t>2.4.1.17 Adicionar um Kit ou Equipamento</w:t>
        </w:r>
        <w:r>
          <w:rPr>
            <w:noProof/>
            <w:webHidden/>
          </w:rPr>
          <w:tab/>
        </w:r>
        <w:r>
          <w:rPr>
            <w:noProof/>
            <w:webHidden/>
          </w:rPr>
          <w:fldChar w:fldCharType="begin"/>
        </w:r>
        <w:r>
          <w:rPr>
            <w:noProof/>
            <w:webHidden/>
          </w:rPr>
          <w:instrText xml:space="preserve"> PAGEREF _Toc26665266 \h </w:instrText>
        </w:r>
        <w:r>
          <w:rPr>
            <w:noProof/>
            <w:webHidden/>
          </w:rPr>
        </w:r>
        <w:r>
          <w:rPr>
            <w:noProof/>
            <w:webHidden/>
          </w:rPr>
          <w:fldChar w:fldCharType="separate"/>
        </w:r>
        <w:r>
          <w:rPr>
            <w:noProof/>
            <w:webHidden/>
          </w:rPr>
          <w:t>59</w:t>
        </w:r>
        <w:r>
          <w:rPr>
            <w:noProof/>
            <w:webHidden/>
          </w:rPr>
          <w:fldChar w:fldCharType="end"/>
        </w:r>
      </w:hyperlink>
    </w:p>
    <w:p w14:paraId="2976C68F"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67" w:history="1">
        <w:r w:rsidRPr="005A7C50">
          <w:rPr>
            <w:rStyle w:val="Hyperlink"/>
            <w:noProof/>
          </w:rPr>
          <w:t>2.4.2 Interface de Aquisição/Vínculo</w:t>
        </w:r>
        <w:r>
          <w:rPr>
            <w:noProof/>
            <w:webHidden/>
          </w:rPr>
          <w:tab/>
        </w:r>
        <w:r>
          <w:rPr>
            <w:noProof/>
            <w:webHidden/>
          </w:rPr>
          <w:fldChar w:fldCharType="begin"/>
        </w:r>
        <w:r>
          <w:rPr>
            <w:noProof/>
            <w:webHidden/>
          </w:rPr>
          <w:instrText xml:space="preserve"> PAGEREF _Toc26665267 \h </w:instrText>
        </w:r>
        <w:r>
          <w:rPr>
            <w:noProof/>
            <w:webHidden/>
          </w:rPr>
        </w:r>
        <w:r>
          <w:rPr>
            <w:noProof/>
            <w:webHidden/>
          </w:rPr>
          <w:fldChar w:fldCharType="separate"/>
        </w:r>
        <w:r>
          <w:rPr>
            <w:noProof/>
            <w:webHidden/>
          </w:rPr>
          <w:t>59</w:t>
        </w:r>
        <w:r>
          <w:rPr>
            <w:noProof/>
            <w:webHidden/>
          </w:rPr>
          <w:fldChar w:fldCharType="end"/>
        </w:r>
      </w:hyperlink>
    </w:p>
    <w:p w14:paraId="4CAC16C4"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68" w:history="1">
        <w:r w:rsidRPr="005A7C50">
          <w:rPr>
            <w:rStyle w:val="Hyperlink"/>
            <w:noProof/>
          </w:rPr>
          <w:t>2.4.3 Simulação do Módulo RTLS</w:t>
        </w:r>
        <w:r>
          <w:rPr>
            <w:noProof/>
            <w:webHidden/>
          </w:rPr>
          <w:tab/>
        </w:r>
        <w:r>
          <w:rPr>
            <w:noProof/>
            <w:webHidden/>
          </w:rPr>
          <w:fldChar w:fldCharType="begin"/>
        </w:r>
        <w:r>
          <w:rPr>
            <w:noProof/>
            <w:webHidden/>
          </w:rPr>
          <w:instrText xml:space="preserve"> PAGEREF _Toc26665268 \h </w:instrText>
        </w:r>
        <w:r>
          <w:rPr>
            <w:noProof/>
            <w:webHidden/>
          </w:rPr>
        </w:r>
        <w:r>
          <w:rPr>
            <w:noProof/>
            <w:webHidden/>
          </w:rPr>
          <w:fldChar w:fldCharType="separate"/>
        </w:r>
        <w:r>
          <w:rPr>
            <w:noProof/>
            <w:webHidden/>
          </w:rPr>
          <w:t>59</w:t>
        </w:r>
        <w:r>
          <w:rPr>
            <w:noProof/>
            <w:webHidden/>
          </w:rPr>
          <w:fldChar w:fldCharType="end"/>
        </w:r>
      </w:hyperlink>
    </w:p>
    <w:p w14:paraId="00F24D9A"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69" w:history="1">
        <w:r w:rsidRPr="005A7C50">
          <w:rPr>
            <w:rStyle w:val="Hyperlink"/>
            <w:noProof/>
          </w:rPr>
          <w:t>2.4.4 Módulo de ‘Autoatendimento’</w:t>
        </w:r>
        <w:r>
          <w:rPr>
            <w:noProof/>
            <w:webHidden/>
          </w:rPr>
          <w:tab/>
        </w:r>
        <w:r>
          <w:rPr>
            <w:noProof/>
            <w:webHidden/>
          </w:rPr>
          <w:fldChar w:fldCharType="begin"/>
        </w:r>
        <w:r>
          <w:rPr>
            <w:noProof/>
            <w:webHidden/>
          </w:rPr>
          <w:instrText xml:space="preserve"> PAGEREF _Toc26665269 \h </w:instrText>
        </w:r>
        <w:r>
          <w:rPr>
            <w:noProof/>
            <w:webHidden/>
          </w:rPr>
        </w:r>
        <w:r>
          <w:rPr>
            <w:noProof/>
            <w:webHidden/>
          </w:rPr>
          <w:fldChar w:fldCharType="separate"/>
        </w:r>
        <w:r>
          <w:rPr>
            <w:noProof/>
            <w:webHidden/>
          </w:rPr>
          <w:t>59</w:t>
        </w:r>
        <w:r>
          <w:rPr>
            <w:noProof/>
            <w:webHidden/>
          </w:rPr>
          <w:fldChar w:fldCharType="end"/>
        </w:r>
      </w:hyperlink>
    </w:p>
    <w:p w14:paraId="6A97ABBD" w14:textId="77777777" w:rsidR="000859AB" w:rsidRDefault="000859AB">
      <w:pPr>
        <w:pStyle w:val="Sumrio2"/>
        <w:rPr>
          <w:rFonts w:asciiTheme="minorHAnsi" w:eastAsiaTheme="minorEastAsia" w:hAnsiTheme="minorHAnsi" w:cstheme="minorBidi"/>
          <w:b w:val="0"/>
          <w:bCs w:val="0"/>
          <w:sz w:val="22"/>
          <w:szCs w:val="22"/>
        </w:rPr>
      </w:pPr>
      <w:hyperlink w:anchor="_Toc26665270" w:history="1">
        <w:r w:rsidRPr="005A7C50">
          <w:rPr>
            <w:rStyle w:val="Hyperlink"/>
          </w:rPr>
          <w:t>2.5 Formato</w:t>
        </w:r>
        <w:r>
          <w:rPr>
            <w:webHidden/>
          </w:rPr>
          <w:tab/>
        </w:r>
        <w:r>
          <w:rPr>
            <w:webHidden/>
          </w:rPr>
          <w:fldChar w:fldCharType="begin"/>
        </w:r>
        <w:r>
          <w:rPr>
            <w:webHidden/>
          </w:rPr>
          <w:instrText xml:space="preserve"> PAGEREF _Toc26665270 \h </w:instrText>
        </w:r>
        <w:r>
          <w:rPr>
            <w:webHidden/>
          </w:rPr>
        </w:r>
        <w:r>
          <w:rPr>
            <w:webHidden/>
          </w:rPr>
          <w:fldChar w:fldCharType="separate"/>
        </w:r>
        <w:r>
          <w:rPr>
            <w:webHidden/>
          </w:rPr>
          <w:t>59</w:t>
        </w:r>
        <w:r>
          <w:rPr>
            <w:webHidden/>
          </w:rPr>
          <w:fldChar w:fldCharType="end"/>
        </w:r>
      </w:hyperlink>
    </w:p>
    <w:p w14:paraId="57A4649A" w14:textId="77777777" w:rsidR="000859AB" w:rsidRDefault="000859AB">
      <w:pPr>
        <w:pStyle w:val="Sumrio2"/>
        <w:rPr>
          <w:rFonts w:asciiTheme="minorHAnsi" w:eastAsiaTheme="minorEastAsia" w:hAnsiTheme="minorHAnsi" w:cstheme="minorBidi"/>
          <w:b w:val="0"/>
          <w:bCs w:val="0"/>
          <w:sz w:val="22"/>
          <w:szCs w:val="22"/>
        </w:rPr>
      </w:pPr>
      <w:hyperlink w:anchor="_Toc26665271" w:history="1">
        <w:r w:rsidRPr="005A7C50">
          <w:rPr>
            <w:rStyle w:val="Hyperlink"/>
          </w:rPr>
          <w:t>2.6 Utilização dos Estilos Deste Modelo de Documento</w:t>
        </w:r>
        <w:r>
          <w:rPr>
            <w:webHidden/>
          </w:rPr>
          <w:tab/>
        </w:r>
        <w:r>
          <w:rPr>
            <w:webHidden/>
          </w:rPr>
          <w:fldChar w:fldCharType="begin"/>
        </w:r>
        <w:r>
          <w:rPr>
            <w:webHidden/>
          </w:rPr>
          <w:instrText xml:space="preserve"> PAGEREF _Toc26665271 \h </w:instrText>
        </w:r>
        <w:r>
          <w:rPr>
            <w:webHidden/>
          </w:rPr>
        </w:r>
        <w:r>
          <w:rPr>
            <w:webHidden/>
          </w:rPr>
          <w:fldChar w:fldCharType="separate"/>
        </w:r>
        <w:r>
          <w:rPr>
            <w:webHidden/>
          </w:rPr>
          <w:t>60</w:t>
        </w:r>
        <w:r>
          <w:rPr>
            <w:webHidden/>
          </w:rPr>
          <w:fldChar w:fldCharType="end"/>
        </w:r>
      </w:hyperlink>
    </w:p>
    <w:p w14:paraId="58B43F4F" w14:textId="77777777" w:rsidR="000859AB" w:rsidRDefault="000859AB">
      <w:pPr>
        <w:pStyle w:val="Sumrio2"/>
        <w:rPr>
          <w:rFonts w:asciiTheme="minorHAnsi" w:eastAsiaTheme="minorEastAsia" w:hAnsiTheme="minorHAnsi" w:cstheme="minorBidi"/>
          <w:b w:val="0"/>
          <w:bCs w:val="0"/>
          <w:sz w:val="22"/>
          <w:szCs w:val="22"/>
        </w:rPr>
      </w:pPr>
      <w:hyperlink w:anchor="_Toc26665272" w:history="1">
        <w:r w:rsidRPr="005A7C50">
          <w:rPr>
            <w:rStyle w:val="Hyperlink"/>
          </w:rPr>
          <w:t>2.7 Sobre o Conteúdo e a Linguagem do Trabalho</w:t>
        </w:r>
        <w:r>
          <w:rPr>
            <w:webHidden/>
          </w:rPr>
          <w:tab/>
        </w:r>
        <w:r>
          <w:rPr>
            <w:webHidden/>
          </w:rPr>
          <w:fldChar w:fldCharType="begin"/>
        </w:r>
        <w:r>
          <w:rPr>
            <w:webHidden/>
          </w:rPr>
          <w:instrText xml:space="preserve"> PAGEREF _Toc26665272 \h </w:instrText>
        </w:r>
        <w:r>
          <w:rPr>
            <w:webHidden/>
          </w:rPr>
        </w:r>
        <w:r>
          <w:rPr>
            <w:webHidden/>
          </w:rPr>
          <w:fldChar w:fldCharType="separate"/>
        </w:r>
        <w:r>
          <w:rPr>
            <w:webHidden/>
          </w:rPr>
          <w:t>61</w:t>
        </w:r>
        <w:r>
          <w:rPr>
            <w:webHidden/>
          </w:rPr>
          <w:fldChar w:fldCharType="end"/>
        </w:r>
      </w:hyperlink>
    </w:p>
    <w:p w14:paraId="15EDB1F6"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73" w:history="1">
        <w:r w:rsidRPr="005A7C50">
          <w:rPr>
            <w:rStyle w:val="Hyperlink"/>
            <w:noProof/>
          </w:rPr>
          <w:t>2.7.1 Linguagem Técnica</w:t>
        </w:r>
        <w:r>
          <w:rPr>
            <w:noProof/>
            <w:webHidden/>
          </w:rPr>
          <w:tab/>
        </w:r>
        <w:r>
          <w:rPr>
            <w:noProof/>
            <w:webHidden/>
          </w:rPr>
          <w:fldChar w:fldCharType="begin"/>
        </w:r>
        <w:r>
          <w:rPr>
            <w:noProof/>
            <w:webHidden/>
          </w:rPr>
          <w:instrText xml:space="preserve"> PAGEREF _Toc26665273 \h </w:instrText>
        </w:r>
        <w:r>
          <w:rPr>
            <w:noProof/>
            <w:webHidden/>
          </w:rPr>
        </w:r>
        <w:r>
          <w:rPr>
            <w:noProof/>
            <w:webHidden/>
          </w:rPr>
          <w:fldChar w:fldCharType="separate"/>
        </w:r>
        <w:r>
          <w:rPr>
            <w:noProof/>
            <w:webHidden/>
          </w:rPr>
          <w:t>62</w:t>
        </w:r>
        <w:r>
          <w:rPr>
            <w:noProof/>
            <w:webHidden/>
          </w:rPr>
          <w:fldChar w:fldCharType="end"/>
        </w:r>
      </w:hyperlink>
    </w:p>
    <w:p w14:paraId="5AD0F24C" w14:textId="77777777" w:rsidR="000859AB" w:rsidRDefault="000859AB">
      <w:pPr>
        <w:pStyle w:val="Sumrio2"/>
        <w:rPr>
          <w:rFonts w:asciiTheme="minorHAnsi" w:eastAsiaTheme="minorEastAsia" w:hAnsiTheme="minorHAnsi" w:cstheme="minorBidi"/>
          <w:b w:val="0"/>
          <w:bCs w:val="0"/>
          <w:sz w:val="22"/>
          <w:szCs w:val="22"/>
        </w:rPr>
      </w:pPr>
      <w:hyperlink w:anchor="_Toc26665274" w:history="1">
        <w:r w:rsidRPr="005A7C50">
          <w:rPr>
            <w:rStyle w:val="Hyperlink"/>
          </w:rPr>
          <w:t>2.8 Conclusão</w:t>
        </w:r>
        <w:r>
          <w:rPr>
            <w:webHidden/>
          </w:rPr>
          <w:tab/>
        </w:r>
        <w:r>
          <w:rPr>
            <w:webHidden/>
          </w:rPr>
          <w:fldChar w:fldCharType="begin"/>
        </w:r>
        <w:r>
          <w:rPr>
            <w:webHidden/>
          </w:rPr>
          <w:instrText xml:space="preserve"> PAGEREF _Toc26665274 \h </w:instrText>
        </w:r>
        <w:r>
          <w:rPr>
            <w:webHidden/>
          </w:rPr>
        </w:r>
        <w:r>
          <w:rPr>
            <w:webHidden/>
          </w:rPr>
          <w:fldChar w:fldCharType="separate"/>
        </w:r>
        <w:r>
          <w:rPr>
            <w:webHidden/>
          </w:rPr>
          <w:t>63</w:t>
        </w:r>
        <w:r>
          <w:rPr>
            <w:webHidden/>
          </w:rPr>
          <w:fldChar w:fldCharType="end"/>
        </w:r>
      </w:hyperlink>
    </w:p>
    <w:p w14:paraId="1CEC35D6" w14:textId="77777777" w:rsidR="000859AB" w:rsidRDefault="000859AB">
      <w:pPr>
        <w:pStyle w:val="Sumrio1"/>
        <w:rPr>
          <w:rFonts w:asciiTheme="minorHAnsi" w:eastAsiaTheme="minorEastAsia" w:hAnsiTheme="minorHAnsi" w:cstheme="minorBidi"/>
          <w:b w:val="0"/>
          <w:caps w:val="0"/>
          <w:noProof/>
          <w:sz w:val="22"/>
          <w:szCs w:val="22"/>
        </w:rPr>
      </w:pPr>
      <w:hyperlink w:anchor="_Toc26665275" w:history="1">
        <w:r w:rsidRPr="005A7C50">
          <w:rPr>
            <w:rStyle w:val="Hyperlink"/>
            <w:noProof/>
          </w:rPr>
          <w:t>3</w:t>
        </w:r>
        <w:r>
          <w:rPr>
            <w:rFonts w:asciiTheme="minorHAnsi" w:eastAsiaTheme="minorEastAsia" w:hAnsiTheme="minorHAnsi" w:cstheme="minorBidi"/>
            <w:b w:val="0"/>
            <w:caps w:val="0"/>
            <w:noProof/>
            <w:sz w:val="22"/>
            <w:szCs w:val="22"/>
          </w:rPr>
          <w:tab/>
        </w:r>
        <w:r w:rsidRPr="005A7C50">
          <w:rPr>
            <w:rStyle w:val="Hyperlink"/>
            <w:noProof/>
          </w:rPr>
          <w:t>figuras</w:t>
        </w:r>
        <w:r>
          <w:rPr>
            <w:noProof/>
            <w:webHidden/>
          </w:rPr>
          <w:tab/>
        </w:r>
        <w:r>
          <w:rPr>
            <w:noProof/>
            <w:webHidden/>
          </w:rPr>
          <w:fldChar w:fldCharType="begin"/>
        </w:r>
        <w:r>
          <w:rPr>
            <w:noProof/>
            <w:webHidden/>
          </w:rPr>
          <w:instrText xml:space="preserve"> PAGEREF _Toc26665275 \h </w:instrText>
        </w:r>
        <w:r>
          <w:rPr>
            <w:noProof/>
            <w:webHidden/>
          </w:rPr>
        </w:r>
        <w:r>
          <w:rPr>
            <w:noProof/>
            <w:webHidden/>
          </w:rPr>
          <w:fldChar w:fldCharType="separate"/>
        </w:r>
        <w:r>
          <w:rPr>
            <w:noProof/>
            <w:webHidden/>
          </w:rPr>
          <w:t>64</w:t>
        </w:r>
        <w:r>
          <w:rPr>
            <w:noProof/>
            <w:webHidden/>
          </w:rPr>
          <w:fldChar w:fldCharType="end"/>
        </w:r>
      </w:hyperlink>
    </w:p>
    <w:p w14:paraId="2CDA1F9F" w14:textId="77777777" w:rsidR="000859AB" w:rsidRDefault="000859AB">
      <w:pPr>
        <w:pStyle w:val="Sumrio2"/>
        <w:rPr>
          <w:rFonts w:asciiTheme="minorHAnsi" w:eastAsiaTheme="minorEastAsia" w:hAnsiTheme="minorHAnsi" w:cstheme="minorBidi"/>
          <w:b w:val="0"/>
          <w:bCs w:val="0"/>
          <w:sz w:val="22"/>
          <w:szCs w:val="22"/>
        </w:rPr>
      </w:pPr>
      <w:hyperlink w:anchor="_Toc26665276" w:history="1">
        <w:r w:rsidRPr="005A7C50">
          <w:rPr>
            <w:rStyle w:val="Hyperlink"/>
          </w:rPr>
          <w:t>3.1 Uso e Citação de Figuras</w:t>
        </w:r>
        <w:r>
          <w:rPr>
            <w:webHidden/>
          </w:rPr>
          <w:tab/>
        </w:r>
        <w:r>
          <w:rPr>
            <w:webHidden/>
          </w:rPr>
          <w:fldChar w:fldCharType="begin"/>
        </w:r>
        <w:r>
          <w:rPr>
            <w:webHidden/>
          </w:rPr>
          <w:instrText xml:space="preserve"> PAGEREF _Toc26665276 \h </w:instrText>
        </w:r>
        <w:r>
          <w:rPr>
            <w:webHidden/>
          </w:rPr>
        </w:r>
        <w:r>
          <w:rPr>
            <w:webHidden/>
          </w:rPr>
          <w:fldChar w:fldCharType="separate"/>
        </w:r>
        <w:r>
          <w:rPr>
            <w:webHidden/>
          </w:rPr>
          <w:t>64</w:t>
        </w:r>
        <w:r>
          <w:rPr>
            <w:webHidden/>
          </w:rPr>
          <w:fldChar w:fldCharType="end"/>
        </w:r>
      </w:hyperlink>
    </w:p>
    <w:p w14:paraId="46FBD82D" w14:textId="77777777" w:rsidR="000859AB" w:rsidRDefault="000859AB">
      <w:pPr>
        <w:pStyle w:val="Sumrio2"/>
        <w:rPr>
          <w:rFonts w:asciiTheme="minorHAnsi" w:eastAsiaTheme="minorEastAsia" w:hAnsiTheme="minorHAnsi" w:cstheme="minorBidi"/>
          <w:b w:val="0"/>
          <w:bCs w:val="0"/>
          <w:sz w:val="22"/>
          <w:szCs w:val="22"/>
        </w:rPr>
      </w:pPr>
      <w:hyperlink w:anchor="_Toc26665277" w:history="1">
        <w:r w:rsidRPr="005A7C50">
          <w:rPr>
            <w:rStyle w:val="Hyperlink"/>
          </w:rPr>
          <w:t>3.2 Legendas e Fonte</w:t>
        </w:r>
        <w:r>
          <w:rPr>
            <w:webHidden/>
          </w:rPr>
          <w:tab/>
        </w:r>
        <w:r>
          <w:rPr>
            <w:webHidden/>
          </w:rPr>
          <w:fldChar w:fldCharType="begin"/>
        </w:r>
        <w:r>
          <w:rPr>
            <w:webHidden/>
          </w:rPr>
          <w:instrText xml:space="preserve"> PAGEREF _Toc26665277 \h </w:instrText>
        </w:r>
        <w:r>
          <w:rPr>
            <w:webHidden/>
          </w:rPr>
        </w:r>
        <w:r>
          <w:rPr>
            <w:webHidden/>
          </w:rPr>
          <w:fldChar w:fldCharType="separate"/>
        </w:r>
        <w:r>
          <w:rPr>
            <w:webHidden/>
          </w:rPr>
          <w:t>65</w:t>
        </w:r>
        <w:r>
          <w:rPr>
            <w:webHidden/>
          </w:rPr>
          <w:fldChar w:fldCharType="end"/>
        </w:r>
      </w:hyperlink>
    </w:p>
    <w:p w14:paraId="46A0FFC7" w14:textId="77777777" w:rsidR="000859AB" w:rsidRDefault="000859AB">
      <w:pPr>
        <w:pStyle w:val="Sumrio2"/>
        <w:rPr>
          <w:rFonts w:asciiTheme="minorHAnsi" w:eastAsiaTheme="minorEastAsia" w:hAnsiTheme="minorHAnsi" w:cstheme="minorBidi"/>
          <w:b w:val="0"/>
          <w:bCs w:val="0"/>
          <w:sz w:val="22"/>
          <w:szCs w:val="22"/>
        </w:rPr>
      </w:pPr>
      <w:hyperlink w:anchor="_Toc26665278" w:history="1">
        <w:r w:rsidRPr="005A7C50">
          <w:rPr>
            <w:rStyle w:val="Hyperlink"/>
          </w:rPr>
          <w:t>3.3 Criando a Lista de Figuras</w:t>
        </w:r>
        <w:r>
          <w:rPr>
            <w:webHidden/>
          </w:rPr>
          <w:tab/>
        </w:r>
        <w:r>
          <w:rPr>
            <w:webHidden/>
          </w:rPr>
          <w:fldChar w:fldCharType="begin"/>
        </w:r>
        <w:r>
          <w:rPr>
            <w:webHidden/>
          </w:rPr>
          <w:instrText xml:space="preserve"> PAGEREF _Toc26665278 \h </w:instrText>
        </w:r>
        <w:r>
          <w:rPr>
            <w:webHidden/>
          </w:rPr>
        </w:r>
        <w:r>
          <w:rPr>
            <w:webHidden/>
          </w:rPr>
          <w:fldChar w:fldCharType="separate"/>
        </w:r>
        <w:r>
          <w:rPr>
            <w:webHidden/>
          </w:rPr>
          <w:t>66</w:t>
        </w:r>
        <w:r>
          <w:rPr>
            <w:webHidden/>
          </w:rPr>
          <w:fldChar w:fldCharType="end"/>
        </w:r>
      </w:hyperlink>
    </w:p>
    <w:p w14:paraId="29814F6F" w14:textId="77777777" w:rsidR="000859AB" w:rsidRDefault="000859AB">
      <w:pPr>
        <w:pStyle w:val="Sumrio2"/>
        <w:rPr>
          <w:rFonts w:asciiTheme="minorHAnsi" w:eastAsiaTheme="minorEastAsia" w:hAnsiTheme="minorHAnsi" w:cstheme="minorBidi"/>
          <w:b w:val="0"/>
          <w:bCs w:val="0"/>
          <w:sz w:val="22"/>
          <w:szCs w:val="22"/>
        </w:rPr>
      </w:pPr>
      <w:hyperlink w:anchor="_Toc26665279" w:history="1">
        <w:r w:rsidRPr="005A7C50">
          <w:rPr>
            <w:rStyle w:val="Hyperlink"/>
          </w:rPr>
          <w:t>3.4 Conclusões</w:t>
        </w:r>
        <w:r>
          <w:rPr>
            <w:webHidden/>
          </w:rPr>
          <w:tab/>
        </w:r>
        <w:r>
          <w:rPr>
            <w:webHidden/>
          </w:rPr>
          <w:fldChar w:fldCharType="begin"/>
        </w:r>
        <w:r>
          <w:rPr>
            <w:webHidden/>
          </w:rPr>
          <w:instrText xml:space="preserve"> PAGEREF _Toc26665279 \h </w:instrText>
        </w:r>
        <w:r>
          <w:rPr>
            <w:webHidden/>
          </w:rPr>
        </w:r>
        <w:r>
          <w:rPr>
            <w:webHidden/>
          </w:rPr>
          <w:fldChar w:fldCharType="separate"/>
        </w:r>
        <w:r>
          <w:rPr>
            <w:webHidden/>
          </w:rPr>
          <w:t>68</w:t>
        </w:r>
        <w:r>
          <w:rPr>
            <w:webHidden/>
          </w:rPr>
          <w:fldChar w:fldCharType="end"/>
        </w:r>
      </w:hyperlink>
    </w:p>
    <w:p w14:paraId="60D11C81" w14:textId="77777777" w:rsidR="000859AB" w:rsidRDefault="000859AB">
      <w:pPr>
        <w:pStyle w:val="Sumrio1"/>
        <w:rPr>
          <w:rFonts w:asciiTheme="minorHAnsi" w:eastAsiaTheme="minorEastAsia" w:hAnsiTheme="minorHAnsi" w:cstheme="minorBidi"/>
          <w:b w:val="0"/>
          <w:caps w:val="0"/>
          <w:noProof/>
          <w:sz w:val="22"/>
          <w:szCs w:val="22"/>
        </w:rPr>
      </w:pPr>
      <w:hyperlink w:anchor="_Toc26665280" w:history="1">
        <w:r w:rsidRPr="005A7C50">
          <w:rPr>
            <w:rStyle w:val="Hyperlink"/>
            <w:noProof/>
          </w:rPr>
          <w:t>4</w:t>
        </w:r>
        <w:r>
          <w:rPr>
            <w:rFonts w:asciiTheme="minorHAnsi" w:eastAsiaTheme="minorEastAsia" w:hAnsiTheme="minorHAnsi" w:cstheme="minorBidi"/>
            <w:b w:val="0"/>
            <w:caps w:val="0"/>
            <w:noProof/>
            <w:sz w:val="22"/>
            <w:szCs w:val="22"/>
          </w:rPr>
          <w:tab/>
        </w:r>
        <w:r w:rsidRPr="005A7C50">
          <w:rPr>
            <w:rStyle w:val="Hyperlink"/>
            <w:noProof/>
          </w:rPr>
          <w:t>Quadros e tabelas</w:t>
        </w:r>
        <w:r>
          <w:rPr>
            <w:noProof/>
            <w:webHidden/>
          </w:rPr>
          <w:tab/>
        </w:r>
        <w:r>
          <w:rPr>
            <w:noProof/>
            <w:webHidden/>
          </w:rPr>
          <w:fldChar w:fldCharType="begin"/>
        </w:r>
        <w:r>
          <w:rPr>
            <w:noProof/>
            <w:webHidden/>
          </w:rPr>
          <w:instrText xml:space="preserve"> PAGEREF _Toc26665280 \h </w:instrText>
        </w:r>
        <w:r>
          <w:rPr>
            <w:noProof/>
            <w:webHidden/>
          </w:rPr>
        </w:r>
        <w:r>
          <w:rPr>
            <w:noProof/>
            <w:webHidden/>
          </w:rPr>
          <w:fldChar w:fldCharType="separate"/>
        </w:r>
        <w:r>
          <w:rPr>
            <w:noProof/>
            <w:webHidden/>
          </w:rPr>
          <w:t>69</w:t>
        </w:r>
        <w:r>
          <w:rPr>
            <w:noProof/>
            <w:webHidden/>
          </w:rPr>
          <w:fldChar w:fldCharType="end"/>
        </w:r>
      </w:hyperlink>
    </w:p>
    <w:p w14:paraId="513F7022" w14:textId="77777777" w:rsidR="000859AB" w:rsidRDefault="000859AB">
      <w:pPr>
        <w:pStyle w:val="Sumrio2"/>
        <w:rPr>
          <w:rFonts w:asciiTheme="minorHAnsi" w:eastAsiaTheme="minorEastAsia" w:hAnsiTheme="minorHAnsi" w:cstheme="minorBidi"/>
          <w:b w:val="0"/>
          <w:bCs w:val="0"/>
          <w:sz w:val="22"/>
          <w:szCs w:val="22"/>
        </w:rPr>
      </w:pPr>
      <w:hyperlink w:anchor="_Toc26665281" w:history="1">
        <w:r w:rsidRPr="005A7C50">
          <w:rPr>
            <w:rStyle w:val="Hyperlink"/>
          </w:rPr>
          <w:t>4.1 Introdução</w:t>
        </w:r>
        <w:r>
          <w:rPr>
            <w:webHidden/>
          </w:rPr>
          <w:tab/>
        </w:r>
        <w:r>
          <w:rPr>
            <w:webHidden/>
          </w:rPr>
          <w:fldChar w:fldCharType="begin"/>
        </w:r>
        <w:r>
          <w:rPr>
            <w:webHidden/>
          </w:rPr>
          <w:instrText xml:space="preserve"> PAGEREF _Toc26665281 \h </w:instrText>
        </w:r>
        <w:r>
          <w:rPr>
            <w:webHidden/>
          </w:rPr>
        </w:r>
        <w:r>
          <w:rPr>
            <w:webHidden/>
          </w:rPr>
          <w:fldChar w:fldCharType="separate"/>
        </w:r>
        <w:r>
          <w:rPr>
            <w:webHidden/>
          </w:rPr>
          <w:t>69</w:t>
        </w:r>
        <w:r>
          <w:rPr>
            <w:webHidden/>
          </w:rPr>
          <w:fldChar w:fldCharType="end"/>
        </w:r>
      </w:hyperlink>
    </w:p>
    <w:p w14:paraId="09BD9814" w14:textId="77777777" w:rsidR="000859AB" w:rsidRDefault="000859AB">
      <w:pPr>
        <w:pStyle w:val="Sumrio2"/>
        <w:rPr>
          <w:rFonts w:asciiTheme="minorHAnsi" w:eastAsiaTheme="minorEastAsia" w:hAnsiTheme="minorHAnsi" w:cstheme="minorBidi"/>
          <w:b w:val="0"/>
          <w:bCs w:val="0"/>
          <w:sz w:val="22"/>
          <w:szCs w:val="22"/>
        </w:rPr>
      </w:pPr>
      <w:hyperlink w:anchor="_Toc26665282" w:history="1">
        <w:r w:rsidRPr="005A7C50">
          <w:rPr>
            <w:rStyle w:val="Hyperlink"/>
          </w:rPr>
          <w:t>4.2 Localização, Formato, Legenda e Fonte Consultada</w:t>
        </w:r>
        <w:r>
          <w:rPr>
            <w:webHidden/>
          </w:rPr>
          <w:tab/>
        </w:r>
        <w:r>
          <w:rPr>
            <w:webHidden/>
          </w:rPr>
          <w:fldChar w:fldCharType="begin"/>
        </w:r>
        <w:r>
          <w:rPr>
            <w:webHidden/>
          </w:rPr>
          <w:instrText xml:space="preserve"> PAGEREF _Toc26665282 \h </w:instrText>
        </w:r>
        <w:r>
          <w:rPr>
            <w:webHidden/>
          </w:rPr>
        </w:r>
        <w:r>
          <w:rPr>
            <w:webHidden/>
          </w:rPr>
          <w:fldChar w:fldCharType="separate"/>
        </w:r>
        <w:r>
          <w:rPr>
            <w:webHidden/>
          </w:rPr>
          <w:t>71</w:t>
        </w:r>
        <w:r>
          <w:rPr>
            <w:webHidden/>
          </w:rPr>
          <w:fldChar w:fldCharType="end"/>
        </w:r>
      </w:hyperlink>
    </w:p>
    <w:p w14:paraId="497FF4EE" w14:textId="77777777" w:rsidR="000859AB" w:rsidRDefault="000859AB">
      <w:pPr>
        <w:pStyle w:val="Sumrio2"/>
        <w:rPr>
          <w:rFonts w:asciiTheme="minorHAnsi" w:eastAsiaTheme="minorEastAsia" w:hAnsiTheme="minorHAnsi" w:cstheme="minorBidi"/>
          <w:b w:val="0"/>
          <w:bCs w:val="0"/>
          <w:sz w:val="22"/>
          <w:szCs w:val="22"/>
        </w:rPr>
      </w:pPr>
      <w:hyperlink w:anchor="_Toc26665283" w:history="1">
        <w:r w:rsidRPr="005A7C50">
          <w:rPr>
            <w:rStyle w:val="Hyperlink"/>
          </w:rPr>
          <w:t>4.3 Criando a Lista de Tabelas e a Lista de Quadros</w:t>
        </w:r>
        <w:r>
          <w:rPr>
            <w:webHidden/>
          </w:rPr>
          <w:tab/>
        </w:r>
        <w:r>
          <w:rPr>
            <w:webHidden/>
          </w:rPr>
          <w:fldChar w:fldCharType="begin"/>
        </w:r>
        <w:r>
          <w:rPr>
            <w:webHidden/>
          </w:rPr>
          <w:instrText xml:space="preserve"> PAGEREF _Toc26665283 \h </w:instrText>
        </w:r>
        <w:r>
          <w:rPr>
            <w:webHidden/>
          </w:rPr>
        </w:r>
        <w:r>
          <w:rPr>
            <w:webHidden/>
          </w:rPr>
          <w:fldChar w:fldCharType="separate"/>
        </w:r>
        <w:r>
          <w:rPr>
            <w:webHidden/>
          </w:rPr>
          <w:t>76</w:t>
        </w:r>
        <w:r>
          <w:rPr>
            <w:webHidden/>
          </w:rPr>
          <w:fldChar w:fldCharType="end"/>
        </w:r>
      </w:hyperlink>
    </w:p>
    <w:p w14:paraId="4CE43B1B" w14:textId="77777777" w:rsidR="000859AB" w:rsidRDefault="000859AB">
      <w:pPr>
        <w:pStyle w:val="Sumrio2"/>
        <w:rPr>
          <w:rFonts w:asciiTheme="minorHAnsi" w:eastAsiaTheme="minorEastAsia" w:hAnsiTheme="minorHAnsi" w:cstheme="minorBidi"/>
          <w:b w:val="0"/>
          <w:bCs w:val="0"/>
          <w:sz w:val="22"/>
          <w:szCs w:val="22"/>
        </w:rPr>
      </w:pPr>
      <w:hyperlink w:anchor="_Toc26665284" w:history="1">
        <w:r w:rsidRPr="005A7C50">
          <w:rPr>
            <w:rStyle w:val="Hyperlink"/>
          </w:rPr>
          <w:t>4.4 Conclusões</w:t>
        </w:r>
        <w:r>
          <w:rPr>
            <w:webHidden/>
          </w:rPr>
          <w:tab/>
        </w:r>
        <w:r>
          <w:rPr>
            <w:webHidden/>
          </w:rPr>
          <w:fldChar w:fldCharType="begin"/>
        </w:r>
        <w:r>
          <w:rPr>
            <w:webHidden/>
          </w:rPr>
          <w:instrText xml:space="preserve"> PAGEREF _Toc26665284 \h </w:instrText>
        </w:r>
        <w:r>
          <w:rPr>
            <w:webHidden/>
          </w:rPr>
        </w:r>
        <w:r>
          <w:rPr>
            <w:webHidden/>
          </w:rPr>
          <w:fldChar w:fldCharType="separate"/>
        </w:r>
        <w:r>
          <w:rPr>
            <w:webHidden/>
          </w:rPr>
          <w:t>76</w:t>
        </w:r>
        <w:r>
          <w:rPr>
            <w:webHidden/>
          </w:rPr>
          <w:fldChar w:fldCharType="end"/>
        </w:r>
      </w:hyperlink>
    </w:p>
    <w:p w14:paraId="6ABC632E" w14:textId="77777777" w:rsidR="000859AB" w:rsidRDefault="000859AB">
      <w:pPr>
        <w:pStyle w:val="Sumrio1"/>
        <w:rPr>
          <w:rFonts w:asciiTheme="minorHAnsi" w:eastAsiaTheme="minorEastAsia" w:hAnsiTheme="minorHAnsi" w:cstheme="minorBidi"/>
          <w:b w:val="0"/>
          <w:caps w:val="0"/>
          <w:noProof/>
          <w:sz w:val="22"/>
          <w:szCs w:val="22"/>
        </w:rPr>
      </w:pPr>
      <w:hyperlink w:anchor="_Toc26665285" w:history="1">
        <w:r w:rsidRPr="005A7C50">
          <w:rPr>
            <w:rStyle w:val="Hyperlink"/>
            <w:noProof/>
          </w:rPr>
          <w:t>5</w:t>
        </w:r>
        <w:r>
          <w:rPr>
            <w:rFonts w:asciiTheme="minorHAnsi" w:eastAsiaTheme="minorEastAsia" w:hAnsiTheme="minorHAnsi" w:cstheme="minorBidi"/>
            <w:b w:val="0"/>
            <w:caps w:val="0"/>
            <w:noProof/>
            <w:sz w:val="22"/>
            <w:szCs w:val="22"/>
          </w:rPr>
          <w:tab/>
        </w:r>
        <w:r w:rsidRPr="005A7C50">
          <w:rPr>
            <w:rStyle w:val="Hyperlink"/>
            <w:noProof/>
          </w:rPr>
          <w:t>OUtras regras de apresentação</w:t>
        </w:r>
        <w:r>
          <w:rPr>
            <w:noProof/>
            <w:webHidden/>
          </w:rPr>
          <w:tab/>
        </w:r>
        <w:r>
          <w:rPr>
            <w:noProof/>
            <w:webHidden/>
          </w:rPr>
          <w:fldChar w:fldCharType="begin"/>
        </w:r>
        <w:r>
          <w:rPr>
            <w:noProof/>
            <w:webHidden/>
          </w:rPr>
          <w:instrText xml:space="preserve"> PAGEREF _Toc26665285 \h </w:instrText>
        </w:r>
        <w:r>
          <w:rPr>
            <w:noProof/>
            <w:webHidden/>
          </w:rPr>
        </w:r>
        <w:r>
          <w:rPr>
            <w:noProof/>
            <w:webHidden/>
          </w:rPr>
          <w:fldChar w:fldCharType="separate"/>
        </w:r>
        <w:r>
          <w:rPr>
            <w:noProof/>
            <w:webHidden/>
          </w:rPr>
          <w:t>77</w:t>
        </w:r>
        <w:r>
          <w:rPr>
            <w:noProof/>
            <w:webHidden/>
          </w:rPr>
          <w:fldChar w:fldCharType="end"/>
        </w:r>
      </w:hyperlink>
    </w:p>
    <w:p w14:paraId="5835DCE3" w14:textId="77777777" w:rsidR="000859AB" w:rsidRDefault="000859AB">
      <w:pPr>
        <w:pStyle w:val="Sumrio2"/>
        <w:rPr>
          <w:rFonts w:asciiTheme="minorHAnsi" w:eastAsiaTheme="minorEastAsia" w:hAnsiTheme="minorHAnsi" w:cstheme="minorBidi"/>
          <w:b w:val="0"/>
          <w:bCs w:val="0"/>
          <w:sz w:val="22"/>
          <w:szCs w:val="22"/>
        </w:rPr>
      </w:pPr>
      <w:hyperlink w:anchor="_Toc26665286" w:history="1">
        <w:r w:rsidRPr="005A7C50">
          <w:rPr>
            <w:rStyle w:val="Hyperlink"/>
          </w:rPr>
          <w:t>5.1 Equações e Fórmulas</w:t>
        </w:r>
        <w:r>
          <w:rPr>
            <w:webHidden/>
          </w:rPr>
          <w:tab/>
        </w:r>
        <w:r>
          <w:rPr>
            <w:webHidden/>
          </w:rPr>
          <w:fldChar w:fldCharType="begin"/>
        </w:r>
        <w:r>
          <w:rPr>
            <w:webHidden/>
          </w:rPr>
          <w:instrText xml:space="preserve"> PAGEREF _Toc26665286 \h </w:instrText>
        </w:r>
        <w:r>
          <w:rPr>
            <w:webHidden/>
          </w:rPr>
        </w:r>
        <w:r>
          <w:rPr>
            <w:webHidden/>
          </w:rPr>
          <w:fldChar w:fldCharType="separate"/>
        </w:r>
        <w:r>
          <w:rPr>
            <w:webHidden/>
          </w:rPr>
          <w:t>77</w:t>
        </w:r>
        <w:r>
          <w:rPr>
            <w:webHidden/>
          </w:rPr>
          <w:fldChar w:fldCharType="end"/>
        </w:r>
      </w:hyperlink>
    </w:p>
    <w:p w14:paraId="2567D000" w14:textId="77777777" w:rsidR="000859AB" w:rsidRDefault="000859AB">
      <w:pPr>
        <w:pStyle w:val="Sumrio2"/>
        <w:rPr>
          <w:rFonts w:asciiTheme="minorHAnsi" w:eastAsiaTheme="minorEastAsia" w:hAnsiTheme="minorHAnsi" w:cstheme="minorBidi"/>
          <w:b w:val="0"/>
          <w:bCs w:val="0"/>
          <w:sz w:val="22"/>
          <w:szCs w:val="22"/>
        </w:rPr>
      </w:pPr>
      <w:hyperlink w:anchor="_Toc26665287" w:history="1">
        <w:r w:rsidRPr="005A7C50">
          <w:rPr>
            <w:rStyle w:val="Hyperlink"/>
          </w:rPr>
          <w:t>5.2 Gráficos</w:t>
        </w:r>
        <w:r>
          <w:rPr>
            <w:webHidden/>
          </w:rPr>
          <w:tab/>
        </w:r>
        <w:r>
          <w:rPr>
            <w:webHidden/>
          </w:rPr>
          <w:fldChar w:fldCharType="begin"/>
        </w:r>
        <w:r>
          <w:rPr>
            <w:webHidden/>
          </w:rPr>
          <w:instrText xml:space="preserve"> PAGEREF _Toc26665287 \h </w:instrText>
        </w:r>
        <w:r>
          <w:rPr>
            <w:webHidden/>
          </w:rPr>
        </w:r>
        <w:r>
          <w:rPr>
            <w:webHidden/>
          </w:rPr>
          <w:fldChar w:fldCharType="separate"/>
        </w:r>
        <w:r>
          <w:rPr>
            <w:webHidden/>
          </w:rPr>
          <w:t>77</w:t>
        </w:r>
        <w:r>
          <w:rPr>
            <w:webHidden/>
          </w:rPr>
          <w:fldChar w:fldCharType="end"/>
        </w:r>
      </w:hyperlink>
    </w:p>
    <w:p w14:paraId="1AA35A2E" w14:textId="77777777" w:rsidR="000859AB" w:rsidRDefault="000859AB">
      <w:pPr>
        <w:pStyle w:val="Sumrio2"/>
        <w:rPr>
          <w:rFonts w:asciiTheme="minorHAnsi" w:eastAsiaTheme="minorEastAsia" w:hAnsiTheme="minorHAnsi" w:cstheme="minorBidi"/>
          <w:b w:val="0"/>
          <w:bCs w:val="0"/>
          <w:sz w:val="22"/>
          <w:szCs w:val="22"/>
        </w:rPr>
      </w:pPr>
      <w:hyperlink w:anchor="_Toc26665288" w:history="1">
        <w:r w:rsidRPr="005A7C50">
          <w:rPr>
            <w:rStyle w:val="Hyperlink"/>
          </w:rPr>
          <w:t>5.3 Lista de Abreviaturas e Siglas</w:t>
        </w:r>
        <w:r>
          <w:rPr>
            <w:webHidden/>
          </w:rPr>
          <w:tab/>
        </w:r>
        <w:r>
          <w:rPr>
            <w:webHidden/>
          </w:rPr>
          <w:fldChar w:fldCharType="begin"/>
        </w:r>
        <w:r>
          <w:rPr>
            <w:webHidden/>
          </w:rPr>
          <w:instrText xml:space="preserve"> PAGEREF _Toc26665288 \h </w:instrText>
        </w:r>
        <w:r>
          <w:rPr>
            <w:webHidden/>
          </w:rPr>
        </w:r>
        <w:r>
          <w:rPr>
            <w:webHidden/>
          </w:rPr>
          <w:fldChar w:fldCharType="separate"/>
        </w:r>
        <w:r>
          <w:rPr>
            <w:webHidden/>
          </w:rPr>
          <w:t>79</w:t>
        </w:r>
        <w:r>
          <w:rPr>
            <w:webHidden/>
          </w:rPr>
          <w:fldChar w:fldCharType="end"/>
        </w:r>
      </w:hyperlink>
    </w:p>
    <w:p w14:paraId="07C769CF" w14:textId="77777777" w:rsidR="000859AB" w:rsidRDefault="000859AB">
      <w:pPr>
        <w:pStyle w:val="Sumrio2"/>
        <w:rPr>
          <w:rFonts w:asciiTheme="minorHAnsi" w:eastAsiaTheme="minorEastAsia" w:hAnsiTheme="minorHAnsi" w:cstheme="minorBidi"/>
          <w:b w:val="0"/>
          <w:bCs w:val="0"/>
          <w:sz w:val="22"/>
          <w:szCs w:val="22"/>
        </w:rPr>
      </w:pPr>
      <w:hyperlink w:anchor="_Toc26665289" w:history="1">
        <w:r w:rsidRPr="005A7C50">
          <w:rPr>
            <w:rStyle w:val="Hyperlink"/>
          </w:rPr>
          <w:t>5.4 Lista de Símbolos</w:t>
        </w:r>
        <w:r>
          <w:rPr>
            <w:webHidden/>
          </w:rPr>
          <w:tab/>
        </w:r>
        <w:r>
          <w:rPr>
            <w:webHidden/>
          </w:rPr>
          <w:fldChar w:fldCharType="begin"/>
        </w:r>
        <w:r>
          <w:rPr>
            <w:webHidden/>
          </w:rPr>
          <w:instrText xml:space="preserve"> PAGEREF _Toc26665289 \h </w:instrText>
        </w:r>
        <w:r>
          <w:rPr>
            <w:webHidden/>
          </w:rPr>
        </w:r>
        <w:r>
          <w:rPr>
            <w:webHidden/>
          </w:rPr>
          <w:fldChar w:fldCharType="separate"/>
        </w:r>
        <w:r>
          <w:rPr>
            <w:webHidden/>
          </w:rPr>
          <w:t>79</w:t>
        </w:r>
        <w:r>
          <w:rPr>
            <w:webHidden/>
          </w:rPr>
          <w:fldChar w:fldCharType="end"/>
        </w:r>
      </w:hyperlink>
    </w:p>
    <w:p w14:paraId="0832EE8A" w14:textId="77777777" w:rsidR="000859AB" w:rsidRDefault="000859AB">
      <w:pPr>
        <w:pStyle w:val="Sumrio2"/>
        <w:rPr>
          <w:rFonts w:asciiTheme="minorHAnsi" w:eastAsiaTheme="minorEastAsia" w:hAnsiTheme="minorHAnsi" w:cstheme="minorBidi"/>
          <w:b w:val="0"/>
          <w:bCs w:val="0"/>
          <w:sz w:val="22"/>
          <w:szCs w:val="22"/>
        </w:rPr>
      </w:pPr>
      <w:hyperlink w:anchor="_Toc26665290" w:history="1">
        <w:r w:rsidRPr="005A7C50">
          <w:rPr>
            <w:rStyle w:val="Hyperlink"/>
          </w:rPr>
          <w:t>5.5 Resumo</w:t>
        </w:r>
        <w:r>
          <w:rPr>
            <w:webHidden/>
          </w:rPr>
          <w:tab/>
        </w:r>
        <w:r>
          <w:rPr>
            <w:webHidden/>
          </w:rPr>
          <w:fldChar w:fldCharType="begin"/>
        </w:r>
        <w:r>
          <w:rPr>
            <w:webHidden/>
          </w:rPr>
          <w:instrText xml:space="preserve"> PAGEREF _Toc26665290 \h </w:instrText>
        </w:r>
        <w:r>
          <w:rPr>
            <w:webHidden/>
          </w:rPr>
        </w:r>
        <w:r>
          <w:rPr>
            <w:webHidden/>
          </w:rPr>
          <w:fldChar w:fldCharType="separate"/>
        </w:r>
        <w:r>
          <w:rPr>
            <w:webHidden/>
          </w:rPr>
          <w:t>79</w:t>
        </w:r>
        <w:r>
          <w:rPr>
            <w:webHidden/>
          </w:rPr>
          <w:fldChar w:fldCharType="end"/>
        </w:r>
      </w:hyperlink>
    </w:p>
    <w:p w14:paraId="24F5CA6C" w14:textId="77777777" w:rsidR="000859AB" w:rsidRDefault="000859AB">
      <w:pPr>
        <w:pStyle w:val="Sumrio2"/>
        <w:rPr>
          <w:rFonts w:asciiTheme="minorHAnsi" w:eastAsiaTheme="minorEastAsia" w:hAnsiTheme="minorHAnsi" w:cstheme="minorBidi"/>
          <w:b w:val="0"/>
          <w:bCs w:val="0"/>
          <w:sz w:val="22"/>
          <w:szCs w:val="22"/>
        </w:rPr>
      </w:pPr>
      <w:hyperlink w:anchor="_Toc26665291" w:history="1">
        <w:r w:rsidRPr="005A7C50">
          <w:rPr>
            <w:rStyle w:val="Hyperlink"/>
          </w:rPr>
          <w:t>5.6 Sumário</w:t>
        </w:r>
        <w:r>
          <w:rPr>
            <w:webHidden/>
          </w:rPr>
          <w:tab/>
        </w:r>
        <w:r>
          <w:rPr>
            <w:webHidden/>
          </w:rPr>
          <w:fldChar w:fldCharType="begin"/>
        </w:r>
        <w:r>
          <w:rPr>
            <w:webHidden/>
          </w:rPr>
          <w:instrText xml:space="preserve"> PAGEREF _Toc26665291 \h </w:instrText>
        </w:r>
        <w:r>
          <w:rPr>
            <w:webHidden/>
          </w:rPr>
        </w:r>
        <w:r>
          <w:rPr>
            <w:webHidden/>
          </w:rPr>
          <w:fldChar w:fldCharType="separate"/>
        </w:r>
        <w:r>
          <w:rPr>
            <w:webHidden/>
          </w:rPr>
          <w:t>80</w:t>
        </w:r>
        <w:r>
          <w:rPr>
            <w:webHidden/>
          </w:rPr>
          <w:fldChar w:fldCharType="end"/>
        </w:r>
      </w:hyperlink>
    </w:p>
    <w:p w14:paraId="0463641C" w14:textId="77777777" w:rsidR="000859AB" w:rsidRDefault="000859AB">
      <w:pPr>
        <w:pStyle w:val="Sumrio2"/>
        <w:rPr>
          <w:rFonts w:asciiTheme="minorHAnsi" w:eastAsiaTheme="minorEastAsia" w:hAnsiTheme="minorHAnsi" w:cstheme="minorBidi"/>
          <w:b w:val="0"/>
          <w:bCs w:val="0"/>
          <w:sz w:val="22"/>
          <w:szCs w:val="22"/>
        </w:rPr>
      </w:pPr>
      <w:hyperlink w:anchor="_Toc26665292" w:history="1">
        <w:r w:rsidRPr="005A7C50">
          <w:rPr>
            <w:rStyle w:val="Hyperlink"/>
          </w:rPr>
          <w:t>5.7 Apêndice e Anexo</w:t>
        </w:r>
        <w:r>
          <w:rPr>
            <w:webHidden/>
          </w:rPr>
          <w:tab/>
        </w:r>
        <w:r>
          <w:rPr>
            <w:webHidden/>
          </w:rPr>
          <w:fldChar w:fldCharType="begin"/>
        </w:r>
        <w:r>
          <w:rPr>
            <w:webHidden/>
          </w:rPr>
          <w:instrText xml:space="preserve"> PAGEREF _Toc26665292 \h </w:instrText>
        </w:r>
        <w:r>
          <w:rPr>
            <w:webHidden/>
          </w:rPr>
        </w:r>
        <w:r>
          <w:rPr>
            <w:webHidden/>
          </w:rPr>
          <w:fldChar w:fldCharType="separate"/>
        </w:r>
        <w:r>
          <w:rPr>
            <w:webHidden/>
          </w:rPr>
          <w:t>81</w:t>
        </w:r>
        <w:r>
          <w:rPr>
            <w:webHidden/>
          </w:rPr>
          <w:fldChar w:fldCharType="end"/>
        </w:r>
      </w:hyperlink>
    </w:p>
    <w:p w14:paraId="74043599" w14:textId="77777777" w:rsidR="000859AB" w:rsidRDefault="000859AB">
      <w:pPr>
        <w:pStyle w:val="Sumrio1"/>
        <w:rPr>
          <w:rFonts w:asciiTheme="minorHAnsi" w:eastAsiaTheme="minorEastAsia" w:hAnsiTheme="minorHAnsi" w:cstheme="minorBidi"/>
          <w:b w:val="0"/>
          <w:caps w:val="0"/>
          <w:noProof/>
          <w:sz w:val="22"/>
          <w:szCs w:val="22"/>
        </w:rPr>
      </w:pPr>
      <w:hyperlink w:anchor="_Toc26665293" w:history="1">
        <w:r w:rsidRPr="005A7C50">
          <w:rPr>
            <w:rStyle w:val="Hyperlink"/>
            <w:noProof/>
          </w:rPr>
          <w:t>6</w:t>
        </w:r>
        <w:r>
          <w:rPr>
            <w:rFonts w:asciiTheme="minorHAnsi" w:eastAsiaTheme="minorEastAsia" w:hAnsiTheme="minorHAnsi" w:cstheme="minorBidi"/>
            <w:b w:val="0"/>
            <w:caps w:val="0"/>
            <w:noProof/>
            <w:sz w:val="22"/>
            <w:szCs w:val="22"/>
          </w:rPr>
          <w:tab/>
        </w:r>
        <w:r w:rsidRPr="005A7C50">
          <w:rPr>
            <w:rStyle w:val="Hyperlink"/>
            <w:noProof/>
          </w:rPr>
          <w:t>citações e REFERÊNCIAS BIBLIOGRÁFICAS</w:t>
        </w:r>
        <w:r>
          <w:rPr>
            <w:noProof/>
            <w:webHidden/>
          </w:rPr>
          <w:tab/>
        </w:r>
        <w:r>
          <w:rPr>
            <w:noProof/>
            <w:webHidden/>
          </w:rPr>
          <w:fldChar w:fldCharType="begin"/>
        </w:r>
        <w:r>
          <w:rPr>
            <w:noProof/>
            <w:webHidden/>
          </w:rPr>
          <w:instrText xml:space="preserve"> PAGEREF _Toc26665293 \h </w:instrText>
        </w:r>
        <w:r>
          <w:rPr>
            <w:noProof/>
            <w:webHidden/>
          </w:rPr>
        </w:r>
        <w:r>
          <w:rPr>
            <w:noProof/>
            <w:webHidden/>
          </w:rPr>
          <w:fldChar w:fldCharType="separate"/>
        </w:r>
        <w:r>
          <w:rPr>
            <w:noProof/>
            <w:webHidden/>
          </w:rPr>
          <w:t>83</w:t>
        </w:r>
        <w:r>
          <w:rPr>
            <w:noProof/>
            <w:webHidden/>
          </w:rPr>
          <w:fldChar w:fldCharType="end"/>
        </w:r>
      </w:hyperlink>
    </w:p>
    <w:p w14:paraId="60892DF5" w14:textId="77777777" w:rsidR="000859AB" w:rsidRDefault="000859AB">
      <w:pPr>
        <w:pStyle w:val="Sumrio2"/>
        <w:rPr>
          <w:rFonts w:asciiTheme="minorHAnsi" w:eastAsiaTheme="minorEastAsia" w:hAnsiTheme="minorHAnsi" w:cstheme="minorBidi"/>
          <w:b w:val="0"/>
          <w:bCs w:val="0"/>
          <w:sz w:val="22"/>
          <w:szCs w:val="22"/>
        </w:rPr>
      </w:pPr>
      <w:hyperlink w:anchor="_Toc26665294" w:history="1">
        <w:r w:rsidRPr="005A7C50">
          <w:rPr>
            <w:rStyle w:val="Hyperlink"/>
          </w:rPr>
          <w:t>6.1 Uso de Citações</w:t>
        </w:r>
        <w:r>
          <w:rPr>
            <w:webHidden/>
          </w:rPr>
          <w:tab/>
        </w:r>
        <w:r>
          <w:rPr>
            <w:webHidden/>
          </w:rPr>
          <w:fldChar w:fldCharType="begin"/>
        </w:r>
        <w:r>
          <w:rPr>
            <w:webHidden/>
          </w:rPr>
          <w:instrText xml:space="preserve"> PAGEREF _Toc26665294 \h </w:instrText>
        </w:r>
        <w:r>
          <w:rPr>
            <w:webHidden/>
          </w:rPr>
        </w:r>
        <w:r>
          <w:rPr>
            <w:webHidden/>
          </w:rPr>
          <w:fldChar w:fldCharType="separate"/>
        </w:r>
        <w:r>
          <w:rPr>
            <w:webHidden/>
          </w:rPr>
          <w:t>83</w:t>
        </w:r>
        <w:r>
          <w:rPr>
            <w:webHidden/>
          </w:rPr>
          <w:fldChar w:fldCharType="end"/>
        </w:r>
      </w:hyperlink>
    </w:p>
    <w:p w14:paraId="09B5081E"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95" w:history="1">
        <w:r w:rsidRPr="005A7C50">
          <w:rPr>
            <w:rStyle w:val="Hyperlink"/>
            <w:noProof/>
          </w:rPr>
          <w:t>6.1.1 Citação Direta</w:t>
        </w:r>
        <w:r>
          <w:rPr>
            <w:noProof/>
            <w:webHidden/>
          </w:rPr>
          <w:tab/>
        </w:r>
        <w:r>
          <w:rPr>
            <w:noProof/>
            <w:webHidden/>
          </w:rPr>
          <w:fldChar w:fldCharType="begin"/>
        </w:r>
        <w:r>
          <w:rPr>
            <w:noProof/>
            <w:webHidden/>
          </w:rPr>
          <w:instrText xml:space="preserve"> PAGEREF _Toc26665295 \h </w:instrText>
        </w:r>
        <w:r>
          <w:rPr>
            <w:noProof/>
            <w:webHidden/>
          </w:rPr>
        </w:r>
        <w:r>
          <w:rPr>
            <w:noProof/>
            <w:webHidden/>
          </w:rPr>
          <w:fldChar w:fldCharType="separate"/>
        </w:r>
        <w:r>
          <w:rPr>
            <w:noProof/>
            <w:webHidden/>
          </w:rPr>
          <w:t>85</w:t>
        </w:r>
        <w:r>
          <w:rPr>
            <w:noProof/>
            <w:webHidden/>
          </w:rPr>
          <w:fldChar w:fldCharType="end"/>
        </w:r>
      </w:hyperlink>
    </w:p>
    <w:p w14:paraId="010520E6"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96" w:history="1">
        <w:r w:rsidRPr="005A7C50">
          <w:rPr>
            <w:rStyle w:val="Hyperlink"/>
            <w:noProof/>
          </w:rPr>
          <w:t>6.1.2 Citação Indireta</w:t>
        </w:r>
        <w:r>
          <w:rPr>
            <w:noProof/>
            <w:webHidden/>
          </w:rPr>
          <w:tab/>
        </w:r>
        <w:r>
          <w:rPr>
            <w:noProof/>
            <w:webHidden/>
          </w:rPr>
          <w:fldChar w:fldCharType="begin"/>
        </w:r>
        <w:r>
          <w:rPr>
            <w:noProof/>
            <w:webHidden/>
          </w:rPr>
          <w:instrText xml:space="preserve"> PAGEREF _Toc26665296 \h </w:instrText>
        </w:r>
        <w:r>
          <w:rPr>
            <w:noProof/>
            <w:webHidden/>
          </w:rPr>
        </w:r>
        <w:r>
          <w:rPr>
            <w:noProof/>
            <w:webHidden/>
          </w:rPr>
          <w:fldChar w:fldCharType="separate"/>
        </w:r>
        <w:r>
          <w:rPr>
            <w:noProof/>
            <w:webHidden/>
          </w:rPr>
          <w:t>86</w:t>
        </w:r>
        <w:r>
          <w:rPr>
            <w:noProof/>
            <w:webHidden/>
          </w:rPr>
          <w:fldChar w:fldCharType="end"/>
        </w:r>
      </w:hyperlink>
    </w:p>
    <w:p w14:paraId="3CCBBB4C"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97" w:history="1">
        <w:r w:rsidRPr="005A7C50">
          <w:rPr>
            <w:rStyle w:val="Hyperlink"/>
            <w:noProof/>
          </w:rPr>
          <w:t>6.1.3 Citação de Citação</w:t>
        </w:r>
        <w:r>
          <w:rPr>
            <w:noProof/>
            <w:webHidden/>
          </w:rPr>
          <w:tab/>
        </w:r>
        <w:r>
          <w:rPr>
            <w:noProof/>
            <w:webHidden/>
          </w:rPr>
          <w:fldChar w:fldCharType="begin"/>
        </w:r>
        <w:r>
          <w:rPr>
            <w:noProof/>
            <w:webHidden/>
          </w:rPr>
          <w:instrText xml:space="preserve"> PAGEREF _Toc26665297 \h </w:instrText>
        </w:r>
        <w:r>
          <w:rPr>
            <w:noProof/>
            <w:webHidden/>
          </w:rPr>
        </w:r>
        <w:r>
          <w:rPr>
            <w:noProof/>
            <w:webHidden/>
          </w:rPr>
          <w:fldChar w:fldCharType="separate"/>
        </w:r>
        <w:r>
          <w:rPr>
            <w:noProof/>
            <w:webHidden/>
          </w:rPr>
          <w:t>87</w:t>
        </w:r>
        <w:r>
          <w:rPr>
            <w:noProof/>
            <w:webHidden/>
          </w:rPr>
          <w:fldChar w:fldCharType="end"/>
        </w:r>
      </w:hyperlink>
    </w:p>
    <w:p w14:paraId="6EDD1EBC" w14:textId="77777777" w:rsidR="000859AB" w:rsidRDefault="000859AB">
      <w:pPr>
        <w:pStyle w:val="Sumrio2"/>
        <w:rPr>
          <w:rFonts w:asciiTheme="minorHAnsi" w:eastAsiaTheme="minorEastAsia" w:hAnsiTheme="minorHAnsi" w:cstheme="minorBidi"/>
          <w:b w:val="0"/>
          <w:bCs w:val="0"/>
          <w:sz w:val="22"/>
          <w:szCs w:val="22"/>
        </w:rPr>
      </w:pPr>
      <w:hyperlink w:anchor="_Toc26665298" w:history="1">
        <w:r w:rsidRPr="005A7C50">
          <w:rPr>
            <w:rStyle w:val="Hyperlink"/>
          </w:rPr>
          <w:t>6.2 Apresentação das Referências Bibliográficas</w:t>
        </w:r>
        <w:r>
          <w:rPr>
            <w:webHidden/>
          </w:rPr>
          <w:tab/>
        </w:r>
        <w:r>
          <w:rPr>
            <w:webHidden/>
          </w:rPr>
          <w:fldChar w:fldCharType="begin"/>
        </w:r>
        <w:r>
          <w:rPr>
            <w:webHidden/>
          </w:rPr>
          <w:instrText xml:space="preserve"> PAGEREF _Toc26665298 \h </w:instrText>
        </w:r>
        <w:r>
          <w:rPr>
            <w:webHidden/>
          </w:rPr>
        </w:r>
        <w:r>
          <w:rPr>
            <w:webHidden/>
          </w:rPr>
          <w:fldChar w:fldCharType="separate"/>
        </w:r>
        <w:r>
          <w:rPr>
            <w:webHidden/>
          </w:rPr>
          <w:t>87</w:t>
        </w:r>
        <w:r>
          <w:rPr>
            <w:webHidden/>
          </w:rPr>
          <w:fldChar w:fldCharType="end"/>
        </w:r>
      </w:hyperlink>
    </w:p>
    <w:p w14:paraId="33F10C95"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299" w:history="1">
        <w:r w:rsidRPr="005A7C50">
          <w:rPr>
            <w:rStyle w:val="Hyperlink"/>
            <w:noProof/>
          </w:rPr>
          <w:t>6.2.1 Monografias no todo</w:t>
        </w:r>
        <w:r>
          <w:rPr>
            <w:noProof/>
            <w:webHidden/>
          </w:rPr>
          <w:tab/>
        </w:r>
        <w:r>
          <w:rPr>
            <w:noProof/>
            <w:webHidden/>
          </w:rPr>
          <w:fldChar w:fldCharType="begin"/>
        </w:r>
        <w:r>
          <w:rPr>
            <w:noProof/>
            <w:webHidden/>
          </w:rPr>
          <w:instrText xml:space="preserve"> PAGEREF _Toc26665299 \h </w:instrText>
        </w:r>
        <w:r>
          <w:rPr>
            <w:noProof/>
            <w:webHidden/>
          </w:rPr>
        </w:r>
        <w:r>
          <w:rPr>
            <w:noProof/>
            <w:webHidden/>
          </w:rPr>
          <w:fldChar w:fldCharType="separate"/>
        </w:r>
        <w:r>
          <w:rPr>
            <w:noProof/>
            <w:webHidden/>
          </w:rPr>
          <w:t>88</w:t>
        </w:r>
        <w:r>
          <w:rPr>
            <w:noProof/>
            <w:webHidden/>
          </w:rPr>
          <w:fldChar w:fldCharType="end"/>
        </w:r>
      </w:hyperlink>
    </w:p>
    <w:p w14:paraId="417C7464"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300" w:history="1">
        <w:r w:rsidRPr="005A7C50">
          <w:rPr>
            <w:rStyle w:val="Hyperlink"/>
            <w:noProof/>
          </w:rPr>
          <w:t>6.2.2 Parte de monografia</w:t>
        </w:r>
        <w:r>
          <w:rPr>
            <w:noProof/>
            <w:webHidden/>
          </w:rPr>
          <w:tab/>
        </w:r>
        <w:r>
          <w:rPr>
            <w:noProof/>
            <w:webHidden/>
          </w:rPr>
          <w:fldChar w:fldCharType="begin"/>
        </w:r>
        <w:r>
          <w:rPr>
            <w:noProof/>
            <w:webHidden/>
          </w:rPr>
          <w:instrText xml:space="preserve"> PAGEREF _Toc26665300 \h </w:instrText>
        </w:r>
        <w:r>
          <w:rPr>
            <w:noProof/>
            <w:webHidden/>
          </w:rPr>
        </w:r>
        <w:r>
          <w:rPr>
            <w:noProof/>
            <w:webHidden/>
          </w:rPr>
          <w:fldChar w:fldCharType="separate"/>
        </w:r>
        <w:r>
          <w:rPr>
            <w:noProof/>
            <w:webHidden/>
          </w:rPr>
          <w:t>89</w:t>
        </w:r>
        <w:r>
          <w:rPr>
            <w:noProof/>
            <w:webHidden/>
          </w:rPr>
          <w:fldChar w:fldCharType="end"/>
        </w:r>
      </w:hyperlink>
    </w:p>
    <w:p w14:paraId="5E89E603"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301" w:history="1">
        <w:r w:rsidRPr="005A7C50">
          <w:rPr>
            <w:rStyle w:val="Hyperlink"/>
            <w:noProof/>
          </w:rPr>
          <w:t>6.2.3 Publicação periódica</w:t>
        </w:r>
        <w:r>
          <w:rPr>
            <w:noProof/>
            <w:webHidden/>
          </w:rPr>
          <w:tab/>
        </w:r>
        <w:r>
          <w:rPr>
            <w:noProof/>
            <w:webHidden/>
          </w:rPr>
          <w:fldChar w:fldCharType="begin"/>
        </w:r>
        <w:r>
          <w:rPr>
            <w:noProof/>
            <w:webHidden/>
          </w:rPr>
          <w:instrText xml:space="preserve"> PAGEREF _Toc26665301 \h </w:instrText>
        </w:r>
        <w:r>
          <w:rPr>
            <w:noProof/>
            <w:webHidden/>
          </w:rPr>
        </w:r>
        <w:r>
          <w:rPr>
            <w:noProof/>
            <w:webHidden/>
          </w:rPr>
          <w:fldChar w:fldCharType="separate"/>
        </w:r>
        <w:r>
          <w:rPr>
            <w:noProof/>
            <w:webHidden/>
          </w:rPr>
          <w:t>90</w:t>
        </w:r>
        <w:r>
          <w:rPr>
            <w:noProof/>
            <w:webHidden/>
          </w:rPr>
          <w:fldChar w:fldCharType="end"/>
        </w:r>
      </w:hyperlink>
    </w:p>
    <w:p w14:paraId="6B49D814"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302" w:history="1">
        <w:r w:rsidRPr="005A7C50">
          <w:rPr>
            <w:rStyle w:val="Hyperlink"/>
            <w:noProof/>
          </w:rPr>
          <w:t>6.2.4 Parte de evento em monografia - Trabalho apresentado em evento (congressos, seminários, etc.)</w:t>
        </w:r>
        <w:r>
          <w:rPr>
            <w:noProof/>
            <w:webHidden/>
          </w:rPr>
          <w:tab/>
        </w:r>
        <w:r>
          <w:rPr>
            <w:noProof/>
            <w:webHidden/>
          </w:rPr>
          <w:fldChar w:fldCharType="begin"/>
        </w:r>
        <w:r>
          <w:rPr>
            <w:noProof/>
            <w:webHidden/>
          </w:rPr>
          <w:instrText xml:space="preserve"> PAGEREF _Toc26665302 \h </w:instrText>
        </w:r>
        <w:r>
          <w:rPr>
            <w:noProof/>
            <w:webHidden/>
          </w:rPr>
        </w:r>
        <w:r>
          <w:rPr>
            <w:noProof/>
            <w:webHidden/>
          </w:rPr>
          <w:fldChar w:fldCharType="separate"/>
        </w:r>
        <w:r>
          <w:rPr>
            <w:noProof/>
            <w:webHidden/>
          </w:rPr>
          <w:t>90</w:t>
        </w:r>
        <w:r>
          <w:rPr>
            <w:noProof/>
            <w:webHidden/>
          </w:rPr>
          <w:fldChar w:fldCharType="end"/>
        </w:r>
      </w:hyperlink>
    </w:p>
    <w:p w14:paraId="0AF3730D" w14:textId="77777777" w:rsidR="000859AB" w:rsidRDefault="000859AB">
      <w:pPr>
        <w:pStyle w:val="Sumrio3"/>
        <w:tabs>
          <w:tab w:val="right" w:leader="dot" w:pos="9062"/>
        </w:tabs>
        <w:rPr>
          <w:rFonts w:asciiTheme="minorHAnsi" w:eastAsiaTheme="minorEastAsia" w:hAnsiTheme="minorHAnsi" w:cstheme="minorBidi"/>
          <w:noProof/>
          <w:sz w:val="22"/>
          <w:szCs w:val="22"/>
        </w:rPr>
      </w:pPr>
      <w:hyperlink w:anchor="_Toc26665303" w:history="1">
        <w:r w:rsidRPr="005A7C50">
          <w:rPr>
            <w:rStyle w:val="Hyperlink"/>
            <w:noProof/>
          </w:rPr>
          <w:t xml:space="preserve">6.2.5 Documentos e publicações </w:t>
        </w:r>
        <w:r w:rsidRPr="005A7C50">
          <w:rPr>
            <w:rStyle w:val="Hyperlink"/>
            <w:i/>
            <w:noProof/>
          </w:rPr>
          <w:t>online</w:t>
        </w:r>
        <w:r>
          <w:rPr>
            <w:noProof/>
            <w:webHidden/>
          </w:rPr>
          <w:tab/>
        </w:r>
        <w:r>
          <w:rPr>
            <w:noProof/>
            <w:webHidden/>
          </w:rPr>
          <w:fldChar w:fldCharType="begin"/>
        </w:r>
        <w:r>
          <w:rPr>
            <w:noProof/>
            <w:webHidden/>
          </w:rPr>
          <w:instrText xml:space="preserve"> PAGEREF _Toc26665303 \h </w:instrText>
        </w:r>
        <w:r>
          <w:rPr>
            <w:noProof/>
            <w:webHidden/>
          </w:rPr>
        </w:r>
        <w:r>
          <w:rPr>
            <w:noProof/>
            <w:webHidden/>
          </w:rPr>
          <w:fldChar w:fldCharType="separate"/>
        </w:r>
        <w:r>
          <w:rPr>
            <w:noProof/>
            <w:webHidden/>
          </w:rPr>
          <w:t>91</w:t>
        </w:r>
        <w:r>
          <w:rPr>
            <w:noProof/>
            <w:webHidden/>
          </w:rPr>
          <w:fldChar w:fldCharType="end"/>
        </w:r>
      </w:hyperlink>
    </w:p>
    <w:p w14:paraId="38916FE6" w14:textId="77777777" w:rsidR="000859AB" w:rsidRDefault="000859AB">
      <w:pPr>
        <w:pStyle w:val="Sumrio2"/>
        <w:rPr>
          <w:rFonts w:asciiTheme="minorHAnsi" w:eastAsiaTheme="minorEastAsia" w:hAnsiTheme="minorHAnsi" w:cstheme="minorBidi"/>
          <w:b w:val="0"/>
          <w:bCs w:val="0"/>
          <w:sz w:val="22"/>
          <w:szCs w:val="22"/>
        </w:rPr>
      </w:pPr>
      <w:hyperlink w:anchor="_Toc26665304" w:history="1">
        <w:r w:rsidRPr="005A7C50">
          <w:rPr>
            <w:rStyle w:val="Hyperlink"/>
          </w:rPr>
          <w:t>6.3 Conclusões</w:t>
        </w:r>
        <w:r>
          <w:rPr>
            <w:webHidden/>
          </w:rPr>
          <w:tab/>
        </w:r>
        <w:r>
          <w:rPr>
            <w:webHidden/>
          </w:rPr>
          <w:fldChar w:fldCharType="begin"/>
        </w:r>
        <w:r>
          <w:rPr>
            <w:webHidden/>
          </w:rPr>
          <w:instrText xml:space="preserve"> PAGEREF _Toc26665304 \h </w:instrText>
        </w:r>
        <w:r>
          <w:rPr>
            <w:webHidden/>
          </w:rPr>
        </w:r>
        <w:r>
          <w:rPr>
            <w:webHidden/>
          </w:rPr>
          <w:fldChar w:fldCharType="separate"/>
        </w:r>
        <w:r>
          <w:rPr>
            <w:webHidden/>
          </w:rPr>
          <w:t>92</w:t>
        </w:r>
        <w:r>
          <w:rPr>
            <w:webHidden/>
          </w:rPr>
          <w:fldChar w:fldCharType="end"/>
        </w:r>
      </w:hyperlink>
    </w:p>
    <w:p w14:paraId="3E7E8A8B" w14:textId="77777777" w:rsidR="000859AB" w:rsidRDefault="000859AB">
      <w:pPr>
        <w:pStyle w:val="Sumrio1"/>
        <w:rPr>
          <w:rFonts w:asciiTheme="minorHAnsi" w:eastAsiaTheme="minorEastAsia" w:hAnsiTheme="minorHAnsi" w:cstheme="minorBidi"/>
          <w:b w:val="0"/>
          <w:caps w:val="0"/>
          <w:noProof/>
          <w:sz w:val="22"/>
          <w:szCs w:val="22"/>
        </w:rPr>
      </w:pPr>
      <w:hyperlink w:anchor="_Toc26665305" w:history="1">
        <w:r w:rsidRPr="005A7C50">
          <w:rPr>
            <w:rStyle w:val="Hyperlink"/>
            <w:noProof/>
          </w:rPr>
          <w:t>7</w:t>
        </w:r>
        <w:r>
          <w:rPr>
            <w:rFonts w:asciiTheme="minorHAnsi" w:eastAsiaTheme="minorEastAsia" w:hAnsiTheme="minorHAnsi" w:cstheme="minorBidi"/>
            <w:b w:val="0"/>
            <w:caps w:val="0"/>
            <w:noProof/>
            <w:sz w:val="22"/>
            <w:szCs w:val="22"/>
          </w:rPr>
          <w:tab/>
        </w:r>
        <w:r w:rsidRPr="005A7C50">
          <w:rPr>
            <w:rStyle w:val="Hyperlink"/>
            <w:noProof/>
          </w:rPr>
          <w:t>VERSão final do trabalho</w:t>
        </w:r>
        <w:r>
          <w:rPr>
            <w:noProof/>
            <w:webHidden/>
          </w:rPr>
          <w:tab/>
        </w:r>
        <w:r>
          <w:rPr>
            <w:noProof/>
            <w:webHidden/>
          </w:rPr>
          <w:fldChar w:fldCharType="begin"/>
        </w:r>
        <w:r>
          <w:rPr>
            <w:noProof/>
            <w:webHidden/>
          </w:rPr>
          <w:instrText xml:space="preserve"> PAGEREF _Toc26665305 \h </w:instrText>
        </w:r>
        <w:r>
          <w:rPr>
            <w:noProof/>
            <w:webHidden/>
          </w:rPr>
        </w:r>
        <w:r>
          <w:rPr>
            <w:noProof/>
            <w:webHidden/>
          </w:rPr>
          <w:fldChar w:fldCharType="separate"/>
        </w:r>
        <w:r>
          <w:rPr>
            <w:noProof/>
            <w:webHidden/>
          </w:rPr>
          <w:t>93</w:t>
        </w:r>
        <w:r>
          <w:rPr>
            <w:noProof/>
            <w:webHidden/>
          </w:rPr>
          <w:fldChar w:fldCharType="end"/>
        </w:r>
      </w:hyperlink>
    </w:p>
    <w:p w14:paraId="1795D4FC" w14:textId="77777777" w:rsidR="000859AB" w:rsidRDefault="000859AB">
      <w:pPr>
        <w:pStyle w:val="Sumrio1"/>
        <w:rPr>
          <w:rFonts w:asciiTheme="minorHAnsi" w:eastAsiaTheme="minorEastAsia" w:hAnsiTheme="minorHAnsi" w:cstheme="minorBidi"/>
          <w:b w:val="0"/>
          <w:caps w:val="0"/>
          <w:noProof/>
          <w:sz w:val="22"/>
          <w:szCs w:val="22"/>
        </w:rPr>
      </w:pPr>
      <w:hyperlink w:anchor="_Toc26665306" w:history="1">
        <w:r w:rsidRPr="005A7C50">
          <w:rPr>
            <w:rStyle w:val="Hyperlink"/>
            <w:noProof/>
          </w:rPr>
          <w:t>8</w:t>
        </w:r>
        <w:r>
          <w:rPr>
            <w:rFonts w:asciiTheme="minorHAnsi" w:eastAsiaTheme="minorEastAsia" w:hAnsiTheme="minorHAnsi" w:cstheme="minorBidi"/>
            <w:b w:val="0"/>
            <w:caps w:val="0"/>
            <w:noProof/>
            <w:sz w:val="22"/>
            <w:szCs w:val="22"/>
          </w:rPr>
          <w:tab/>
        </w:r>
        <w:r w:rsidRPr="005A7C50">
          <w:rPr>
            <w:rStyle w:val="Hyperlink"/>
            <w:noProof/>
          </w:rPr>
          <w:t>conclusões</w:t>
        </w:r>
        <w:r>
          <w:rPr>
            <w:noProof/>
            <w:webHidden/>
          </w:rPr>
          <w:tab/>
        </w:r>
        <w:r>
          <w:rPr>
            <w:noProof/>
            <w:webHidden/>
          </w:rPr>
          <w:fldChar w:fldCharType="begin"/>
        </w:r>
        <w:r>
          <w:rPr>
            <w:noProof/>
            <w:webHidden/>
          </w:rPr>
          <w:instrText xml:space="preserve"> PAGEREF _Toc26665306 \h </w:instrText>
        </w:r>
        <w:r>
          <w:rPr>
            <w:noProof/>
            <w:webHidden/>
          </w:rPr>
        </w:r>
        <w:r>
          <w:rPr>
            <w:noProof/>
            <w:webHidden/>
          </w:rPr>
          <w:fldChar w:fldCharType="separate"/>
        </w:r>
        <w:r>
          <w:rPr>
            <w:noProof/>
            <w:webHidden/>
          </w:rPr>
          <w:t>94</w:t>
        </w:r>
        <w:r>
          <w:rPr>
            <w:noProof/>
            <w:webHidden/>
          </w:rPr>
          <w:fldChar w:fldCharType="end"/>
        </w:r>
      </w:hyperlink>
    </w:p>
    <w:p w14:paraId="6A187CE5" w14:textId="77777777" w:rsidR="000859AB" w:rsidRDefault="000859AB">
      <w:pPr>
        <w:pStyle w:val="Sumrio1"/>
        <w:rPr>
          <w:rFonts w:asciiTheme="minorHAnsi" w:eastAsiaTheme="minorEastAsia" w:hAnsiTheme="minorHAnsi" w:cstheme="minorBidi"/>
          <w:b w:val="0"/>
          <w:caps w:val="0"/>
          <w:noProof/>
          <w:sz w:val="22"/>
          <w:szCs w:val="22"/>
        </w:rPr>
      </w:pPr>
      <w:hyperlink w:anchor="_Toc26665307" w:history="1">
        <w:r w:rsidRPr="005A7C50">
          <w:rPr>
            <w:rStyle w:val="Hyperlink"/>
            <w:noProof/>
            <w:highlight w:val="yellow"/>
          </w:rPr>
          <w:t>referências bibliográficas</w:t>
        </w:r>
        <w:r>
          <w:rPr>
            <w:noProof/>
            <w:webHidden/>
          </w:rPr>
          <w:tab/>
        </w:r>
        <w:r>
          <w:rPr>
            <w:noProof/>
            <w:webHidden/>
          </w:rPr>
          <w:fldChar w:fldCharType="begin"/>
        </w:r>
        <w:r>
          <w:rPr>
            <w:noProof/>
            <w:webHidden/>
          </w:rPr>
          <w:instrText xml:space="preserve"> PAGEREF _Toc26665307 \h </w:instrText>
        </w:r>
        <w:r>
          <w:rPr>
            <w:noProof/>
            <w:webHidden/>
          </w:rPr>
        </w:r>
        <w:r>
          <w:rPr>
            <w:noProof/>
            <w:webHidden/>
          </w:rPr>
          <w:fldChar w:fldCharType="separate"/>
        </w:r>
        <w:r>
          <w:rPr>
            <w:noProof/>
            <w:webHidden/>
          </w:rPr>
          <w:t>95</w:t>
        </w:r>
        <w:r>
          <w:rPr>
            <w:noProof/>
            <w:webHidden/>
          </w:rPr>
          <w:fldChar w:fldCharType="end"/>
        </w:r>
      </w:hyperlink>
    </w:p>
    <w:p w14:paraId="487C439E" w14:textId="77777777" w:rsidR="000859AB" w:rsidRDefault="000859AB">
      <w:pPr>
        <w:pStyle w:val="Sumrio5"/>
        <w:tabs>
          <w:tab w:val="right" w:leader="dot" w:pos="9062"/>
        </w:tabs>
        <w:rPr>
          <w:rFonts w:asciiTheme="minorHAnsi" w:eastAsiaTheme="minorEastAsia" w:hAnsiTheme="minorHAnsi" w:cstheme="minorBidi"/>
          <w:b w:val="0"/>
          <w:caps w:val="0"/>
          <w:noProof/>
          <w:sz w:val="22"/>
          <w:szCs w:val="22"/>
        </w:rPr>
      </w:pPr>
      <w:hyperlink w:anchor="_Toc26665308" w:history="1">
        <w:r w:rsidRPr="005A7C50">
          <w:rPr>
            <w:rStyle w:val="Hyperlink"/>
            <w:noProof/>
          </w:rPr>
          <w:t>glossário</w:t>
        </w:r>
        <w:r>
          <w:rPr>
            <w:noProof/>
            <w:webHidden/>
          </w:rPr>
          <w:tab/>
        </w:r>
        <w:r>
          <w:rPr>
            <w:noProof/>
            <w:webHidden/>
          </w:rPr>
          <w:fldChar w:fldCharType="begin"/>
        </w:r>
        <w:r>
          <w:rPr>
            <w:noProof/>
            <w:webHidden/>
          </w:rPr>
          <w:instrText xml:space="preserve"> PAGEREF _Toc26665308 \h </w:instrText>
        </w:r>
        <w:r>
          <w:rPr>
            <w:noProof/>
            <w:webHidden/>
          </w:rPr>
        </w:r>
        <w:r>
          <w:rPr>
            <w:noProof/>
            <w:webHidden/>
          </w:rPr>
          <w:fldChar w:fldCharType="separate"/>
        </w:r>
        <w:r>
          <w:rPr>
            <w:noProof/>
            <w:webHidden/>
          </w:rPr>
          <w:t>96</w:t>
        </w:r>
        <w:r>
          <w:rPr>
            <w:noProof/>
            <w:webHidden/>
          </w:rPr>
          <w:fldChar w:fldCharType="end"/>
        </w:r>
      </w:hyperlink>
    </w:p>
    <w:p w14:paraId="623AE9D9" w14:textId="77777777" w:rsidR="000859AB" w:rsidRDefault="000859AB">
      <w:pPr>
        <w:pStyle w:val="Sumrio5"/>
        <w:tabs>
          <w:tab w:val="right" w:leader="dot" w:pos="9062"/>
        </w:tabs>
        <w:rPr>
          <w:rFonts w:asciiTheme="minorHAnsi" w:eastAsiaTheme="minorEastAsia" w:hAnsiTheme="minorHAnsi" w:cstheme="minorBidi"/>
          <w:b w:val="0"/>
          <w:caps w:val="0"/>
          <w:noProof/>
          <w:sz w:val="22"/>
          <w:szCs w:val="22"/>
        </w:rPr>
      </w:pPr>
      <w:hyperlink w:anchor="_Toc26665309" w:history="1">
        <w:r w:rsidRPr="005A7C50">
          <w:rPr>
            <w:rStyle w:val="Hyperlink"/>
            <w:noProof/>
          </w:rPr>
          <w:t>apêndice a – XXXX</w:t>
        </w:r>
        <w:r>
          <w:rPr>
            <w:noProof/>
            <w:webHidden/>
          </w:rPr>
          <w:tab/>
        </w:r>
        <w:r>
          <w:rPr>
            <w:noProof/>
            <w:webHidden/>
          </w:rPr>
          <w:fldChar w:fldCharType="begin"/>
        </w:r>
        <w:r>
          <w:rPr>
            <w:noProof/>
            <w:webHidden/>
          </w:rPr>
          <w:instrText xml:space="preserve"> PAGEREF _Toc26665309 \h </w:instrText>
        </w:r>
        <w:r>
          <w:rPr>
            <w:noProof/>
            <w:webHidden/>
          </w:rPr>
        </w:r>
        <w:r>
          <w:rPr>
            <w:noProof/>
            <w:webHidden/>
          </w:rPr>
          <w:fldChar w:fldCharType="separate"/>
        </w:r>
        <w:r>
          <w:rPr>
            <w:noProof/>
            <w:webHidden/>
          </w:rPr>
          <w:t>97</w:t>
        </w:r>
        <w:r>
          <w:rPr>
            <w:noProof/>
            <w:webHidden/>
          </w:rPr>
          <w:fldChar w:fldCharType="end"/>
        </w:r>
      </w:hyperlink>
    </w:p>
    <w:p w14:paraId="092A27CA" w14:textId="77777777" w:rsidR="000859AB" w:rsidRDefault="000859AB">
      <w:pPr>
        <w:pStyle w:val="Sumrio5"/>
        <w:tabs>
          <w:tab w:val="right" w:leader="dot" w:pos="9062"/>
        </w:tabs>
        <w:rPr>
          <w:rFonts w:asciiTheme="minorHAnsi" w:eastAsiaTheme="minorEastAsia" w:hAnsiTheme="minorHAnsi" w:cstheme="minorBidi"/>
          <w:b w:val="0"/>
          <w:caps w:val="0"/>
          <w:noProof/>
          <w:sz w:val="22"/>
          <w:szCs w:val="22"/>
        </w:rPr>
      </w:pPr>
      <w:hyperlink w:anchor="_Toc26665310" w:history="1">
        <w:r w:rsidRPr="005A7C50">
          <w:rPr>
            <w:rStyle w:val="Hyperlink"/>
            <w:noProof/>
          </w:rPr>
          <w:t>anexo a – YYYY</w:t>
        </w:r>
        <w:r>
          <w:rPr>
            <w:noProof/>
            <w:webHidden/>
          </w:rPr>
          <w:tab/>
        </w:r>
        <w:r>
          <w:rPr>
            <w:noProof/>
            <w:webHidden/>
          </w:rPr>
          <w:fldChar w:fldCharType="begin"/>
        </w:r>
        <w:r>
          <w:rPr>
            <w:noProof/>
            <w:webHidden/>
          </w:rPr>
          <w:instrText xml:space="preserve"> PAGEREF _Toc26665310 \h </w:instrText>
        </w:r>
        <w:r>
          <w:rPr>
            <w:noProof/>
            <w:webHidden/>
          </w:rPr>
        </w:r>
        <w:r>
          <w:rPr>
            <w:noProof/>
            <w:webHidden/>
          </w:rPr>
          <w:fldChar w:fldCharType="separate"/>
        </w:r>
        <w:r>
          <w:rPr>
            <w:noProof/>
            <w:webHidden/>
          </w:rPr>
          <w:t>98</w:t>
        </w:r>
        <w:r>
          <w:rPr>
            <w:noProof/>
            <w:webHidden/>
          </w:rPr>
          <w:fldChar w:fldCharType="end"/>
        </w:r>
      </w:hyperlink>
    </w:p>
    <w:p w14:paraId="314530D3" w14:textId="77777777" w:rsidR="00713B9E" w:rsidRDefault="009A2D0E">
      <w:pPr>
        <w:pStyle w:val="Sumrio4"/>
      </w:pPr>
      <w:r>
        <w:fldChar w:fldCharType="end"/>
      </w:r>
    </w:p>
    <w:p w14:paraId="466ECA38" w14:textId="77777777" w:rsidR="00713B9E" w:rsidRDefault="00713B9E">
      <w:pPr>
        <w:pStyle w:val="Corpodetexto"/>
        <w:spacing w:line="260" w:lineRule="exact"/>
        <w:jc w:val="center"/>
        <w:rPr>
          <w:b/>
        </w:rPr>
      </w:pPr>
    </w:p>
    <w:p w14:paraId="2350AFB2" w14:textId="77777777" w:rsidR="00713B9E" w:rsidRPr="00903030" w:rsidRDefault="00713B9E" w:rsidP="00903030">
      <w:pPr>
        <w:spacing w:line="240" w:lineRule="auto"/>
        <w:jc w:val="left"/>
        <w:rPr>
          <w:b/>
          <w:caps/>
        </w:rPr>
        <w:sectPr w:rsidR="00713B9E" w:rsidRPr="00903030" w:rsidSect="00AF4906">
          <w:pgSz w:w="11907" w:h="16840" w:code="9"/>
          <w:pgMar w:top="1701" w:right="1134" w:bottom="1134" w:left="1701" w:header="1134" w:footer="964" w:gutter="0"/>
          <w:pgNumType w:fmt="lowerRoman" w:start="1"/>
          <w:cols w:space="720"/>
          <w:noEndnote/>
        </w:sectPr>
      </w:pPr>
    </w:p>
    <w:p w14:paraId="697101F9" w14:textId="77777777" w:rsidR="00713B9E" w:rsidRDefault="00083E48" w:rsidP="000C3AD7">
      <w:pPr>
        <w:pStyle w:val="Ttulo1"/>
      </w:pPr>
      <w:bookmarkStart w:id="1" w:name="_Toc335309196"/>
      <w:bookmarkStart w:id="2" w:name="_Toc26665208"/>
      <w:r>
        <w:lastRenderedPageBreak/>
        <w:t>INTRODUçÃO</w:t>
      </w:r>
      <w:bookmarkEnd w:id="1"/>
      <w:bookmarkEnd w:id="2"/>
    </w:p>
    <w:p w14:paraId="2F65A425" w14:textId="77777777" w:rsidR="003E5A59" w:rsidRDefault="003E5A59" w:rsidP="003E5A59">
      <w:r>
        <w:t>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kits de apoio ao ensino que incluem pontas de prova de osciloscópio, cabos para o gerador de sinais e protoboard.</w:t>
      </w:r>
    </w:p>
    <w:p w14:paraId="6956EE7D" w14:textId="77777777" w:rsidR="003E5A59" w:rsidRDefault="003E5A59" w:rsidP="003E5A59"/>
    <w:p w14:paraId="47082373" w14:textId="77777777" w:rsidR="003E5A59" w:rsidRDefault="003E5A59" w:rsidP="003E5A59">
      <w:r>
        <w:t>Todo o processo de empréstimo atual, seja de kits e/ou equipamentos, é controlado manualmente, no qual um responsável pelo setor realiza o vínculo de um número de identificação do usuário ao registro do equipamento/kit. Para casos específicos, também são anotados, manualmente, informações adicionais como o local para onde o equipamento será levado, data e hora do empréstimo, previsão de retorno e contato do responsável.</w:t>
      </w:r>
    </w:p>
    <w:p w14:paraId="1E44DE27" w14:textId="77777777" w:rsidR="003E5A59" w:rsidRDefault="003E5A59" w:rsidP="003E5A59"/>
    <w:p w14:paraId="530B3CCF" w14:textId="77777777" w:rsidR="003E5A59" w:rsidRDefault="003E5A59" w:rsidP="003E5A59">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14:paraId="7128A557" w14:textId="77777777" w:rsidR="003E5A59" w:rsidRDefault="003E5A59" w:rsidP="003E5A59"/>
    <w:p w14:paraId="3F5BFA22" w14:textId="77777777" w:rsidR="003E5A59" w:rsidRDefault="003E5A59" w:rsidP="003E5A59">
      <w:r>
        <w:t>Tendo em vista a importância de tais equipamentos no desenvolvimento acadêmico dos alunos, além do custo elevado dos mesmos, torna-se imprescindível um controle mais eficiente de alocação e movimentação dos mesmos.</w:t>
      </w:r>
    </w:p>
    <w:p w14:paraId="4697CA2F" w14:textId="77777777" w:rsidR="003E5A59" w:rsidRDefault="003E5A59" w:rsidP="003E5A59"/>
    <w:p w14:paraId="48345320" w14:textId="77777777" w:rsidR="003E5A59" w:rsidRDefault="003E5A59" w:rsidP="003E5A59">
      <w:r>
        <w:t>Isto posto, foi desenvolvido um sistema eletrônico para registro e controle dos empréstimos de kits e equipamentos dos laboratórios do DEL/UFES. Também foi realizado um estudo e simulações sobre o monitoramento da localização dos equipamentos emprestados utilizando a abordagem GIS (</w:t>
      </w:r>
      <w:r w:rsidRPr="003E5A59">
        <w:rPr>
          <w:i/>
          <w:iCs/>
        </w:rPr>
        <w:t>Geographic Information System</w:t>
      </w:r>
      <w:r>
        <w:t>) e o conceito RTLS (</w:t>
      </w:r>
      <w:r w:rsidRPr="003E5A59">
        <w:rPr>
          <w:i/>
          <w:iCs/>
        </w:rPr>
        <w:t>Real-Time Locating Systems</w:t>
      </w:r>
      <w:r>
        <w:t xml:space="preserve">). Além disso, foi desenvolvido um módulo de ‘autoatendimento’, onde simulou-se retirada/entrega de um equipamento ou kit pelo próprio usuário, sem a necessidade de um outro operador. </w:t>
      </w:r>
    </w:p>
    <w:p w14:paraId="1A65DB9A" w14:textId="77777777" w:rsidR="003E5A59" w:rsidRDefault="003E5A59" w:rsidP="003E5A59"/>
    <w:p w14:paraId="50A668C7" w14:textId="77777777" w:rsidR="003E5A59" w:rsidRDefault="003E5A59" w:rsidP="003E5A59">
      <w:r>
        <w:t xml:space="preserve">O sistema de controle eletrônico de empréstimos é rápido, de operação simples e intuitiva, além de fornecer relatórios em uma interface através de consulta a um banco de dados. </w:t>
      </w:r>
    </w:p>
    <w:p w14:paraId="1B0E7F39" w14:textId="77777777" w:rsidR="003E5A59" w:rsidRDefault="003E5A59" w:rsidP="003E5A59"/>
    <w:p w14:paraId="16337AE3" w14:textId="77777777" w:rsidR="003E5A59" w:rsidRDefault="003E5A59" w:rsidP="003E5A59">
      <w:r>
        <w:t xml:space="preserve">Ele vincula (ou desvincula, dependendo do contexto) informações únicas do usuário (matrícula, por exemplo) ao objeto sem a necessidade de preenchimento de dados via teclado ou outras anotações. Para obter agilidade na captação dos dados do empréstimo e maior rapidez nas transações foi utilizado código de barras (padrão disponível no documento de identificação do aluno e uma interface web para realizar tais atividades. </w:t>
      </w:r>
    </w:p>
    <w:p w14:paraId="4FFE0D63" w14:textId="77777777" w:rsidR="003E5A59" w:rsidRDefault="003E5A59" w:rsidP="003E5A59"/>
    <w:p w14:paraId="60546E46" w14:textId="77777777" w:rsidR="003E5A59" w:rsidRDefault="003E5A59" w:rsidP="003E5A59">
      <w:r>
        <w:t>A interface pode ser acessada por um aparelho celular que permite realizar as funções de leitura dos códigos, (des)vinculação usuário-objeto e consulta ao banco de dados remotamente.</w:t>
      </w:r>
    </w:p>
    <w:p w14:paraId="22174F12" w14:textId="77777777" w:rsidR="003E5A59" w:rsidRDefault="003E5A59" w:rsidP="003E5A59">
      <w:r>
        <w:t>Módulos RTLS baseados em módulos XBee podem fornecer a localização em tempo real com boa precisão dos equipamentos emprestados, permitindo ao coordenador do laboratório um monitoramento via web desses recursos. Módulos GPS também são utilizados neste sentido, mas sua maior contribuição se dá em ambientes exteriores. Essas tecnologias apresentam características (alcance, custo, robustez, precisão) distintas e um estudo foi realizado para avaliar a melhor solução para o problema em questão.</w:t>
      </w:r>
    </w:p>
    <w:p w14:paraId="73411EA2" w14:textId="77777777" w:rsidR="00E73D30" w:rsidRDefault="00E73D30" w:rsidP="008223BD"/>
    <w:p w14:paraId="2441166D" w14:textId="77777777" w:rsidR="008223BD" w:rsidRDefault="00E73D30" w:rsidP="008223BD">
      <w:r w:rsidRPr="00E73D30">
        <w:t>Pode-se dizer, então, que o projeto tem os seguintes focos</w:t>
      </w:r>
      <w:r w:rsidR="008223BD">
        <w:t>:</w:t>
      </w:r>
    </w:p>
    <w:p w14:paraId="70062AE3" w14:textId="77777777" w:rsidR="00E73D30" w:rsidRDefault="00E73D30" w:rsidP="008223BD"/>
    <w:p w14:paraId="37A837C2" w14:textId="77777777" w:rsidR="00C3188B" w:rsidRDefault="00C3188B" w:rsidP="00C3188B">
      <w:pPr>
        <w:pStyle w:val="PargrafodaLista"/>
        <w:numPr>
          <w:ilvl w:val="0"/>
          <w:numId w:val="7"/>
        </w:numPr>
      </w:pPr>
      <w:r w:rsidRPr="00C3188B">
        <w:rPr>
          <w:b/>
          <w:bCs/>
        </w:rPr>
        <w:t>Desenvolvimento de interface web:</w:t>
      </w:r>
      <w:r w:rsidRPr="00E73D30">
        <w:t xml:space="preserve"> integrar software para leitura de código de barras com aplicativo que foi desenvolvido para vínculo usuário-objeto e acesso ao banco de dados</w:t>
      </w:r>
      <w:r>
        <w:t>;</w:t>
      </w:r>
    </w:p>
    <w:p w14:paraId="4B6FD987" w14:textId="77777777" w:rsidR="00C3188B" w:rsidRDefault="00C3188B" w:rsidP="00C3188B">
      <w:pPr>
        <w:pStyle w:val="PargrafodaLista"/>
        <w:numPr>
          <w:ilvl w:val="0"/>
          <w:numId w:val="7"/>
        </w:numPr>
      </w:pPr>
      <w:r>
        <w:rPr>
          <w:b/>
          <w:bCs/>
        </w:rPr>
        <w:t>Banco de Dados</w:t>
      </w:r>
      <w:r w:rsidRPr="00C3188B">
        <w:rPr>
          <w:b/>
          <w:bCs/>
        </w:rPr>
        <w:t>:</w:t>
      </w:r>
      <w:r w:rsidRPr="00E73D30">
        <w:t xml:space="preserve"> </w:t>
      </w:r>
      <w:r w:rsidRPr="00C3188B">
        <w:t>acessos (leitura e escrita) remotos a um banco de dados responsável pelo armazenamento dos registros. Os dados referentes aos vínculos usuário-objeto são gravados para relatórios futuros</w:t>
      </w:r>
      <w:r>
        <w:t>;</w:t>
      </w:r>
    </w:p>
    <w:p w14:paraId="1CF8F7E5" w14:textId="77777777" w:rsidR="00C3188B" w:rsidRDefault="00C3188B" w:rsidP="00C3188B">
      <w:pPr>
        <w:pStyle w:val="PargrafodaLista"/>
        <w:numPr>
          <w:ilvl w:val="0"/>
          <w:numId w:val="7"/>
        </w:numPr>
      </w:pPr>
      <w:r w:rsidRPr="00C3188B">
        <w:rPr>
          <w:b/>
          <w:bCs/>
        </w:rPr>
        <w:t>Interligação e configuração de rede de sensores RTLS:</w:t>
      </w:r>
      <w:r w:rsidRPr="00E73D30">
        <w:t xml:space="preserve"> </w:t>
      </w:r>
      <w:r w:rsidRPr="00C3188B">
        <w:t>uma rede de sensores e transmissores deve ser estabelecida visando a correta localização dos objetos e esta informação a ser disponibilizada para visualização remota via web</w:t>
      </w:r>
      <w:r>
        <w:t>;</w:t>
      </w:r>
    </w:p>
    <w:p w14:paraId="164ADC98" w14:textId="77777777" w:rsidR="00C3188B" w:rsidRDefault="00C3188B" w:rsidP="00C3188B">
      <w:pPr>
        <w:pStyle w:val="PargrafodaLista"/>
        <w:numPr>
          <w:ilvl w:val="0"/>
          <w:numId w:val="7"/>
        </w:numPr>
      </w:pPr>
      <w:r w:rsidRPr="00C3188B">
        <w:rPr>
          <w:b/>
          <w:bCs/>
        </w:rPr>
        <w:t>Módulo de Autoatendimento</w:t>
      </w:r>
      <w:r>
        <w:rPr>
          <w:b/>
          <w:bCs/>
        </w:rPr>
        <w:t>:</w:t>
      </w:r>
      <w:r w:rsidRPr="00C3188B">
        <w:rPr>
          <w:color w:val="000000"/>
        </w:rPr>
        <w:t xml:space="preserve"> </w:t>
      </w:r>
      <w:r>
        <w:rPr>
          <w:color w:val="000000"/>
        </w:rPr>
        <w:t xml:space="preserve">Um estudo foi realizado, com vistas a permitir que </w:t>
      </w:r>
      <w:r w:rsidR="00243A39">
        <w:rPr>
          <w:color w:val="000000"/>
        </w:rPr>
        <w:t>os próprios usuários</w:t>
      </w:r>
      <w:r>
        <w:rPr>
          <w:color w:val="000000"/>
        </w:rPr>
        <w:t>, desde que habilitados, realizem empréstimos e devoluções no laboratório, sem a necessidade de um operador local do sistema</w:t>
      </w:r>
      <w:r>
        <w:t>.</w:t>
      </w:r>
    </w:p>
    <w:p w14:paraId="50FD62DF" w14:textId="77777777" w:rsidR="00C3188B" w:rsidRDefault="00C3188B" w:rsidP="00C3188B">
      <w:r w:rsidRPr="00C3188B">
        <w:lastRenderedPageBreak/>
        <w:t xml:space="preserve">Assim temos o esquemático geral dado pela </w:t>
      </w:r>
      <w:r w:rsidR="006F3705">
        <w:t>F</w:t>
      </w:r>
      <w:r w:rsidRPr="00C3188B">
        <w:t xml:space="preserve">igura 1. </w:t>
      </w:r>
    </w:p>
    <w:p w14:paraId="23C6F2EF" w14:textId="77777777" w:rsidR="00C3188B" w:rsidRPr="00772AFB" w:rsidRDefault="00C3188B" w:rsidP="00C3188B"/>
    <w:p w14:paraId="22628036" w14:textId="77777777" w:rsidR="00C3188B" w:rsidRDefault="00C3188B" w:rsidP="00C3188B">
      <w:pPr>
        <w:pStyle w:val="Legenda"/>
        <w:ind w:left="270"/>
      </w:pPr>
      <w:bookmarkStart w:id="3" w:name="_Toc26665060"/>
      <w:r w:rsidRPr="00772AFB">
        <w:t xml:space="preserve">Figura </w:t>
      </w:r>
      <w:r>
        <w:fldChar w:fldCharType="begin"/>
      </w:r>
      <w:r>
        <w:instrText xml:space="preserve"> SEQ Figura \* ARABIC </w:instrText>
      </w:r>
      <w:r>
        <w:fldChar w:fldCharType="separate"/>
      </w:r>
      <w:r>
        <w:rPr>
          <w:noProof/>
        </w:rPr>
        <w:t>1</w:t>
      </w:r>
      <w:r>
        <w:rPr>
          <w:noProof/>
        </w:rPr>
        <w:fldChar w:fldCharType="end"/>
      </w:r>
      <w:r>
        <w:t xml:space="preserve"> – </w:t>
      </w:r>
      <w:r w:rsidR="006F3705" w:rsidRPr="006F3705">
        <w:t xml:space="preserve">Esquemático geral do </w:t>
      </w:r>
      <w:r w:rsidR="006F3705">
        <w:t>p</w:t>
      </w:r>
      <w:r w:rsidR="006F3705" w:rsidRPr="006F3705">
        <w:t>rojeto</w:t>
      </w:r>
      <w:bookmarkEnd w:id="3"/>
    </w:p>
    <w:p w14:paraId="37DD52BD" w14:textId="77777777" w:rsidR="00C3188B" w:rsidRPr="00772AFB" w:rsidRDefault="006F3705" w:rsidP="00B31B88">
      <w:pPr>
        <w:ind w:left="270"/>
      </w:pPr>
      <w:r>
        <w:rPr>
          <w:noProof/>
        </w:rPr>
        <w:drawing>
          <wp:inline distT="0" distB="0" distL="0" distR="0" wp14:anchorId="60FF8E6C" wp14:editId="4707B2C8">
            <wp:extent cx="5760720" cy="32404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resentação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BBDC33" w14:textId="77777777" w:rsidR="00C3188B" w:rsidRPr="00FE0F3F" w:rsidRDefault="00C3188B" w:rsidP="00C3188B">
      <w:pPr>
        <w:spacing w:line="240" w:lineRule="auto"/>
        <w:ind w:left="284"/>
        <w:rPr>
          <w:sz w:val="18"/>
        </w:rPr>
      </w:pPr>
      <w:r w:rsidRPr="00FE0F3F">
        <w:rPr>
          <w:sz w:val="18"/>
        </w:rPr>
        <w:t>Fonte: Produção do próprio autor.</w:t>
      </w:r>
    </w:p>
    <w:p w14:paraId="01FB6B92" w14:textId="77777777" w:rsidR="00C3188B" w:rsidRDefault="00C3188B" w:rsidP="00C3188B"/>
    <w:p w14:paraId="255A67C1" w14:textId="77777777" w:rsidR="00C3188B" w:rsidRDefault="006F3705" w:rsidP="00C3188B">
      <w:r>
        <w:t>Na</w:t>
      </w:r>
      <w:r w:rsidRPr="006F3705">
        <w:t xml:space="preserve"> </w:t>
      </w:r>
      <w:r>
        <w:t>F</w:t>
      </w:r>
      <w:r w:rsidRPr="006F3705">
        <w:t>iguras 2</w:t>
      </w:r>
      <w:r>
        <w:t xml:space="preserve"> é</w:t>
      </w:r>
      <w:r w:rsidRPr="006F3705">
        <w:t xml:space="preserve"> apresentado o esquemático em relação à interface de aquisição e vínculo do usuário com o kit ou equipamento e como ele se relaciona com o banco de dados.</w:t>
      </w:r>
    </w:p>
    <w:p w14:paraId="184B14EF" w14:textId="77777777" w:rsidR="00C3188B" w:rsidRDefault="00C3188B" w:rsidP="00C3188B"/>
    <w:p w14:paraId="136ED9B0" w14:textId="77777777" w:rsidR="006F3705" w:rsidRDefault="006F3705" w:rsidP="006F3705">
      <w:pPr>
        <w:pStyle w:val="Legenda"/>
        <w:ind w:left="270"/>
      </w:pPr>
      <w:bookmarkStart w:id="4" w:name="_Toc26665061"/>
      <w:r w:rsidRPr="00772AFB">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6F3705">
        <w:t>Esquemático de Reconhecimento do Usuário, Kits ou Equipamento e inserindo no Banco de Dados</w:t>
      </w:r>
      <w:bookmarkEnd w:id="4"/>
    </w:p>
    <w:p w14:paraId="1EA1E5A5" w14:textId="77777777" w:rsidR="006F3705" w:rsidRPr="006F3705" w:rsidRDefault="006F3705" w:rsidP="006F3705">
      <w:r>
        <w:rPr>
          <w:noProof/>
        </w:rPr>
        <w:lastRenderedPageBreak/>
        <w:drawing>
          <wp:inline distT="0" distB="0" distL="0" distR="0" wp14:anchorId="0D626B91" wp14:editId="13C5430A">
            <wp:extent cx="5760720" cy="32397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de2.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43F3A0F7" w14:textId="77777777" w:rsidR="006F3705" w:rsidRPr="00772AFB" w:rsidRDefault="006F3705" w:rsidP="006F3705"/>
    <w:p w14:paraId="7472FC25" w14:textId="77777777" w:rsidR="006F3705" w:rsidRPr="00FE0F3F" w:rsidRDefault="006F3705" w:rsidP="006F3705">
      <w:pPr>
        <w:spacing w:line="240" w:lineRule="auto"/>
        <w:ind w:left="284"/>
        <w:rPr>
          <w:sz w:val="18"/>
        </w:rPr>
      </w:pPr>
      <w:r w:rsidRPr="00FE0F3F">
        <w:rPr>
          <w:sz w:val="18"/>
        </w:rPr>
        <w:t>Fonte: Produção do próprio autor.</w:t>
      </w:r>
    </w:p>
    <w:p w14:paraId="7A3FFE2A" w14:textId="77777777" w:rsidR="006F3705" w:rsidRDefault="006F3705" w:rsidP="00C3188B"/>
    <w:p w14:paraId="040692AA" w14:textId="77777777" w:rsidR="00C3188B" w:rsidRDefault="006F3705" w:rsidP="00C3188B">
      <w:r w:rsidRPr="006F3705">
        <w:t xml:space="preserve">Como mostrado na Figura 2, a interface web vai ser capaz de criar o vínculo entre o aluno e o equipamento ou kit utilizando o leitor de código de barras e insere </w:t>
      </w:r>
      <w:r w:rsidR="00243A39" w:rsidRPr="006F3705">
        <w:t>nos bancos</w:t>
      </w:r>
      <w:r w:rsidRPr="006F3705">
        <w:t xml:space="preserve"> de dados o empréstimo feito.</w:t>
      </w:r>
    </w:p>
    <w:p w14:paraId="0B352B8C" w14:textId="77777777" w:rsidR="008223BD" w:rsidRPr="003E5A59" w:rsidRDefault="008223BD" w:rsidP="003E5A59"/>
    <w:p w14:paraId="11D45EA6" w14:textId="77777777" w:rsidR="003E5A59" w:rsidRDefault="003E5A59" w:rsidP="003E5A59">
      <w:pPr>
        <w:pStyle w:val="Ttulo2"/>
      </w:pPr>
      <w:bookmarkStart w:id="5" w:name="_Toc26665209"/>
      <w:r>
        <w:t>Justificativa</w:t>
      </w:r>
      <w:bookmarkEnd w:id="5"/>
    </w:p>
    <w:p w14:paraId="1B3FB00B" w14:textId="77777777" w:rsidR="006F3705" w:rsidRDefault="006F3705" w:rsidP="006F3705">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14:paraId="75515023" w14:textId="77777777" w:rsidR="006F3705" w:rsidRDefault="006F3705" w:rsidP="006F3705"/>
    <w:p w14:paraId="4B7C4D1E" w14:textId="77777777" w:rsidR="006F3705" w:rsidRDefault="006F3705" w:rsidP="006F3705">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14:paraId="7AA76238" w14:textId="77777777" w:rsidR="006F3705" w:rsidRDefault="006F3705" w:rsidP="006F3705"/>
    <w:p w14:paraId="026FF4E2" w14:textId="77777777" w:rsidR="006F3705" w:rsidRDefault="006F3705" w:rsidP="006F3705">
      <w:r>
        <w:t xml:space="preserve">Os referidos equipamentos são de alto custo e são utilizados nas aulas práticas, o que torna necessário ter um controle minimamente estruturado dos empréstimos para que não haja perdas, prejuízos e aulas práticas com alunos sem equipamentos. Para este controle, os dados do </w:t>
      </w:r>
      <w:r>
        <w:lastRenderedPageBreak/>
        <w:t xml:space="preserve">equipamento e do usuário que fez a solicitação devem ser armazenados corretamente para que, caso ocorra algum problema com o equipamento, sejam tomadas atitudes necessárias para resolvê-lo, ou caso seja utilizado em alguma outra aula, não possa ser emprestado. </w:t>
      </w:r>
    </w:p>
    <w:p w14:paraId="1C12435E" w14:textId="77777777" w:rsidR="006F3705" w:rsidRDefault="006F3705" w:rsidP="006F3705"/>
    <w:p w14:paraId="03AF28A6" w14:textId="77777777" w:rsidR="006F3705" w:rsidRDefault="006F3705" w:rsidP="006F3705">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14:paraId="71B714F6" w14:textId="77777777" w:rsidR="006F3705" w:rsidRDefault="006F3705" w:rsidP="006F3705"/>
    <w:p w14:paraId="17AC0519" w14:textId="77777777" w:rsidR="006F3705" w:rsidRDefault="006F3705" w:rsidP="006F3705">
      <w:r>
        <w:t>Manter um histórico de empréstimos também pode ser útil para evitar o uso excessivo de um mesmo equipamento, podendo-se planejar um revezamento daqueles disponíveis.</w:t>
      </w:r>
    </w:p>
    <w:p w14:paraId="3D4C60EE" w14:textId="77777777" w:rsidR="006F3705" w:rsidRDefault="006F3705" w:rsidP="006F3705"/>
    <w:p w14:paraId="362F63ED" w14:textId="77777777" w:rsidR="006F3705" w:rsidRDefault="006F3705" w:rsidP="006F3705">
      <w:r>
        <w:t>O sistema proposto propiciará o uso dos equipamentos fora do laboratório, pois haverá um monitoramento de suas localizações através de módulos baseados em RTLS, que registrarão continuamente as posições geográficas dos equipamentos no BD.</w:t>
      </w:r>
    </w:p>
    <w:p w14:paraId="5319504A" w14:textId="77777777" w:rsidR="006F3705" w:rsidRDefault="006F3705" w:rsidP="006F3705"/>
    <w:p w14:paraId="0D2A14E2" w14:textId="77777777" w:rsidR="006F3705" w:rsidRDefault="006F3705" w:rsidP="006F3705">
      <w:r>
        <w:t>Foi pesquisado a forma de como será realizado o acesso à interface web e ao banco de dados. A solução RTLS foi projetada tendo em vista os custos envolvidos, autonomia, além da adequação e posicionamento desta eletrônica embarcada nos equipamentos do laboratório.</w:t>
      </w:r>
    </w:p>
    <w:p w14:paraId="226FC818" w14:textId="77777777" w:rsidR="006F3705" w:rsidRDefault="006F3705" w:rsidP="006F3705"/>
    <w:p w14:paraId="355BF7B8" w14:textId="77777777" w:rsidR="006F3705" w:rsidRPr="006F3705" w:rsidRDefault="006F3705" w:rsidP="006F3705">
      <w:r>
        <w:t>Além disso, um modelo de ‘autoatendimento’ é apresentado. Ele permite que o próprio usuário, desde que com acesso autorizado, retire ou entregue os equipamentos e kits sem intermédio de um funcionário. Isso facilita e agiliza ainda mais e evitando ainda mais erros, sem perder o o históricos de empréstimos.</w:t>
      </w:r>
    </w:p>
    <w:p w14:paraId="243B0DC2" w14:textId="77777777" w:rsidR="003E5A59" w:rsidRDefault="003E5A59" w:rsidP="003E5A59">
      <w:pPr>
        <w:pStyle w:val="Ttulo2"/>
      </w:pPr>
      <w:bookmarkStart w:id="6" w:name="_Toc26665210"/>
      <w:r>
        <w:t>Objetivos</w:t>
      </w:r>
      <w:bookmarkEnd w:id="6"/>
    </w:p>
    <w:p w14:paraId="088BA2FF" w14:textId="77777777" w:rsidR="006F3705" w:rsidRDefault="006F3705" w:rsidP="00CC0D82">
      <w:pPr>
        <w:pStyle w:val="Ttulo3"/>
      </w:pPr>
      <w:bookmarkStart w:id="7" w:name="_Toc26665211"/>
      <w:r>
        <w:t>Objetivo Geral</w:t>
      </w:r>
      <w:bookmarkEnd w:id="7"/>
    </w:p>
    <w:p w14:paraId="6FF8CA1B" w14:textId="77777777" w:rsidR="006F3705" w:rsidRPr="006F3705" w:rsidRDefault="006F3705" w:rsidP="006F3705">
      <w:r w:rsidRPr="006F3705">
        <w:t xml:space="preserve">O projeto tem como objetivo geral a simplificação e automatização do gerenciamento de empréstimos de equipamentos e kits no Laboratório de Eletrônica do Departamento de Engenharia Elétrica da UFES. Este sistema obtém de forma automatizada o código do </w:t>
      </w:r>
      <w:r w:rsidRPr="006F3705">
        <w:lastRenderedPageBreak/>
        <w:t>equipamento e matrícula do estudante através do código de barras, data de empréstimo e entrega e além de informações adicionais para geração de relatórios.</w:t>
      </w:r>
    </w:p>
    <w:p w14:paraId="366E53DD" w14:textId="77777777" w:rsidR="006F3705" w:rsidRPr="006F3705" w:rsidRDefault="006F3705" w:rsidP="00CC0D82">
      <w:pPr>
        <w:pStyle w:val="Ttulo3"/>
      </w:pPr>
      <w:bookmarkStart w:id="8" w:name="_Toc26665212"/>
      <w:r>
        <w:t>Objetivo</w:t>
      </w:r>
      <w:r w:rsidR="00243A39">
        <w:t>s</w:t>
      </w:r>
      <w:r>
        <w:t xml:space="preserve"> Específico</w:t>
      </w:r>
      <w:r w:rsidR="00243A39">
        <w:t>s</w:t>
      </w:r>
      <w:bookmarkEnd w:id="8"/>
    </w:p>
    <w:p w14:paraId="4194080C" w14:textId="77777777" w:rsidR="006F3705" w:rsidRDefault="006F3705" w:rsidP="006F3705">
      <w:r>
        <w:t>Os objetivos estão listados nos tópicos a seguir:</w:t>
      </w:r>
    </w:p>
    <w:p w14:paraId="67058821" w14:textId="77777777" w:rsidR="006F3705" w:rsidRDefault="006F3705" w:rsidP="006F3705">
      <w:pPr>
        <w:pStyle w:val="PargrafodaLista"/>
        <w:numPr>
          <w:ilvl w:val="0"/>
          <w:numId w:val="28"/>
        </w:numPr>
      </w:pPr>
      <w:r>
        <w:t>Desenvolver um sistema para fazer a leitura dos códigos de barra presente na carteira de estudante no equipamento;</w:t>
      </w:r>
    </w:p>
    <w:p w14:paraId="5A4436AC" w14:textId="77777777" w:rsidR="006F3705" w:rsidRDefault="006F3705" w:rsidP="006F3705">
      <w:pPr>
        <w:pStyle w:val="PargrafodaLista"/>
        <w:numPr>
          <w:ilvl w:val="0"/>
          <w:numId w:val="28"/>
        </w:numPr>
      </w:pPr>
      <w:r>
        <w:t>Fazer sistema de banco de dados que irá armazenar os dados dos empréstimos;</w:t>
      </w:r>
    </w:p>
    <w:p w14:paraId="05F258C7" w14:textId="77777777" w:rsidR="006F3705" w:rsidRDefault="006F3705" w:rsidP="006F3705">
      <w:pPr>
        <w:pStyle w:val="PargrafodaLista"/>
        <w:numPr>
          <w:ilvl w:val="0"/>
          <w:numId w:val="28"/>
        </w:numPr>
      </w:pPr>
      <w:r>
        <w:t>Estudar um sistema barato e discreto que insere no BD a localização do equipamento (RTLS);</w:t>
      </w:r>
    </w:p>
    <w:p w14:paraId="3D447A2C" w14:textId="77777777" w:rsidR="006F3705" w:rsidRDefault="006F3705" w:rsidP="006F3705">
      <w:pPr>
        <w:pStyle w:val="PargrafodaLista"/>
        <w:numPr>
          <w:ilvl w:val="0"/>
          <w:numId w:val="28"/>
        </w:numPr>
      </w:pPr>
      <w:r>
        <w:t>Desenvolver uma interface web para fazer o controle dos empréstimos de maneira automatizada e que seja integrada ao sistema de leitura do código de barras;</w:t>
      </w:r>
    </w:p>
    <w:p w14:paraId="070FC673" w14:textId="77777777" w:rsidR="006F3705" w:rsidRDefault="006F3705" w:rsidP="006F3705">
      <w:pPr>
        <w:pStyle w:val="PargrafodaLista"/>
        <w:numPr>
          <w:ilvl w:val="0"/>
          <w:numId w:val="28"/>
        </w:numPr>
      </w:pPr>
      <w:r>
        <w:t>Desenvolver um estudo de como poderia ser feito um sistema de ‘autoatendimento’.</w:t>
      </w:r>
    </w:p>
    <w:p w14:paraId="033CE2CD" w14:textId="77777777" w:rsidR="003E5A59" w:rsidRPr="003E5A59" w:rsidRDefault="003E5A59" w:rsidP="003E5A59"/>
    <w:p w14:paraId="51D58EB7" w14:textId="77777777" w:rsidR="008B56A4" w:rsidRDefault="008B56A4" w:rsidP="008B56A4"/>
    <w:p w14:paraId="08D0DDD3" w14:textId="77777777" w:rsidR="00F74D38" w:rsidRDefault="00F74D38">
      <w:pPr>
        <w:spacing w:line="240" w:lineRule="auto"/>
        <w:jc w:val="left"/>
      </w:pPr>
      <w:r>
        <w:br w:type="page"/>
      </w:r>
    </w:p>
    <w:p w14:paraId="4FDA9BE0" w14:textId="77777777" w:rsidR="00713B9E" w:rsidRDefault="00BC775B" w:rsidP="0076010F">
      <w:pPr>
        <w:pStyle w:val="Ttulo1"/>
      </w:pPr>
      <w:bookmarkStart w:id="9" w:name="_Toc26665213"/>
      <w:r>
        <w:lastRenderedPageBreak/>
        <w:t>DESENVOLVIMENTO</w:t>
      </w:r>
      <w:bookmarkEnd w:id="9"/>
    </w:p>
    <w:p w14:paraId="109AD15F" w14:textId="77777777" w:rsidR="00BC775B" w:rsidRPr="00BC775B" w:rsidRDefault="00BC775B" w:rsidP="00BC775B">
      <w:pPr>
        <w:pStyle w:val="Ttulo2"/>
      </w:pPr>
      <w:bookmarkStart w:id="10" w:name="_Toc26665214"/>
      <w:r w:rsidRPr="00BC775B">
        <w:t>Embasamento Teórico</w:t>
      </w:r>
      <w:bookmarkEnd w:id="10"/>
    </w:p>
    <w:p w14:paraId="1E5ED9B1" w14:textId="77777777" w:rsidR="00BC775B" w:rsidRDefault="00BC775B" w:rsidP="00CC0D82">
      <w:pPr>
        <w:pStyle w:val="Ttulo3"/>
      </w:pPr>
      <w:bookmarkStart w:id="11" w:name="_Toc26665215"/>
      <w:r w:rsidRPr="00BC775B">
        <w:t>Automatização de Processos</w:t>
      </w:r>
      <w:bookmarkEnd w:id="11"/>
    </w:p>
    <w:p w14:paraId="37D22D46" w14:textId="77777777" w:rsidR="00BC775B" w:rsidRDefault="00BC775B" w:rsidP="00BC775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14:paraId="151FA555" w14:textId="77777777" w:rsidR="00BC775B" w:rsidRDefault="00BC775B" w:rsidP="00BC775B"/>
    <w:p w14:paraId="7A166B9E" w14:textId="77777777" w:rsidR="00BC775B" w:rsidRDefault="00BC775B" w:rsidP="00BC775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14:paraId="492B8003" w14:textId="77777777" w:rsidR="00BC775B" w:rsidRDefault="00BC775B" w:rsidP="00BC775B"/>
    <w:p w14:paraId="24DAD76C" w14:textId="77777777" w:rsidR="00BC775B" w:rsidRPr="00BC775B" w:rsidRDefault="00BC775B" w:rsidP="00BC775B">
      <w:r>
        <w:t>A automação em processos industriais foi abordada nas disciplinas de Controle Inteligente e Sistemas Realimentados durante o curso, nas quais foram apresentados diversos meios de controlar o processo. Neste projeto será desenvolvido, principalmente, um sistema de software e hardware para automatizar o processo de empréstimos de equipamentos do laboratório.</w:t>
      </w:r>
    </w:p>
    <w:p w14:paraId="7A870606" w14:textId="77777777" w:rsidR="00BC775B" w:rsidRDefault="00BC775B" w:rsidP="00CC0D82">
      <w:pPr>
        <w:pStyle w:val="Ttulo3"/>
      </w:pPr>
      <w:bookmarkStart w:id="12" w:name="_Toc26665216"/>
      <w:r w:rsidRPr="00BC775B">
        <w:t>Aplicação web</w:t>
      </w:r>
      <w:bookmarkEnd w:id="12"/>
    </w:p>
    <w:p w14:paraId="28FF1270" w14:textId="77777777" w:rsidR="000D57EA" w:rsidRDefault="000D57EA" w:rsidP="000D57EA">
      <w:r>
        <w:t>Uma aplicação web é um software que é instalado em um servidor web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14:paraId="5C7308B6" w14:textId="77777777" w:rsidR="000D57EA" w:rsidRDefault="000D57EA" w:rsidP="000D57EA"/>
    <w:p w14:paraId="44220688" w14:textId="77777777" w:rsidR="000D57EA" w:rsidRDefault="000D57EA" w:rsidP="000D57EA">
      <w:r>
        <w:t xml:space="preserve">As aplicações web se diferenciam das aplicações ‘desktop’, pois não precisam de instalação no computador, são acessíveis de qualquer lugar com Internet, não dependem do sistema operacional (todo o processamento de funções e instruções é feito no servidor web) e o </w:t>
      </w:r>
      <w:r>
        <w:lastRenderedPageBreak/>
        <w:t>navegador funciona apenas como uma interface da aplicação (ACADEMIA DO CÓDIGO, 2016). Essas vantagens de aplicação web foram vistas principalmente na disciplina Redes de Computadores e de Automação.</w:t>
      </w:r>
    </w:p>
    <w:p w14:paraId="68617621" w14:textId="77777777" w:rsidR="000D57EA" w:rsidRDefault="000D57EA" w:rsidP="000D57EA"/>
    <w:p w14:paraId="7DFDD150" w14:textId="77777777" w:rsidR="00BC775B" w:rsidRDefault="000D57EA" w:rsidP="000D57EA">
      <w:r>
        <w:t>Os frameworks em desenvolvimento de software são uma abstração, unindo códigos comuns entre vários projetos de software e provendo uma funcionalidade genérica (WIKIPÉDIA, 2013).  Para o desenvolvimento desse software será utilizada a framework CakePHP (CAKEPHP, 2017), que torna a construção de aplicativos da web mais simples, mais rápida e com menos código.</w:t>
      </w:r>
    </w:p>
    <w:p w14:paraId="0D53D789" w14:textId="77777777" w:rsidR="000D57EA" w:rsidRDefault="000D57EA" w:rsidP="000D57EA"/>
    <w:p w14:paraId="648064C8" w14:textId="77777777" w:rsidR="000D57EA" w:rsidRDefault="000D57EA" w:rsidP="000D57EA">
      <w:pPr>
        <w:pStyle w:val="Ttulo4"/>
      </w:pPr>
      <w:bookmarkStart w:id="13" w:name="_Toc26665217"/>
      <w:r>
        <w:t>HTML</w:t>
      </w:r>
      <w:bookmarkEnd w:id="13"/>
    </w:p>
    <w:p w14:paraId="2CA72779" w14:textId="77777777" w:rsidR="000D57EA" w:rsidRDefault="000D57EA" w:rsidP="000D57EA"/>
    <w:p w14:paraId="23A20621" w14:textId="77777777" w:rsidR="000D57EA" w:rsidRDefault="000D57EA" w:rsidP="000D57EA">
      <w:r>
        <w:t>HTML é uma linguagem de computador desenvolvida para permitir a criação de sites. Esses sites podem ser visualizados por qualquer pessoa conectada à Internet (YOUR HTML SOURCE, 2014).</w:t>
      </w:r>
    </w:p>
    <w:p w14:paraId="19D1EA2C" w14:textId="77777777" w:rsidR="000D57EA" w:rsidRDefault="000D57EA" w:rsidP="000D57EA"/>
    <w:p w14:paraId="251146B8" w14:textId="77777777" w:rsidR="000D57EA" w:rsidRDefault="000D57EA" w:rsidP="000D57EA">
      <w:r>
        <w:t xml:space="preserve">O HTML consiste em uma série de códigos de acesso digitados em um arquivo de texto pelo autor do site - essas são as </w:t>
      </w:r>
      <w:r w:rsidRPr="006D0294">
        <w:rPr>
          <w:i/>
          <w:iCs/>
        </w:rPr>
        <w:t>tags</w:t>
      </w:r>
      <w:r>
        <w:t xml:space="preserve">. O texto é salvo como um arquivo </w:t>
      </w:r>
      <w:r w:rsidR="006D0294">
        <w:t>HTML</w:t>
      </w:r>
      <w:r>
        <w:t xml:space="preserve"> e visualizado através de um navegador, como o </w:t>
      </w:r>
      <w:r w:rsidRPr="006D0294">
        <w:rPr>
          <w:i/>
          <w:iCs/>
        </w:rPr>
        <w:t>Internet Explorer</w:t>
      </w:r>
      <w:r>
        <w:t xml:space="preserve"> ou o </w:t>
      </w:r>
      <w:r w:rsidRPr="006D0294">
        <w:rPr>
          <w:i/>
          <w:iCs/>
        </w:rPr>
        <w:t>Google Chrome</w:t>
      </w:r>
      <w:r>
        <w:t xml:space="preserve">. Este navegador lê o arquivo e converte o texto em um formulário visível, esperando renderizar a página como o autor pretendia. Escrever seu próprio HTML implica usar </w:t>
      </w:r>
      <w:r w:rsidRPr="006D0294">
        <w:rPr>
          <w:i/>
          <w:iCs/>
        </w:rPr>
        <w:t>tags</w:t>
      </w:r>
      <w:r>
        <w:t xml:space="preserve"> corretamente para criar sua visão (YOUR HTML SOURCE, 2014).</w:t>
      </w:r>
    </w:p>
    <w:p w14:paraId="22D2C52E" w14:textId="77777777" w:rsidR="000D57EA" w:rsidRDefault="000D57EA" w:rsidP="000D57EA"/>
    <w:p w14:paraId="0AE3425E" w14:textId="77777777" w:rsidR="006D0294" w:rsidRDefault="006D0294" w:rsidP="006D0294">
      <w:pPr>
        <w:pStyle w:val="Ttulo4"/>
      </w:pPr>
      <w:bookmarkStart w:id="14" w:name="_Toc26665218"/>
      <w:r>
        <w:t>PHP</w:t>
      </w:r>
      <w:bookmarkEnd w:id="14"/>
    </w:p>
    <w:p w14:paraId="4B75BCA8" w14:textId="77777777" w:rsidR="006D0294" w:rsidRDefault="006D0294" w:rsidP="006D0294"/>
    <w:p w14:paraId="7ED34ED2" w14:textId="77777777" w:rsidR="006D0294" w:rsidRDefault="006D0294" w:rsidP="006D0294">
      <w:r>
        <w:t xml:space="preserve">PHP significa </w:t>
      </w:r>
      <w:r w:rsidRPr="006D0294">
        <w:rPr>
          <w:i/>
          <w:iCs/>
        </w:rPr>
        <w:t>Hypertext Preprocessor</w:t>
      </w:r>
      <w:r>
        <w:t>. É uma linguagem de script de código aberto, do lado do servidor, usada para o desenvolvimento de aplicativos da web. Por linguagem de script, entendemos um programa baseado em script (linhas de código) escrito para a automação de tarefas (STUDY.COM, 2015).</w:t>
      </w:r>
    </w:p>
    <w:p w14:paraId="0B83CDAC" w14:textId="77777777" w:rsidR="006D0294" w:rsidRDefault="006D0294" w:rsidP="006D0294"/>
    <w:p w14:paraId="5A75EADE" w14:textId="77777777" w:rsidR="006D0294" w:rsidRDefault="006D0294" w:rsidP="006D0294">
      <w:r>
        <w:t xml:space="preserve">As páginas da web podem ser projetadas usando HTML. Com o HTML, a execução do código é feita no navegador do usuário (lado do cliente). Por outro lado, com a linguagem de script do </w:t>
      </w:r>
      <w:r>
        <w:lastRenderedPageBreak/>
        <w:t>lado do servidor PHP, ela é executada no servidor antes de chegar ao navegador da web do usuário (STUDY.COM, 2015).</w:t>
      </w:r>
    </w:p>
    <w:p w14:paraId="78C02701" w14:textId="77777777" w:rsidR="006D0294" w:rsidRDefault="006D0294" w:rsidP="006D0294"/>
    <w:p w14:paraId="7EA541D4" w14:textId="77777777" w:rsidR="006D0294" w:rsidRDefault="006D0294" w:rsidP="006D0294">
      <w:r>
        <w:t>O PHP pode ser incorporado em HTML e é adequado para o desenvolvimento da web e a criação de páginas da web dinâmicas para aplicativos da web, aplicativos de comércio eletrônico e aplicativos de banco de dados. É considerada uma linguagem amigável, com capacidade de se conectar facilmente ao MySQL, Oracle e outros bancos de dados (STUDY.COM, 2015).</w:t>
      </w:r>
    </w:p>
    <w:p w14:paraId="24DB5495" w14:textId="77777777" w:rsidR="006D0294" w:rsidRDefault="006D0294" w:rsidP="006D0294"/>
    <w:p w14:paraId="0D48A7A2" w14:textId="77777777" w:rsidR="006D0294" w:rsidRDefault="006D0294" w:rsidP="006D0294">
      <w:pPr>
        <w:pStyle w:val="Ttulo4"/>
      </w:pPr>
      <w:bookmarkStart w:id="15" w:name="_Toc26665219"/>
      <w:r>
        <w:t>JavaScript</w:t>
      </w:r>
      <w:bookmarkEnd w:id="15"/>
    </w:p>
    <w:p w14:paraId="37539A9D" w14:textId="77777777" w:rsidR="006D0294" w:rsidRDefault="006D0294" w:rsidP="006D0294"/>
    <w:p w14:paraId="1D5F4BAF" w14:textId="77777777" w:rsidR="006D0294" w:rsidRDefault="006D0294" w:rsidP="006D0294">
      <w:r>
        <w:t xml:space="preserve">JavaScript é uma das linguagens de programação mais populares do mundo. Geralmente, o JavaScript é mencionado como uma linguagem projetada principalmente para o desenvolvimento web </w:t>
      </w:r>
      <w:r w:rsidRPr="006D0294">
        <w:rPr>
          <w:i/>
          <w:iCs/>
        </w:rPr>
        <w:t>front-end</w:t>
      </w:r>
      <w:r>
        <w:t xml:space="preserve"> (QUORA, 2017).</w:t>
      </w:r>
    </w:p>
    <w:p w14:paraId="6BE73976" w14:textId="77777777" w:rsidR="006D0294" w:rsidRDefault="006D0294" w:rsidP="006D0294"/>
    <w:p w14:paraId="2094493F" w14:textId="77777777" w:rsidR="006D0294" w:rsidRDefault="006D0294" w:rsidP="006D0294">
      <w:r>
        <w:t>Existem vários lugares diferentes onde o JavaScript pode ser usado, mas o local mais comum para usá-lo é em uma página da web. De fato, para a maioria das pessoas que usa JavaScript, em uma página da web é o único local onde elas o usam (QUORA, 2017).</w:t>
      </w:r>
    </w:p>
    <w:p w14:paraId="73CAC695" w14:textId="77777777" w:rsidR="006D0294" w:rsidRDefault="006D0294" w:rsidP="006D0294"/>
    <w:p w14:paraId="45313405" w14:textId="77777777" w:rsidR="006D0294" w:rsidRPr="006D0294" w:rsidRDefault="006D0294" w:rsidP="006D0294">
      <w:r>
        <w:t xml:space="preserve">JavaScript é uma linguagem de script de cliente usada para criar páginas da web. É usado quando uma página da web deve ser dinâmica e adicionar efeitos especiais em páginas como </w:t>
      </w:r>
      <w:r w:rsidRPr="006D0294">
        <w:rPr>
          <w:i/>
          <w:iCs/>
        </w:rPr>
        <w:t>rollover</w:t>
      </w:r>
      <w:r>
        <w:t xml:space="preserve">, </w:t>
      </w:r>
      <w:r w:rsidRPr="006D0294">
        <w:rPr>
          <w:i/>
          <w:iCs/>
        </w:rPr>
        <w:t>rollout</w:t>
      </w:r>
      <w:r>
        <w:t xml:space="preserve"> e muitos tipos de gráficos. É usado principalmente por todos os sites para fins de validação (QUORA, 2017).</w:t>
      </w:r>
    </w:p>
    <w:p w14:paraId="0BA58141" w14:textId="77777777" w:rsidR="00BC775B" w:rsidRDefault="00BC775B" w:rsidP="00CC0D82">
      <w:pPr>
        <w:pStyle w:val="Ttulo3"/>
      </w:pPr>
      <w:bookmarkStart w:id="16" w:name="_Toc26665220"/>
      <w:r w:rsidRPr="00BC775B">
        <w:t>Banco de Dados</w:t>
      </w:r>
      <w:bookmarkEnd w:id="16"/>
    </w:p>
    <w:p w14:paraId="675C617E" w14:textId="77777777" w:rsidR="006D0294" w:rsidRDefault="006D0294" w:rsidP="006D0294">
      <w:r>
        <w:t>Um banco de dados é uma coleção de dados inter-relacionados, representando informações sobre um domínio específico, ou seja, sempre que for possível agrupar informações que se relacionam e tratam de um mesmo assunto, pode-se dizer que tenho um banco de dados (DEVMEDIA, 2014). Como exemplo de banco de dados pode-se citar um sistema de bibliotecas, uma agenda telefônica, um cadastro de clientes, dentre outros.</w:t>
      </w:r>
    </w:p>
    <w:p w14:paraId="5E151888" w14:textId="77777777" w:rsidR="006D0294" w:rsidRDefault="006D0294" w:rsidP="006D0294"/>
    <w:p w14:paraId="6A5AF99D" w14:textId="77777777" w:rsidR="006D0294" w:rsidRDefault="006D0294" w:rsidP="006D0294">
      <w:r>
        <w:t xml:space="preserve">Um sistema de gerenciamento de banco de dados (SGBD) é um software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14:paraId="3F26DE91" w14:textId="77777777" w:rsidR="006D0294" w:rsidRDefault="006D0294" w:rsidP="006D0294"/>
    <w:p w14:paraId="5135350B" w14:textId="77777777" w:rsidR="006D0294" w:rsidRDefault="006D0294" w:rsidP="006D0294">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14:paraId="0140D512" w14:textId="77777777" w:rsidR="006D0294" w:rsidRDefault="006D0294" w:rsidP="006D0294"/>
    <w:p w14:paraId="2F3AC07F" w14:textId="77777777" w:rsidR="006D0294" w:rsidRDefault="006D0294" w:rsidP="006D0294">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14:paraId="7BF7A160" w14:textId="77777777" w:rsidR="006D0294" w:rsidRDefault="006D0294" w:rsidP="006D0294"/>
    <w:p w14:paraId="65F6D207" w14:textId="77777777" w:rsidR="006D0294" w:rsidRDefault="006D0294" w:rsidP="006D0294">
      <w:r>
        <w:t>Para realizar consultas, inserir, editar e vincular dados armazenados no banco de dados, é usada uma linguagem baseada em consultas estruturadas chamada SQL (</w:t>
      </w:r>
      <w:r w:rsidRPr="006D0294">
        <w:rPr>
          <w:i/>
          <w:iCs/>
        </w:rPr>
        <w:t>Structured Query Language</w:t>
      </w:r>
      <w:r>
        <w:t>) (DEVMEDIA, 2014).</w:t>
      </w:r>
    </w:p>
    <w:p w14:paraId="48E43939" w14:textId="77777777" w:rsidR="006D0294" w:rsidRDefault="006D0294" w:rsidP="006D0294"/>
    <w:p w14:paraId="76742203" w14:textId="77777777" w:rsidR="006D0294" w:rsidRPr="006D0294" w:rsidRDefault="006D0294" w:rsidP="006D0294">
      <w:r>
        <w:t>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web (TECHTUDO, 2018).</w:t>
      </w:r>
    </w:p>
    <w:p w14:paraId="6049B2EA" w14:textId="77777777" w:rsidR="00BC775B" w:rsidRDefault="00BC775B" w:rsidP="00CC0D82">
      <w:pPr>
        <w:pStyle w:val="Ttulo3"/>
      </w:pPr>
      <w:bookmarkStart w:id="17" w:name="_Toc26665221"/>
      <w:r w:rsidRPr="00BC775B">
        <w:t>Sistema Embarcado</w:t>
      </w:r>
      <w:bookmarkEnd w:id="17"/>
    </w:p>
    <w:p w14:paraId="0661B585" w14:textId="77777777" w:rsidR="006D0294" w:rsidRDefault="006D0294" w:rsidP="006D0294">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14:paraId="6D7D621E" w14:textId="77777777" w:rsidR="006D0294" w:rsidRDefault="006D0294" w:rsidP="006D0294"/>
    <w:p w14:paraId="7E29F894" w14:textId="77777777" w:rsidR="006D0294" w:rsidRDefault="006D0294" w:rsidP="006D0294">
      <w:r>
        <w:t xml:space="preserve">Os sistemas embarcados estão por toda a nossa volta, e por essa razão, não se dá conta de sua capacidade computacional, já que está tão envolvido com tais mecanismos (OFICINA DA </w:t>
      </w:r>
      <w:r>
        <w:lastRenderedPageBreak/>
        <w:t>NET, 2017).  Há uma grande variedade de processadores disponíveis no mercado, o que leva ao desenvolvimento de vários sistemas.</w:t>
      </w:r>
    </w:p>
    <w:p w14:paraId="2B324452" w14:textId="77777777" w:rsidR="006D0294" w:rsidRDefault="006D0294" w:rsidP="006D0294"/>
    <w:p w14:paraId="4273CFB0" w14:textId="77777777" w:rsidR="006D0294" w:rsidRDefault="006D0294" w:rsidP="006D0294">
      <w:r>
        <w:t>Há muitas restrições em sistemas embarcados comparando com os computadores convencionais. Entre eles,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design do software. Deve ter um software eficaz para que seu sistema não enfrente problemas. Outra restrição que pode ser citada é a da execução. Isso é relevante porque vários aplicativos devem ser executados em um momento muito específico.</w:t>
      </w:r>
    </w:p>
    <w:p w14:paraId="6FF35ADE" w14:textId="77777777" w:rsidR="006D0294" w:rsidRDefault="006D0294" w:rsidP="006D0294"/>
    <w:p w14:paraId="65F1DEDF" w14:textId="77777777" w:rsidR="006D0294" w:rsidRDefault="006D0294" w:rsidP="006D0294">
      <w:r>
        <w:t xml:space="preserve">O sistema embarcado é dedicado a uma única finalidade, ou um pequeno conjunto de propósitos (COMPUTADOR PORTUGUÊS, 2017). Ele é dependente da sua aplicação. </w:t>
      </w:r>
    </w:p>
    <w:p w14:paraId="0B000454" w14:textId="77777777" w:rsidR="006D0294" w:rsidRDefault="006D0294" w:rsidP="006D0294"/>
    <w:p w14:paraId="1AB2D2E6" w14:textId="77777777" w:rsidR="006D0294" w:rsidRDefault="006D0294" w:rsidP="006D0294">
      <w:r>
        <w:t>Sistemas Embarcados foi abordado nas disciplinas como Sistemas Embarcados, Eletrônica Básica 1 e 2. Será utilizado este conceito para desenvolver o sistema que irá informar a localização do equipamento (RTLS) e também uma proposta que irá permitir o usuário retire/devolva o equipamento sem intermédio de um funcionário.</w:t>
      </w:r>
    </w:p>
    <w:p w14:paraId="595186DD" w14:textId="77777777" w:rsidR="00665A59" w:rsidRDefault="00665A59" w:rsidP="006D0294"/>
    <w:p w14:paraId="27AFA6CD" w14:textId="77777777" w:rsidR="00665A59" w:rsidRDefault="00665A59" w:rsidP="00CC0D82">
      <w:pPr>
        <w:pStyle w:val="Ttulo3"/>
      </w:pPr>
      <w:bookmarkStart w:id="18" w:name="_Toc26665222"/>
      <w:r>
        <w:t>Código de Barras</w:t>
      </w:r>
      <w:bookmarkEnd w:id="18"/>
    </w:p>
    <w:p w14:paraId="189ECA23" w14:textId="77777777" w:rsidR="00665A59" w:rsidRDefault="00665A59" w:rsidP="00665A59">
      <w:r>
        <w:t>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scanners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software aplicativo em dispositivos móveis com câmeras embutidas, como smartphones (ELECTRONIC IMAGING, 2016).</w:t>
      </w:r>
    </w:p>
    <w:p w14:paraId="1EBD5504" w14:textId="77777777" w:rsidR="00665A59" w:rsidRDefault="00665A59" w:rsidP="00665A59"/>
    <w:p w14:paraId="60734C0C" w14:textId="77777777" w:rsidR="00665A59" w:rsidRPr="00665A59" w:rsidRDefault="00665A59" w:rsidP="00665A59">
      <w:r>
        <w:t>A seguir, serão apresentados os tipos de códigos de barras atualmente disponíveis:</w:t>
      </w:r>
    </w:p>
    <w:p w14:paraId="42396125" w14:textId="77777777" w:rsidR="00665A59" w:rsidRDefault="00665A59" w:rsidP="00665A59">
      <w:pPr>
        <w:pStyle w:val="Ttulo4"/>
      </w:pPr>
      <w:bookmarkStart w:id="19" w:name="_Toc26665223"/>
      <w:r>
        <w:lastRenderedPageBreak/>
        <w:t>Code 39</w:t>
      </w:r>
      <w:bookmarkEnd w:id="19"/>
    </w:p>
    <w:p w14:paraId="2E509ACA" w14:textId="77777777" w:rsidR="009052F5" w:rsidRPr="009052F5" w:rsidRDefault="009052F5" w:rsidP="009052F5"/>
    <w:p w14:paraId="654F02C2" w14:textId="77777777" w:rsidR="0080312A" w:rsidRDefault="0080312A" w:rsidP="0080312A">
      <w:r>
        <w:t xml:space="preserve">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Se o espaço é uma preocupação, o Código 128 seria uma escolha melhor a considerar (ELECTRONIC IMAGING, 2016). </w:t>
      </w:r>
    </w:p>
    <w:p w14:paraId="2329C257" w14:textId="77777777" w:rsidR="0080312A" w:rsidRDefault="0080312A" w:rsidP="0080312A"/>
    <w:p w14:paraId="141152BC" w14:textId="77777777" w:rsidR="00665A59" w:rsidRDefault="0080312A" w:rsidP="0080312A">
      <w:r>
        <w:t xml:space="preserve">A Figura 3 mostra um exemplo de código de barras do tipo </w:t>
      </w:r>
      <w:r w:rsidRPr="0080312A">
        <w:rPr>
          <w:i/>
          <w:iCs/>
        </w:rPr>
        <w:t>Code 39</w:t>
      </w:r>
      <w:r>
        <w:t>.</w:t>
      </w:r>
    </w:p>
    <w:p w14:paraId="779FA294" w14:textId="77777777" w:rsidR="00665A59" w:rsidRDefault="00665A59" w:rsidP="00665A59"/>
    <w:p w14:paraId="422CEF04" w14:textId="77777777" w:rsidR="00B31B88" w:rsidRPr="009052F5" w:rsidRDefault="00B31B88" w:rsidP="00B31B88">
      <w:pPr>
        <w:pStyle w:val="Legenda"/>
        <w:ind w:left="1980"/>
        <w:rPr>
          <w:i/>
          <w:iCs/>
        </w:rPr>
      </w:pPr>
      <w:bookmarkStart w:id="20" w:name="_Toc26665062"/>
      <w:r>
        <w:t xml:space="preserve">Figura </w:t>
      </w:r>
      <w:r>
        <w:fldChar w:fldCharType="begin"/>
      </w:r>
      <w:r>
        <w:instrText xml:space="preserve"> SEQ Figura \* ARABIC </w:instrText>
      </w:r>
      <w:r>
        <w:fldChar w:fldCharType="separate"/>
      </w:r>
      <w:r w:rsidR="009052F5">
        <w:rPr>
          <w:noProof/>
        </w:rPr>
        <w:t>3</w:t>
      </w:r>
      <w:r>
        <w:fldChar w:fldCharType="end"/>
      </w:r>
      <w:r>
        <w:t xml:space="preserve"> – </w:t>
      </w:r>
      <w:r w:rsidR="009052F5" w:rsidRPr="009052F5">
        <w:t xml:space="preserve">Código de barras do tipo </w:t>
      </w:r>
      <w:r w:rsidR="009052F5" w:rsidRPr="009052F5">
        <w:rPr>
          <w:i/>
          <w:iCs/>
        </w:rPr>
        <w:t>Code 39</w:t>
      </w:r>
      <w:bookmarkEnd w:id="20"/>
    </w:p>
    <w:p w14:paraId="50DA51FB" w14:textId="77777777" w:rsidR="00B31B88" w:rsidRDefault="00B31B88" w:rsidP="00B31B88">
      <w:pPr>
        <w:pStyle w:val="Corpodetexto"/>
        <w:spacing w:line="240" w:lineRule="auto"/>
        <w:ind w:left="1980"/>
      </w:pPr>
      <w:r>
        <w:rPr>
          <w:noProof/>
          <w:color w:val="000000"/>
          <w:bdr w:val="none" w:sz="0" w:space="0" w:color="auto" w:frame="1"/>
        </w:rPr>
        <w:drawing>
          <wp:inline distT="0" distB="0" distL="0" distR="0" wp14:anchorId="11A9944D" wp14:editId="31AB1442">
            <wp:extent cx="2371090" cy="9994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090" cy="999490"/>
                    </a:xfrm>
                    <a:prstGeom prst="rect">
                      <a:avLst/>
                    </a:prstGeom>
                    <a:noFill/>
                    <a:ln>
                      <a:noFill/>
                    </a:ln>
                  </pic:spPr>
                </pic:pic>
              </a:graphicData>
            </a:graphic>
          </wp:inline>
        </w:drawing>
      </w:r>
    </w:p>
    <w:p w14:paraId="6287E8BE" w14:textId="77777777" w:rsidR="00B31B88" w:rsidRPr="00FE0F3F" w:rsidRDefault="00B31B88" w:rsidP="00B31B88">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12F8A3B5" w14:textId="77777777" w:rsidR="0080312A" w:rsidRPr="00665A59" w:rsidRDefault="0080312A" w:rsidP="00665A59"/>
    <w:p w14:paraId="67AD12B2" w14:textId="77777777" w:rsidR="00665A59" w:rsidRPr="00665A59" w:rsidRDefault="00665A59" w:rsidP="00665A59"/>
    <w:p w14:paraId="75B31C7D" w14:textId="77777777" w:rsidR="00665A59" w:rsidRDefault="00665A59" w:rsidP="00665A59">
      <w:pPr>
        <w:pStyle w:val="Ttulo4"/>
      </w:pPr>
      <w:bookmarkStart w:id="21" w:name="_Toc26665224"/>
      <w:r>
        <w:t>Code 128</w:t>
      </w:r>
      <w:bookmarkEnd w:id="21"/>
    </w:p>
    <w:p w14:paraId="7358E1D7" w14:textId="77777777" w:rsidR="009052F5" w:rsidRPr="009052F5" w:rsidRDefault="009052F5" w:rsidP="009052F5"/>
    <w:p w14:paraId="33DCEDD1" w14:textId="77777777" w:rsidR="009052F5" w:rsidRDefault="009052F5" w:rsidP="009052F5">
      <w:r>
        <w:t xml:space="preserve">Derivado do conjunto de caracteres ASCII 128 (0-9, a-z, A-Z e alguns caracteres especiais), esse código de barras compacto é amplamente utilizado em aplicativos de embalagem e transporte em todo o mundo (ELECTRONIC IMAGING, 2016). O </w:t>
      </w:r>
      <w:r w:rsidRPr="009052F5">
        <w:rPr>
          <w:i/>
          <w:iCs/>
        </w:rPr>
        <w:t>Code 128</w:t>
      </w:r>
      <w:r>
        <w:t xml:space="preserve"> possui uma configuração de comutação automática que permite aos usuários otimizar o tamanho do código de barras (ELECTRONIC IMAGING, 2016).</w:t>
      </w:r>
    </w:p>
    <w:p w14:paraId="3D9C3661" w14:textId="77777777" w:rsidR="009052F5" w:rsidRDefault="009052F5" w:rsidP="009052F5"/>
    <w:p w14:paraId="2CDEFDB5" w14:textId="77777777" w:rsidR="00665A59" w:rsidRDefault="009052F5" w:rsidP="009052F5">
      <w:r>
        <w:t xml:space="preserve">A Figura 4 mostra um exemplo de código de barras do tipo </w:t>
      </w:r>
      <w:r w:rsidRPr="009052F5">
        <w:rPr>
          <w:i/>
          <w:iCs/>
        </w:rPr>
        <w:t>Code</w:t>
      </w:r>
      <w:r>
        <w:t xml:space="preserve"> 128.</w:t>
      </w:r>
    </w:p>
    <w:p w14:paraId="01B7D3C3" w14:textId="77777777" w:rsidR="009052F5" w:rsidRDefault="009052F5" w:rsidP="009052F5"/>
    <w:p w14:paraId="04438C80" w14:textId="77777777" w:rsidR="009052F5" w:rsidRDefault="009052F5" w:rsidP="009052F5">
      <w:pPr>
        <w:pStyle w:val="Legenda"/>
        <w:ind w:left="1980"/>
      </w:pPr>
      <w:bookmarkStart w:id="22" w:name="_Toc26665063"/>
      <w:r>
        <w:t xml:space="preserve">Figura </w:t>
      </w:r>
      <w:r>
        <w:fldChar w:fldCharType="begin"/>
      </w:r>
      <w:r>
        <w:instrText xml:space="preserve"> SEQ Figura \* ARABIC </w:instrText>
      </w:r>
      <w:r>
        <w:fldChar w:fldCharType="separate"/>
      </w:r>
      <w:r>
        <w:rPr>
          <w:noProof/>
        </w:rPr>
        <w:t>4</w:t>
      </w:r>
      <w:r>
        <w:fldChar w:fldCharType="end"/>
      </w:r>
      <w:r>
        <w:t xml:space="preserve"> – </w:t>
      </w:r>
      <w:r w:rsidRPr="009052F5">
        <w:t xml:space="preserve">Código de barras do tipo </w:t>
      </w:r>
      <w:r w:rsidRPr="009052F5">
        <w:rPr>
          <w:i/>
          <w:iCs/>
        </w:rPr>
        <w:t>Code</w:t>
      </w:r>
      <w:r w:rsidRPr="009052F5">
        <w:t xml:space="preserve"> 128</w:t>
      </w:r>
      <w:bookmarkEnd w:id="22"/>
    </w:p>
    <w:p w14:paraId="2E71C7DF" w14:textId="77777777" w:rsidR="009052F5" w:rsidRDefault="000C6E3D" w:rsidP="009052F5">
      <w:pPr>
        <w:pStyle w:val="Corpodetexto"/>
        <w:spacing w:line="240" w:lineRule="auto"/>
        <w:ind w:left="1980"/>
      </w:pPr>
      <w:r>
        <w:rPr>
          <w:noProof/>
        </w:rPr>
        <w:drawing>
          <wp:inline distT="0" distB="0" distL="0" distR="0" wp14:anchorId="0B34E9FE" wp14:editId="080169BA">
            <wp:extent cx="1647825" cy="925195"/>
            <wp:effectExtent l="0" t="0" r="9525" b="8255"/>
            <wp:docPr id="56"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 128 Barcod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925195"/>
                    </a:xfrm>
                    <a:prstGeom prst="rect">
                      <a:avLst/>
                    </a:prstGeom>
                    <a:noFill/>
                    <a:ln>
                      <a:noFill/>
                    </a:ln>
                  </pic:spPr>
                </pic:pic>
              </a:graphicData>
            </a:graphic>
          </wp:inline>
        </w:drawing>
      </w:r>
    </w:p>
    <w:p w14:paraId="5E0D776A" w14:textId="77777777" w:rsidR="009052F5" w:rsidRPr="00FE0F3F" w:rsidRDefault="009052F5" w:rsidP="009052F5">
      <w:pPr>
        <w:spacing w:before="120" w:line="240" w:lineRule="auto"/>
        <w:ind w:left="1987"/>
        <w:rPr>
          <w:sz w:val="18"/>
          <w:szCs w:val="18"/>
        </w:rPr>
      </w:pPr>
      <w:r w:rsidRPr="00FE0F3F">
        <w:rPr>
          <w:sz w:val="18"/>
          <w:szCs w:val="18"/>
        </w:rPr>
        <w:lastRenderedPageBreak/>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45AAFE0E" w14:textId="77777777" w:rsidR="009052F5" w:rsidRPr="00665A59" w:rsidRDefault="009052F5" w:rsidP="009052F5"/>
    <w:p w14:paraId="4BE12777" w14:textId="77777777" w:rsidR="009052F5" w:rsidRDefault="009052F5" w:rsidP="009052F5"/>
    <w:p w14:paraId="17B3EBE8" w14:textId="77777777" w:rsidR="00665A59" w:rsidRPr="00665A59" w:rsidRDefault="00665A59" w:rsidP="00665A59">
      <w:pPr>
        <w:pStyle w:val="Ttulo4"/>
        <w:rPr>
          <w:i/>
          <w:iCs/>
          <w:color w:val="000000"/>
        </w:rPr>
      </w:pPr>
      <w:bookmarkStart w:id="23" w:name="_Toc26665225"/>
      <w:r w:rsidRPr="00665A59">
        <w:rPr>
          <w:i/>
          <w:iCs/>
          <w:color w:val="000000"/>
        </w:rPr>
        <w:t>Interleaved 2 of 5</w:t>
      </w:r>
      <w:bookmarkEnd w:id="23"/>
    </w:p>
    <w:p w14:paraId="6C6DD76E" w14:textId="77777777" w:rsidR="00665A59" w:rsidRDefault="00665A59" w:rsidP="00665A59"/>
    <w:p w14:paraId="4CEE80FC" w14:textId="77777777" w:rsidR="009052F5" w:rsidRDefault="009052F5" w:rsidP="009052F5">
      <w:r>
        <w:t>Comumente encontrado em armazém, distribuição e fabricação, o Código I 2 de 5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14:paraId="74D71E48" w14:textId="77777777" w:rsidR="009052F5" w:rsidRDefault="009052F5" w:rsidP="009052F5"/>
    <w:p w14:paraId="7BB1AF15" w14:textId="77777777" w:rsidR="009052F5" w:rsidRDefault="009052F5" w:rsidP="009052F5">
      <w:r>
        <w:t xml:space="preserve">A Figura 5 mostra um exemplo </w:t>
      </w:r>
      <w:proofErr w:type="gramStart"/>
      <w:r>
        <w:t>de  Código</w:t>
      </w:r>
      <w:proofErr w:type="gramEnd"/>
      <w:r>
        <w:t xml:space="preserve"> de barras do tipo </w:t>
      </w:r>
      <w:r w:rsidRPr="009052F5">
        <w:rPr>
          <w:i/>
          <w:iCs/>
        </w:rPr>
        <w:t>Code 2 of 5</w:t>
      </w:r>
      <w:r>
        <w:t>.</w:t>
      </w:r>
    </w:p>
    <w:p w14:paraId="6A96AD71" w14:textId="77777777" w:rsidR="009052F5" w:rsidRDefault="009052F5" w:rsidP="009052F5">
      <w:pPr>
        <w:pStyle w:val="Legenda"/>
        <w:ind w:left="1980"/>
      </w:pPr>
    </w:p>
    <w:p w14:paraId="3188A8C9" w14:textId="77777777" w:rsidR="009052F5" w:rsidRDefault="009052F5" w:rsidP="009052F5">
      <w:pPr>
        <w:pStyle w:val="Legenda"/>
        <w:ind w:left="1980"/>
      </w:pPr>
      <w:bookmarkStart w:id="24" w:name="_Toc26665064"/>
      <w:r>
        <w:t xml:space="preserve">Figura </w:t>
      </w:r>
      <w:r>
        <w:fldChar w:fldCharType="begin"/>
      </w:r>
      <w:r>
        <w:instrText xml:space="preserve"> SEQ Figura \* ARABIC </w:instrText>
      </w:r>
      <w:r>
        <w:fldChar w:fldCharType="separate"/>
      </w:r>
      <w:r>
        <w:rPr>
          <w:noProof/>
        </w:rPr>
        <w:t>5</w:t>
      </w:r>
      <w:r>
        <w:fldChar w:fldCharType="end"/>
      </w:r>
      <w:r>
        <w:t xml:space="preserve"> – </w:t>
      </w:r>
      <w:r w:rsidRPr="009052F5">
        <w:t xml:space="preserve">Código de barras do tipo </w:t>
      </w:r>
      <w:r w:rsidRPr="009052F5">
        <w:rPr>
          <w:i/>
          <w:iCs/>
        </w:rPr>
        <w:t>Code 2 of 5</w:t>
      </w:r>
      <w:bookmarkEnd w:id="24"/>
    </w:p>
    <w:p w14:paraId="62BFED9A" w14:textId="77777777" w:rsidR="009052F5" w:rsidRDefault="000C6E3D" w:rsidP="009052F5">
      <w:pPr>
        <w:pStyle w:val="Corpodetexto"/>
        <w:spacing w:line="240" w:lineRule="auto"/>
        <w:ind w:left="1980"/>
      </w:pPr>
      <w:r>
        <w:rPr>
          <w:noProof/>
        </w:rPr>
        <w:drawing>
          <wp:inline distT="0" distB="0" distL="0" distR="0" wp14:anchorId="3941BDBE" wp14:editId="2A18EC34">
            <wp:extent cx="1775460" cy="871855"/>
            <wp:effectExtent l="0" t="0" r="0" b="4445"/>
            <wp:docPr id="57"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leaved 2 of 5 barcod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5460" cy="871855"/>
                    </a:xfrm>
                    <a:prstGeom prst="rect">
                      <a:avLst/>
                    </a:prstGeom>
                    <a:noFill/>
                    <a:ln>
                      <a:noFill/>
                    </a:ln>
                  </pic:spPr>
                </pic:pic>
              </a:graphicData>
            </a:graphic>
          </wp:inline>
        </w:drawing>
      </w:r>
    </w:p>
    <w:p w14:paraId="780B0AD4"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5AAB57B5" w14:textId="77777777" w:rsidR="009052F5" w:rsidRDefault="009052F5" w:rsidP="009052F5"/>
    <w:p w14:paraId="7A509BC8" w14:textId="77777777" w:rsidR="009052F5" w:rsidRDefault="009052F5" w:rsidP="00665A59"/>
    <w:p w14:paraId="0175507B" w14:textId="77777777" w:rsidR="00665A59" w:rsidRDefault="00665A59" w:rsidP="00665A59">
      <w:pPr>
        <w:pStyle w:val="Ttulo4"/>
      </w:pPr>
      <w:bookmarkStart w:id="25" w:name="_Toc26665226"/>
      <w:r w:rsidRPr="00665A59">
        <w:rPr>
          <w:i/>
          <w:iCs/>
        </w:rPr>
        <w:t xml:space="preserve">Universal Product Codes </w:t>
      </w:r>
      <w:r w:rsidRPr="00665A59">
        <w:t>(UPC)</w:t>
      </w:r>
      <w:bookmarkEnd w:id="25"/>
    </w:p>
    <w:p w14:paraId="0C9D25E0" w14:textId="77777777" w:rsidR="009052F5" w:rsidRDefault="009052F5" w:rsidP="009052F5"/>
    <w:p w14:paraId="03C2B5C8" w14:textId="77777777" w:rsidR="009052F5" w:rsidRDefault="009052F5" w:rsidP="009052F5">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14:paraId="5FC4697F" w14:textId="77777777" w:rsidR="009052F5" w:rsidRDefault="009052F5" w:rsidP="009052F5"/>
    <w:p w14:paraId="0D10194D" w14:textId="77777777" w:rsidR="009052F5" w:rsidRDefault="009052F5" w:rsidP="009052F5">
      <w:r>
        <w:t>A Figura 6 mostra um exemplo de código de barras do tipo UPC.</w:t>
      </w:r>
    </w:p>
    <w:p w14:paraId="3DA746D6" w14:textId="77777777" w:rsidR="009052F5" w:rsidRDefault="009052F5" w:rsidP="009052F5">
      <w:pPr>
        <w:pStyle w:val="Legenda"/>
        <w:ind w:left="1980"/>
      </w:pPr>
      <w:bookmarkStart w:id="26" w:name="_Toc26665065"/>
      <w:r>
        <w:t xml:space="preserve">Figura </w:t>
      </w:r>
      <w:r>
        <w:fldChar w:fldCharType="begin"/>
      </w:r>
      <w:r>
        <w:instrText xml:space="preserve"> SEQ Figura \* ARABIC </w:instrText>
      </w:r>
      <w:r>
        <w:fldChar w:fldCharType="separate"/>
      </w:r>
      <w:r>
        <w:rPr>
          <w:noProof/>
        </w:rPr>
        <w:t>6</w:t>
      </w:r>
      <w:r>
        <w:fldChar w:fldCharType="end"/>
      </w:r>
      <w:r>
        <w:t xml:space="preserve"> – </w:t>
      </w:r>
      <w:r w:rsidRPr="009052F5">
        <w:t>Código de barras do tipo UPC</w:t>
      </w:r>
      <w:bookmarkEnd w:id="26"/>
    </w:p>
    <w:p w14:paraId="55554B7E" w14:textId="77777777" w:rsidR="009052F5" w:rsidRDefault="000C6E3D" w:rsidP="009052F5">
      <w:pPr>
        <w:pStyle w:val="Corpodetexto"/>
        <w:spacing w:line="240" w:lineRule="auto"/>
        <w:ind w:left="1980"/>
      </w:pPr>
      <w:r>
        <w:rPr>
          <w:noProof/>
        </w:rPr>
        <w:lastRenderedPageBreak/>
        <w:drawing>
          <wp:inline distT="0" distB="0" distL="0" distR="0" wp14:anchorId="192A59FD" wp14:editId="08CB0340">
            <wp:extent cx="2477135" cy="1073785"/>
            <wp:effectExtent l="0" t="0" r="0" b="0"/>
            <wp:docPr id="58"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versal Product Code (UPC) bar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135" cy="1073785"/>
                    </a:xfrm>
                    <a:prstGeom prst="rect">
                      <a:avLst/>
                    </a:prstGeom>
                    <a:noFill/>
                    <a:ln>
                      <a:noFill/>
                    </a:ln>
                  </pic:spPr>
                </pic:pic>
              </a:graphicData>
            </a:graphic>
          </wp:inline>
        </w:drawing>
      </w:r>
    </w:p>
    <w:p w14:paraId="443E131D"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1C70206C" w14:textId="77777777" w:rsidR="009052F5" w:rsidRDefault="009052F5" w:rsidP="009052F5"/>
    <w:p w14:paraId="14987D65" w14:textId="77777777" w:rsidR="009052F5" w:rsidRPr="009052F5" w:rsidRDefault="009052F5" w:rsidP="009052F5"/>
    <w:p w14:paraId="390F3AF9" w14:textId="77777777" w:rsidR="00665A59" w:rsidRDefault="00665A59" w:rsidP="00665A59"/>
    <w:p w14:paraId="18562D8A" w14:textId="77777777" w:rsidR="00665A59" w:rsidRDefault="00665A59" w:rsidP="00665A59">
      <w:pPr>
        <w:pStyle w:val="Ttulo4"/>
      </w:pPr>
      <w:bookmarkStart w:id="27" w:name="_Toc26665227"/>
      <w:r w:rsidRPr="00665A59">
        <w:rPr>
          <w:i/>
          <w:iCs/>
        </w:rPr>
        <w:t>International Article Number</w:t>
      </w:r>
      <w:r w:rsidRPr="00665A59">
        <w:t xml:space="preserve"> (IAN)</w:t>
      </w:r>
      <w:bookmarkEnd w:id="27"/>
    </w:p>
    <w:p w14:paraId="3D1DBAC2" w14:textId="77777777" w:rsidR="009052F5" w:rsidRDefault="009052F5" w:rsidP="009052F5"/>
    <w:p w14:paraId="38928416" w14:textId="77777777" w:rsidR="009052F5" w:rsidRDefault="009052F5" w:rsidP="009052F5">
      <w:r>
        <w:t>Considerados um superconjunto da UPC, esses códigos de barras são usados ​​especificamente por livreiros, bibliotecas, universidades e atacadistas para rastreabilidade de livros. Esses códigos de 13 dígitos são criados a partir do ISBN (</w:t>
      </w:r>
      <w:r w:rsidRPr="009052F5">
        <w:rPr>
          <w:i/>
          <w:iCs/>
        </w:rPr>
        <w:t>International Standard Book Numbers</w:t>
      </w:r>
      <w:r>
        <w:t>) para cada livro respectivo rastreado (ELECTRONIC IMAGING, 2016). Como os UPCs, eles são padronizados para a identificação exclusiva dos editores (ELECTRONIC IMAGING, 2016).</w:t>
      </w:r>
    </w:p>
    <w:p w14:paraId="67E21123" w14:textId="77777777" w:rsidR="009052F5" w:rsidRDefault="009052F5" w:rsidP="009052F5"/>
    <w:p w14:paraId="66B8610D" w14:textId="77777777" w:rsidR="009052F5" w:rsidRDefault="009052F5" w:rsidP="009052F5">
      <w:r>
        <w:t xml:space="preserve">A Figura </w:t>
      </w:r>
      <w:r w:rsidR="007E401F">
        <w:t>7</w:t>
      </w:r>
      <w:r>
        <w:t xml:space="preserve"> mostra um exemplo de código de barras do tipo IAN.</w:t>
      </w:r>
    </w:p>
    <w:p w14:paraId="4A701ACB" w14:textId="77777777" w:rsidR="007E401F" w:rsidRDefault="007E401F" w:rsidP="009052F5"/>
    <w:p w14:paraId="49C0CD3D" w14:textId="77777777" w:rsidR="007E401F" w:rsidRDefault="007E401F" w:rsidP="000C6E3D">
      <w:pPr>
        <w:pStyle w:val="Legenda"/>
        <w:ind w:left="2824"/>
      </w:pPr>
      <w:bookmarkStart w:id="28" w:name="_Toc26665066"/>
      <w:r>
        <w:t xml:space="preserve">Figura </w:t>
      </w:r>
      <w:r>
        <w:fldChar w:fldCharType="begin"/>
      </w:r>
      <w:r>
        <w:instrText xml:space="preserve"> SEQ Figura \* ARABIC </w:instrText>
      </w:r>
      <w:r>
        <w:fldChar w:fldCharType="separate"/>
      </w:r>
      <w:r>
        <w:rPr>
          <w:noProof/>
        </w:rPr>
        <w:t>7</w:t>
      </w:r>
      <w:r>
        <w:fldChar w:fldCharType="end"/>
      </w:r>
      <w:r>
        <w:t xml:space="preserve"> – </w:t>
      </w:r>
      <w:r w:rsidRPr="007E401F">
        <w:t>Código de barras do tipo IAN</w:t>
      </w:r>
      <w:bookmarkEnd w:id="28"/>
    </w:p>
    <w:p w14:paraId="048E81CB" w14:textId="77777777" w:rsidR="007E401F" w:rsidRDefault="000C6E3D" w:rsidP="000C6E3D">
      <w:pPr>
        <w:pStyle w:val="Corpodetexto"/>
        <w:spacing w:line="240" w:lineRule="auto"/>
        <w:ind w:left="2824"/>
      </w:pPr>
      <w:r>
        <w:rPr>
          <w:noProof/>
        </w:rPr>
        <w:drawing>
          <wp:inline distT="0" distB="0" distL="0" distR="0" wp14:anchorId="6F485489" wp14:editId="44E00501">
            <wp:extent cx="1977390" cy="1052830"/>
            <wp:effectExtent l="0" t="0" r="3810" b="0"/>
            <wp:docPr id="59"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national Article Number (EAN) barcod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7390" cy="1052830"/>
                    </a:xfrm>
                    <a:prstGeom prst="rect">
                      <a:avLst/>
                    </a:prstGeom>
                    <a:noFill/>
                    <a:ln>
                      <a:noFill/>
                    </a:ln>
                  </pic:spPr>
                </pic:pic>
              </a:graphicData>
            </a:graphic>
          </wp:inline>
        </w:drawing>
      </w:r>
    </w:p>
    <w:p w14:paraId="6A15FA0C"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68268C21" w14:textId="77777777" w:rsidR="00665A59" w:rsidRDefault="00665A59" w:rsidP="00665A59"/>
    <w:p w14:paraId="29DAABCD" w14:textId="77777777" w:rsidR="00665A59" w:rsidRDefault="00665A59" w:rsidP="00665A59">
      <w:pPr>
        <w:pStyle w:val="Ttulo4"/>
      </w:pPr>
      <w:bookmarkStart w:id="29" w:name="_Toc26665228"/>
      <w:r w:rsidRPr="00665A59">
        <w:t>PDF417</w:t>
      </w:r>
      <w:bookmarkEnd w:id="29"/>
    </w:p>
    <w:p w14:paraId="44FD9AD5" w14:textId="77777777" w:rsidR="00665A59" w:rsidRDefault="00665A59" w:rsidP="00665A59"/>
    <w:p w14:paraId="5029C288" w14:textId="77777777" w:rsidR="007E401F" w:rsidRDefault="007E401F" w:rsidP="007E401F">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links para mais de um arquivo de dados (ELECTRONIC IMAGING, 2016). No entanto, ele pode ser expansivo em tamanho - quatro vezes maior que outros códigos de barras 2D, como </w:t>
      </w:r>
      <w:r w:rsidRPr="007E401F">
        <w:rPr>
          <w:i/>
          <w:iCs/>
        </w:rPr>
        <w:t>Datamatrix</w:t>
      </w:r>
      <w:r>
        <w:t xml:space="preserve"> e</w:t>
      </w:r>
      <w:r w:rsidRPr="007E401F">
        <w:rPr>
          <w:i/>
          <w:iCs/>
        </w:rPr>
        <w:t xml:space="preserve"> QR Codes</w:t>
      </w:r>
      <w:r>
        <w:t xml:space="preserve"> (ELECTRONIC IMAGING, 2016).</w:t>
      </w:r>
    </w:p>
    <w:p w14:paraId="6D18BD7C" w14:textId="77777777" w:rsidR="007E401F" w:rsidRDefault="007E401F" w:rsidP="007E401F"/>
    <w:p w14:paraId="692A3555" w14:textId="77777777" w:rsidR="007E401F" w:rsidRDefault="007E401F" w:rsidP="007E401F">
      <w:r>
        <w:lastRenderedPageBreak/>
        <w:t>A Figura 8 mostra um exemplo de   código de barras do tipo PDF417.</w:t>
      </w:r>
    </w:p>
    <w:p w14:paraId="134CDE51" w14:textId="77777777" w:rsidR="007E401F" w:rsidRDefault="007E401F" w:rsidP="007E401F"/>
    <w:p w14:paraId="06F97424" w14:textId="77777777" w:rsidR="007E401F" w:rsidRDefault="007E401F" w:rsidP="000C6E3D">
      <w:pPr>
        <w:pStyle w:val="Legenda"/>
        <w:ind w:left="2824"/>
      </w:pPr>
      <w:bookmarkStart w:id="30" w:name="_Toc26665067"/>
      <w:r>
        <w:t xml:space="preserve">Figura </w:t>
      </w:r>
      <w:r>
        <w:fldChar w:fldCharType="begin"/>
      </w:r>
      <w:r>
        <w:instrText xml:space="preserve"> SEQ Figura \* ARABIC </w:instrText>
      </w:r>
      <w:r>
        <w:fldChar w:fldCharType="separate"/>
      </w:r>
      <w:r>
        <w:rPr>
          <w:noProof/>
        </w:rPr>
        <w:t>8</w:t>
      </w:r>
      <w:r>
        <w:fldChar w:fldCharType="end"/>
      </w:r>
      <w:r>
        <w:t xml:space="preserve"> – </w:t>
      </w:r>
      <w:r w:rsidRPr="007E401F">
        <w:t>Código de barras do tipo PDF417</w:t>
      </w:r>
      <w:bookmarkEnd w:id="30"/>
    </w:p>
    <w:p w14:paraId="2AE92AB9" w14:textId="77777777" w:rsidR="007E401F" w:rsidRDefault="000C6E3D" w:rsidP="000C6E3D">
      <w:pPr>
        <w:pStyle w:val="Corpodetexto"/>
        <w:spacing w:line="240" w:lineRule="auto"/>
        <w:ind w:left="2824"/>
      </w:pPr>
      <w:r>
        <w:rPr>
          <w:noProof/>
        </w:rPr>
        <w:drawing>
          <wp:inline distT="0" distB="0" distL="0" distR="0" wp14:anchorId="612CCD4E" wp14:editId="0ECD104A">
            <wp:extent cx="1860550" cy="988695"/>
            <wp:effectExtent l="0" t="0" r="6350" b="1905"/>
            <wp:docPr id="60"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F 417 barcod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0550" cy="988695"/>
                    </a:xfrm>
                    <a:prstGeom prst="rect">
                      <a:avLst/>
                    </a:prstGeom>
                    <a:noFill/>
                    <a:ln>
                      <a:noFill/>
                    </a:ln>
                  </pic:spPr>
                </pic:pic>
              </a:graphicData>
            </a:graphic>
          </wp:inline>
        </w:drawing>
      </w:r>
    </w:p>
    <w:p w14:paraId="4E18C409"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27257C64" w14:textId="77777777" w:rsidR="007E401F" w:rsidRDefault="007E401F" w:rsidP="00665A59"/>
    <w:p w14:paraId="6421CA1D" w14:textId="77777777" w:rsidR="00665A59" w:rsidRDefault="00665A59" w:rsidP="00665A59">
      <w:pPr>
        <w:pStyle w:val="Ttulo4"/>
        <w:rPr>
          <w:i/>
          <w:iCs/>
        </w:rPr>
      </w:pPr>
      <w:bookmarkStart w:id="31" w:name="_Toc26665229"/>
      <w:r w:rsidRPr="00665A59">
        <w:rPr>
          <w:i/>
          <w:iCs/>
        </w:rPr>
        <w:t>Data Matrix</w:t>
      </w:r>
      <w:bookmarkEnd w:id="31"/>
    </w:p>
    <w:p w14:paraId="7F53A6CE" w14:textId="77777777" w:rsidR="007E401F" w:rsidRDefault="007E401F" w:rsidP="007E401F">
      <w:r>
        <w:t>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scanners sofisticados, como smartphones, para basicamente digitalizar o código e traduzir a imagem inteira de uma só vez. Quando as empresas precisam de mais capacidade de armazenamento de códigos de barras, os códigos de barras 2D reinam supremos sobre seus equivalentes 1D (ELECTRONIC IMAGING, 2016).</w:t>
      </w:r>
    </w:p>
    <w:p w14:paraId="473318BC" w14:textId="77777777" w:rsidR="007E401F" w:rsidRDefault="007E401F" w:rsidP="007E401F"/>
    <w:p w14:paraId="0E48AD5B" w14:textId="77777777" w:rsidR="00665A59" w:rsidRDefault="007E401F" w:rsidP="007E401F">
      <w:r>
        <w:t xml:space="preserve">A Figura 9 mostra um exemplo de Código de barras do tipo </w:t>
      </w:r>
      <w:r w:rsidRPr="007E401F">
        <w:rPr>
          <w:i/>
          <w:iCs/>
        </w:rPr>
        <w:t>Data Matrix</w:t>
      </w:r>
      <w:r>
        <w:t>.</w:t>
      </w:r>
    </w:p>
    <w:p w14:paraId="152F335C" w14:textId="77777777" w:rsidR="007E401F" w:rsidRDefault="007E401F" w:rsidP="007E401F">
      <w:pPr>
        <w:pStyle w:val="Legenda"/>
        <w:ind w:left="1980"/>
      </w:pPr>
    </w:p>
    <w:p w14:paraId="4ED205D8" w14:textId="77777777" w:rsidR="007E401F" w:rsidRDefault="007E401F" w:rsidP="000C6E3D">
      <w:pPr>
        <w:pStyle w:val="Legenda"/>
        <w:ind w:left="2824"/>
      </w:pPr>
      <w:bookmarkStart w:id="32" w:name="_Toc26665068"/>
      <w:r>
        <w:t xml:space="preserve">Figura </w:t>
      </w:r>
      <w:r>
        <w:fldChar w:fldCharType="begin"/>
      </w:r>
      <w:r>
        <w:instrText xml:space="preserve"> SEQ Figura \* ARABIC </w:instrText>
      </w:r>
      <w:r>
        <w:fldChar w:fldCharType="separate"/>
      </w:r>
      <w:r>
        <w:rPr>
          <w:noProof/>
        </w:rPr>
        <w:t>9</w:t>
      </w:r>
      <w:r>
        <w:fldChar w:fldCharType="end"/>
      </w:r>
      <w:r>
        <w:t xml:space="preserve"> – </w:t>
      </w:r>
      <w:r w:rsidRPr="007E401F">
        <w:t>Código de barras do tipo PDF417</w:t>
      </w:r>
      <w:bookmarkEnd w:id="32"/>
    </w:p>
    <w:p w14:paraId="6A371CDD" w14:textId="77777777" w:rsidR="007E401F" w:rsidRDefault="000C6E3D" w:rsidP="000C6E3D">
      <w:pPr>
        <w:pStyle w:val="Corpodetexto"/>
        <w:spacing w:line="240" w:lineRule="auto"/>
        <w:ind w:left="2824"/>
      </w:pPr>
      <w:r>
        <w:rPr>
          <w:noProof/>
        </w:rPr>
        <w:drawing>
          <wp:inline distT="0" distB="0" distL="0" distR="0" wp14:anchorId="6BF6B063" wp14:editId="71D9A712">
            <wp:extent cx="1148080" cy="1275715"/>
            <wp:effectExtent l="0" t="0" r="0" b="635"/>
            <wp:docPr id="61"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matrix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8080" cy="1275715"/>
                    </a:xfrm>
                    <a:prstGeom prst="rect">
                      <a:avLst/>
                    </a:prstGeom>
                    <a:noFill/>
                    <a:ln>
                      <a:noFill/>
                    </a:ln>
                  </pic:spPr>
                </pic:pic>
              </a:graphicData>
            </a:graphic>
          </wp:inline>
        </w:drawing>
      </w:r>
    </w:p>
    <w:p w14:paraId="5F5B2B9E"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47A5245D" w14:textId="77777777" w:rsidR="007E401F" w:rsidRDefault="007E401F" w:rsidP="007E401F"/>
    <w:p w14:paraId="2570E711" w14:textId="77777777" w:rsidR="007E401F" w:rsidRDefault="007E401F" w:rsidP="007E401F"/>
    <w:p w14:paraId="775D4480" w14:textId="77777777" w:rsidR="00665A59" w:rsidRDefault="00665A59" w:rsidP="00665A59">
      <w:pPr>
        <w:pStyle w:val="Ttulo4"/>
        <w:rPr>
          <w:i/>
          <w:iCs/>
        </w:rPr>
      </w:pPr>
      <w:bookmarkStart w:id="33" w:name="_Toc26665230"/>
      <w:r w:rsidRPr="00665A59">
        <w:rPr>
          <w:i/>
          <w:iCs/>
        </w:rPr>
        <w:t>Quick Response</w:t>
      </w:r>
      <w:r w:rsidRPr="00665A59">
        <w:t xml:space="preserve"> (QR) </w:t>
      </w:r>
      <w:r w:rsidRPr="00665A59">
        <w:rPr>
          <w:i/>
          <w:iCs/>
        </w:rPr>
        <w:t>Codes</w:t>
      </w:r>
      <w:bookmarkEnd w:id="33"/>
    </w:p>
    <w:p w14:paraId="5019CDB9" w14:textId="77777777" w:rsidR="00665A59" w:rsidRDefault="00665A59" w:rsidP="00665A59"/>
    <w:p w14:paraId="08F6095A" w14:textId="77777777" w:rsidR="007E401F" w:rsidRDefault="007E401F" w:rsidP="007E401F">
      <w:r>
        <w:t xml:space="preserve">Os </w:t>
      </w:r>
      <w:r w:rsidRPr="007E401F">
        <w:rPr>
          <w:i/>
          <w:iCs/>
        </w:rPr>
        <w:t>QR Codes</w:t>
      </w:r>
      <w:r>
        <w:t xml:space="preserve"> são uma versão moderna deste tipo de código e estão ganhando popularidade como ferramentas de marketing para vincular as informações baseadas na </w:t>
      </w:r>
      <w:r w:rsidR="000C6E3D">
        <w:t>web (</w:t>
      </w:r>
      <w:r>
        <w:t xml:space="preserve">ELECTRONIC IMAGING, 2016). Não é tão compacto quanto o Data Matrix, você os encontrará </w:t>
      </w:r>
      <w:r>
        <w:lastRenderedPageBreak/>
        <w:t>frequentemente usados ​​na publicidade de materiais e fachadas de lojas, com links para promoções ou detalhes especiais sobre um determinado produto (ELECTRONIC IMAGING, 2016).</w:t>
      </w:r>
    </w:p>
    <w:p w14:paraId="61D17EAF" w14:textId="77777777" w:rsidR="007E401F" w:rsidRDefault="007E401F" w:rsidP="007E401F"/>
    <w:p w14:paraId="3CF5FA3B" w14:textId="77777777" w:rsidR="00665A59" w:rsidRDefault="007E401F" w:rsidP="007E401F">
      <w:r>
        <w:t>A Figura 1</w:t>
      </w:r>
      <w:r w:rsidR="000C6E3D">
        <w:t>0</w:t>
      </w:r>
      <w:r>
        <w:t xml:space="preserve"> mostra um exemplo de Código de barras do tipo </w:t>
      </w:r>
      <w:r w:rsidRPr="007E401F">
        <w:rPr>
          <w:i/>
          <w:iCs/>
        </w:rPr>
        <w:t>Quick Response</w:t>
      </w:r>
      <w:r>
        <w:t>.</w:t>
      </w:r>
    </w:p>
    <w:p w14:paraId="438D9089" w14:textId="77777777" w:rsidR="007E401F" w:rsidRDefault="007E401F" w:rsidP="007E401F"/>
    <w:p w14:paraId="28EEAF36" w14:textId="77777777" w:rsidR="007E401F" w:rsidRDefault="007E401F" w:rsidP="007E401F">
      <w:pPr>
        <w:pStyle w:val="Legenda"/>
        <w:ind w:left="1980"/>
      </w:pPr>
      <w:bookmarkStart w:id="34" w:name="_Toc26665069"/>
      <w:r>
        <w:t xml:space="preserve">Figura </w:t>
      </w:r>
      <w:r>
        <w:fldChar w:fldCharType="begin"/>
      </w:r>
      <w:r>
        <w:instrText xml:space="preserve"> SEQ Figura \* ARABIC </w:instrText>
      </w:r>
      <w:r>
        <w:fldChar w:fldCharType="separate"/>
      </w:r>
      <w:r w:rsidR="000C6E3D">
        <w:rPr>
          <w:noProof/>
        </w:rPr>
        <w:t>10</w:t>
      </w:r>
      <w:r>
        <w:fldChar w:fldCharType="end"/>
      </w:r>
      <w:r>
        <w:t xml:space="preserve"> – </w:t>
      </w:r>
      <w:r w:rsidR="000C6E3D" w:rsidRPr="000C6E3D">
        <w:t xml:space="preserve">Código de barras do tipo </w:t>
      </w:r>
      <w:r w:rsidR="000C6E3D" w:rsidRPr="000C6E3D">
        <w:rPr>
          <w:i/>
          <w:iCs/>
        </w:rPr>
        <w:t>Quick Response</w:t>
      </w:r>
      <w:bookmarkEnd w:id="34"/>
    </w:p>
    <w:p w14:paraId="67C4837B" w14:textId="77777777" w:rsidR="007E401F" w:rsidRDefault="000C6E3D" w:rsidP="007E401F">
      <w:pPr>
        <w:pStyle w:val="Corpodetexto"/>
        <w:spacing w:line="240" w:lineRule="auto"/>
        <w:ind w:left="1980"/>
      </w:pPr>
      <w:r>
        <w:rPr>
          <w:noProof/>
        </w:rPr>
        <w:drawing>
          <wp:inline distT="0" distB="0" distL="0" distR="0" wp14:anchorId="45EB46F7" wp14:editId="6E0E3B15">
            <wp:extent cx="1401409" cy="1311686"/>
            <wp:effectExtent l="0" t="0" r="8890" b="3175"/>
            <wp:docPr id="62"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R 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7150" cy="1326419"/>
                    </a:xfrm>
                    <a:prstGeom prst="rect">
                      <a:avLst/>
                    </a:prstGeom>
                    <a:noFill/>
                    <a:ln>
                      <a:noFill/>
                    </a:ln>
                  </pic:spPr>
                </pic:pic>
              </a:graphicData>
            </a:graphic>
          </wp:inline>
        </w:drawing>
      </w:r>
    </w:p>
    <w:p w14:paraId="78F4EFDB" w14:textId="77777777" w:rsidR="007E401F" w:rsidRPr="00665A59" w:rsidRDefault="007E401F" w:rsidP="007E401F">
      <w:pPr>
        <w:ind w:left="1980"/>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67A28D28" w14:textId="77777777" w:rsidR="00BC775B" w:rsidRDefault="00BC775B" w:rsidP="00BC775B">
      <w:pPr>
        <w:pStyle w:val="Ttulo2"/>
      </w:pPr>
      <w:bookmarkStart w:id="35" w:name="_Toc26665231"/>
      <w:r w:rsidRPr="00BC775B">
        <w:t>Alocação de Recursos</w:t>
      </w:r>
      <w:bookmarkEnd w:id="35"/>
    </w:p>
    <w:p w14:paraId="620E273F" w14:textId="77777777" w:rsidR="00C854B3" w:rsidRDefault="00C854B3" w:rsidP="00C854B3">
      <w:r w:rsidRPr="00C854B3">
        <w:t>No projeto foi elaborado a interface web e simulações de circuitos elétricos no computador. A seguir, serão apresentados alguns recursos que se utilizou para o desenvolvimento do projeto.</w:t>
      </w:r>
    </w:p>
    <w:p w14:paraId="5404956B" w14:textId="77777777" w:rsidR="00C854B3" w:rsidRDefault="00C854B3" w:rsidP="00CC0D82">
      <w:pPr>
        <w:pStyle w:val="Ttulo3"/>
      </w:pPr>
      <w:bookmarkStart w:id="36" w:name="_Toc26665232"/>
      <w:r>
        <w:t>Xampp</w:t>
      </w:r>
      <w:bookmarkEnd w:id="36"/>
    </w:p>
    <w:p w14:paraId="4EE51B89" w14:textId="77777777" w:rsidR="00F72E05" w:rsidRDefault="00F72E05" w:rsidP="00F72E05">
      <w:r>
        <w:t>O Xampp é um pacote de soluções para servidores web de plataforma cruzada, gratuito e de código aberto, desenvolvido pela Apache Friends, consistindo principalmente no servidor HTTP Apache, banco de dados MariaDB e intérpretes para scripts escritos nas linguagens de programação PHP e Perl (QUORA, 2016).</w:t>
      </w:r>
    </w:p>
    <w:p w14:paraId="465E45AA" w14:textId="77777777" w:rsidR="00F72E05" w:rsidRDefault="00F72E05" w:rsidP="00F72E05"/>
    <w:p w14:paraId="29A35E01" w14:textId="77777777" w:rsidR="00F72E05" w:rsidRDefault="00F72E05" w:rsidP="00F72E05">
      <w:r>
        <w:t>XAMPP significa plataforma cruzada (X), Apache (A), MariaDB (M), PHP (P) e Perl (P</w:t>
      </w:r>
      <w:r w:rsidR="00CC0D82">
        <w:t>) (</w:t>
      </w:r>
      <w:r>
        <w:t>QUORA, 2016). Esta plataforma apresenta uma interface leve e de simples implementação, diminuindo o tempo de desenvolvimento de um servidor web local para fins de teste, antes de hospedá-lo no servidor remoto, facilitando a transição para um servidor ativo.</w:t>
      </w:r>
    </w:p>
    <w:p w14:paraId="7B5A1EA2" w14:textId="77777777" w:rsidR="00F72E05" w:rsidRDefault="00F72E05" w:rsidP="00F72E05"/>
    <w:p w14:paraId="4B5617A0" w14:textId="77777777" w:rsidR="00C854B3" w:rsidRPr="00C854B3" w:rsidRDefault="00F72E05" w:rsidP="00F72E05">
      <w:r>
        <w:t>O servidor web remoto que se usou neste projeto tinha os mesmos componentes que o XAMPP, o que tornava extremamente fácil a transição de um servidor de teste local para um servidor ativo.</w:t>
      </w:r>
    </w:p>
    <w:p w14:paraId="40D528D2" w14:textId="77777777" w:rsidR="00C854B3" w:rsidRPr="00CC0D82" w:rsidRDefault="00C854B3" w:rsidP="00CC0D82">
      <w:pPr>
        <w:pStyle w:val="Ttulo3"/>
      </w:pPr>
      <w:bookmarkStart w:id="37" w:name="_Toc26665233"/>
      <w:r w:rsidRPr="00CC0D82">
        <w:lastRenderedPageBreak/>
        <w:t>MySQL Workbench</w:t>
      </w:r>
      <w:bookmarkEnd w:id="37"/>
    </w:p>
    <w:p w14:paraId="4C8BD602" w14:textId="77777777" w:rsidR="00F72E05" w:rsidRPr="00F72E05" w:rsidRDefault="00F72E05" w:rsidP="00F72E05">
      <w:r w:rsidRPr="00F72E05">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14:paraId="2B9DDCC6" w14:textId="77777777" w:rsidR="00C854B3" w:rsidRDefault="00C854B3" w:rsidP="00CC0D82">
      <w:pPr>
        <w:pStyle w:val="Ttulo3"/>
      </w:pPr>
      <w:bookmarkStart w:id="38" w:name="_Toc26665234"/>
      <w:r>
        <w:t>CakePHP</w:t>
      </w:r>
      <w:bookmarkEnd w:id="38"/>
    </w:p>
    <w:p w14:paraId="622B6DCC" w14:textId="77777777" w:rsidR="00F72E05" w:rsidRDefault="00F72E05" w:rsidP="00F72E05">
      <w:r>
        <w:t xml:space="preserve">Hoje, existem muitas alternativas de código aberto acessíveis para as organizações desenvolverem seus aplicativos da web. Escolheu-se para este projeto o CakePHP que é um sistema em PHP que permite desenvolver aplicativos de site e web rapidamente. </w:t>
      </w:r>
    </w:p>
    <w:p w14:paraId="37200B18" w14:textId="77777777" w:rsidR="00F72E05" w:rsidRDefault="00F72E05" w:rsidP="00F72E05"/>
    <w:p w14:paraId="63566558" w14:textId="77777777" w:rsidR="00F72E05" w:rsidRDefault="00F72E05" w:rsidP="00F72E05">
      <w:r>
        <w:t>Há muitas razões pelas quais foi utilizado o CakePHP para desenvolvimento do aplicativo:</w:t>
      </w:r>
    </w:p>
    <w:p w14:paraId="047AC1B5" w14:textId="77777777" w:rsidR="00F72E05" w:rsidRDefault="00F72E05" w:rsidP="00F72E05"/>
    <w:p w14:paraId="7465DCF8" w14:textId="77777777" w:rsidR="00F72E05" w:rsidRDefault="00F72E05" w:rsidP="00F72E05">
      <w:pPr>
        <w:pStyle w:val="PargrafodaLista"/>
        <w:numPr>
          <w:ilvl w:val="0"/>
          <w:numId w:val="29"/>
        </w:numPr>
      </w:pPr>
      <w:r w:rsidRPr="00F72E05">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14:paraId="02DB1A59" w14:textId="77777777" w:rsidR="00F72E05" w:rsidRDefault="00F72E05" w:rsidP="00F72E05">
      <w:pPr>
        <w:pStyle w:val="PargrafodaLista"/>
        <w:numPr>
          <w:ilvl w:val="0"/>
          <w:numId w:val="29"/>
        </w:numPr>
      </w:pPr>
      <w:r w:rsidRPr="00F72E05">
        <w:rPr>
          <w:b/>
          <w:bCs/>
        </w:rPr>
        <w:t>Suporta arquitetura MVC:</w:t>
      </w:r>
      <w:r>
        <w:t xml:space="preserve"> Como o CakePHP é baseado em uma estrutura MVC, permite acessar, inserir, excluir e modificar dados diretamente do banco de </w:t>
      </w:r>
      <w:r w:rsidR="00CC0D82">
        <w:t>dados.</w:t>
      </w:r>
      <w:r>
        <w:t xml:space="preserve">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14:paraId="2A8E6C60" w14:textId="77777777" w:rsidR="00F72E05" w:rsidRDefault="00F72E05" w:rsidP="00F72E05">
      <w:pPr>
        <w:pStyle w:val="PargrafodaLista"/>
        <w:numPr>
          <w:ilvl w:val="0"/>
          <w:numId w:val="29"/>
        </w:numPr>
      </w:pPr>
      <w:r w:rsidRPr="00F72E05">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r w:rsidRPr="00F72E05">
        <w:rPr>
          <w:i/>
          <w:iCs/>
        </w:rPr>
        <w:t>Create, Read, Update and Delete</w:t>
      </w:r>
      <w:r>
        <w:t>) (BRAINVIRE, 2018). Esse recurso fornece funcionalidades adicionais para o trabalho rápido e eficaz de gerenciamento de banco de dados.</w:t>
      </w:r>
    </w:p>
    <w:p w14:paraId="34E06084" w14:textId="77777777" w:rsidR="00F72E05" w:rsidRDefault="00F72E05" w:rsidP="00F72E05">
      <w:pPr>
        <w:pStyle w:val="PargrafodaLista"/>
        <w:numPr>
          <w:ilvl w:val="0"/>
          <w:numId w:val="29"/>
        </w:numPr>
      </w:pPr>
      <w:r w:rsidRPr="00F72E05">
        <w:rPr>
          <w:b/>
          <w:bCs/>
        </w:rPr>
        <w:lastRenderedPageBreak/>
        <w:t>Capacidade de criar teste:</w:t>
      </w:r>
      <w:r>
        <w:t xml:space="preserve"> O CakePHP fornece excelente suporte para criar testes que ajudarão os desenvolvedores a verificar rapidamente problemas críticos em qualquer aplicativo em particular e resolver os problemas presentes no sistema.</w:t>
      </w:r>
    </w:p>
    <w:p w14:paraId="1EE376EE" w14:textId="77777777" w:rsidR="00F72E05" w:rsidRDefault="00F72E05" w:rsidP="00F72E05">
      <w:pPr>
        <w:pStyle w:val="PargrafodaLista"/>
        <w:numPr>
          <w:ilvl w:val="0"/>
          <w:numId w:val="29"/>
        </w:numPr>
      </w:pPr>
      <w:r w:rsidRPr="00F72E05">
        <w:rPr>
          <w:b/>
          <w:bCs/>
        </w:rPr>
        <w:t>Grande suporte da comunidade online:</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também facilita o conhecimento sobre novos recursos e funcionalidades de desenvolvimento para proprietários e desenvolvedores de sites.</w:t>
      </w:r>
    </w:p>
    <w:p w14:paraId="17564D2C" w14:textId="77777777" w:rsidR="00F72E05" w:rsidRDefault="00F72E05" w:rsidP="00F72E05"/>
    <w:p w14:paraId="64DB5A1D" w14:textId="77777777" w:rsidR="00F72E05" w:rsidRDefault="00F72E05" w:rsidP="00F72E05">
      <w:r>
        <w:t xml:space="preserve">Com todas essas vantagens foi escolhido o CakePHP para o desenvolvimento do </w:t>
      </w:r>
      <w:proofErr w:type="gramStart"/>
      <w:r>
        <w:t>aplicativo web</w:t>
      </w:r>
      <w:proofErr w:type="gramEnd"/>
      <w:r>
        <w:t>.</w:t>
      </w:r>
    </w:p>
    <w:p w14:paraId="4E1CEF2A" w14:textId="77777777" w:rsidR="00F72E05" w:rsidRPr="00F72E05" w:rsidRDefault="00F72E05" w:rsidP="00F72E05"/>
    <w:p w14:paraId="470FF5EC" w14:textId="77777777" w:rsidR="00C854B3" w:rsidRPr="00CC0D82" w:rsidRDefault="00C854B3" w:rsidP="00CC0D82">
      <w:pPr>
        <w:pStyle w:val="Ttulo3"/>
      </w:pPr>
      <w:bookmarkStart w:id="39" w:name="_Toc26665235"/>
      <w:r w:rsidRPr="00CC0D82">
        <w:t>Github</w:t>
      </w:r>
      <w:bookmarkEnd w:id="39"/>
    </w:p>
    <w:p w14:paraId="4A5A4C81" w14:textId="77777777" w:rsidR="00F72E05" w:rsidRDefault="00F72E05" w:rsidP="00F72E05">
      <w:r>
        <w:t xml:space="preserve">O </w:t>
      </w:r>
      <w:r w:rsidRPr="00CC0D82">
        <w:rPr>
          <w:i/>
          <w:iCs/>
        </w:rPr>
        <w:t>GitHub</w:t>
      </w:r>
      <w:r>
        <w:t xml:space="preserve"> é um site e um serviço baseado em nuvem que ajuda os desenvolvedores a armazenar e gerenciar seu código, além de rastrear e controlar alterações em seu código (KINSTA, 2016). Para entender exatamente o que é o </w:t>
      </w:r>
      <w:r w:rsidRPr="00CC0D82">
        <w:rPr>
          <w:i/>
          <w:iCs/>
        </w:rPr>
        <w:t>GitHub</w:t>
      </w:r>
      <w:r>
        <w:t>, precisa-se conhecer dois princípios:</w:t>
      </w:r>
    </w:p>
    <w:p w14:paraId="0535CEAD" w14:textId="77777777" w:rsidR="00F72E05" w:rsidRDefault="00F72E05" w:rsidP="00F72E05"/>
    <w:p w14:paraId="7C468634" w14:textId="77777777" w:rsidR="00F72E05" w:rsidRDefault="00F72E05" w:rsidP="00CC0D82">
      <w:pPr>
        <w:pStyle w:val="PargrafodaLista"/>
        <w:numPr>
          <w:ilvl w:val="0"/>
          <w:numId w:val="30"/>
        </w:numPr>
      </w:pPr>
      <w:r>
        <w:t>Controle de versão</w:t>
      </w:r>
    </w:p>
    <w:p w14:paraId="38978468" w14:textId="77777777" w:rsidR="00F72E05" w:rsidRDefault="00F72E05" w:rsidP="00CC0D82">
      <w:pPr>
        <w:pStyle w:val="PargrafodaLista"/>
        <w:numPr>
          <w:ilvl w:val="0"/>
          <w:numId w:val="30"/>
        </w:numPr>
      </w:pPr>
      <w:r>
        <w:t>Git</w:t>
      </w:r>
    </w:p>
    <w:p w14:paraId="27BF6C04" w14:textId="77777777" w:rsidR="00F72E05" w:rsidRDefault="00F72E05" w:rsidP="00F72E05"/>
    <w:p w14:paraId="759F8DF2" w14:textId="77777777" w:rsidR="00F72E05" w:rsidRDefault="00F72E05" w:rsidP="00F72E05">
      <w:r>
        <w:t>O controle de versão ajuda os desenvolvedores a rastrear e gerenciar alterações no código de um projeto de software (KINSTA, 2016). À medida que um projeto de software cresce, o controle de versão se torna essencial.</w:t>
      </w:r>
    </w:p>
    <w:p w14:paraId="05157B79" w14:textId="77777777" w:rsidR="00F72E05" w:rsidRDefault="00F72E05" w:rsidP="00F72E05"/>
    <w:p w14:paraId="242E7C7E" w14:textId="77777777" w:rsidR="00F72E05" w:rsidRDefault="00F72E05" w:rsidP="00F72E05">
      <w:r>
        <w:t>O Git é um sistema de controle de versão distribuído, o que significa que toda a base de código e o histórico estão disponíveis no computador de todos os desenvolvedores, o que permite fácil ramificação e fusão (KINSTA, 2016).</w:t>
      </w:r>
    </w:p>
    <w:p w14:paraId="266AB5B5" w14:textId="77777777" w:rsidR="00F72E05" w:rsidRDefault="00F72E05" w:rsidP="00F72E05"/>
    <w:p w14:paraId="66C9A29D" w14:textId="77777777" w:rsidR="00F72E05" w:rsidRDefault="00F72E05" w:rsidP="00F72E05">
      <w:r>
        <w:t xml:space="preserve">O </w:t>
      </w:r>
      <w:r w:rsidRPr="00CC0D82">
        <w:rPr>
          <w:i/>
          <w:iCs/>
        </w:rPr>
        <w:t>GitHub</w:t>
      </w:r>
      <w:r>
        <w:t xml:space="preserve"> é uma empresa com fins lucrativos que oferece um serviço de hospedagem de repositório Git baseado em nuvem. Essencialmente, torna muito mais fácil para indivíduos e equipes usar o Git para controle de versão e colaboração (KINSTA, 2016).</w:t>
      </w:r>
    </w:p>
    <w:p w14:paraId="60705446" w14:textId="77777777" w:rsidR="00F72E05" w:rsidRDefault="00F72E05" w:rsidP="00F72E05"/>
    <w:p w14:paraId="505DE934" w14:textId="77777777" w:rsidR="00F72E05" w:rsidRDefault="00F72E05" w:rsidP="00F72E05">
      <w:r>
        <w:t xml:space="preserve">Qualquer pessoa pode se inscrever e hospedar um repositório de código público gratuitamente, o que torna o </w:t>
      </w:r>
      <w:r w:rsidRPr="00CC0D82">
        <w:rPr>
          <w:i/>
          <w:iCs/>
        </w:rPr>
        <w:t>GitHub</w:t>
      </w:r>
      <w:r>
        <w:t xml:space="preserve"> especialmente popular em projetos de código aberto.</w:t>
      </w:r>
    </w:p>
    <w:p w14:paraId="3DC85FAF" w14:textId="77777777" w:rsidR="00F72E05" w:rsidRDefault="00F72E05" w:rsidP="00F72E05"/>
    <w:p w14:paraId="4B0B96B6" w14:textId="77777777" w:rsidR="00F72E05" w:rsidRPr="00F72E05" w:rsidRDefault="00F72E05" w:rsidP="00F72E05">
      <w:r>
        <w:t xml:space="preserve">Durante esse projeto foi utilizado este serviço, o que permite compartilhar o código em diversos computadores e desenvolver o projeto sem precisar de uma máquina específica. Também </w:t>
      </w:r>
      <w:r w:rsidR="00CC0D82">
        <w:t>se controlava</w:t>
      </w:r>
      <w:r>
        <w:t xml:space="preserve"> as suas versões ao longo do tempo.</w:t>
      </w:r>
    </w:p>
    <w:p w14:paraId="16A1B1AA" w14:textId="77777777" w:rsidR="00C854B3" w:rsidRDefault="00C854B3" w:rsidP="00CC0D82">
      <w:pPr>
        <w:pStyle w:val="Ttulo3"/>
      </w:pPr>
      <w:bookmarkStart w:id="40" w:name="_Toc26665236"/>
      <w:r w:rsidRPr="00CC0D82">
        <w:t>000webhost</w:t>
      </w:r>
      <w:bookmarkEnd w:id="40"/>
    </w:p>
    <w:p w14:paraId="54298FAA" w14:textId="77777777" w:rsidR="00CC0D82" w:rsidRDefault="00CC0D82" w:rsidP="00CC0D82">
      <w:r>
        <w:t xml:space="preserve">A hospedagem na web é um serviço que permite que organizações e indivíduos publiquem um site ou página da web na Internet. Um host ou provedor de serviços de hospedagem é uma empresa que fornece as tecnologias e serviços necessários para que o site ou a página da web seja visualizada na Internet. </w:t>
      </w:r>
    </w:p>
    <w:p w14:paraId="59793C7B" w14:textId="77777777" w:rsidR="00CC0D82" w:rsidRDefault="00CC0D82" w:rsidP="00CC0D82"/>
    <w:p w14:paraId="1B121EB7" w14:textId="77777777" w:rsidR="00CC0D82" w:rsidRDefault="00CC0D82" w:rsidP="00CC0D82">
      <w:r>
        <w:t>Os sites são hospedados ou armazenados em computadores especiais chamados servidores. Quando os usuários da Internet desejam visualizar seu site, tudo o que precisam fazer é digitar o endereço ou domínio do site no navegador. O computador se conectará ao seu servidor e suas páginas serão entregues através do navegador (MAQUINA DE RESULTADOS, 2016).</w:t>
      </w:r>
    </w:p>
    <w:p w14:paraId="213118C4" w14:textId="77777777" w:rsidR="00CC0D82" w:rsidRDefault="00CC0D82" w:rsidP="00CC0D82"/>
    <w:p w14:paraId="738FD936" w14:textId="77777777" w:rsidR="00CC0D82" w:rsidRPr="00CC0D82" w:rsidRDefault="00CC0D82" w:rsidP="00CC0D82">
      <w:r>
        <w:t xml:space="preserve">A empresa </w:t>
      </w:r>
      <w:r w:rsidRPr="00CC0D82">
        <w:rPr>
          <w:i/>
          <w:iCs/>
        </w:rPr>
        <w:t>000webhost</w:t>
      </w:r>
      <w:r>
        <w:t xml:space="preserve"> oferece uma quantidade considerável de espaço em disco e largura de banda que são mais que suficientes para quem está começando. Foi utilizado desta empresa uma hospedagem de domínio grátis que suporta as últimas versões do PHP e MySQL para o desenvolvimento desse projeto.</w:t>
      </w:r>
    </w:p>
    <w:p w14:paraId="708CEDCA" w14:textId="77777777" w:rsidR="00C854B3" w:rsidRDefault="00C854B3" w:rsidP="00CC0D82">
      <w:pPr>
        <w:pStyle w:val="Ttulo3"/>
      </w:pPr>
      <w:bookmarkStart w:id="41" w:name="_Toc26665237"/>
      <w:r w:rsidRPr="00CC0D82">
        <w:t>FileZilla</w:t>
      </w:r>
      <w:bookmarkEnd w:id="41"/>
    </w:p>
    <w:p w14:paraId="698B6447" w14:textId="77777777" w:rsidR="00CC0D82" w:rsidRDefault="00CC0D82" w:rsidP="00CC0D82">
      <w:r>
        <w:t xml:space="preserve">O </w:t>
      </w:r>
      <w:r w:rsidRPr="00CC0D82">
        <w:rPr>
          <w:i/>
          <w:iCs/>
        </w:rPr>
        <w:t>FileZilla</w:t>
      </w:r>
      <w:r>
        <w:t xml:space="preserve"> é uma ferramenta de software de protocolo de transferência de arquivos de código aberto (FTP) gratuita que permite que os usuários configurem servidores FTP ou se conectem a outros servidores FTP para trocar arquivos. O </w:t>
      </w:r>
      <w:r w:rsidRPr="00CC0D82">
        <w:rPr>
          <w:i/>
          <w:iCs/>
        </w:rPr>
        <w:t>FileZilla</w:t>
      </w:r>
      <w:r>
        <w:t xml:space="preserve"> tradicionalmente suporta o </w:t>
      </w:r>
      <w:r w:rsidRPr="00CC0D82">
        <w:rPr>
          <w:i/>
          <w:iCs/>
        </w:rPr>
        <w:t>File Transfer Protocol</w:t>
      </w:r>
      <w:r>
        <w:t xml:space="preserve"> sobre </w:t>
      </w:r>
      <w:r w:rsidRPr="00CC0D82">
        <w:rPr>
          <w:i/>
          <w:iCs/>
        </w:rPr>
        <w:t>Transport Layer Security</w:t>
      </w:r>
      <w:r>
        <w:t xml:space="preserve"> (FTPS) (TACHTARGET, 2017). </w:t>
      </w:r>
    </w:p>
    <w:p w14:paraId="2392E86A" w14:textId="77777777" w:rsidR="00CC0D82" w:rsidRDefault="00CC0D82" w:rsidP="00CC0D82"/>
    <w:p w14:paraId="55EADE35" w14:textId="77777777" w:rsidR="00CC0D82" w:rsidRPr="00CC0D82" w:rsidRDefault="00CC0D82" w:rsidP="00CC0D82">
      <w:r>
        <w:t>Para hospedar o site no servidor online da 000webhost, foi utilizado FileZilla para transferir os arquivos necessários para o aplicativo funcionar.</w:t>
      </w:r>
    </w:p>
    <w:p w14:paraId="2E5B7DD5" w14:textId="77777777" w:rsidR="00C854B3" w:rsidRDefault="00C854B3" w:rsidP="00CC0D82">
      <w:pPr>
        <w:pStyle w:val="Ttulo3"/>
      </w:pPr>
      <w:bookmarkStart w:id="42" w:name="_Toc26665238"/>
      <w:r w:rsidRPr="00CC0D82">
        <w:lastRenderedPageBreak/>
        <w:t xml:space="preserve">Google Chrome </w:t>
      </w:r>
      <w:r w:rsidRPr="00CC0D82">
        <w:rPr>
          <w:i/>
          <w:iCs/>
        </w:rPr>
        <w:t>DevTools</w:t>
      </w:r>
      <w:bookmarkEnd w:id="42"/>
    </w:p>
    <w:p w14:paraId="06F72169" w14:textId="77777777" w:rsidR="00CC0D82" w:rsidRDefault="00CC0D82" w:rsidP="00CC0D82">
      <w:r>
        <w:t xml:space="preserve">Com a explosão das estruturas Javascript, é mais importante do que nunca que seja possível trabalhar com seu código online no navegador. </w:t>
      </w:r>
    </w:p>
    <w:p w14:paraId="51C96221" w14:textId="77777777" w:rsidR="00CC0D82" w:rsidRDefault="00CC0D82" w:rsidP="00CC0D82"/>
    <w:p w14:paraId="35C6738A" w14:textId="77777777" w:rsidR="00CC0D82" w:rsidRDefault="00CC0D82" w:rsidP="00CC0D82">
      <w:r>
        <w:t xml:space="preserve">O painel do </w:t>
      </w:r>
      <w:r w:rsidRPr="00CC0D82">
        <w:rPr>
          <w:i/>
          <w:iCs/>
        </w:rPr>
        <w:t>DevTools</w:t>
      </w:r>
      <w:r>
        <w:t xml:space="preserve"> permite interação com o HTML, CSS e Javascript em execução em praticamente qualquer página da Internet. O seu objetivo real é economizar tempo e angústia mental para os desenvolvedores. O </w:t>
      </w:r>
      <w:r w:rsidRPr="00CC0D82">
        <w:rPr>
          <w:i/>
          <w:iCs/>
        </w:rPr>
        <w:t>DevTools</w:t>
      </w:r>
      <w:r>
        <w:t xml:space="preserve"> economiza seu tempo, permitindo que você manipule seu código no navegador, permitindo que você resolva rapidamente problemas de estilo e brinque com idéias diferentes (GALVANIZE, 2017).</w:t>
      </w:r>
    </w:p>
    <w:p w14:paraId="194B5006" w14:textId="77777777" w:rsidR="00CC0D82" w:rsidRDefault="00CC0D82" w:rsidP="00CC0D82"/>
    <w:p w14:paraId="7949B651" w14:textId="77777777" w:rsidR="00CC0D82" w:rsidRPr="00CC0D82" w:rsidRDefault="00CC0D82" w:rsidP="00CC0D82">
      <w:r>
        <w:t xml:space="preserve">Assim ele foi essencial para o desenvolvimento do </w:t>
      </w:r>
      <w:proofErr w:type="gramStart"/>
      <w:r>
        <w:t>aplicativo web</w:t>
      </w:r>
      <w:proofErr w:type="gramEnd"/>
      <w:r>
        <w:t>.</w:t>
      </w:r>
    </w:p>
    <w:p w14:paraId="1BE42DD9" w14:textId="77777777" w:rsidR="00C854B3" w:rsidRDefault="00C854B3" w:rsidP="00CC0D82">
      <w:pPr>
        <w:pStyle w:val="Ttulo3"/>
      </w:pPr>
      <w:bookmarkStart w:id="43" w:name="_Toc26665239"/>
      <w:r>
        <w:t>ZXing</w:t>
      </w:r>
      <w:bookmarkEnd w:id="43"/>
    </w:p>
    <w:p w14:paraId="1BBFB161" w14:textId="77777777" w:rsidR="00CC0D82" w:rsidRDefault="00CC0D82" w:rsidP="00CC0D82">
      <w:r>
        <w:t>O ZXing ("</w:t>
      </w:r>
      <w:r w:rsidRPr="00CC0D82">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14:paraId="24049E06" w14:textId="77777777" w:rsidR="00CC0D82" w:rsidRDefault="00CC0D82" w:rsidP="00CC0D82"/>
    <w:p w14:paraId="602F001A" w14:textId="77777777" w:rsidR="00CC0D82" w:rsidRPr="00CC0D82" w:rsidRDefault="00CC0D82" w:rsidP="00CC0D82">
      <w:r>
        <w:t>Para o desenvolvimento desse projeto foi utilizada essa biblioteca para que seja possível a leitura do código de barras através da interface web.</w:t>
      </w:r>
    </w:p>
    <w:p w14:paraId="0623E0EE" w14:textId="77777777" w:rsidR="00C854B3" w:rsidRDefault="00C854B3" w:rsidP="00CC0D82">
      <w:pPr>
        <w:pStyle w:val="Ttulo3"/>
      </w:pPr>
      <w:bookmarkStart w:id="44" w:name="_Toc26665240"/>
      <w:r>
        <w:t>Simular Câmera Para Leitura de Código de Barras</w:t>
      </w:r>
      <w:bookmarkEnd w:id="44"/>
    </w:p>
    <w:p w14:paraId="2978CB20" w14:textId="77777777" w:rsidR="000A7447" w:rsidRDefault="000A7447" w:rsidP="000A7447">
      <w:r>
        <w:t xml:space="preserve">Foi necessário simular a câmera do celular durante o desenvolvimento do </w:t>
      </w:r>
      <w:proofErr w:type="gramStart"/>
      <w:r>
        <w:t>aplicativo web</w:t>
      </w:r>
      <w:proofErr w:type="gramEnd"/>
      <w:r>
        <w:t xml:space="preserve"> e os seguintes programas foram utilizados:</w:t>
      </w:r>
    </w:p>
    <w:p w14:paraId="1A155B1A" w14:textId="77777777" w:rsidR="000A7447" w:rsidRDefault="000A7447" w:rsidP="000A7447"/>
    <w:p w14:paraId="4054AB11" w14:textId="77777777" w:rsidR="000A7447" w:rsidRDefault="000A7447" w:rsidP="000A7447">
      <w:pPr>
        <w:pStyle w:val="PargrafodaLista"/>
        <w:numPr>
          <w:ilvl w:val="0"/>
          <w:numId w:val="31"/>
        </w:numPr>
      </w:pPr>
      <w:r w:rsidRPr="00474903">
        <w:rPr>
          <w:b/>
          <w:bCs/>
          <w:i/>
          <w:iCs/>
        </w:rPr>
        <w:t>DroidCam Source 3</w:t>
      </w:r>
      <w:r w:rsidRPr="00474903">
        <w:rPr>
          <w:b/>
          <w:bCs/>
        </w:rPr>
        <w:t xml:space="preserve">: </w:t>
      </w:r>
      <w:r w:rsidRPr="00474903">
        <w:rPr>
          <w:i/>
          <w:iCs/>
        </w:rPr>
        <w:t>DroidCam</w:t>
      </w:r>
      <w:r>
        <w:t xml:space="preserve"> transforma seu dispositivo Android em uma webcam sem fio para o seu PC. Ele pode ser usado com programas de bate-papo como o Skype, com programas de transmissão ao vivo como OBS ou XSplit ou em qualquer outro lugar em que você usaria normalmente uma webcam.</w:t>
      </w:r>
      <w:r w:rsidR="00474903">
        <w:t xml:space="preserve"> T</w:t>
      </w:r>
      <w:r>
        <w:t xml:space="preserve">ambém pode acessar a </w:t>
      </w:r>
      <w:r w:rsidRPr="00474903">
        <w:rPr>
          <w:i/>
          <w:iCs/>
        </w:rPr>
        <w:t>DroidCam</w:t>
      </w:r>
      <w:r>
        <w:t xml:space="preserve"> como uma câmera IP através de um navegador da Internet, sem precisar instalar software adicional (TECHTUDO, 2014).</w:t>
      </w:r>
    </w:p>
    <w:p w14:paraId="0B3394FA" w14:textId="77777777" w:rsidR="000A7447" w:rsidRDefault="000A7447" w:rsidP="000A7447"/>
    <w:p w14:paraId="54E70094" w14:textId="77777777" w:rsidR="000A7447" w:rsidRPr="000A7447" w:rsidRDefault="000A7447" w:rsidP="000A7447">
      <w:pPr>
        <w:pStyle w:val="PargrafodaLista"/>
        <w:numPr>
          <w:ilvl w:val="0"/>
          <w:numId w:val="31"/>
        </w:numPr>
      </w:pPr>
      <w:r w:rsidRPr="00474903">
        <w:rPr>
          <w:b/>
          <w:bCs/>
          <w:i/>
          <w:iCs/>
        </w:rPr>
        <w:lastRenderedPageBreak/>
        <w:t>SparkoCam Virtual webCam</w:t>
      </w:r>
      <w:r w:rsidRPr="00474903">
        <w:rPr>
          <w:b/>
          <w:bCs/>
        </w:rPr>
        <w:t>:</w:t>
      </w:r>
      <w:r>
        <w:t xml:space="preserve"> O </w:t>
      </w:r>
      <w:r w:rsidRPr="00474903">
        <w:rPr>
          <w:i/>
          <w:iCs/>
        </w:rPr>
        <w:t>SparkoCam</w:t>
      </w:r>
      <w:r>
        <w:t xml:space="preserve"> é um software de webcam e efeitos de vídeo para transmitir e aplicar efeitos de webcam ao vivo em suas conversas e gravações de vídeo. Neste programa é possível mostrar a tela da sua área de trabalho e transmitir o que está acontecendo na área de trabalho pela webcam (SPAKOCAM, 2015). Assim era possível simular o </w:t>
      </w:r>
      <w:proofErr w:type="gramStart"/>
      <w:r>
        <w:t>aplicativo web</w:t>
      </w:r>
      <w:proofErr w:type="gramEnd"/>
      <w:r>
        <w:t xml:space="preserve"> sem utilizar uma webcam no computador.</w:t>
      </w:r>
    </w:p>
    <w:p w14:paraId="3D0E0BBA" w14:textId="77777777" w:rsidR="00C854B3" w:rsidRDefault="00C854B3" w:rsidP="00CC0D82">
      <w:pPr>
        <w:pStyle w:val="Ttulo3"/>
      </w:pPr>
      <w:bookmarkStart w:id="45" w:name="_Toc26665241"/>
      <w:r>
        <w:t>Proteus</w:t>
      </w:r>
      <w:bookmarkEnd w:id="45"/>
    </w:p>
    <w:p w14:paraId="5EE4AFDE" w14:textId="77777777" w:rsidR="00474903" w:rsidRDefault="00474903" w:rsidP="00474903">
      <w:r>
        <w:t>O Proteus é um software de design de circuitos eletrônicos que inclui módulos de captura esquemática, simulação e layout de PCB (placa de circuito impresso).  Proteus está à frente na simulação dos circuitos que contêm os microcontroladores, onde podemos simular o circuito carregando o código hexadecimal no microcontrolador (QUORA, 2015).</w:t>
      </w:r>
    </w:p>
    <w:p w14:paraId="063BB490" w14:textId="77777777" w:rsidR="00474903" w:rsidRDefault="00474903" w:rsidP="00474903"/>
    <w:p w14:paraId="3B8AB4C8" w14:textId="77777777" w:rsidR="00474903" w:rsidRPr="00474903" w:rsidRDefault="00474903" w:rsidP="00474903">
      <w:r>
        <w:t>Assim ele foi essencial para simular os circuitos do projeto, onde foram utilizados microcontroladores e módulos de GPS e de transmissão sem fio presentes em suas bibliotecas.</w:t>
      </w:r>
    </w:p>
    <w:p w14:paraId="53462689" w14:textId="77777777" w:rsidR="00C854B3" w:rsidRDefault="00C854B3" w:rsidP="00CC0D82">
      <w:pPr>
        <w:pStyle w:val="Ttulo3"/>
      </w:pPr>
      <w:bookmarkStart w:id="46" w:name="_Toc26665242"/>
      <w:r>
        <w:t>Arduino</w:t>
      </w:r>
      <w:bookmarkEnd w:id="46"/>
    </w:p>
    <w:p w14:paraId="4541335B" w14:textId="77777777" w:rsidR="00474903" w:rsidRDefault="00474903" w:rsidP="00474903">
      <w:r>
        <w:t>O Arduino é uma plataforma de código aberto usada na construção de projetos eletrônicos. O Arduino consiste em uma placa de circuito programável física e em um software, ou IDE (</w:t>
      </w:r>
      <w:r w:rsidRPr="00474903">
        <w:rPr>
          <w:i/>
          <w:iCs/>
        </w:rPr>
        <w:t>Integrated Development Environment</w:t>
      </w:r>
      <w:r>
        <w:t>) executado no computador, usado para escrever e fazer upload de código de computador na placa física.</w:t>
      </w:r>
    </w:p>
    <w:p w14:paraId="715BFEE0" w14:textId="77777777" w:rsidR="00474903" w:rsidRDefault="00474903" w:rsidP="00474903"/>
    <w:p w14:paraId="714DC8E4" w14:textId="77777777" w:rsidR="00474903" w:rsidRDefault="00474903" w:rsidP="00474903">
      <w:r>
        <w:t>Diferentemente da maioria das placas de circuito programáveis ​​anteriores, o Arduino não precisa de uma peça de hardware separada (chamada de programador) para carregar um novo código na placa - você pode simplesmente usar um cabo USB (SPARKFUN, 2015). Finalmente, o Arduino fornece um fator de forma padrão que interrompe as funções do microcontrolador em um pacote mais acessível.</w:t>
      </w:r>
    </w:p>
    <w:p w14:paraId="5020B3DC" w14:textId="77777777" w:rsidR="00474903" w:rsidRDefault="00474903" w:rsidP="00474903"/>
    <w:p w14:paraId="11A0E175" w14:textId="77777777" w:rsidR="00474903" w:rsidRPr="00474903" w:rsidRDefault="00474903" w:rsidP="00474903">
      <w:r>
        <w:t>O Arduino foi utilizado para os módulos baseados em RTLS e nos módulos de ‘autoatendimento’.</w:t>
      </w:r>
    </w:p>
    <w:p w14:paraId="63F5F382" w14:textId="77777777" w:rsidR="00C854B3" w:rsidRDefault="00C854B3" w:rsidP="00CC0D82">
      <w:pPr>
        <w:pStyle w:val="Ttulo3"/>
      </w:pPr>
      <w:bookmarkStart w:id="47" w:name="_Toc26665243"/>
      <w:r>
        <w:t>PowerShell</w:t>
      </w:r>
      <w:bookmarkEnd w:id="47"/>
    </w:p>
    <w:p w14:paraId="6D8BB04B" w14:textId="77777777" w:rsidR="00474903" w:rsidRDefault="00474903" w:rsidP="00474903">
      <w:r>
        <w:t xml:space="preserve">O </w:t>
      </w:r>
      <w:r w:rsidRPr="00474903">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sidRPr="00474903">
        <w:rPr>
          <w:i/>
          <w:iCs/>
        </w:rPr>
        <w:t>Component Object Model</w:t>
      </w:r>
      <w:r>
        <w:t>) e WMI (Instrumentação de Gerenciamento do Windows) (TECHOPEDIA, 2017).</w:t>
      </w:r>
    </w:p>
    <w:p w14:paraId="22F726EF" w14:textId="77777777" w:rsidR="00474903" w:rsidRDefault="00474903" w:rsidP="00474903"/>
    <w:p w14:paraId="7E9D51B2" w14:textId="77777777" w:rsidR="00474903" w:rsidRPr="00474903" w:rsidRDefault="00474903" w:rsidP="00474903">
      <w:r>
        <w:t xml:space="preserve">Com o </w:t>
      </w:r>
      <w:r w:rsidRPr="00474903">
        <w:rPr>
          <w:i/>
          <w:iCs/>
        </w:rPr>
        <w:t>PowerShell</w:t>
      </w:r>
      <w:r>
        <w:t xml:space="preserve"> foi possível criar um script que envia para o banco de dados os valores da posição do equipamento obtidos pelos módulos baseados em RTLS.</w:t>
      </w:r>
    </w:p>
    <w:p w14:paraId="745426AD" w14:textId="77777777" w:rsidR="00C854B3" w:rsidRDefault="00C854B3" w:rsidP="00CC0D82">
      <w:pPr>
        <w:pStyle w:val="Ttulo3"/>
      </w:pPr>
      <w:bookmarkStart w:id="48" w:name="_Toc26665244"/>
      <w:r>
        <w:t>Arquivos .bat</w:t>
      </w:r>
      <w:bookmarkEnd w:id="48"/>
    </w:p>
    <w:p w14:paraId="5B5CB55B" w14:textId="77777777" w:rsidR="00474903" w:rsidRDefault="00474903" w:rsidP="00474903">
      <w:r>
        <w:t>Os arquivos .bat são chamados de Arquivos em lote, que são o conjunto de comandos do Windows que você pode executar clicando duas vezes no ícone do arquivo e executa os comandos no DOS (QUORA, 2010).</w:t>
      </w:r>
    </w:p>
    <w:p w14:paraId="0EA63D4D" w14:textId="77777777" w:rsidR="00474903" w:rsidRDefault="00474903" w:rsidP="00474903"/>
    <w:p w14:paraId="1A8A7344" w14:textId="77777777" w:rsidR="00474903" w:rsidRDefault="00474903" w:rsidP="00474903">
      <w:r>
        <w:t>Os comandos do menu Executar do Windows também podem ser executados usando arquivos em lote. Se você precisar fazer algo repetidamente, poderá criar um arquivo em lotes e, quando precisar executar esse comando, basta executar o arquivo em lotes. Você não precisa digitar o comando toda vez.</w:t>
      </w:r>
    </w:p>
    <w:p w14:paraId="4C74A556" w14:textId="77777777" w:rsidR="00474903" w:rsidRDefault="00474903" w:rsidP="00474903"/>
    <w:p w14:paraId="31F79F79" w14:textId="77777777" w:rsidR="00474903" w:rsidRPr="00474903" w:rsidRDefault="00474903" w:rsidP="00474903">
      <w:r>
        <w:t>Para o módulo de ‘autoatendimento’ foi utilizado um arquivo em lote para acionar a entregar o equipamento ou o kit pois é preciso acessar o banco de dados remoto.</w:t>
      </w:r>
    </w:p>
    <w:p w14:paraId="03ADA686" w14:textId="77777777" w:rsidR="00C854B3" w:rsidRDefault="00C854B3" w:rsidP="00CC0D82">
      <w:pPr>
        <w:pStyle w:val="Ttulo3"/>
      </w:pPr>
      <w:bookmarkStart w:id="49" w:name="_Toc26665245"/>
      <w:r w:rsidRPr="00474903">
        <w:rPr>
          <w:i/>
          <w:iCs/>
        </w:rPr>
        <w:t>Virtual Serial Port Driver</w:t>
      </w:r>
      <w:r w:rsidRPr="00C854B3">
        <w:t xml:space="preserve"> por </w:t>
      </w:r>
      <w:r w:rsidRPr="00474903">
        <w:rPr>
          <w:i/>
          <w:iCs/>
        </w:rPr>
        <w:t>Eltima Software</w:t>
      </w:r>
      <w:bookmarkEnd w:id="49"/>
    </w:p>
    <w:p w14:paraId="37DA13AF" w14:textId="77777777" w:rsidR="00474903" w:rsidRDefault="00474903" w:rsidP="00474903">
      <w:r>
        <w:t xml:space="preserve">O </w:t>
      </w:r>
      <w:r w:rsidRPr="00474903">
        <w:rPr>
          <w:i/>
          <w:iCs/>
        </w:rPr>
        <w:t>Virtual Serial Port Driver</w:t>
      </w:r>
      <w:r>
        <w:t xml:space="preserve"> é um aplicativo simples que permite criar pares de portas COM virtuais. As portas seriais virtuais criadas no </w:t>
      </w:r>
      <w:r w:rsidRPr="00474903">
        <w:rPr>
          <w:i/>
          <w:iCs/>
        </w:rPr>
        <w:t>Virtual Serial Port Driver</w:t>
      </w:r>
      <w:r>
        <w:t xml:space="preserve"> se comportam como se fossem portas reais, para que os aplicativos possam se comunicar e transferir dados via cabo de modem nulo virtual (FILEHIPPO, 2018). </w:t>
      </w:r>
    </w:p>
    <w:p w14:paraId="4431F279" w14:textId="77777777" w:rsidR="00474903" w:rsidRDefault="00474903" w:rsidP="00474903"/>
    <w:p w14:paraId="4B2FD3E3" w14:textId="77777777" w:rsidR="00474903" w:rsidRDefault="00474903" w:rsidP="00474903">
      <w:r>
        <w:t xml:space="preserve">O </w:t>
      </w:r>
      <w:r w:rsidRPr="00474903">
        <w:rPr>
          <w:i/>
          <w:iCs/>
        </w:rPr>
        <w:t>Virtual Serial Port Driver</w:t>
      </w:r>
      <w:r>
        <w:t xml:space="preserve"> possui uma interface amigável que permite criar rapidamente portas seriais com qualquer nome que você precisar (você não se limita aos nomes COMx) (FILEHIPPO, 2018). </w:t>
      </w:r>
    </w:p>
    <w:p w14:paraId="04E093B2" w14:textId="77777777" w:rsidR="00474903" w:rsidRDefault="00474903" w:rsidP="00474903"/>
    <w:p w14:paraId="368EBA2E" w14:textId="77777777" w:rsidR="00474903" w:rsidRPr="00474903" w:rsidRDefault="00474903" w:rsidP="00474903">
      <w:r>
        <w:t xml:space="preserve">Com o </w:t>
      </w:r>
      <w:r w:rsidRPr="00474903">
        <w:rPr>
          <w:i/>
          <w:iCs/>
        </w:rPr>
        <w:t>Virtual Serial Port Driver</w:t>
      </w:r>
      <w:r>
        <w:t xml:space="preserve"> foi possível integrar os circuitos simulados pelo Proteus com os scripts desenvolvidos no </w:t>
      </w:r>
      <w:r w:rsidRPr="00474903">
        <w:rPr>
          <w:i/>
          <w:iCs/>
        </w:rPr>
        <w:t>PowerShell</w:t>
      </w:r>
      <w:r>
        <w:t xml:space="preserve"> e nos arquivos em lote.</w:t>
      </w:r>
    </w:p>
    <w:p w14:paraId="1C893820" w14:textId="77777777" w:rsidR="00C854B3" w:rsidRDefault="00C854B3" w:rsidP="00CC0D82">
      <w:pPr>
        <w:pStyle w:val="Ttulo3"/>
      </w:pPr>
      <w:bookmarkStart w:id="50" w:name="_Toc26665246"/>
      <w:r>
        <w:lastRenderedPageBreak/>
        <w:t>XBee</w:t>
      </w:r>
      <w:bookmarkEnd w:id="50"/>
    </w:p>
    <w:p w14:paraId="573AED0E" w14:textId="77777777" w:rsidR="005419E4" w:rsidRDefault="005419E4" w:rsidP="005419E4">
      <w:r>
        <w:t>Os módulos XBee são pequenos dispositivos de radiofrequência (RF) que transmitem e recebem dados pelo ar usando sinais de rádio. A capacidade sem fio é essencial sempre que você deseja colocar sensores onde nenhum cabo pode seja instalado ou onde tal amarração seja indesejável (DIGI INTERNATIONAL, 2019).</w:t>
      </w:r>
    </w:p>
    <w:p w14:paraId="0AA50C3A" w14:textId="77777777" w:rsidR="005419E4" w:rsidRDefault="005419E4" w:rsidP="005419E4"/>
    <w:p w14:paraId="78D2D440" w14:textId="77777777" w:rsidR="005419E4" w:rsidRDefault="005419E4" w:rsidP="005419E4">
      <w:r>
        <w:t xml:space="preserve">Os dispositivos XBee são altamente configuráveis ​​e suporta vários protocolos, o que permite escolher </w:t>
      </w:r>
      <w:proofErr w:type="gramStart"/>
      <w:r>
        <w:t>o tecnologia</w:t>
      </w:r>
      <w:proofErr w:type="gramEnd"/>
      <w:r>
        <w:t xml:space="preserve"> para sua aplicação - se você deseja configurar um par de rádios para trocar dados ou projetar um rede de malha grande com vários dispositivos (DIGI INTERNATIONAL, 2019).</w:t>
      </w:r>
    </w:p>
    <w:p w14:paraId="4B258A85" w14:textId="77777777" w:rsidR="005419E4" w:rsidRDefault="005419E4" w:rsidP="005419E4"/>
    <w:p w14:paraId="7A3FE01D" w14:textId="77777777" w:rsidR="005419E4" w:rsidRDefault="005419E4" w:rsidP="005419E4">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14:paraId="7F85A387" w14:textId="77777777" w:rsidR="005419E4" w:rsidRDefault="005419E4" w:rsidP="005419E4"/>
    <w:p w14:paraId="44DF80EE" w14:textId="77777777" w:rsidR="005419E4" w:rsidRDefault="005419E4" w:rsidP="005419E4">
      <w:r>
        <w:t>Os dispositivos XBee transmitem dados provenientes da entrada serial pelo ar e enviam qualquer coisa recebida sem fio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14:paraId="4D621349" w14:textId="77777777" w:rsidR="005419E4" w:rsidRDefault="005419E4" w:rsidP="005419E4"/>
    <w:p w14:paraId="468AB5C7" w14:textId="77777777" w:rsidR="005419E4" w:rsidRDefault="005419E4" w:rsidP="005419E4">
      <w:r>
        <w:t>Com essas informações, você pode identificar os dois tipos de transmissão de dados sem fio em um processo de comunicação XBee:</w:t>
      </w:r>
    </w:p>
    <w:p w14:paraId="526C8076" w14:textId="77777777" w:rsidR="005419E4" w:rsidRDefault="005419E4" w:rsidP="005419E4"/>
    <w:p w14:paraId="278921A9" w14:textId="77777777" w:rsidR="005419E4" w:rsidRDefault="005419E4" w:rsidP="005419E4">
      <w:pPr>
        <w:pStyle w:val="PargrafodaLista"/>
        <w:numPr>
          <w:ilvl w:val="0"/>
          <w:numId w:val="32"/>
        </w:numPr>
      </w:pPr>
      <w:r>
        <w:t>Comunicação sem fio: essa comunicação ocorre entre os módulos XBee. Os módulos que devem trabalhar juntos precisam fazer parte da mesma rede e devem usar a mesma frequência de rádio. Todos os módulos que atendem a esses requisitos podem se comunicar sem fio (DIGI INTERNATIONAL, 2019).</w:t>
      </w:r>
    </w:p>
    <w:p w14:paraId="52DD0E5C" w14:textId="77777777" w:rsidR="00C854B3" w:rsidRPr="00C854B3" w:rsidRDefault="005419E4" w:rsidP="005419E4">
      <w:pPr>
        <w:pStyle w:val="PargrafodaLista"/>
        <w:numPr>
          <w:ilvl w:val="0"/>
          <w:numId w:val="32"/>
        </w:numPr>
      </w:pPr>
      <w:r>
        <w:t>Comunicação serial: essa comunicação ocorre entre o módulo XBee e o dispositivo inteligente conectado a ele através da interface serial (DIGI INTERNATIONAL, 2019).</w:t>
      </w:r>
    </w:p>
    <w:p w14:paraId="057CC195" w14:textId="77777777" w:rsidR="00C854B3" w:rsidRPr="00C854B3" w:rsidRDefault="00C854B3" w:rsidP="00C854B3"/>
    <w:p w14:paraId="1E1B22A9" w14:textId="77777777" w:rsidR="00C854B3" w:rsidRPr="00C854B3" w:rsidRDefault="00C854B3" w:rsidP="00C854B3"/>
    <w:p w14:paraId="120D6359" w14:textId="77777777" w:rsidR="00BC775B" w:rsidRDefault="00BC775B" w:rsidP="00BC775B">
      <w:pPr>
        <w:pStyle w:val="Ttulo2"/>
      </w:pPr>
      <w:bookmarkStart w:id="51" w:name="_Toc26665247"/>
      <w:r w:rsidRPr="00BC775B">
        <w:t>Metodologia e Etapas de Desenvolvimento</w:t>
      </w:r>
      <w:bookmarkEnd w:id="51"/>
    </w:p>
    <w:p w14:paraId="26A8F86B" w14:textId="77777777" w:rsidR="005419E4" w:rsidRDefault="005419E4" w:rsidP="005419E4">
      <w:r>
        <w:t xml:space="preserve">O desenvolvimento do trabalho será dividido em etapas para modularizar, dividir em partes, onde cada uma dessas partes será responsável pela realização de uma etapa do projeto. Esta forma de desenvolvimento teve como objetivo reduzir falhas no processo de desenvolvimento. </w:t>
      </w:r>
    </w:p>
    <w:p w14:paraId="3B4EE55B" w14:textId="77777777" w:rsidR="005419E4" w:rsidRDefault="005419E4" w:rsidP="005419E4"/>
    <w:p w14:paraId="5CC1AEA5" w14:textId="77777777" w:rsidR="005419E4" w:rsidRDefault="005419E4" w:rsidP="005419E4">
      <w:r>
        <w:t>Os estágios de desenvolvimento serão abordados nas seções a seguir.</w:t>
      </w:r>
    </w:p>
    <w:p w14:paraId="0D55E0F0" w14:textId="77777777" w:rsidR="000F7879" w:rsidRDefault="000F7879" w:rsidP="000F7879">
      <w:pPr>
        <w:pStyle w:val="Corpodetexto"/>
        <w:numPr>
          <w:ilvl w:val="0"/>
          <w:numId w:val="3"/>
        </w:numPr>
        <w:tabs>
          <w:tab w:val="left" w:pos="1560"/>
          <w:tab w:val="left" w:pos="2552"/>
          <w:tab w:val="left" w:pos="2835"/>
        </w:tabs>
      </w:pPr>
      <w:r w:rsidRPr="000F7879">
        <w:rPr>
          <w:b/>
          <w:bCs/>
        </w:rPr>
        <w:t>Estabelecer e Revisar as Propriedades do Sistema:</w:t>
      </w:r>
      <w:r>
        <w:t xml:space="preserve"> Alguns requisitos e características do sistema foram definidos, para que as atividades que compõem o projeto sejam melhor direcionadas;</w:t>
      </w:r>
    </w:p>
    <w:p w14:paraId="32A3075E" w14:textId="77777777" w:rsidR="000F7879" w:rsidRDefault="000F7879" w:rsidP="000F7879">
      <w:pPr>
        <w:pStyle w:val="Corpodetexto"/>
        <w:numPr>
          <w:ilvl w:val="0"/>
          <w:numId w:val="3"/>
        </w:numPr>
        <w:tabs>
          <w:tab w:val="left" w:pos="1560"/>
          <w:tab w:val="left" w:pos="2552"/>
          <w:tab w:val="left" w:pos="2835"/>
        </w:tabs>
      </w:pPr>
      <w:r w:rsidRPr="000F7879">
        <w:rPr>
          <w:b/>
          <w:bCs/>
        </w:rPr>
        <w:t>Instalação dos pacotes, programas e sistema operacional para o desenvolvimento do projeto:</w:t>
      </w:r>
      <w:r>
        <w:t xml:space="preserve"> Antes de iniciar o projeto, foi necessário instalar os programas como citados anteriormente para a simulação do hardware (programação dos microcontroladores, placas de circuito impresso, simulações dos circuitos) e para o desenvolvimento da interface web, banco de dados e simulações;</w:t>
      </w:r>
    </w:p>
    <w:p w14:paraId="335E731F" w14:textId="77777777" w:rsidR="000F7879" w:rsidRDefault="000F7879" w:rsidP="000F7879">
      <w:pPr>
        <w:pStyle w:val="Corpodetexto"/>
        <w:numPr>
          <w:ilvl w:val="0"/>
          <w:numId w:val="3"/>
        </w:numPr>
        <w:tabs>
          <w:tab w:val="left" w:pos="1560"/>
          <w:tab w:val="left" w:pos="2552"/>
          <w:tab w:val="left" w:pos="2835"/>
        </w:tabs>
      </w:pPr>
      <w:r w:rsidRPr="000F7879">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Workbench devido à sua facilidade para gerenciamento de banco de dados;</w:t>
      </w:r>
    </w:p>
    <w:p w14:paraId="49733B29" w14:textId="77777777" w:rsidR="007C07A9" w:rsidRDefault="000F7879" w:rsidP="000F7879">
      <w:pPr>
        <w:pStyle w:val="Corpodetexto"/>
        <w:numPr>
          <w:ilvl w:val="0"/>
          <w:numId w:val="3"/>
        </w:numPr>
        <w:tabs>
          <w:tab w:val="left" w:pos="1560"/>
          <w:tab w:val="left" w:pos="2552"/>
          <w:tab w:val="left" w:pos="2835"/>
        </w:tabs>
      </w:pPr>
      <w:r w:rsidRPr="007C07A9">
        <w:rPr>
          <w:b/>
          <w:bCs/>
        </w:rPr>
        <w:t>Desenvolvimento da interface web:</w:t>
      </w:r>
      <w:r>
        <w:t xml:space="preserve"> Com o banco de dados modelado, foi iniciado o desenvolvimento da interface web do sistema. Para a elaboração dessa interface foram </w:t>
      </w:r>
      <w:r w:rsidR="007C07A9">
        <w:t>utilizadas</w:t>
      </w:r>
      <w:r>
        <w:t xml:space="preserve"> as seguintes ferramentas</w:t>
      </w:r>
      <w:r w:rsidR="007C07A9">
        <w:t>:</w:t>
      </w:r>
    </w:p>
    <w:p w14:paraId="64B177FF" w14:textId="77777777" w:rsidR="007C07A9" w:rsidRDefault="007C07A9" w:rsidP="007C07A9">
      <w:pPr>
        <w:pStyle w:val="PargrafodaLista"/>
        <w:numPr>
          <w:ilvl w:val="1"/>
          <w:numId w:val="3"/>
        </w:numPr>
      </w:pPr>
      <w:r w:rsidRPr="007C07A9">
        <w:rPr>
          <w:b/>
          <w:bCs/>
        </w:rPr>
        <w:t>Xampp:</w:t>
      </w:r>
      <w:r>
        <w:t xml:space="preserve"> Usava-se como um servidor da web local para fins de teste e implantação, antes de colocá-lo no servidor online;</w:t>
      </w:r>
    </w:p>
    <w:p w14:paraId="07556541" w14:textId="77777777" w:rsidR="007C07A9" w:rsidRDefault="007C07A9" w:rsidP="007C07A9">
      <w:pPr>
        <w:pStyle w:val="PargrafodaLista"/>
        <w:numPr>
          <w:ilvl w:val="1"/>
          <w:numId w:val="3"/>
        </w:numPr>
      </w:pPr>
      <w:r w:rsidRPr="004354C5">
        <w:rPr>
          <w:b/>
          <w:bCs/>
        </w:rPr>
        <w:t>CakePHP:</w:t>
      </w:r>
      <w:r>
        <w:t xml:space="preserve"> Permitiu desenvolver o </w:t>
      </w:r>
      <w:proofErr w:type="gramStart"/>
      <w:r>
        <w:t>aplicativo web</w:t>
      </w:r>
      <w:proofErr w:type="gramEnd"/>
      <w:r>
        <w:t xml:space="preserve"> rapidamente;</w:t>
      </w:r>
    </w:p>
    <w:p w14:paraId="721A2C80" w14:textId="77777777" w:rsidR="00704B6E" w:rsidRDefault="00704B6E" w:rsidP="00704B6E">
      <w:pPr>
        <w:pStyle w:val="PargrafodaLista"/>
        <w:numPr>
          <w:ilvl w:val="1"/>
          <w:numId w:val="3"/>
        </w:numPr>
      </w:pPr>
      <w:r w:rsidRPr="00704B6E">
        <w:rPr>
          <w:b/>
          <w:bCs/>
          <w:i/>
          <w:iCs/>
        </w:rPr>
        <w:t>Github:</w:t>
      </w:r>
      <w:r>
        <w:t xml:space="preserve"> Ajudou armazenar e gerenciar seu código, além de rastrear e controlar alterações do código do aplicativo;</w:t>
      </w:r>
    </w:p>
    <w:p w14:paraId="712A2C0C" w14:textId="77777777" w:rsidR="00704B6E" w:rsidRDefault="00704B6E" w:rsidP="00704B6E">
      <w:pPr>
        <w:pStyle w:val="PargrafodaLista"/>
        <w:numPr>
          <w:ilvl w:val="1"/>
          <w:numId w:val="3"/>
        </w:numPr>
      </w:pPr>
      <w:r w:rsidRPr="00704B6E">
        <w:rPr>
          <w:b/>
          <w:bCs/>
          <w:i/>
          <w:iCs/>
        </w:rPr>
        <w:t>000webhost:</w:t>
      </w:r>
      <w:r>
        <w:t xml:space="preserve"> Utilizou-se para hospedar o projeto, é o nosso servidor online;</w:t>
      </w:r>
    </w:p>
    <w:p w14:paraId="79E8CACE" w14:textId="77777777" w:rsidR="000F7879" w:rsidRDefault="00704B6E" w:rsidP="007C07A9">
      <w:pPr>
        <w:pStyle w:val="Corpodetexto"/>
        <w:numPr>
          <w:ilvl w:val="1"/>
          <w:numId w:val="3"/>
        </w:numPr>
        <w:tabs>
          <w:tab w:val="left" w:pos="1560"/>
          <w:tab w:val="left" w:pos="2552"/>
          <w:tab w:val="left" w:pos="2835"/>
        </w:tabs>
      </w:pPr>
      <w:r w:rsidRPr="00704B6E">
        <w:rPr>
          <w:b/>
          <w:bCs/>
          <w:i/>
          <w:iCs/>
        </w:rPr>
        <w:lastRenderedPageBreak/>
        <w:t>FileZilla:</w:t>
      </w:r>
      <w:r>
        <w:t xml:space="preserve"> Utilizado para transferir os arquivos para o servidor online</w:t>
      </w:r>
      <w:r w:rsidR="000F7879">
        <w:t>;</w:t>
      </w:r>
    </w:p>
    <w:p w14:paraId="72B94A2D" w14:textId="77777777" w:rsidR="00704B6E" w:rsidRDefault="00704B6E" w:rsidP="00704B6E">
      <w:pPr>
        <w:pStyle w:val="PargrafodaLista"/>
        <w:numPr>
          <w:ilvl w:val="1"/>
          <w:numId w:val="3"/>
        </w:numPr>
      </w:pPr>
      <w:r w:rsidRPr="00704B6E">
        <w:rPr>
          <w:b/>
          <w:bCs/>
        </w:rPr>
        <w:t>Google Chrome DevTolls:</w:t>
      </w:r>
      <w:r>
        <w:t xml:space="preserve"> Ajudou no desenvolvimento da parte de HTML, CSS e Javascript da página web.</w:t>
      </w:r>
    </w:p>
    <w:p w14:paraId="495F9E9A" w14:textId="77777777" w:rsidR="000F7879" w:rsidRDefault="00704B6E" w:rsidP="00704B6E">
      <w:pPr>
        <w:pStyle w:val="PargrafodaLista"/>
        <w:numPr>
          <w:ilvl w:val="0"/>
          <w:numId w:val="3"/>
        </w:numPr>
      </w:pPr>
      <w:r w:rsidRPr="00704B6E">
        <w:rPr>
          <w:b/>
          <w:bCs/>
        </w:rPr>
        <w:t>Leitor de código de barras:</w:t>
      </w:r>
      <w:r>
        <w:rPr>
          <w:b/>
        </w:rPr>
        <w:t xml:space="preserve"> </w:t>
      </w:r>
      <w:r>
        <w:t xml:space="preserve">Foi desenvolvida uma página web responsável pela leitura do código de barras do equipamento e da carteira do estudante que identifica a sua matrícula. Nesta interface, foi utilizado a biblioteca de processamento de imagem de código de barras ZXing e os programas </w:t>
      </w:r>
      <w:r w:rsidRPr="00704B6E">
        <w:rPr>
          <w:i/>
          <w:iCs/>
        </w:rPr>
        <w:t>DroidCam Source</w:t>
      </w:r>
      <w:r>
        <w:t xml:space="preserve"> e </w:t>
      </w:r>
      <w:r w:rsidRPr="00704B6E">
        <w:rPr>
          <w:i/>
          <w:iCs/>
        </w:rPr>
        <w:t>SparkoCam Virtual WebCam</w:t>
      </w:r>
      <w:r>
        <w:t xml:space="preserve"> para realizar as simulações e testes do site;</w:t>
      </w:r>
    </w:p>
    <w:p w14:paraId="74545654" w14:textId="77777777" w:rsidR="000F7879" w:rsidRDefault="00704B6E" w:rsidP="000F7879">
      <w:pPr>
        <w:pStyle w:val="Corpodetexto"/>
        <w:numPr>
          <w:ilvl w:val="0"/>
          <w:numId w:val="3"/>
        </w:numPr>
        <w:tabs>
          <w:tab w:val="left" w:pos="1560"/>
          <w:tab w:val="left" w:pos="2552"/>
          <w:tab w:val="left" w:pos="2835"/>
        </w:tabs>
      </w:pPr>
      <w:r w:rsidRPr="00704B6E">
        <w:rPr>
          <w:b/>
          <w:bCs/>
        </w:rPr>
        <w:t>Simulação do Módulo RTLS:</w:t>
      </w:r>
      <w:r>
        <w:t xml:space="preserve"> Foi simulado a eletrônica referente ao módulo que proverá informações de localização dos equipamentos ao banco de dados. Para esta etapa foi utilizado o programa Proteus e suas bibliotecas que contém Arduino e XBee. Também foi utilizado </w:t>
      </w:r>
      <w:r w:rsidRPr="00704B6E">
        <w:rPr>
          <w:i/>
          <w:iCs/>
        </w:rPr>
        <w:t>PowerShell</w:t>
      </w:r>
      <w:r>
        <w:t xml:space="preserve"> para executar um script que permita atualizar o banco de dados do servidor online. Além disso foi utilizado o programa </w:t>
      </w:r>
      <w:r w:rsidRPr="00704B6E">
        <w:rPr>
          <w:i/>
          <w:iCs/>
        </w:rPr>
        <w:t xml:space="preserve">Virtual Serial Port Driver </w:t>
      </w:r>
      <w:r w:rsidRPr="00704B6E">
        <w:t xml:space="preserve">por </w:t>
      </w:r>
      <w:r w:rsidRPr="00704B6E">
        <w:rPr>
          <w:i/>
          <w:iCs/>
        </w:rPr>
        <w:t>Eltima Software</w:t>
      </w:r>
      <w:r>
        <w:t xml:space="preserve"> para criar portas COM virtuais, integrando o script do </w:t>
      </w:r>
      <w:r w:rsidRPr="00704B6E">
        <w:rPr>
          <w:i/>
          <w:iCs/>
        </w:rPr>
        <w:t>Powershell</w:t>
      </w:r>
      <w:r>
        <w:t xml:space="preserve"> e o projeto simulado no Proteus;</w:t>
      </w:r>
    </w:p>
    <w:p w14:paraId="6280D34B" w14:textId="77777777" w:rsidR="000F7879" w:rsidRDefault="00704B6E" w:rsidP="000F7879">
      <w:pPr>
        <w:pStyle w:val="Corpodetexto"/>
        <w:numPr>
          <w:ilvl w:val="0"/>
          <w:numId w:val="3"/>
        </w:numPr>
        <w:tabs>
          <w:tab w:val="left" w:pos="1560"/>
          <w:tab w:val="left" w:pos="2552"/>
          <w:tab w:val="left" w:pos="2835"/>
        </w:tabs>
      </w:pPr>
      <w:r w:rsidRPr="00704B6E">
        <w:rPr>
          <w:b/>
          <w:bCs/>
        </w:rPr>
        <w:t xml:space="preserve">Simulação do Módulo de </w:t>
      </w:r>
      <w:r>
        <w:rPr>
          <w:b/>
          <w:bCs/>
        </w:rPr>
        <w:t>‘</w:t>
      </w:r>
      <w:r w:rsidRPr="00704B6E">
        <w:rPr>
          <w:b/>
          <w:bCs/>
        </w:rPr>
        <w:t>Autoatendimento</w:t>
      </w:r>
      <w:r>
        <w:rPr>
          <w:b/>
          <w:bCs/>
        </w:rPr>
        <w:t>’</w:t>
      </w:r>
      <w:r w:rsidRPr="00704B6E">
        <w:rPr>
          <w:b/>
          <w:bCs/>
        </w:rPr>
        <w:t>:</w:t>
      </w:r>
      <w:r>
        <w:t xml:space="preserve"> Foi simulado a eletrônica referente ao módulo que permitirá ao usuário pegar o equipamento ou Kit sem intermédio de uma outra pessoa. Para esta etapa foi utilizado o programa Proteus e suas bibliotecas que contém Arduino. Também foram utilizados arquivos ‘.bat’ para executar um script que permita acessar o banco de dados do servidor online. Além disso, foi utilizado o </w:t>
      </w:r>
      <w:r w:rsidRPr="00704B6E">
        <w:rPr>
          <w:i/>
          <w:iCs/>
        </w:rPr>
        <w:t>programa Virtual Serial Port Driver</w:t>
      </w:r>
      <w:r>
        <w:t xml:space="preserve"> por </w:t>
      </w:r>
      <w:r w:rsidRPr="00704B6E">
        <w:rPr>
          <w:i/>
          <w:iCs/>
        </w:rPr>
        <w:t>Eltima Software</w:t>
      </w:r>
      <w:r>
        <w:t xml:space="preserve"> para criar portas COM virtuais, integrando o script do </w:t>
      </w:r>
      <w:r w:rsidRPr="00704B6E">
        <w:rPr>
          <w:i/>
          <w:iCs/>
        </w:rPr>
        <w:t>Powershell</w:t>
      </w:r>
      <w:r>
        <w:t xml:space="preserve"> e o projeto simulado no Proteus;</w:t>
      </w:r>
    </w:p>
    <w:p w14:paraId="0336CAFA" w14:textId="77777777" w:rsidR="00704B6E" w:rsidRDefault="00704B6E" w:rsidP="00704B6E">
      <w:pPr>
        <w:pStyle w:val="PargrafodaLista"/>
        <w:numPr>
          <w:ilvl w:val="0"/>
          <w:numId w:val="3"/>
        </w:numPr>
      </w:pPr>
      <w:r w:rsidRPr="00704B6E">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14:paraId="68158D6B" w14:textId="77777777" w:rsidR="00704B6E" w:rsidRDefault="00704B6E" w:rsidP="000F7879">
      <w:pPr>
        <w:pStyle w:val="Corpodetexto"/>
        <w:numPr>
          <w:ilvl w:val="0"/>
          <w:numId w:val="3"/>
        </w:numPr>
        <w:tabs>
          <w:tab w:val="left" w:pos="1560"/>
          <w:tab w:val="left" w:pos="2552"/>
          <w:tab w:val="left" w:pos="2835"/>
        </w:tabs>
      </w:pPr>
      <w:r w:rsidRPr="00704B6E">
        <w:rPr>
          <w:b/>
          <w:bCs/>
        </w:rPr>
        <w:t>Lições Aprendidas:</w:t>
      </w:r>
      <w:r>
        <w:t xml:space="preserve"> Registro de tudo que foi aprendido durante o desenvolvimento do projeto.</w:t>
      </w:r>
    </w:p>
    <w:p w14:paraId="1DDF2F59" w14:textId="77777777" w:rsidR="005419E4" w:rsidRDefault="005419E4" w:rsidP="005419E4"/>
    <w:p w14:paraId="16281BE9" w14:textId="77777777" w:rsidR="005419E4" w:rsidRPr="005419E4" w:rsidRDefault="005419E4" w:rsidP="005419E4"/>
    <w:p w14:paraId="1BC3846D" w14:textId="77777777" w:rsidR="00BC775B" w:rsidRDefault="00BC775B" w:rsidP="00BC775B">
      <w:pPr>
        <w:pStyle w:val="Ttulo2"/>
      </w:pPr>
      <w:bookmarkStart w:id="52" w:name="_Toc26665248"/>
      <w:r>
        <w:lastRenderedPageBreak/>
        <w:t>Apresentação do Sistema</w:t>
      </w:r>
      <w:bookmarkEnd w:id="52"/>
    </w:p>
    <w:p w14:paraId="36BC07B7" w14:textId="77777777" w:rsidR="002E2466" w:rsidRPr="002E2466" w:rsidRDefault="002E2466" w:rsidP="002E2466">
      <w:r w:rsidRPr="002E2466">
        <w:t>A seguir irá apresentar o sistema final. Ele foi dividido em quatro partes: Banco de Dados (funcional</w:t>
      </w:r>
      <w:r w:rsidR="00DE7A2D" w:rsidRPr="002E2466">
        <w:t>),</w:t>
      </w:r>
      <w:r w:rsidRPr="002E2466">
        <w:t xml:space="preserve"> Interface de Aquisição/ Vínculo (funcional), Módulo de Localização (Simulado) e Módulo de </w:t>
      </w:r>
      <w:r>
        <w:t>‘Autoatendimento’</w:t>
      </w:r>
      <w:r w:rsidRPr="002E2466">
        <w:t xml:space="preserve"> (Sugestão).</w:t>
      </w:r>
    </w:p>
    <w:p w14:paraId="6680C135" w14:textId="77777777" w:rsidR="002E2466" w:rsidRDefault="002E2466" w:rsidP="002E2466">
      <w:pPr>
        <w:pStyle w:val="Ttulo3"/>
      </w:pPr>
      <w:bookmarkStart w:id="53" w:name="_Toc26665249"/>
      <w:r>
        <w:t>Banco de Dados</w:t>
      </w:r>
      <w:bookmarkEnd w:id="53"/>
    </w:p>
    <w:p w14:paraId="74810443" w14:textId="77777777" w:rsidR="002E2466" w:rsidRDefault="002E2466" w:rsidP="002E2466">
      <w:r>
        <w:t xml:space="preserve">A </w:t>
      </w:r>
      <w:r w:rsidR="00DE7A2D">
        <w:t>Figura 11 apresenta a configuração do banco de dados utilizado.</w:t>
      </w:r>
    </w:p>
    <w:p w14:paraId="148D81C4" w14:textId="77777777" w:rsidR="00DE7A2D" w:rsidRDefault="00DE7A2D" w:rsidP="002E2466"/>
    <w:p w14:paraId="13B806C3" w14:textId="77777777" w:rsidR="002E2466" w:rsidRPr="00772AFB" w:rsidRDefault="002E2466" w:rsidP="00DE7A2D">
      <w:pPr>
        <w:pStyle w:val="Legenda"/>
        <w:ind w:left="0"/>
      </w:pPr>
      <w:bookmarkStart w:id="54" w:name="_Toc26665070"/>
      <w:r w:rsidRPr="00772AFB">
        <w:t xml:space="preserve">Figura </w:t>
      </w:r>
      <w:r>
        <w:fldChar w:fldCharType="begin"/>
      </w:r>
      <w:r>
        <w:instrText xml:space="preserve"> SEQ Figura \* ARABIC </w:instrText>
      </w:r>
      <w:r>
        <w:fldChar w:fldCharType="separate"/>
      </w:r>
      <w:r w:rsidR="00DE7A2D">
        <w:rPr>
          <w:noProof/>
        </w:rPr>
        <w:t>11</w:t>
      </w:r>
      <w:r>
        <w:rPr>
          <w:noProof/>
        </w:rPr>
        <w:fldChar w:fldCharType="end"/>
      </w:r>
      <w:r>
        <w:t xml:space="preserve"> – </w:t>
      </w:r>
      <w:r w:rsidR="00DE7A2D" w:rsidRPr="00DE7A2D">
        <w:t>Esquemático das tabelas do banco de dados e como elas se relacionam</w:t>
      </w:r>
      <w:bookmarkEnd w:id="54"/>
    </w:p>
    <w:p w14:paraId="15E8100E" w14:textId="77777777" w:rsidR="002E2466" w:rsidRPr="00772AFB" w:rsidRDefault="002E2466" w:rsidP="00DE7A2D">
      <w:pPr>
        <w:spacing w:line="240" w:lineRule="auto"/>
        <w:jc w:val="center"/>
      </w:pPr>
      <w:r>
        <w:rPr>
          <w:noProof/>
        </w:rPr>
        <w:drawing>
          <wp:inline distT="0" distB="0" distL="0" distR="0" wp14:anchorId="32FD8E2A" wp14:editId="4443ACB6">
            <wp:extent cx="5760720" cy="466471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ML-VIEW.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64710"/>
                    </a:xfrm>
                    <a:prstGeom prst="rect">
                      <a:avLst/>
                    </a:prstGeom>
                  </pic:spPr>
                </pic:pic>
              </a:graphicData>
            </a:graphic>
          </wp:inline>
        </w:drawing>
      </w:r>
    </w:p>
    <w:p w14:paraId="02BC98D2" w14:textId="77777777" w:rsidR="002E2466" w:rsidRDefault="002E2466" w:rsidP="002E2466">
      <w:pPr>
        <w:rPr>
          <w:sz w:val="18"/>
        </w:rPr>
      </w:pPr>
      <w:r w:rsidRPr="00FE0F3F">
        <w:rPr>
          <w:sz w:val="18"/>
        </w:rPr>
        <w:t>Fonte: Produção do próprio autor.</w:t>
      </w:r>
    </w:p>
    <w:p w14:paraId="183F5874" w14:textId="77777777" w:rsidR="00DE7A2D" w:rsidRDefault="00DE7A2D" w:rsidP="002E2466">
      <w:pPr>
        <w:rPr>
          <w:sz w:val="18"/>
        </w:rPr>
      </w:pPr>
    </w:p>
    <w:p w14:paraId="51311B68" w14:textId="77777777" w:rsidR="00DE7A2D" w:rsidRDefault="00DE7A2D" w:rsidP="002E2466">
      <w:r w:rsidRPr="00DE7A2D">
        <w:t>Como pode observar na Figura 1</w:t>
      </w:r>
      <w:r>
        <w:t>1</w:t>
      </w:r>
      <w:r w:rsidRPr="00DE7A2D">
        <w:t>, o sistema apresenta as seguintes tabelas com as suas colunas:</w:t>
      </w:r>
    </w:p>
    <w:p w14:paraId="63F53747" w14:textId="77777777" w:rsidR="00DE7A2D" w:rsidRDefault="00DE7A2D" w:rsidP="00DE7A2D">
      <w:pPr>
        <w:pStyle w:val="PargrafodaLista"/>
        <w:numPr>
          <w:ilvl w:val="0"/>
          <w:numId w:val="34"/>
        </w:numPr>
      </w:pPr>
      <w:r w:rsidRPr="00DE7A2D">
        <w:rPr>
          <w:i/>
          <w:iCs/>
        </w:rPr>
        <w:t>Loan:</w:t>
      </w:r>
      <w:r>
        <w:t xml:space="preserve"> Ela armazena os empréstimos. </w:t>
      </w:r>
    </w:p>
    <w:p w14:paraId="5156781B" w14:textId="77777777" w:rsidR="00DE7A2D" w:rsidRDefault="00DE7A2D" w:rsidP="00DE7A2D">
      <w:pPr>
        <w:pStyle w:val="PargrafodaLista"/>
        <w:numPr>
          <w:ilvl w:val="1"/>
          <w:numId w:val="34"/>
        </w:numPr>
      </w:pPr>
      <w:r w:rsidRPr="00DE7A2D">
        <w:rPr>
          <w:i/>
          <w:iCs/>
        </w:rPr>
        <w:t>id:</w:t>
      </w:r>
      <w:r>
        <w:t xml:space="preserve"> Esta coluna recebe o valor inteiro auto incrementado que identifica o empréstimo na tabela;</w:t>
      </w:r>
    </w:p>
    <w:p w14:paraId="7D4A916D" w14:textId="77777777" w:rsidR="00DE7A2D" w:rsidRDefault="00DE7A2D" w:rsidP="00DE7A2D">
      <w:pPr>
        <w:pStyle w:val="PargrafodaLista"/>
        <w:numPr>
          <w:ilvl w:val="1"/>
          <w:numId w:val="34"/>
        </w:numPr>
      </w:pPr>
      <w:r w:rsidRPr="00DE7A2D">
        <w:rPr>
          <w:i/>
          <w:iCs/>
        </w:rPr>
        <w:lastRenderedPageBreak/>
        <w:t>student_id</w:t>
      </w:r>
      <w:r>
        <w:t>: Recebe valor inteiro referente à coluna id da tabela dos estudantes. Assim guarda o estudante que pegou o equipamento;</w:t>
      </w:r>
    </w:p>
    <w:p w14:paraId="30B9F8D6" w14:textId="77777777" w:rsidR="00DE7A2D" w:rsidRDefault="00DE7A2D" w:rsidP="00DE7A2D">
      <w:pPr>
        <w:pStyle w:val="PargrafodaLista"/>
        <w:numPr>
          <w:ilvl w:val="1"/>
          <w:numId w:val="34"/>
        </w:numPr>
      </w:pPr>
      <w:r w:rsidRPr="00DE7A2D">
        <w:rPr>
          <w:i/>
          <w:iCs/>
        </w:rPr>
        <w:t>equipament_id</w:t>
      </w:r>
      <w:r>
        <w:t>: Recebe valores de números referentes ao id da tabela dos equipamentos. Assim guarda o equipamento do empréstimo;</w:t>
      </w:r>
    </w:p>
    <w:p w14:paraId="698BF57E" w14:textId="77777777" w:rsidR="00DE7A2D" w:rsidRDefault="00DE7A2D" w:rsidP="00DE7A2D">
      <w:pPr>
        <w:pStyle w:val="PargrafodaLista"/>
        <w:numPr>
          <w:ilvl w:val="1"/>
          <w:numId w:val="34"/>
        </w:numPr>
      </w:pPr>
      <w:r w:rsidRPr="00DE7A2D">
        <w:rPr>
          <w:i/>
          <w:iCs/>
        </w:rPr>
        <w:t>created</w:t>
      </w:r>
      <w:r>
        <w:t>: Recebe o valor da data e do horário que o dado do empréstimo foi inserido;</w:t>
      </w:r>
    </w:p>
    <w:p w14:paraId="3955D51D" w14:textId="77777777" w:rsidR="00DE7A2D" w:rsidRDefault="00DE7A2D" w:rsidP="00DE7A2D">
      <w:pPr>
        <w:pStyle w:val="PargrafodaLista"/>
        <w:numPr>
          <w:ilvl w:val="1"/>
          <w:numId w:val="34"/>
        </w:numPr>
      </w:pPr>
      <w:r w:rsidRPr="00DE7A2D">
        <w:rPr>
          <w:i/>
          <w:iCs/>
        </w:rPr>
        <w:t>modified</w:t>
      </w:r>
      <w:r>
        <w:t xml:space="preserve">: Recebe o valor da data e do horário que os dados do empréstimo foram </w:t>
      </w:r>
      <w:proofErr w:type="gramStart"/>
      <w:r>
        <w:t>modificado</w:t>
      </w:r>
      <w:proofErr w:type="gramEnd"/>
      <w:r>
        <w:t>;</w:t>
      </w:r>
    </w:p>
    <w:p w14:paraId="2CDD9A6B" w14:textId="77777777" w:rsidR="00DE7A2D" w:rsidRDefault="00DE7A2D" w:rsidP="00DE7A2D">
      <w:pPr>
        <w:pStyle w:val="PargrafodaLista"/>
        <w:numPr>
          <w:ilvl w:val="1"/>
          <w:numId w:val="34"/>
        </w:numPr>
      </w:pPr>
      <w:r w:rsidRPr="00DE7A2D">
        <w:rPr>
          <w:i/>
          <w:iCs/>
        </w:rPr>
        <w:t>scheduled_devolution</w:t>
      </w:r>
      <w:r>
        <w:t>: Recebe o valor da data e do horário que o equipamento ou kit deverá ser devolvido;</w:t>
      </w:r>
    </w:p>
    <w:p w14:paraId="4C79CF64" w14:textId="77777777" w:rsidR="00DE7A2D" w:rsidRDefault="00DE7A2D" w:rsidP="00DE7A2D">
      <w:pPr>
        <w:pStyle w:val="PargrafodaLista"/>
        <w:numPr>
          <w:ilvl w:val="1"/>
          <w:numId w:val="34"/>
        </w:numPr>
      </w:pPr>
      <w:r w:rsidRPr="00DE7A2D">
        <w:rPr>
          <w:i/>
          <w:iCs/>
        </w:rPr>
        <w:t>real_devolution</w:t>
      </w:r>
      <w:r>
        <w:t>: Recebe o valor da data e do horário que o equipamento ou kit foi realmente devolvido;</w:t>
      </w:r>
    </w:p>
    <w:p w14:paraId="781604F8" w14:textId="77777777" w:rsidR="00DE7A2D" w:rsidRDefault="00DE7A2D" w:rsidP="00DE7A2D">
      <w:pPr>
        <w:pStyle w:val="PargrafodaLista"/>
        <w:numPr>
          <w:ilvl w:val="1"/>
          <w:numId w:val="34"/>
        </w:numPr>
      </w:pPr>
      <w:r w:rsidRPr="00DE7A2D">
        <w:rPr>
          <w:i/>
          <w:iCs/>
        </w:rPr>
        <w:t>real_borrow</w:t>
      </w:r>
      <w:r>
        <w:t>: Recebe o valor da data e do horário que o equipamento ou kit deverá ser devolvido;</w:t>
      </w:r>
    </w:p>
    <w:p w14:paraId="7FC98F88" w14:textId="77777777" w:rsidR="00DE7A2D" w:rsidRDefault="00DE7A2D" w:rsidP="00DE7A2D">
      <w:pPr>
        <w:pStyle w:val="PargrafodaLista"/>
        <w:numPr>
          <w:ilvl w:val="1"/>
          <w:numId w:val="34"/>
        </w:numPr>
      </w:pPr>
      <w:r w:rsidRPr="00DE7A2D">
        <w:rPr>
          <w:i/>
          <w:iCs/>
        </w:rPr>
        <w:t>scheduled_borrow</w:t>
      </w:r>
      <w:r>
        <w:t>: Recebe o valor da data e do horário que o equipamento ou kit foi realmente devolvido</w:t>
      </w:r>
      <w:r w:rsidR="005E0E98">
        <w:t>.</w:t>
      </w:r>
    </w:p>
    <w:p w14:paraId="729454E8" w14:textId="77777777" w:rsidR="00DE7A2D" w:rsidRDefault="00DE7A2D" w:rsidP="00DE7A2D"/>
    <w:p w14:paraId="3F8A35E7" w14:textId="77777777" w:rsidR="00DE7A2D" w:rsidRDefault="00DE7A2D" w:rsidP="00DE7A2D">
      <w:pPr>
        <w:pStyle w:val="PargrafodaLista"/>
        <w:numPr>
          <w:ilvl w:val="0"/>
          <w:numId w:val="34"/>
        </w:numPr>
      </w:pPr>
      <w:r w:rsidRPr="00DE7A2D">
        <w:rPr>
          <w:i/>
          <w:iCs/>
        </w:rPr>
        <w:t>Equipaments</w:t>
      </w:r>
      <w:r>
        <w:t xml:space="preserve">: Ela guarda todos os equipamentos ou kits presentes no almoxarifado. </w:t>
      </w:r>
    </w:p>
    <w:p w14:paraId="3442AEDE" w14:textId="77777777" w:rsidR="00DE7A2D" w:rsidRDefault="00DE7A2D" w:rsidP="00DE7A2D">
      <w:pPr>
        <w:pStyle w:val="PargrafodaLista"/>
        <w:numPr>
          <w:ilvl w:val="1"/>
          <w:numId w:val="34"/>
        </w:numPr>
      </w:pPr>
      <w:r w:rsidRPr="005E0E98">
        <w:rPr>
          <w:i/>
          <w:iCs/>
        </w:rPr>
        <w:t>id</w:t>
      </w:r>
      <w:r>
        <w:t>: Esta coluna recebe o valor inteiro auto incrementado que identifica o equipamento ou kit na tabela;</w:t>
      </w:r>
    </w:p>
    <w:p w14:paraId="7D3B4D37" w14:textId="77777777" w:rsidR="00DE7A2D" w:rsidRDefault="00DE7A2D" w:rsidP="00DE7A2D">
      <w:pPr>
        <w:pStyle w:val="PargrafodaLista"/>
        <w:numPr>
          <w:ilvl w:val="1"/>
          <w:numId w:val="34"/>
        </w:numPr>
      </w:pPr>
      <w:r w:rsidRPr="005E0E98">
        <w:rPr>
          <w:i/>
          <w:iCs/>
        </w:rPr>
        <w:t>name</w:t>
      </w:r>
      <w:r>
        <w:t xml:space="preserve">: Recebe valor em </w:t>
      </w:r>
      <w:r w:rsidRPr="005E0E98">
        <w:rPr>
          <w:i/>
          <w:iCs/>
        </w:rPr>
        <w:t>string</w:t>
      </w:r>
      <w:r>
        <w:t xml:space="preserve"> de caracteres que se refere ao nome do equipamento ou kit;</w:t>
      </w:r>
    </w:p>
    <w:p w14:paraId="670E3DA0" w14:textId="77777777" w:rsidR="00DE7A2D" w:rsidRDefault="00DE7A2D" w:rsidP="00DE7A2D">
      <w:pPr>
        <w:pStyle w:val="PargrafodaLista"/>
        <w:numPr>
          <w:ilvl w:val="1"/>
          <w:numId w:val="34"/>
        </w:numPr>
      </w:pPr>
      <w:r w:rsidRPr="005E0E98">
        <w:rPr>
          <w:i/>
          <w:iCs/>
        </w:rPr>
        <w:t>code</w:t>
      </w:r>
      <w:r>
        <w:t xml:space="preserve">: Recebe o código em </w:t>
      </w:r>
      <w:r w:rsidRPr="005E0E98">
        <w:rPr>
          <w:i/>
          <w:iCs/>
        </w:rPr>
        <w:t>string</w:t>
      </w:r>
      <w:r>
        <w:t xml:space="preserve"> de caracteres do código de barras que identifica o equipamento ou kit;</w:t>
      </w:r>
    </w:p>
    <w:p w14:paraId="285F0CB3" w14:textId="77777777" w:rsidR="00DE7A2D" w:rsidRDefault="00DE7A2D" w:rsidP="00DE7A2D">
      <w:pPr>
        <w:pStyle w:val="PargrafodaLista"/>
        <w:numPr>
          <w:ilvl w:val="1"/>
          <w:numId w:val="34"/>
        </w:numPr>
      </w:pPr>
      <w:r w:rsidRPr="005E0E98">
        <w:rPr>
          <w:i/>
          <w:iCs/>
        </w:rPr>
        <w:t>description</w:t>
      </w:r>
      <w:r>
        <w:t>: Recebe o valor em texto que se refere a descrição do equipamento ou kit;</w:t>
      </w:r>
    </w:p>
    <w:p w14:paraId="6177063E" w14:textId="77777777" w:rsidR="00DE7A2D" w:rsidRDefault="00DE7A2D" w:rsidP="00DE7A2D">
      <w:pPr>
        <w:pStyle w:val="PargrafodaLista"/>
        <w:numPr>
          <w:ilvl w:val="1"/>
          <w:numId w:val="34"/>
        </w:numPr>
      </w:pPr>
      <w:r w:rsidRPr="005E0E98">
        <w:rPr>
          <w:i/>
          <w:iCs/>
        </w:rPr>
        <w:t>in_stock</w:t>
      </w:r>
      <w:r>
        <w:t>: Esta coluna indica se o equipamento ou kit está em estoque ou não, ou seja, se ele está emprestado ou não;</w:t>
      </w:r>
    </w:p>
    <w:p w14:paraId="2E3762D9" w14:textId="77777777" w:rsidR="00DE7A2D" w:rsidRDefault="00DE7A2D" w:rsidP="00DE7A2D">
      <w:pPr>
        <w:pStyle w:val="PargrafodaLista"/>
        <w:numPr>
          <w:ilvl w:val="1"/>
          <w:numId w:val="34"/>
        </w:numPr>
      </w:pPr>
      <w:r w:rsidRPr="005E0E98">
        <w:rPr>
          <w:i/>
          <w:iCs/>
        </w:rPr>
        <w:t>open_cabinet</w:t>
      </w:r>
      <w:r>
        <w:t>: Refere-se se pode abrir o armário para o usuário pegar o equipamento para o módulo de autoatendimento</w:t>
      </w:r>
      <w:r w:rsidR="005E0E98">
        <w:t>.</w:t>
      </w:r>
    </w:p>
    <w:p w14:paraId="1DD7EF02" w14:textId="77777777" w:rsidR="005E0E98" w:rsidRDefault="005E0E98" w:rsidP="005E0E98"/>
    <w:p w14:paraId="7FF8E0D6" w14:textId="77777777" w:rsidR="00DE7A2D" w:rsidRDefault="00DE7A2D" w:rsidP="005E0E98">
      <w:pPr>
        <w:pStyle w:val="PargrafodaLista"/>
        <w:numPr>
          <w:ilvl w:val="0"/>
          <w:numId w:val="34"/>
        </w:numPr>
      </w:pPr>
      <w:r w:rsidRPr="005E0E98">
        <w:rPr>
          <w:i/>
          <w:iCs/>
        </w:rPr>
        <w:t>Students</w:t>
      </w:r>
      <w:r>
        <w:t>: Ela guarda todos os estudantes que usam os laboratórios e os equipamentos.</w:t>
      </w:r>
    </w:p>
    <w:p w14:paraId="09D66C07" w14:textId="77777777" w:rsidR="00DE7A2D" w:rsidRDefault="00DE7A2D" w:rsidP="00DE7A2D">
      <w:pPr>
        <w:pStyle w:val="PargrafodaLista"/>
        <w:numPr>
          <w:ilvl w:val="1"/>
          <w:numId w:val="34"/>
        </w:numPr>
      </w:pPr>
      <w:r w:rsidRPr="005E0E98">
        <w:rPr>
          <w:i/>
          <w:iCs/>
        </w:rPr>
        <w:lastRenderedPageBreak/>
        <w:t>id</w:t>
      </w:r>
      <w:r>
        <w:t xml:space="preserve">: Esta coluna recebe o valor inteiro </w:t>
      </w:r>
      <w:r w:rsidR="005E0E98">
        <w:t>auto incrementado</w:t>
      </w:r>
      <w:r>
        <w:t xml:space="preserve"> que identifica o estudante na tabela;</w:t>
      </w:r>
    </w:p>
    <w:p w14:paraId="01FB0CCF" w14:textId="77777777" w:rsidR="00DE7A2D" w:rsidRDefault="00DE7A2D" w:rsidP="00DE7A2D">
      <w:pPr>
        <w:pStyle w:val="PargrafodaLista"/>
        <w:numPr>
          <w:ilvl w:val="1"/>
          <w:numId w:val="34"/>
        </w:numPr>
      </w:pPr>
      <w:r w:rsidRPr="005E0E98">
        <w:rPr>
          <w:i/>
          <w:iCs/>
        </w:rPr>
        <w:t>code</w:t>
      </w:r>
      <w:r>
        <w:t xml:space="preserve">: Recebe valor em </w:t>
      </w:r>
      <w:r w:rsidRPr="005E0E98">
        <w:rPr>
          <w:i/>
          <w:iCs/>
        </w:rPr>
        <w:t>string</w:t>
      </w:r>
      <w:r>
        <w:t xml:space="preserve"> de caracteres referente código de barras que identifica a matrícula do estudante;</w:t>
      </w:r>
    </w:p>
    <w:p w14:paraId="17270086" w14:textId="77777777" w:rsidR="00DE7A2D" w:rsidRDefault="00DE7A2D" w:rsidP="00DE7A2D">
      <w:pPr>
        <w:pStyle w:val="PargrafodaLista"/>
        <w:numPr>
          <w:ilvl w:val="1"/>
          <w:numId w:val="34"/>
        </w:numPr>
      </w:pPr>
      <w:r w:rsidRPr="005E0E98">
        <w:rPr>
          <w:i/>
          <w:iCs/>
        </w:rPr>
        <w:t>cpf</w:t>
      </w:r>
      <w:r>
        <w:t xml:space="preserve">: Recebe </w:t>
      </w:r>
      <w:r w:rsidRPr="005E0E98">
        <w:rPr>
          <w:i/>
          <w:iCs/>
        </w:rPr>
        <w:t>string</w:t>
      </w:r>
      <w:r>
        <w:t xml:space="preserve"> de caracteres que é o CPF do estudante;</w:t>
      </w:r>
    </w:p>
    <w:p w14:paraId="4E4BC54F" w14:textId="77777777" w:rsidR="00DE7A2D" w:rsidRDefault="00DE7A2D" w:rsidP="00DE7A2D">
      <w:pPr>
        <w:pStyle w:val="PargrafodaLista"/>
        <w:numPr>
          <w:ilvl w:val="1"/>
          <w:numId w:val="34"/>
        </w:numPr>
      </w:pPr>
      <w:r w:rsidRPr="005E0E98">
        <w:rPr>
          <w:i/>
          <w:iCs/>
        </w:rPr>
        <w:t>sector_id</w:t>
      </w:r>
      <w:r>
        <w:t>: Recebe valores de números referentes ao id da tabela de Setores (Engenharia Mecânica, Engenharia Elétrica...). Assim guarda qual o curso superior que o estudante faz;</w:t>
      </w:r>
    </w:p>
    <w:p w14:paraId="4BDD541F" w14:textId="77777777" w:rsidR="00DE7A2D" w:rsidRDefault="00DE7A2D" w:rsidP="00DE7A2D">
      <w:pPr>
        <w:pStyle w:val="PargrafodaLista"/>
        <w:numPr>
          <w:ilvl w:val="1"/>
          <w:numId w:val="34"/>
        </w:numPr>
      </w:pPr>
      <w:r w:rsidRPr="005E0E98">
        <w:rPr>
          <w:i/>
          <w:iCs/>
        </w:rPr>
        <w:t>fone</w:t>
      </w:r>
      <w:r>
        <w:t xml:space="preserve">: Recebe valor em </w:t>
      </w:r>
      <w:r w:rsidRPr="005E0E98">
        <w:rPr>
          <w:i/>
          <w:iCs/>
        </w:rPr>
        <w:t>string</w:t>
      </w:r>
      <w:r>
        <w:t xml:space="preserve"> de caracteres referente ao telefone do estudante;</w:t>
      </w:r>
    </w:p>
    <w:p w14:paraId="04F0FCBC" w14:textId="77777777" w:rsidR="00DE7A2D" w:rsidRDefault="00DE7A2D" w:rsidP="00DE7A2D">
      <w:pPr>
        <w:pStyle w:val="PargrafodaLista"/>
        <w:numPr>
          <w:ilvl w:val="1"/>
          <w:numId w:val="34"/>
        </w:numPr>
      </w:pPr>
      <w:r w:rsidRPr="005E0E98">
        <w:rPr>
          <w:i/>
          <w:iCs/>
        </w:rPr>
        <w:t>name</w:t>
      </w:r>
      <w:r>
        <w:t xml:space="preserve">: Recebe valor em </w:t>
      </w:r>
      <w:r w:rsidRPr="002125D8">
        <w:rPr>
          <w:i/>
          <w:iCs/>
        </w:rPr>
        <w:t>string</w:t>
      </w:r>
      <w:r>
        <w:t xml:space="preserve"> de caracteres referente ao nome do estudante;</w:t>
      </w:r>
    </w:p>
    <w:p w14:paraId="2C1C791D" w14:textId="77777777" w:rsidR="00DE7A2D" w:rsidRDefault="00DE7A2D" w:rsidP="00DE7A2D">
      <w:pPr>
        <w:pStyle w:val="PargrafodaLista"/>
        <w:numPr>
          <w:ilvl w:val="1"/>
          <w:numId w:val="34"/>
        </w:numPr>
      </w:pPr>
      <w:r w:rsidRPr="002125D8">
        <w:rPr>
          <w:i/>
          <w:iCs/>
        </w:rPr>
        <w:t>email</w:t>
      </w:r>
      <w:r>
        <w:t xml:space="preserve">:  Recebe valor em </w:t>
      </w:r>
      <w:r w:rsidRPr="002125D8">
        <w:rPr>
          <w:i/>
          <w:iCs/>
        </w:rPr>
        <w:t>string</w:t>
      </w:r>
      <w:r>
        <w:t xml:space="preserve"> de caracteres referente ao </w:t>
      </w:r>
      <w:r w:rsidR="002125D8">
        <w:t>e-mail</w:t>
      </w:r>
      <w:r>
        <w:t xml:space="preserve"> do estudante;</w:t>
      </w:r>
    </w:p>
    <w:p w14:paraId="5B5F0595" w14:textId="77777777" w:rsidR="00DE7A2D" w:rsidRDefault="00DE7A2D" w:rsidP="00DE7A2D">
      <w:pPr>
        <w:pStyle w:val="PargrafodaLista"/>
        <w:numPr>
          <w:ilvl w:val="1"/>
          <w:numId w:val="34"/>
        </w:numPr>
      </w:pPr>
      <w:r w:rsidRPr="002125D8">
        <w:rPr>
          <w:i/>
          <w:iCs/>
        </w:rPr>
        <w:t>registration</w:t>
      </w:r>
      <w:r>
        <w:t xml:space="preserve">:  Recebe um valor em </w:t>
      </w:r>
      <w:r w:rsidRPr="002125D8">
        <w:rPr>
          <w:i/>
          <w:iCs/>
        </w:rPr>
        <w:t>string</w:t>
      </w:r>
      <w:r>
        <w:t xml:space="preserve"> de caracteres referente algum outro registro do estudante;</w:t>
      </w:r>
    </w:p>
    <w:p w14:paraId="6765F9DF" w14:textId="77777777" w:rsidR="00DE7A2D" w:rsidRDefault="00DE7A2D" w:rsidP="00DE7A2D">
      <w:pPr>
        <w:pStyle w:val="PargrafodaLista"/>
        <w:numPr>
          <w:ilvl w:val="1"/>
          <w:numId w:val="34"/>
        </w:numPr>
      </w:pPr>
      <w:r w:rsidRPr="002125D8">
        <w:rPr>
          <w:i/>
          <w:iCs/>
        </w:rPr>
        <w:t>user_id</w:t>
      </w:r>
      <w:r>
        <w:t>: Recebe valores de números referentes ao id da tabela de Usuários. Assim guarda qual usuário da interface web que o estudante é. Essa coluna não precisa ser preenchida, ou seja, um aluno não precisa ser um usuário</w:t>
      </w:r>
      <w:r w:rsidR="002125D8">
        <w:t>.</w:t>
      </w:r>
    </w:p>
    <w:p w14:paraId="4E2FCA8F" w14:textId="77777777" w:rsidR="00DE7A2D" w:rsidRDefault="00DE7A2D" w:rsidP="00DE7A2D"/>
    <w:p w14:paraId="1A7AB508" w14:textId="77777777" w:rsidR="00DE7A2D" w:rsidRDefault="00DE7A2D" w:rsidP="00DE7A2D">
      <w:pPr>
        <w:pStyle w:val="PargrafodaLista"/>
        <w:numPr>
          <w:ilvl w:val="0"/>
          <w:numId w:val="35"/>
        </w:numPr>
      </w:pPr>
      <w:r w:rsidRPr="002125D8">
        <w:rPr>
          <w:i/>
          <w:iCs/>
        </w:rPr>
        <w:t>Sectors</w:t>
      </w:r>
      <w:r>
        <w:t xml:space="preserve">: Esta tabela guarda quais são os cursos superiores dos alunos que são atendidos no laboratório; </w:t>
      </w:r>
    </w:p>
    <w:p w14:paraId="707FA8A7" w14:textId="77777777" w:rsidR="00DE7A2D" w:rsidRDefault="00DE7A2D" w:rsidP="00DE7A2D">
      <w:pPr>
        <w:pStyle w:val="PargrafodaLista"/>
        <w:numPr>
          <w:ilvl w:val="1"/>
          <w:numId w:val="35"/>
        </w:numPr>
      </w:pPr>
      <w:r w:rsidRPr="002125D8">
        <w:rPr>
          <w:i/>
          <w:iCs/>
        </w:rPr>
        <w:t>id</w:t>
      </w:r>
      <w:r>
        <w:t>: Esta coluna recebe o valor inteiro auto incrementado que identifica o curso na tabela;</w:t>
      </w:r>
    </w:p>
    <w:p w14:paraId="6C760A13" w14:textId="77777777" w:rsidR="00DE7A2D" w:rsidRDefault="00DE7A2D" w:rsidP="00DE7A2D">
      <w:pPr>
        <w:pStyle w:val="PargrafodaLista"/>
        <w:numPr>
          <w:ilvl w:val="1"/>
          <w:numId w:val="35"/>
        </w:numPr>
      </w:pPr>
      <w:r w:rsidRPr="00DE7A2D">
        <w:rPr>
          <w:i/>
          <w:iCs/>
        </w:rPr>
        <w:t>name</w:t>
      </w:r>
      <w:r>
        <w:t xml:space="preserve">: Recebe valor em </w:t>
      </w:r>
      <w:r w:rsidRPr="00DE7A2D">
        <w:rPr>
          <w:i/>
          <w:iCs/>
        </w:rPr>
        <w:t>string</w:t>
      </w:r>
      <w:r>
        <w:t xml:space="preserve"> de caracteres que se refere ao nome do curso;</w:t>
      </w:r>
    </w:p>
    <w:p w14:paraId="076D5B0A" w14:textId="77777777" w:rsidR="00DE7A2D" w:rsidRDefault="00DE7A2D" w:rsidP="00DE7A2D"/>
    <w:p w14:paraId="094A43E9" w14:textId="77777777" w:rsidR="00DE7A2D" w:rsidRDefault="00DE7A2D" w:rsidP="00DE7A2D">
      <w:pPr>
        <w:pStyle w:val="PargrafodaLista"/>
        <w:numPr>
          <w:ilvl w:val="0"/>
          <w:numId w:val="35"/>
        </w:numPr>
      </w:pPr>
      <w:r w:rsidRPr="00F80C58">
        <w:rPr>
          <w:i/>
          <w:iCs/>
        </w:rPr>
        <w:t>Users</w:t>
      </w:r>
      <w:r>
        <w:t>: Ela guarda todos os usuários que têm acesso à interface web. Ele pode ser aluno, funcionário do laboratório ou professor.</w:t>
      </w:r>
    </w:p>
    <w:p w14:paraId="011BFABE" w14:textId="77777777" w:rsidR="00DE7A2D" w:rsidRDefault="00DE7A2D" w:rsidP="00DE7A2D">
      <w:pPr>
        <w:pStyle w:val="PargrafodaLista"/>
        <w:numPr>
          <w:ilvl w:val="1"/>
          <w:numId w:val="35"/>
        </w:numPr>
      </w:pPr>
      <w:r w:rsidRPr="00F80C58">
        <w:rPr>
          <w:i/>
          <w:iCs/>
        </w:rPr>
        <w:t>id</w:t>
      </w:r>
      <w:r>
        <w:t xml:space="preserve">: Esta coluna recebe o valor inteiro </w:t>
      </w:r>
      <w:r w:rsidR="00F80C58">
        <w:t>auto incrementado</w:t>
      </w:r>
      <w:r>
        <w:t xml:space="preserve"> que identifica o usuário na tabela;</w:t>
      </w:r>
    </w:p>
    <w:p w14:paraId="296F0E3C" w14:textId="77777777" w:rsidR="00DE7A2D" w:rsidRDefault="00DE7A2D" w:rsidP="00DE7A2D">
      <w:pPr>
        <w:pStyle w:val="PargrafodaLista"/>
        <w:numPr>
          <w:ilvl w:val="1"/>
          <w:numId w:val="35"/>
        </w:numPr>
      </w:pPr>
      <w:r w:rsidRPr="00F80C58">
        <w:rPr>
          <w:i/>
          <w:iCs/>
        </w:rPr>
        <w:t>name</w:t>
      </w:r>
      <w:r>
        <w:t xml:space="preserve">: Recebe valor em </w:t>
      </w:r>
      <w:r w:rsidRPr="00F80C58">
        <w:rPr>
          <w:i/>
          <w:iCs/>
        </w:rPr>
        <w:t>string</w:t>
      </w:r>
      <w:r>
        <w:t xml:space="preserve"> de caracteres referente ao nome do usuário;</w:t>
      </w:r>
    </w:p>
    <w:p w14:paraId="2481EB04" w14:textId="77777777" w:rsidR="00DE7A2D" w:rsidRDefault="00DE7A2D" w:rsidP="00DE7A2D">
      <w:pPr>
        <w:pStyle w:val="PargrafodaLista"/>
        <w:numPr>
          <w:ilvl w:val="1"/>
          <w:numId w:val="35"/>
        </w:numPr>
      </w:pPr>
      <w:r w:rsidRPr="00F80C58">
        <w:rPr>
          <w:i/>
          <w:iCs/>
        </w:rPr>
        <w:t>username</w:t>
      </w:r>
      <w:r>
        <w:t xml:space="preserve">: Recebe valor em </w:t>
      </w:r>
      <w:r w:rsidRPr="00F80C58">
        <w:rPr>
          <w:i/>
          <w:iCs/>
        </w:rPr>
        <w:t>string</w:t>
      </w:r>
      <w:r>
        <w:t xml:space="preserve"> de caracteres referente ao nome do usuário para fazer o login;</w:t>
      </w:r>
    </w:p>
    <w:p w14:paraId="2721C7EB" w14:textId="77777777" w:rsidR="00DE7A2D" w:rsidRDefault="00DE7A2D" w:rsidP="00DE7A2D">
      <w:pPr>
        <w:pStyle w:val="PargrafodaLista"/>
        <w:numPr>
          <w:ilvl w:val="1"/>
          <w:numId w:val="35"/>
        </w:numPr>
      </w:pPr>
      <w:r w:rsidRPr="00F80C58">
        <w:rPr>
          <w:i/>
          <w:iCs/>
        </w:rPr>
        <w:t>email</w:t>
      </w:r>
      <w:r>
        <w:t xml:space="preserve">:  Recebe valor em </w:t>
      </w:r>
      <w:r w:rsidRPr="00F80C58">
        <w:rPr>
          <w:i/>
          <w:iCs/>
        </w:rPr>
        <w:t>string</w:t>
      </w:r>
      <w:r>
        <w:t xml:space="preserve"> de caracteres referente ao </w:t>
      </w:r>
      <w:r w:rsidR="00F80C58">
        <w:t>e-mail</w:t>
      </w:r>
      <w:r>
        <w:t xml:space="preserve"> do usuário;</w:t>
      </w:r>
    </w:p>
    <w:p w14:paraId="55FF3AD4" w14:textId="77777777" w:rsidR="00DE7A2D" w:rsidRDefault="00DE7A2D" w:rsidP="00DE7A2D">
      <w:pPr>
        <w:pStyle w:val="PargrafodaLista"/>
        <w:numPr>
          <w:ilvl w:val="1"/>
          <w:numId w:val="35"/>
        </w:numPr>
      </w:pPr>
      <w:r w:rsidRPr="00F80C58">
        <w:rPr>
          <w:i/>
          <w:iCs/>
        </w:rPr>
        <w:t>password</w:t>
      </w:r>
      <w:r>
        <w:t xml:space="preserve">: Recebe valor em </w:t>
      </w:r>
      <w:r w:rsidRPr="00F80C58">
        <w:rPr>
          <w:i/>
          <w:iCs/>
        </w:rPr>
        <w:t>string</w:t>
      </w:r>
      <w:r>
        <w:t xml:space="preserve"> de caracteres referente a senha criptografada do usuário;</w:t>
      </w:r>
    </w:p>
    <w:p w14:paraId="3B80BEE8" w14:textId="77777777" w:rsidR="00DE7A2D" w:rsidRDefault="00DE7A2D" w:rsidP="00DE7A2D">
      <w:pPr>
        <w:pStyle w:val="PargrafodaLista"/>
        <w:numPr>
          <w:ilvl w:val="1"/>
          <w:numId w:val="35"/>
        </w:numPr>
      </w:pPr>
      <w:r w:rsidRPr="00F80C58">
        <w:rPr>
          <w:i/>
          <w:iCs/>
        </w:rPr>
        <w:lastRenderedPageBreak/>
        <w:t>roles_id</w:t>
      </w:r>
      <w:r>
        <w:t>: Recebe valores de números referentes ao id da tabela de tipos de usuários. Assim guarda qual o tipo o usuário é;</w:t>
      </w:r>
    </w:p>
    <w:p w14:paraId="55288B05" w14:textId="77777777" w:rsidR="00DE7A2D" w:rsidRDefault="00DE7A2D" w:rsidP="00DE7A2D">
      <w:pPr>
        <w:pStyle w:val="PargrafodaLista"/>
        <w:numPr>
          <w:ilvl w:val="1"/>
          <w:numId w:val="35"/>
        </w:numPr>
      </w:pPr>
      <w:r w:rsidRPr="00F80C58">
        <w:rPr>
          <w:i/>
          <w:iCs/>
        </w:rPr>
        <w:t>created</w:t>
      </w:r>
      <w:r>
        <w:t>: Recebe o valor da data e do horário que o usuário foi criado;</w:t>
      </w:r>
    </w:p>
    <w:p w14:paraId="0F6A1643" w14:textId="77777777" w:rsidR="00DE7A2D" w:rsidRDefault="00DE7A2D" w:rsidP="00DE7A2D">
      <w:pPr>
        <w:pStyle w:val="PargrafodaLista"/>
        <w:numPr>
          <w:ilvl w:val="1"/>
          <w:numId w:val="35"/>
        </w:numPr>
      </w:pPr>
      <w:r w:rsidRPr="00F80C58">
        <w:rPr>
          <w:i/>
          <w:iCs/>
        </w:rPr>
        <w:t>modified</w:t>
      </w:r>
      <w:r>
        <w:t xml:space="preserve">: Recebe o valor da data e do horário que </w:t>
      </w:r>
      <w:r w:rsidR="00F80C58">
        <w:t>os dados do usuário foram</w:t>
      </w:r>
      <w:r>
        <w:t xml:space="preserve"> </w:t>
      </w:r>
      <w:r w:rsidR="00F80C58">
        <w:t>modificados</w:t>
      </w:r>
      <w:r>
        <w:t>;</w:t>
      </w:r>
    </w:p>
    <w:p w14:paraId="73E4BAD7" w14:textId="77777777" w:rsidR="00DE7A2D" w:rsidRDefault="00DE7A2D" w:rsidP="00DE7A2D"/>
    <w:p w14:paraId="28E0B448" w14:textId="77777777" w:rsidR="00DE7A2D" w:rsidRDefault="00DE7A2D" w:rsidP="00DE7A2D">
      <w:pPr>
        <w:pStyle w:val="PargrafodaLista"/>
        <w:numPr>
          <w:ilvl w:val="0"/>
          <w:numId w:val="36"/>
        </w:numPr>
      </w:pPr>
      <w:r w:rsidRPr="00F80C58">
        <w:rPr>
          <w:i/>
          <w:iCs/>
        </w:rPr>
        <w:t>Roles</w:t>
      </w:r>
      <w:r>
        <w:t>: Ela guarda quais são os tipos dos usuários. Ele pode ser administrador ou moderador.</w:t>
      </w:r>
    </w:p>
    <w:p w14:paraId="4F70F078" w14:textId="77777777" w:rsidR="00DE7A2D" w:rsidRDefault="00DE7A2D" w:rsidP="00DE7A2D">
      <w:pPr>
        <w:pStyle w:val="PargrafodaLista"/>
        <w:numPr>
          <w:ilvl w:val="1"/>
          <w:numId w:val="36"/>
        </w:numPr>
      </w:pPr>
      <w:r>
        <w:t xml:space="preserve">id:  Esta coluna recebe o valor inteiro </w:t>
      </w:r>
      <w:r w:rsidR="00F80C58">
        <w:t>auto incrementado</w:t>
      </w:r>
      <w:r>
        <w:t xml:space="preserve"> que identifica o tipo do usuário na tabela;</w:t>
      </w:r>
    </w:p>
    <w:p w14:paraId="3AC5FBEB" w14:textId="77777777" w:rsidR="00DE7A2D" w:rsidRDefault="00DE7A2D" w:rsidP="00DE7A2D">
      <w:pPr>
        <w:pStyle w:val="PargrafodaLista"/>
        <w:numPr>
          <w:ilvl w:val="1"/>
          <w:numId w:val="36"/>
        </w:numPr>
      </w:pPr>
      <w:r w:rsidRPr="00F80C58">
        <w:rPr>
          <w:i/>
          <w:iCs/>
        </w:rPr>
        <w:t>role</w:t>
      </w:r>
      <w:r>
        <w:t xml:space="preserve">: Recebe valor em </w:t>
      </w:r>
      <w:r w:rsidRPr="00F80C58">
        <w:rPr>
          <w:i/>
          <w:iCs/>
        </w:rPr>
        <w:t>string</w:t>
      </w:r>
      <w:r>
        <w:t xml:space="preserve"> de caracteres referente ao nome do tipo de usuário;</w:t>
      </w:r>
    </w:p>
    <w:p w14:paraId="585E356B" w14:textId="77777777" w:rsidR="00DE7A2D" w:rsidRDefault="00DE7A2D" w:rsidP="00DE7A2D">
      <w:pPr>
        <w:pStyle w:val="PargrafodaLista"/>
        <w:numPr>
          <w:ilvl w:val="1"/>
          <w:numId w:val="36"/>
        </w:numPr>
      </w:pPr>
      <w:r w:rsidRPr="00F80C58">
        <w:rPr>
          <w:i/>
          <w:iCs/>
        </w:rPr>
        <w:t>created</w:t>
      </w:r>
      <w:r>
        <w:t>: Recebe o valor da data e do horário que o usuário foi criado;</w:t>
      </w:r>
    </w:p>
    <w:p w14:paraId="31343BEA" w14:textId="77777777" w:rsidR="00DE7A2D" w:rsidRDefault="00DE7A2D" w:rsidP="00DE7A2D">
      <w:pPr>
        <w:pStyle w:val="PargrafodaLista"/>
        <w:numPr>
          <w:ilvl w:val="1"/>
          <w:numId w:val="36"/>
        </w:numPr>
      </w:pPr>
      <w:r w:rsidRPr="00F80C58">
        <w:rPr>
          <w:i/>
          <w:iCs/>
        </w:rPr>
        <w:t>modified</w:t>
      </w:r>
      <w:r>
        <w:t xml:space="preserve">: Recebe o valor da data e do horário que </w:t>
      </w:r>
      <w:r w:rsidR="00F80C58">
        <w:t>os dados do usuário foram</w:t>
      </w:r>
      <w:r>
        <w:t xml:space="preserve"> </w:t>
      </w:r>
      <w:r w:rsidR="00F80C58">
        <w:t>modificados</w:t>
      </w:r>
      <w:r>
        <w:t>;</w:t>
      </w:r>
    </w:p>
    <w:p w14:paraId="3BEB4504" w14:textId="77777777" w:rsidR="00DE7A2D" w:rsidRDefault="00DE7A2D" w:rsidP="00DE7A2D"/>
    <w:p w14:paraId="4BC38F75" w14:textId="77777777" w:rsidR="00DE7A2D" w:rsidRDefault="00DE7A2D" w:rsidP="00DE7A2D"/>
    <w:p w14:paraId="28634FA6" w14:textId="77777777" w:rsidR="00DE7A2D" w:rsidRDefault="00DE7A2D" w:rsidP="00DE7A2D">
      <w:r>
        <w:t xml:space="preserve">A seguir irá apresentar as interações que são feitas diretamente ao Banco de Dados através da </w:t>
      </w:r>
      <w:r w:rsidR="00F80C58">
        <w:t>i</w:t>
      </w:r>
      <w:r>
        <w:t>nterface web.</w:t>
      </w:r>
    </w:p>
    <w:p w14:paraId="04F36C79" w14:textId="77777777" w:rsidR="00F80C58" w:rsidRPr="002E2466" w:rsidRDefault="00F80C58" w:rsidP="00DE7A2D"/>
    <w:p w14:paraId="09951748" w14:textId="77777777" w:rsidR="002E2466" w:rsidRDefault="002E2466" w:rsidP="002E2466">
      <w:pPr>
        <w:pStyle w:val="Ttulo4"/>
      </w:pPr>
      <w:bookmarkStart w:id="55" w:name="_Toc26665250"/>
      <w:r>
        <w:t>Página Inicial</w:t>
      </w:r>
      <w:bookmarkEnd w:id="55"/>
    </w:p>
    <w:p w14:paraId="37AAD6E9" w14:textId="77777777" w:rsidR="00F80C58" w:rsidRDefault="00F80C58" w:rsidP="00F80C58"/>
    <w:p w14:paraId="30037380" w14:textId="77777777" w:rsidR="00F80C58" w:rsidRDefault="00F80C58" w:rsidP="00F80C58">
      <w:r w:rsidRPr="00F80C58">
        <w:t>Acessando o site http://automatik.000webhostapp.com/AutomaTIK/, você irá ter acesso a página inicial do aplicativo. Nele será mostrado os próximos empréstimos até 2 Horas e kits e equipamentos não emprestados.  Esses relatórios são obtido</w:t>
      </w:r>
      <w:r>
        <w:t>s</w:t>
      </w:r>
      <w:r w:rsidRPr="00F80C58">
        <w:t xml:space="preserve"> através do banco de dados como mostrado anteriormente. Você pode visualizar na essa página na figura 13</w:t>
      </w:r>
      <w:r>
        <w:t>.</w:t>
      </w:r>
    </w:p>
    <w:p w14:paraId="0F72BA96" w14:textId="77777777" w:rsidR="00F80C58" w:rsidRPr="00772AFB" w:rsidRDefault="00F80C58" w:rsidP="00F80C58">
      <w:pPr>
        <w:pStyle w:val="Legenda"/>
        <w:ind w:left="270"/>
      </w:pPr>
      <w:bookmarkStart w:id="56" w:name="_Toc26665071"/>
      <w:r w:rsidRPr="00772AFB">
        <w:t xml:space="preserve">Figura </w:t>
      </w:r>
      <w:r>
        <w:fldChar w:fldCharType="begin"/>
      </w:r>
      <w:r>
        <w:instrText xml:space="preserve"> SEQ Figura \* ARABIC </w:instrText>
      </w:r>
      <w:r>
        <w:fldChar w:fldCharType="separate"/>
      </w:r>
      <w:r>
        <w:rPr>
          <w:noProof/>
        </w:rPr>
        <w:t>12</w:t>
      </w:r>
      <w:r>
        <w:rPr>
          <w:noProof/>
        </w:rPr>
        <w:fldChar w:fldCharType="end"/>
      </w:r>
      <w:r>
        <w:t xml:space="preserve"> – </w:t>
      </w:r>
      <w:r w:rsidRPr="00F80C58">
        <w:t xml:space="preserve">Página </w:t>
      </w:r>
      <w:r>
        <w:t>i</w:t>
      </w:r>
      <w:r w:rsidRPr="00F80C58">
        <w:t xml:space="preserve">nicial do </w:t>
      </w:r>
      <w:proofErr w:type="gramStart"/>
      <w:r>
        <w:t>a</w:t>
      </w:r>
      <w:r w:rsidRPr="00F80C58">
        <w:t>plicativo web</w:t>
      </w:r>
      <w:bookmarkEnd w:id="56"/>
      <w:proofErr w:type="gramEnd"/>
    </w:p>
    <w:p w14:paraId="3F6CD21A" w14:textId="77777777" w:rsidR="00F80C58" w:rsidRPr="00772AFB" w:rsidRDefault="00F80C58" w:rsidP="00F80C58">
      <w:pPr>
        <w:spacing w:line="240" w:lineRule="auto"/>
        <w:jc w:val="center"/>
      </w:pPr>
      <w:r>
        <w:rPr>
          <w:noProof/>
          <w:color w:val="000000"/>
          <w:bdr w:val="none" w:sz="0" w:space="0" w:color="auto" w:frame="1"/>
        </w:rPr>
        <w:lastRenderedPageBreak/>
        <w:drawing>
          <wp:inline distT="0" distB="0" distL="0" distR="0" wp14:anchorId="73459895" wp14:editId="4FFB7D7F">
            <wp:extent cx="5755262" cy="2774256"/>
            <wp:effectExtent l="0" t="0" r="0" b="762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
                      <a:extLst>
                        <a:ext uri="{28A0092B-C50C-407E-A947-70E740481C1C}">
                          <a14:useLocalDpi xmlns:a14="http://schemas.microsoft.com/office/drawing/2010/main" val="0"/>
                        </a:ext>
                      </a:extLst>
                    </a:blip>
                    <a:srcRect l="49834" t="8467" b="6205"/>
                    <a:stretch/>
                  </pic:blipFill>
                  <pic:spPr bwMode="auto">
                    <a:xfrm>
                      <a:off x="0" y="0"/>
                      <a:ext cx="5789148" cy="2790590"/>
                    </a:xfrm>
                    <a:prstGeom prst="rect">
                      <a:avLst/>
                    </a:prstGeom>
                    <a:noFill/>
                    <a:ln>
                      <a:noFill/>
                    </a:ln>
                    <a:extLst>
                      <a:ext uri="{53640926-AAD7-44D8-BBD7-CCE9431645EC}">
                        <a14:shadowObscured xmlns:a14="http://schemas.microsoft.com/office/drawing/2010/main"/>
                      </a:ext>
                    </a:extLst>
                  </pic:spPr>
                </pic:pic>
              </a:graphicData>
            </a:graphic>
          </wp:inline>
        </w:drawing>
      </w:r>
    </w:p>
    <w:p w14:paraId="4CC4FF78" w14:textId="77777777" w:rsidR="00F80C58" w:rsidRPr="00FE0F3F" w:rsidRDefault="00F80C58" w:rsidP="00F80C58">
      <w:pPr>
        <w:spacing w:line="240" w:lineRule="auto"/>
        <w:ind w:left="284"/>
        <w:rPr>
          <w:sz w:val="18"/>
        </w:rPr>
      </w:pPr>
      <w:r w:rsidRPr="00FE0F3F">
        <w:rPr>
          <w:sz w:val="18"/>
        </w:rPr>
        <w:t>Fonte: Produção do próprio autor.</w:t>
      </w:r>
    </w:p>
    <w:p w14:paraId="3C897822" w14:textId="77777777" w:rsidR="00F80C58" w:rsidRDefault="00F80C58" w:rsidP="00F80C58"/>
    <w:p w14:paraId="00D28C84" w14:textId="77777777" w:rsidR="00F13579" w:rsidRDefault="00F13579" w:rsidP="00F13579">
      <w:r>
        <w:t xml:space="preserve">Além disso, na página inicial, podemos acessar as seguintes funções do </w:t>
      </w:r>
      <w:proofErr w:type="gramStart"/>
      <w:r>
        <w:t>aplicativo web</w:t>
      </w:r>
      <w:proofErr w:type="gramEnd"/>
      <w:r>
        <w:t xml:space="preserve"> através do menu lateral:</w:t>
      </w:r>
    </w:p>
    <w:p w14:paraId="28656777" w14:textId="77777777" w:rsidR="00F13579" w:rsidRDefault="00F13579" w:rsidP="00F13579">
      <w:pPr>
        <w:pStyle w:val="PargrafodaLista"/>
        <w:numPr>
          <w:ilvl w:val="0"/>
          <w:numId w:val="36"/>
        </w:numPr>
      </w:pPr>
      <w:r>
        <w:t>New User</w:t>
      </w:r>
    </w:p>
    <w:p w14:paraId="553F0CF5" w14:textId="77777777" w:rsidR="00F13579" w:rsidRDefault="00F13579" w:rsidP="00F13579">
      <w:pPr>
        <w:pStyle w:val="PargrafodaLista"/>
        <w:numPr>
          <w:ilvl w:val="0"/>
          <w:numId w:val="36"/>
        </w:numPr>
      </w:pPr>
      <w:r>
        <w:t>Login</w:t>
      </w:r>
    </w:p>
    <w:p w14:paraId="6EE0F858" w14:textId="77777777" w:rsidR="00F13579" w:rsidRDefault="00F13579" w:rsidP="00F13579">
      <w:pPr>
        <w:pStyle w:val="PargrafodaLista"/>
        <w:numPr>
          <w:ilvl w:val="0"/>
          <w:numId w:val="36"/>
        </w:numPr>
      </w:pPr>
      <w:r>
        <w:t>Novo Empréstimo</w:t>
      </w:r>
    </w:p>
    <w:p w14:paraId="47A42854" w14:textId="77777777" w:rsidR="00F13579" w:rsidRDefault="00F13579" w:rsidP="00F13579">
      <w:pPr>
        <w:pStyle w:val="PargrafodaLista"/>
        <w:numPr>
          <w:ilvl w:val="0"/>
          <w:numId w:val="36"/>
        </w:numPr>
      </w:pPr>
      <w:r>
        <w:t>Devolução</w:t>
      </w:r>
    </w:p>
    <w:p w14:paraId="7FABE8C4" w14:textId="77777777" w:rsidR="00F13579" w:rsidRDefault="00F13579" w:rsidP="00F13579">
      <w:r>
        <w:t>O que cada função faz será explicada posteriormente.</w:t>
      </w:r>
    </w:p>
    <w:p w14:paraId="010DA7A2" w14:textId="77777777" w:rsidR="00F13579" w:rsidRDefault="00F13579" w:rsidP="00F13579"/>
    <w:p w14:paraId="03E4B238" w14:textId="77777777" w:rsidR="00F13579" w:rsidRDefault="00F13579" w:rsidP="00F13579">
      <w:r>
        <w:t>Se você estiver logado como uma conta administrativa irá mostrar a página dado pelas Figuras 13 e 14.</w:t>
      </w:r>
    </w:p>
    <w:p w14:paraId="7795C2F1" w14:textId="77777777" w:rsidR="00F13579" w:rsidRDefault="00F13579" w:rsidP="00F13579"/>
    <w:p w14:paraId="47649085" w14:textId="77777777" w:rsidR="00F13579" w:rsidRPr="00772AFB" w:rsidRDefault="00F13579" w:rsidP="00F13579">
      <w:pPr>
        <w:pStyle w:val="Legenda"/>
        <w:ind w:left="0"/>
      </w:pPr>
      <w:bookmarkStart w:id="57" w:name="_Toc26665072"/>
      <w:r w:rsidRPr="00772AFB">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F13579">
        <w:t xml:space="preserve">Página inicial do </w:t>
      </w:r>
      <w:proofErr w:type="gramStart"/>
      <w:r w:rsidRPr="00F13579">
        <w:t>aplicativo web</w:t>
      </w:r>
      <w:proofErr w:type="gramEnd"/>
      <w:r w:rsidRPr="00F13579">
        <w:t xml:space="preserve"> quando logado em uma conta administrativa - Parte 1/2</w:t>
      </w:r>
      <w:bookmarkEnd w:id="57"/>
    </w:p>
    <w:p w14:paraId="7809075E" w14:textId="77777777" w:rsidR="00F13579" w:rsidRPr="00772AFB" w:rsidRDefault="00F13579" w:rsidP="00F13579">
      <w:pPr>
        <w:spacing w:line="240" w:lineRule="auto"/>
        <w:jc w:val="center"/>
      </w:pPr>
      <w:r>
        <w:rPr>
          <w:noProof/>
          <w:color w:val="000000"/>
          <w:bdr w:val="none" w:sz="0" w:space="0" w:color="auto" w:frame="1"/>
        </w:rPr>
        <w:lastRenderedPageBreak/>
        <w:drawing>
          <wp:inline distT="0" distB="0" distL="0" distR="0" wp14:anchorId="7E0A443B" wp14:editId="6AE87621">
            <wp:extent cx="5709684" cy="2761461"/>
            <wp:effectExtent l="0" t="0" r="5715"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0">
                      <a:extLst>
                        <a:ext uri="{28A0092B-C50C-407E-A947-70E740481C1C}">
                          <a14:useLocalDpi xmlns:a14="http://schemas.microsoft.com/office/drawing/2010/main" val="0"/>
                        </a:ext>
                      </a:extLst>
                    </a:blip>
                    <a:srcRect l="50204" t="9805" r="549" b="5856"/>
                    <a:stretch/>
                  </pic:blipFill>
                  <pic:spPr bwMode="auto">
                    <a:xfrm>
                      <a:off x="0" y="0"/>
                      <a:ext cx="5766659" cy="2789017"/>
                    </a:xfrm>
                    <a:prstGeom prst="rect">
                      <a:avLst/>
                    </a:prstGeom>
                    <a:noFill/>
                    <a:ln>
                      <a:noFill/>
                    </a:ln>
                    <a:extLst>
                      <a:ext uri="{53640926-AAD7-44D8-BBD7-CCE9431645EC}">
                        <a14:shadowObscured xmlns:a14="http://schemas.microsoft.com/office/drawing/2010/main"/>
                      </a:ext>
                    </a:extLst>
                  </pic:spPr>
                </pic:pic>
              </a:graphicData>
            </a:graphic>
          </wp:inline>
        </w:drawing>
      </w:r>
    </w:p>
    <w:p w14:paraId="0D6CA52D" w14:textId="77777777" w:rsidR="00F13579" w:rsidRDefault="00F13579" w:rsidP="00F13579">
      <w:pPr>
        <w:spacing w:line="240" w:lineRule="auto"/>
        <w:rPr>
          <w:sz w:val="18"/>
        </w:rPr>
      </w:pPr>
      <w:r w:rsidRPr="00FE0F3F">
        <w:rPr>
          <w:sz w:val="18"/>
        </w:rPr>
        <w:t>Fonte: Produção do próprio autor.</w:t>
      </w:r>
    </w:p>
    <w:p w14:paraId="1C0964ED" w14:textId="77777777" w:rsidR="00F13579" w:rsidRDefault="00F13579" w:rsidP="00F13579">
      <w:pPr>
        <w:spacing w:line="240" w:lineRule="auto"/>
        <w:rPr>
          <w:sz w:val="18"/>
        </w:rPr>
      </w:pPr>
    </w:p>
    <w:p w14:paraId="2F7186B4" w14:textId="77777777" w:rsidR="00F13579" w:rsidRPr="00FE0F3F" w:rsidRDefault="00F13579" w:rsidP="00F13579">
      <w:pPr>
        <w:spacing w:line="240" w:lineRule="auto"/>
        <w:rPr>
          <w:sz w:val="18"/>
        </w:rPr>
      </w:pPr>
    </w:p>
    <w:p w14:paraId="3149807B" w14:textId="77777777" w:rsidR="00F13579" w:rsidRPr="00772AFB" w:rsidRDefault="00F13579" w:rsidP="00F13579">
      <w:pPr>
        <w:pStyle w:val="Legenda"/>
        <w:ind w:left="0"/>
      </w:pPr>
      <w:bookmarkStart w:id="58" w:name="_Toc26665073"/>
      <w:r w:rsidRPr="00772AFB">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F13579">
        <w:t xml:space="preserve">Página inicial do </w:t>
      </w:r>
      <w:proofErr w:type="gramStart"/>
      <w:r w:rsidRPr="00F13579">
        <w:t>aplicativo web</w:t>
      </w:r>
      <w:proofErr w:type="gramEnd"/>
      <w:r w:rsidRPr="00F13579">
        <w:t xml:space="preserve"> quando logado em uma conta administrativa - Parte 2/2</w:t>
      </w:r>
      <w:bookmarkEnd w:id="58"/>
    </w:p>
    <w:p w14:paraId="6BD2C765"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7308C300" wp14:editId="322DD04F">
            <wp:extent cx="5688418" cy="2795146"/>
            <wp:effectExtent l="0" t="0" r="762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1">
                      <a:extLst>
                        <a:ext uri="{28A0092B-C50C-407E-A947-70E740481C1C}">
                          <a14:useLocalDpi xmlns:a14="http://schemas.microsoft.com/office/drawing/2010/main" val="0"/>
                        </a:ext>
                      </a:extLst>
                    </a:blip>
                    <a:srcRect l="49834" t="7849" r="583" b="5811"/>
                    <a:stretch/>
                  </pic:blipFill>
                  <pic:spPr bwMode="auto">
                    <a:xfrm>
                      <a:off x="0" y="0"/>
                      <a:ext cx="5737094" cy="2819064"/>
                    </a:xfrm>
                    <a:prstGeom prst="rect">
                      <a:avLst/>
                    </a:prstGeom>
                    <a:noFill/>
                    <a:ln>
                      <a:noFill/>
                    </a:ln>
                    <a:extLst>
                      <a:ext uri="{53640926-AAD7-44D8-BBD7-CCE9431645EC}">
                        <a14:shadowObscured xmlns:a14="http://schemas.microsoft.com/office/drawing/2010/main"/>
                      </a:ext>
                    </a:extLst>
                  </pic:spPr>
                </pic:pic>
              </a:graphicData>
            </a:graphic>
          </wp:inline>
        </w:drawing>
      </w:r>
    </w:p>
    <w:p w14:paraId="1038704B" w14:textId="77777777" w:rsidR="00F13579" w:rsidRPr="00FE0F3F" w:rsidRDefault="00F13579" w:rsidP="00F13579">
      <w:pPr>
        <w:spacing w:line="240" w:lineRule="auto"/>
        <w:rPr>
          <w:sz w:val="18"/>
        </w:rPr>
      </w:pPr>
      <w:r w:rsidRPr="00FE0F3F">
        <w:rPr>
          <w:sz w:val="18"/>
        </w:rPr>
        <w:t>Fonte: Produção do próprio autor.</w:t>
      </w:r>
    </w:p>
    <w:p w14:paraId="6038B7CC" w14:textId="77777777" w:rsidR="00F13579" w:rsidRDefault="00F13579" w:rsidP="00F13579"/>
    <w:p w14:paraId="7AF0030B" w14:textId="77777777" w:rsidR="00F13579" w:rsidRDefault="00F13579" w:rsidP="00F13579">
      <w:r>
        <w:t>Além dos próximos empréstimos até 2 Horas e kits e equipamentos não emprestados, a página inicial quando logado mostra os empréstimos atrasados e os empréstimos atuais.  Esses relatórios são obtidos através dos bancos de dados como mostrado anteriormente.</w:t>
      </w:r>
    </w:p>
    <w:p w14:paraId="64B1B973" w14:textId="77777777" w:rsidR="00F13579" w:rsidRDefault="00F13579" w:rsidP="00F13579"/>
    <w:p w14:paraId="112465BE" w14:textId="77777777" w:rsidR="00F13579" w:rsidRDefault="00F13579" w:rsidP="00F13579">
      <w:r>
        <w:t>Pode perceber que o menu lateral apresenta bem mais opções:</w:t>
      </w:r>
    </w:p>
    <w:p w14:paraId="3C5FF241" w14:textId="77777777" w:rsidR="00F13579" w:rsidRDefault="00F13579" w:rsidP="00F13579">
      <w:pPr>
        <w:pStyle w:val="PargrafodaLista"/>
        <w:numPr>
          <w:ilvl w:val="0"/>
          <w:numId w:val="37"/>
        </w:numPr>
      </w:pPr>
      <w:r>
        <w:t>Todos os Setores</w:t>
      </w:r>
    </w:p>
    <w:p w14:paraId="47DD8559" w14:textId="77777777" w:rsidR="00F13579" w:rsidRDefault="00F13579" w:rsidP="00F13579">
      <w:pPr>
        <w:pStyle w:val="PargrafodaLista"/>
        <w:numPr>
          <w:ilvl w:val="0"/>
          <w:numId w:val="37"/>
        </w:numPr>
      </w:pPr>
      <w:r>
        <w:t>Download Todos os Setores</w:t>
      </w:r>
    </w:p>
    <w:p w14:paraId="18518A17" w14:textId="77777777" w:rsidR="00F13579" w:rsidRDefault="00F13579" w:rsidP="00F13579">
      <w:pPr>
        <w:pStyle w:val="PargrafodaLista"/>
        <w:numPr>
          <w:ilvl w:val="0"/>
          <w:numId w:val="37"/>
        </w:numPr>
      </w:pPr>
      <w:r>
        <w:t>Adicionar um Setor</w:t>
      </w:r>
    </w:p>
    <w:p w14:paraId="0B2B5745" w14:textId="77777777" w:rsidR="00F13579" w:rsidRDefault="00F13579" w:rsidP="00F13579">
      <w:pPr>
        <w:pStyle w:val="PargrafodaLista"/>
        <w:numPr>
          <w:ilvl w:val="0"/>
          <w:numId w:val="37"/>
        </w:numPr>
      </w:pPr>
      <w:r>
        <w:lastRenderedPageBreak/>
        <w:t>Todos os Usuários</w:t>
      </w:r>
    </w:p>
    <w:p w14:paraId="18BFAD6A" w14:textId="77777777" w:rsidR="00F13579" w:rsidRDefault="00F13579" w:rsidP="00F13579">
      <w:pPr>
        <w:pStyle w:val="PargrafodaLista"/>
        <w:numPr>
          <w:ilvl w:val="0"/>
          <w:numId w:val="37"/>
        </w:numPr>
      </w:pPr>
      <w:r>
        <w:t>Download Todos os Usuários</w:t>
      </w:r>
    </w:p>
    <w:p w14:paraId="0C6C6998" w14:textId="77777777" w:rsidR="00F13579" w:rsidRDefault="00F13579" w:rsidP="00F13579">
      <w:pPr>
        <w:pStyle w:val="PargrafodaLista"/>
        <w:numPr>
          <w:ilvl w:val="0"/>
          <w:numId w:val="37"/>
        </w:numPr>
      </w:pPr>
      <w:r>
        <w:t>Add um Usuário</w:t>
      </w:r>
    </w:p>
    <w:p w14:paraId="361B9488" w14:textId="77777777" w:rsidR="00F13579" w:rsidRDefault="00F13579" w:rsidP="00F13579">
      <w:pPr>
        <w:pStyle w:val="PargrafodaLista"/>
        <w:numPr>
          <w:ilvl w:val="0"/>
          <w:numId w:val="37"/>
        </w:numPr>
      </w:pPr>
      <w:r>
        <w:t>Todos os Empréstimos</w:t>
      </w:r>
    </w:p>
    <w:p w14:paraId="5B1DF49B" w14:textId="77777777" w:rsidR="00F13579" w:rsidRDefault="00F13579" w:rsidP="00F13579">
      <w:pPr>
        <w:pStyle w:val="PargrafodaLista"/>
        <w:numPr>
          <w:ilvl w:val="0"/>
          <w:numId w:val="37"/>
        </w:numPr>
      </w:pPr>
      <w:r>
        <w:t>Download Todos os Empréstimos</w:t>
      </w:r>
    </w:p>
    <w:p w14:paraId="273DB7ED" w14:textId="77777777" w:rsidR="00F13579" w:rsidRDefault="00F13579" w:rsidP="00F13579">
      <w:pPr>
        <w:pStyle w:val="PargrafodaLista"/>
        <w:numPr>
          <w:ilvl w:val="0"/>
          <w:numId w:val="37"/>
        </w:numPr>
      </w:pPr>
      <w:r>
        <w:t>Adicionar um Empréstimo</w:t>
      </w:r>
    </w:p>
    <w:p w14:paraId="05C5BBDE" w14:textId="77777777" w:rsidR="00F13579" w:rsidRDefault="00F13579" w:rsidP="00F13579">
      <w:pPr>
        <w:pStyle w:val="PargrafodaLista"/>
        <w:numPr>
          <w:ilvl w:val="0"/>
          <w:numId w:val="37"/>
        </w:numPr>
      </w:pPr>
      <w:r>
        <w:t>Todos os Estudantes</w:t>
      </w:r>
    </w:p>
    <w:p w14:paraId="0DC4F30B" w14:textId="77777777" w:rsidR="00F13579" w:rsidRDefault="00F13579" w:rsidP="00F13579">
      <w:pPr>
        <w:pStyle w:val="PargrafodaLista"/>
        <w:numPr>
          <w:ilvl w:val="0"/>
          <w:numId w:val="37"/>
        </w:numPr>
      </w:pPr>
      <w:r>
        <w:t>Download Todos os Estudantes</w:t>
      </w:r>
    </w:p>
    <w:p w14:paraId="57AC93BC" w14:textId="77777777" w:rsidR="00F13579" w:rsidRDefault="00F13579" w:rsidP="00F13579">
      <w:pPr>
        <w:pStyle w:val="PargrafodaLista"/>
        <w:numPr>
          <w:ilvl w:val="0"/>
          <w:numId w:val="37"/>
        </w:numPr>
      </w:pPr>
      <w:r>
        <w:t>Adicionar um Estudante</w:t>
      </w:r>
    </w:p>
    <w:p w14:paraId="12AC699E" w14:textId="77777777" w:rsidR="00F13579" w:rsidRDefault="00F13579" w:rsidP="00F13579">
      <w:pPr>
        <w:pStyle w:val="PargrafodaLista"/>
        <w:numPr>
          <w:ilvl w:val="0"/>
          <w:numId w:val="37"/>
        </w:numPr>
      </w:pPr>
      <w:r>
        <w:t>Todos os Kits e Equipamentos</w:t>
      </w:r>
    </w:p>
    <w:p w14:paraId="7B5C8F76" w14:textId="77777777" w:rsidR="00F13579" w:rsidRDefault="00F13579" w:rsidP="00F13579">
      <w:pPr>
        <w:pStyle w:val="PargrafodaLista"/>
        <w:numPr>
          <w:ilvl w:val="0"/>
          <w:numId w:val="37"/>
        </w:numPr>
      </w:pPr>
      <w:r>
        <w:t>Download Todos os Kits e Equipamentos</w:t>
      </w:r>
    </w:p>
    <w:p w14:paraId="28F8A37F" w14:textId="77777777" w:rsidR="00F13579" w:rsidRDefault="00F13579" w:rsidP="00F13579">
      <w:pPr>
        <w:pStyle w:val="PargrafodaLista"/>
        <w:numPr>
          <w:ilvl w:val="0"/>
          <w:numId w:val="37"/>
        </w:numPr>
      </w:pPr>
      <w:r>
        <w:t>Adicionar um Kits e Equipamento</w:t>
      </w:r>
    </w:p>
    <w:p w14:paraId="65A4FBE7" w14:textId="77777777" w:rsidR="00F13579" w:rsidRDefault="00F13579" w:rsidP="00F13579">
      <w:pPr>
        <w:pStyle w:val="PargrafodaLista"/>
        <w:numPr>
          <w:ilvl w:val="0"/>
          <w:numId w:val="37"/>
        </w:numPr>
      </w:pPr>
      <w:r>
        <w:t>Ler o Código de Barras</w:t>
      </w:r>
    </w:p>
    <w:p w14:paraId="0560B2AD" w14:textId="77777777" w:rsidR="00F13579" w:rsidRPr="00F80C58" w:rsidRDefault="00F13579" w:rsidP="00F13579"/>
    <w:p w14:paraId="69B33D95" w14:textId="77777777" w:rsidR="002E2466" w:rsidRDefault="002E2466" w:rsidP="002E2466">
      <w:pPr>
        <w:pStyle w:val="Ttulo4"/>
      </w:pPr>
      <w:bookmarkStart w:id="59" w:name="_Toc26665251"/>
      <w:r w:rsidRPr="002E2466">
        <w:rPr>
          <w:i/>
          <w:iCs/>
        </w:rPr>
        <w:t>New User</w:t>
      </w:r>
      <w:r>
        <w:t xml:space="preserve"> ou Add um Usuário</w:t>
      </w:r>
      <w:bookmarkEnd w:id="59"/>
    </w:p>
    <w:p w14:paraId="1C4E79D0" w14:textId="77777777" w:rsidR="00F13579" w:rsidRPr="00F13579" w:rsidRDefault="00F13579" w:rsidP="00F13579"/>
    <w:p w14:paraId="09A3DDA2" w14:textId="77777777" w:rsidR="00F13579" w:rsidRDefault="00F13579" w:rsidP="00F13579">
      <w:r w:rsidRPr="00F13579">
        <w:t>Essa página se encontra no seguinte site: http://automatik.000webhostapp.com/AutomaTIK/users/add, ou clicando em ‘New User’, na barra lateral de navegação quando não está logado ou em ‘Add um Usuário’ quando estiver logado em uma conta administrador. A página pode ser visualizada</w:t>
      </w:r>
      <w:r>
        <w:t xml:space="preserve"> na Figura 15.</w:t>
      </w:r>
    </w:p>
    <w:p w14:paraId="6E7A44C0" w14:textId="77777777" w:rsidR="00F13579" w:rsidRDefault="00F13579" w:rsidP="00F13579"/>
    <w:p w14:paraId="63AC5CBA" w14:textId="77777777" w:rsidR="00F13579" w:rsidRPr="00772AFB" w:rsidRDefault="00F13579" w:rsidP="00F13579">
      <w:pPr>
        <w:pStyle w:val="Legenda"/>
        <w:ind w:left="270"/>
      </w:pPr>
      <w:bookmarkStart w:id="60" w:name="_Toc26665074"/>
      <w:r w:rsidRPr="00772AFB">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F13579">
        <w:t xml:space="preserve">Página do </w:t>
      </w:r>
      <w:proofErr w:type="gramStart"/>
      <w:r w:rsidRPr="00F13579">
        <w:t>aplicativo web</w:t>
      </w:r>
      <w:proofErr w:type="gramEnd"/>
      <w:r w:rsidRPr="00F13579">
        <w:t xml:space="preserve"> para adicionar um novo usuário</w:t>
      </w:r>
      <w:bookmarkEnd w:id="60"/>
    </w:p>
    <w:p w14:paraId="666E49D3"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229D438A" wp14:editId="0634BAA3">
            <wp:extent cx="5534785" cy="2657667"/>
            <wp:effectExtent l="0" t="0" r="889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2">
                      <a:extLst>
                        <a:ext uri="{28A0092B-C50C-407E-A947-70E740481C1C}">
                          <a14:useLocalDpi xmlns:a14="http://schemas.microsoft.com/office/drawing/2010/main" val="0"/>
                        </a:ext>
                      </a:extLst>
                    </a:blip>
                    <a:srcRect l="50018" t="9136" b="6013"/>
                    <a:stretch/>
                  </pic:blipFill>
                  <pic:spPr bwMode="auto">
                    <a:xfrm>
                      <a:off x="0" y="0"/>
                      <a:ext cx="5556697" cy="2668189"/>
                    </a:xfrm>
                    <a:prstGeom prst="rect">
                      <a:avLst/>
                    </a:prstGeom>
                    <a:noFill/>
                    <a:ln>
                      <a:noFill/>
                    </a:ln>
                    <a:extLst>
                      <a:ext uri="{53640926-AAD7-44D8-BBD7-CCE9431645EC}">
                        <a14:shadowObscured xmlns:a14="http://schemas.microsoft.com/office/drawing/2010/main"/>
                      </a:ext>
                    </a:extLst>
                  </pic:spPr>
                </pic:pic>
              </a:graphicData>
            </a:graphic>
          </wp:inline>
        </w:drawing>
      </w:r>
    </w:p>
    <w:p w14:paraId="3012FFF7" w14:textId="77777777" w:rsidR="00F13579" w:rsidRPr="00FE0F3F" w:rsidRDefault="00F13579" w:rsidP="00F13579">
      <w:pPr>
        <w:spacing w:line="240" w:lineRule="auto"/>
        <w:ind w:left="284"/>
        <w:rPr>
          <w:sz w:val="18"/>
        </w:rPr>
      </w:pPr>
      <w:r w:rsidRPr="00FE0F3F">
        <w:rPr>
          <w:sz w:val="18"/>
        </w:rPr>
        <w:t>Fonte: Produção do próprio autor.</w:t>
      </w:r>
    </w:p>
    <w:p w14:paraId="63F2782D" w14:textId="77777777" w:rsidR="00F13579" w:rsidRDefault="00F13579" w:rsidP="00F13579">
      <w:r>
        <w:rPr>
          <w:color w:val="000000"/>
        </w:rPr>
        <w:lastRenderedPageBreak/>
        <w:t>Para criar o usuário, tem de colocar o seu nome, o nome de sua conta, o e-mail, a senha e a confirmação da senha. Lembrando aqui que quando é criado um usuário para esse site, o usuário não é um usuário administrador. É preciso acessar o banco de dados para que torne ele um usuário administrador.</w:t>
      </w:r>
    </w:p>
    <w:p w14:paraId="67F94131" w14:textId="77777777" w:rsidR="00F13579" w:rsidRPr="00F13579" w:rsidRDefault="00F13579" w:rsidP="00F13579"/>
    <w:p w14:paraId="6046F5C0" w14:textId="77777777" w:rsidR="002E2466" w:rsidRDefault="002E2466" w:rsidP="002E2466">
      <w:pPr>
        <w:pStyle w:val="Ttulo4"/>
      </w:pPr>
      <w:bookmarkStart w:id="61" w:name="_Toc26665252"/>
      <w:r>
        <w:t>Login</w:t>
      </w:r>
      <w:bookmarkEnd w:id="61"/>
    </w:p>
    <w:p w14:paraId="1D4EB7BF" w14:textId="77777777" w:rsidR="0076028E" w:rsidRDefault="0076028E" w:rsidP="0076028E"/>
    <w:p w14:paraId="6FEBCA90" w14:textId="77777777" w:rsidR="0076028E" w:rsidRDefault="0076028E" w:rsidP="0076028E">
      <w:r w:rsidRPr="0076028E">
        <w:t>A página de login pode ser acessada no seguinte site http://automatik.000webhostapp.com/AutomaTIK/users/login, ou apertando em ‘Login’ na barra lateral de navegação.</w:t>
      </w:r>
      <w:r>
        <w:t xml:space="preserve"> Irá ser direcionado á uma pagina que está apresentado na Figura 16.</w:t>
      </w:r>
    </w:p>
    <w:p w14:paraId="43C6EEA6" w14:textId="77777777" w:rsidR="0076028E" w:rsidRDefault="0076028E" w:rsidP="0076028E">
      <w:r>
        <w:t xml:space="preserve"> </w:t>
      </w:r>
    </w:p>
    <w:p w14:paraId="41BE255B" w14:textId="77777777" w:rsidR="0076028E" w:rsidRPr="00772AFB" w:rsidRDefault="0076028E" w:rsidP="0076028E">
      <w:pPr>
        <w:pStyle w:val="Legenda"/>
        <w:ind w:left="270"/>
      </w:pPr>
      <w:bookmarkStart w:id="62" w:name="_Toc26665075"/>
      <w:r w:rsidRPr="00772AFB">
        <w:t xml:space="preserve">Figura </w:t>
      </w:r>
      <w:r>
        <w:fldChar w:fldCharType="begin"/>
      </w:r>
      <w:r>
        <w:instrText xml:space="preserve"> SEQ Figura \* ARABIC </w:instrText>
      </w:r>
      <w:r>
        <w:fldChar w:fldCharType="separate"/>
      </w:r>
      <w:r>
        <w:rPr>
          <w:noProof/>
        </w:rPr>
        <w:t>16</w:t>
      </w:r>
      <w:r>
        <w:rPr>
          <w:noProof/>
        </w:rPr>
        <w:fldChar w:fldCharType="end"/>
      </w:r>
      <w:r>
        <w:t xml:space="preserve"> – </w:t>
      </w:r>
      <w:r w:rsidRPr="0076028E">
        <w:t xml:space="preserve">Página do </w:t>
      </w:r>
      <w:proofErr w:type="gramStart"/>
      <w:r w:rsidRPr="0076028E">
        <w:t>aplicativo web</w:t>
      </w:r>
      <w:proofErr w:type="gramEnd"/>
      <w:r w:rsidRPr="0076028E">
        <w:t xml:space="preserve"> para </w:t>
      </w:r>
      <w:r w:rsidRPr="0076028E">
        <w:rPr>
          <w:i/>
          <w:iCs/>
        </w:rPr>
        <w:t>login</w:t>
      </w:r>
      <w:bookmarkEnd w:id="62"/>
    </w:p>
    <w:p w14:paraId="36ABDFBD" w14:textId="77777777" w:rsidR="0076028E" w:rsidRPr="00772AFB" w:rsidRDefault="0076028E" w:rsidP="0076028E">
      <w:pPr>
        <w:spacing w:line="240" w:lineRule="auto"/>
        <w:jc w:val="center"/>
      </w:pPr>
      <w:r>
        <w:rPr>
          <w:noProof/>
          <w:color w:val="000000"/>
          <w:bdr w:val="none" w:sz="0" w:space="0" w:color="auto" w:frame="1"/>
        </w:rPr>
        <w:drawing>
          <wp:inline distT="0" distB="0" distL="0" distR="0" wp14:anchorId="2FE8A6DA" wp14:editId="0B55D669">
            <wp:extent cx="5422235" cy="2614015"/>
            <wp:effectExtent l="0" t="0" r="762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34" t="9168" b="5027"/>
                    <a:stretch/>
                  </pic:blipFill>
                  <pic:spPr bwMode="auto">
                    <a:xfrm>
                      <a:off x="0" y="0"/>
                      <a:ext cx="5523740" cy="2662950"/>
                    </a:xfrm>
                    <a:prstGeom prst="rect">
                      <a:avLst/>
                    </a:prstGeom>
                    <a:noFill/>
                    <a:ln>
                      <a:noFill/>
                    </a:ln>
                    <a:extLst>
                      <a:ext uri="{53640926-AAD7-44D8-BBD7-CCE9431645EC}">
                        <a14:shadowObscured xmlns:a14="http://schemas.microsoft.com/office/drawing/2010/main"/>
                      </a:ext>
                    </a:extLst>
                  </pic:spPr>
                </pic:pic>
              </a:graphicData>
            </a:graphic>
          </wp:inline>
        </w:drawing>
      </w:r>
    </w:p>
    <w:p w14:paraId="7AB31AAA" w14:textId="77777777" w:rsidR="0076028E" w:rsidRDefault="0076028E" w:rsidP="0076028E">
      <w:pPr>
        <w:rPr>
          <w:sz w:val="18"/>
        </w:rPr>
      </w:pPr>
      <w:r w:rsidRPr="00FE0F3F">
        <w:rPr>
          <w:sz w:val="18"/>
        </w:rPr>
        <w:t>Fonte: Produção do próprio autor.</w:t>
      </w:r>
    </w:p>
    <w:p w14:paraId="4412F720" w14:textId="77777777" w:rsidR="0076028E" w:rsidRDefault="0076028E" w:rsidP="0076028E">
      <w:pPr>
        <w:rPr>
          <w:sz w:val="18"/>
        </w:rPr>
      </w:pPr>
    </w:p>
    <w:p w14:paraId="269F5AC5" w14:textId="77777777" w:rsidR="0076028E" w:rsidRDefault="0076028E" w:rsidP="0076028E">
      <w:r w:rsidRPr="0076028E">
        <w:t>Para acessar o seu login deve colocar o nome da conta e sua senha de quando foi criado a conta.</w:t>
      </w:r>
    </w:p>
    <w:p w14:paraId="4A6A10BB" w14:textId="77777777" w:rsidR="0076028E" w:rsidRPr="0076028E" w:rsidRDefault="0076028E" w:rsidP="0076028E"/>
    <w:p w14:paraId="6210B59E" w14:textId="77777777" w:rsidR="002E2466" w:rsidRDefault="002E2466" w:rsidP="002E2466">
      <w:pPr>
        <w:pStyle w:val="Ttulo4"/>
      </w:pPr>
      <w:bookmarkStart w:id="63" w:name="_Toc26665253"/>
      <w:r>
        <w:t>Todos os Setores</w:t>
      </w:r>
      <w:bookmarkEnd w:id="63"/>
    </w:p>
    <w:p w14:paraId="36144684" w14:textId="77777777" w:rsidR="00A66E72" w:rsidRPr="00A66E72" w:rsidRDefault="00A66E72" w:rsidP="00A66E72"/>
    <w:p w14:paraId="42E200CE" w14:textId="77777777" w:rsidR="0076028E" w:rsidRDefault="00AE2197" w:rsidP="0076028E">
      <w:r w:rsidRPr="00AE2197">
        <w:t>Para acessar essa página, é preciso estar logado. Aperta em ‘Todos os Setores’ na barra de navegação lateral e terá acesso a página</w:t>
      </w:r>
      <w:r>
        <w:t xml:space="preserve"> apresentada na Figura 17</w:t>
      </w:r>
      <w:r w:rsidRPr="00AE2197">
        <w:t>.</w:t>
      </w:r>
    </w:p>
    <w:p w14:paraId="7345CA48" w14:textId="77777777" w:rsidR="00AE2197" w:rsidRDefault="00AE2197" w:rsidP="0076028E"/>
    <w:p w14:paraId="576E1820" w14:textId="77777777" w:rsidR="00AE2197" w:rsidRPr="00772AFB" w:rsidRDefault="00AE2197" w:rsidP="00AE2197">
      <w:pPr>
        <w:pStyle w:val="Legenda"/>
        <w:ind w:left="270"/>
      </w:pPr>
      <w:bookmarkStart w:id="64" w:name="_Toc26665076"/>
      <w:r w:rsidRPr="00772AFB">
        <w:t xml:space="preserve">Figura </w:t>
      </w:r>
      <w:r>
        <w:fldChar w:fldCharType="begin"/>
      </w:r>
      <w:r>
        <w:instrText xml:space="preserve"> SEQ Figura \* ARABIC </w:instrText>
      </w:r>
      <w:r>
        <w:fldChar w:fldCharType="separate"/>
      </w:r>
      <w:r>
        <w:rPr>
          <w:noProof/>
        </w:rPr>
        <w:t>17</w:t>
      </w:r>
      <w:r>
        <w:rPr>
          <w:noProof/>
        </w:rPr>
        <w:fldChar w:fldCharType="end"/>
      </w:r>
      <w:r>
        <w:t xml:space="preserve"> – </w:t>
      </w:r>
      <w:r>
        <w:rPr>
          <w:color w:val="000000"/>
        </w:rPr>
        <w:t xml:space="preserve">Página do </w:t>
      </w:r>
      <w:proofErr w:type="gramStart"/>
      <w:r>
        <w:rPr>
          <w:color w:val="000000"/>
        </w:rPr>
        <w:t>aplicativo web</w:t>
      </w:r>
      <w:proofErr w:type="gramEnd"/>
      <w:r>
        <w:rPr>
          <w:color w:val="000000"/>
        </w:rPr>
        <w:t xml:space="preserve"> para visualizar todos os setores</w:t>
      </w:r>
      <w:bookmarkEnd w:id="64"/>
    </w:p>
    <w:p w14:paraId="35A07A16" w14:textId="77777777" w:rsidR="00AE2197" w:rsidRPr="00772AFB" w:rsidRDefault="00AE2197" w:rsidP="00AE2197">
      <w:pPr>
        <w:spacing w:line="240" w:lineRule="auto"/>
        <w:jc w:val="center"/>
      </w:pPr>
      <w:r>
        <w:rPr>
          <w:noProof/>
          <w:color w:val="000000"/>
          <w:bdr w:val="none" w:sz="0" w:space="0" w:color="auto" w:frame="1"/>
        </w:rPr>
        <w:lastRenderedPageBreak/>
        <w:drawing>
          <wp:inline distT="0" distB="0" distL="0" distR="0" wp14:anchorId="770F2C1E" wp14:editId="1C1C8106">
            <wp:extent cx="5295014" cy="2577465"/>
            <wp:effectExtent l="0" t="0" r="127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4">
                      <a:extLst>
                        <a:ext uri="{28A0092B-C50C-407E-A947-70E740481C1C}">
                          <a14:useLocalDpi xmlns:a14="http://schemas.microsoft.com/office/drawing/2010/main" val="0"/>
                        </a:ext>
                      </a:extLst>
                    </a:blip>
                    <a:srcRect l="50018" t="9147" r="678" b="5903"/>
                    <a:stretch/>
                  </pic:blipFill>
                  <pic:spPr bwMode="auto">
                    <a:xfrm>
                      <a:off x="0" y="0"/>
                      <a:ext cx="5340384" cy="2599550"/>
                    </a:xfrm>
                    <a:prstGeom prst="rect">
                      <a:avLst/>
                    </a:prstGeom>
                    <a:noFill/>
                    <a:ln>
                      <a:noFill/>
                    </a:ln>
                    <a:extLst>
                      <a:ext uri="{53640926-AAD7-44D8-BBD7-CCE9431645EC}">
                        <a14:shadowObscured xmlns:a14="http://schemas.microsoft.com/office/drawing/2010/main"/>
                      </a:ext>
                    </a:extLst>
                  </pic:spPr>
                </pic:pic>
              </a:graphicData>
            </a:graphic>
          </wp:inline>
        </w:drawing>
      </w:r>
    </w:p>
    <w:p w14:paraId="68787E7F" w14:textId="77777777" w:rsidR="00AE2197" w:rsidRPr="00FE0F3F" w:rsidRDefault="00AE2197" w:rsidP="00AE2197">
      <w:pPr>
        <w:spacing w:line="240" w:lineRule="auto"/>
        <w:ind w:left="284"/>
        <w:rPr>
          <w:sz w:val="18"/>
        </w:rPr>
      </w:pPr>
      <w:r w:rsidRPr="00FE0F3F">
        <w:rPr>
          <w:sz w:val="18"/>
        </w:rPr>
        <w:t>Fonte: Produção do próprio autor.</w:t>
      </w:r>
    </w:p>
    <w:p w14:paraId="7199CC8A" w14:textId="77777777" w:rsidR="00AE2197" w:rsidRDefault="00AE2197" w:rsidP="0076028E"/>
    <w:p w14:paraId="3448B462" w14:textId="77777777" w:rsidR="002247A3" w:rsidRDefault="002247A3" w:rsidP="0076028E">
      <w:pPr>
        <w:rPr>
          <w:color w:val="000000"/>
        </w:rPr>
      </w:pPr>
      <w:r>
        <w:rPr>
          <w:color w:val="000000"/>
        </w:rPr>
        <w:t>Essa página mostra todos os cursos superiores que foram registrados no banco de dados.</w:t>
      </w:r>
    </w:p>
    <w:p w14:paraId="643CDCF4" w14:textId="77777777" w:rsidR="002247A3" w:rsidRPr="0076028E" w:rsidRDefault="002247A3" w:rsidP="0076028E"/>
    <w:p w14:paraId="0DF5762D" w14:textId="77777777" w:rsidR="002E2466" w:rsidRDefault="002E2466" w:rsidP="002E2466">
      <w:pPr>
        <w:pStyle w:val="Ttulo4"/>
      </w:pPr>
      <w:bookmarkStart w:id="65" w:name="_Toc26665254"/>
      <w:r>
        <w:t>Download Todos os Setores</w:t>
      </w:r>
      <w:bookmarkEnd w:id="65"/>
    </w:p>
    <w:p w14:paraId="1CC367A7" w14:textId="77777777" w:rsidR="00A66E72" w:rsidRDefault="00A66E72" w:rsidP="00A66E72">
      <w:r w:rsidRPr="00A66E72">
        <w:t>Apertando em ‘Download Todos os Setores’ na barra de navegação lateral irá gerará um arquivo Excel, onde estará presente todos os setores como mostrado a Figura 1</w:t>
      </w:r>
      <w:r>
        <w:t>8</w:t>
      </w:r>
      <w:r w:rsidRPr="00A66E72">
        <w:t>.</w:t>
      </w:r>
    </w:p>
    <w:p w14:paraId="0F6C3A34" w14:textId="77777777" w:rsidR="00A66E72" w:rsidRDefault="00A66E72" w:rsidP="00A66E72"/>
    <w:p w14:paraId="460189C6" w14:textId="77777777" w:rsidR="00A66E72" w:rsidRPr="00772AFB" w:rsidRDefault="00A66E72" w:rsidP="00A66E72">
      <w:pPr>
        <w:pStyle w:val="Legenda"/>
        <w:ind w:left="270"/>
      </w:pPr>
      <w:bookmarkStart w:id="66" w:name="_Toc26665077"/>
      <w:r w:rsidRPr="00772AFB">
        <w:t xml:space="preserve">Figura </w:t>
      </w:r>
      <w:r>
        <w:fldChar w:fldCharType="begin"/>
      </w:r>
      <w:r>
        <w:instrText xml:space="preserve"> SEQ Figura \* ARABIC </w:instrText>
      </w:r>
      <w:r>
        <w:fldChar w:fldCharType="separate"/>
      </w:r>
      <w:r>
        <w:rPr>
          <w:noProof/>
        </w:rPr>
        <w:t>18</w:t>
      </w:r>
      <w:r>
        <w:rPr>
          <w:noProof/>
        </w:rPr>
        <w:fldChar w:fldCharType="end"/>
      </w:r>
      <w:r>
        <w:t xml:space="preserve"> – </w:t>
      </w:r>
      <w:r w:rsidRPr="00A66E72">
        <w:t>Arquivo Excel com todas os Setores Cadastrados</w:t>
      </w:r>
      <w:bookmarkEnd w:id="66"/>
    </w:p>
    <w:p w14:paraId="440F4333"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0C8E7C0E" wp14:editId="5139D364">
            <wp:extent cx="5320296" cy="2838317"/>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5">
                      <a:extLst>
                        <a:ext uri="{28A0092B-C50C-407E-A947-70E740481C1C}">
                          <a14:useLocalDpi xmlns:a14="http://schemas.microsoft.com/office/drawing/2010/main" val="0"/>
                        </a:ext>
                      </a:extLst>
                    </a:blip>
                    <a:srcRect l="49834" b="4936"/>
                    <a:stretch/>
                  </pic:blipFill>
                  <pic:spPr bwMode="auto">
                    <a:xfrm>
                      <a:off x="0" y="0"/>
                      <a:ext cx="5356288" cy="2857518"/>
                    </a:xfrm>
                    <a:prstGeom prst="rect">
                      <a:avLst/>
                    </a:prstGeom>
                    <a:noFill/>
                    <a:ln>
                      <a:noFill/>
                    </a:ln>
                    <a:extLst>
                      <a:ext uri="{53640926-AAD7-44D8-BBD7-CCE9431645EC}">
                        <a14:shadowObscured xmlns:a14="http://schemas.microsoft.com/office/drawing/2010/main"/>
                      </a:ext>
                    </a:extLst>
                  </pic:spPr>
                </pic:pic>
              </a:graphicData>
            </a:graphic>
          </wp:inline>
        </w:drawing>
      </w:r>
    </w:p>
    <w:p w14:paraId="1891E64E" w14:textId="77777777" w:rsidR="00A66E72" w:rsidRPr="00FE0F3F" w:rsidRDefault="00A66E72" w:rsidP="00A66E72">
      <w:pPr>
        <w:spacing w:line="240" w:lineRule="auto"/>
        <w:ind w:left="284"/>
        <w:rPr>
          <w:sz w:val="18"/>
        </w:rPr>
      </w:pPr>
      <w:r w:rsidRPr="00FE0F3F">
        <w:rPr>
          <w:sz w:val="18"/>
        </w:rPr>
        <w:t>Fonte: Produção do próprio autor.</w:t>
      </w:r>
    </w:p>
    <w:p w14:paraId="303CEB98" w14:textId="77777777" w:rsidR="00A66E72" w:rsidRDefault="00A66E72" w:rsidP="00A66E72"/>
    <w:p w14:paraId="2C26F4F8" w14:textId="77777777" w:rsidR="00A66E72" w:rsidRDefault="00A66E72" w:rsidP="00A66E72">
      <w:r w:rsidRPr="00A66E72">
        <w:t>Para ter acesso á essa função, você terá que estar logado em uma conta do tipo administrador.</w:t>
      </w:r>
    </w:p>
    <w:p w14:paraId="6D90A442" w14:textId="77777777" w:rsidR="00A66E72" w:rsidRPr="00A66E72" w:rsidRDefault="00A66E72" w:rsidP="00A66E72"/>
    <w:p w14:paraId="60FA73D5" w14:textId="77777777" w:rsidR="002E2466" w:rsidRDefault="002E2466" w:rsidP="002E2466">
      <w:pPr>
        <w:pStyle w:val="Ttulo4"/>
      </w:pPr>
      <w:bookmarkStart w:id="67" w:name="_Toc26665255"/>
      <w:r>
        <w:lastRenderedPageBreak/>
        <w:t>Adicionar um Setor</w:t>
      </w:r>
      <w:bookmarkEnd w:id="67"/>
    </w:p>
    <w:p w14:paraId="033A95F6" w14:textId="77777777" w:rsidR="00A66E72" w:rsidRDefault="00A66E72" w:rsidP="00A66E72">
      <w:r w:rsidRPr="00A66E72">
        <w:t xml:space="preserve">Para acessar essa página, é preciso estar logado como administrador. Aperta em ‘Adiciona um Setor’ na barra de navegação lateral e terá acesso a página que é mostrada na Figura </w:t>
      </w:r>
      <w:r>
        <w:t>19</w:t>
      </w:r>
      <w:r w:rsidRPr="00A66E72">
        <w:t>.</w:t>
      </w:r>
    </w:p>
    <w:p w14:paraId="7997C133" w14:textId="77777777" w:rsidR="00A66E72" w:rsidRDefault="00A66E72" w:rsidP="00A66E72"/>
    <w:p w14:paraId="4DDBC2A1" w14:textId="77777777" w:rsidR="00A66E72" w:rsidRPr="00772AFB" w:rsidRDefault="00A66E72" w:rsidP="00A66E72">
      <w:pPr>
        <w:pStyle w:val="Legenda"/>
        <w:ind w:left="270"/>
      </w:pPr>
      <w:bookmarkStart w:id="68" w:name="_Toc26665078"/>
      <w:r w:rsidRPr="00772AFB">
        <w:t xml:space="preserve">Figura </w:t>
      </w:r>
      <w:r>
        <w:fldChar w:fldCharType="begin"/>
      </w:r>
      <w:r>
        <w:instrText xml:space="preserve"> SEQ Figura \* ARABIC </w:instrText>
      </w:r>
      <w:r>
        <w:fldChar w:fldCharType="separate"/>
      </w:r>
      <w:r>
        <w:rPr>
          <w:noProof/>
        </w:rPr>
        <w:t>19</w:t>
      </w:r>
      <w:r>
        <w:rPr>
          <w:noProof/>
        </w:rPr>
        <w:fldChar w:fldCharType="end"/>
      </w:r>
      <w:r>
        <w:t xml:space="preserve"> – </w:t>
      </w:r>
      <w:r w:rsidRPr="00A66E72">
        <w:t xml:space="preserve">Página do </w:t>
      </w:r>
      <w:proofErr w:type="gramStart"/>
      <w:r>
        <w:t>a</w:t>
      </w:r>
      <w:r w:rsidRPr="00A66E72">
        <w:t>plicativo web</w:t>
      </w:r>
      <w:proofErr w:type="gramEnd"/>
      <w:r w:rsidRPr="00A66E72">
        <w:t xml:space="preserve"> para adicionar um novo seto</w:t>
      </w:r>
      <w:r>
        <w:t>r</w:t>
      </w:r>
      <w:bookmarkEnd w:id="68"/>
    </w:p>
    <w:p w14:paraId="02C68A10"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326F86E9" wp14:editId="7B975B7A">
            <wp:extent cx="5486400" cy="2660563"/>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18" t="9140" r="872" b="6629"/>
                    <a:stretch/>
                  </pic:blipFill>
                  <pic:spPr bwMode="auto">
                    <a:xfrm>
                      <a:off x="0" y="0"/>
                      <a:ext cx="5523144" cy="2678382"/>
                    </a:xfrm>
                    <a:prstGeom prst="rect">
                      <a:avLst/>
                    </a:prstGeom>
                    <a:noFill/>
                    <a:ln>
                      <a:noFill/>
                    </a:ln>
                    <a:extLst>
                      <a:ext uri="{53640926-AAD7-44D8-BBD7-CCE9431645EC}">
                        <a14:shadowObscured xmlns:a14="http://schemas.microsoft.com/office/drawing/2010/main"/>
                      </a:ext>
                    </a:extLst>
                  </pic:spPr>
                </pic:pic>
              </a:graphicData>
            </a:graphic>
          </wp:inline>
        </w:drawing>
      </w:r>
    </w:p>
    <w:p w14:paraId="15AB26B0" w14:textId="77777777" w:rsidR="00A66E72" w:rsidRPr="00FE0F3F" w:rsidRDefault="00A66E72" w:rsidP="00A66E72">
      <w:pPr>
        <w:spacing w:line="240" w:lineRule="auto"/>
        <w:ind w:left="284"/>
        <w:rPr>
          <w:sz w:val="18"/>
        </w:rPr>
      </w:pPr>
      <w:r w:rsidRPr="00FE0F3F">
        <w:rPr>
          <w:sz w:val="18"/>
        </w:rPr>
        <w:t>Fonte: Produção do próprio autor.</w:t>
      </w:r>
    </w:p>
    <w:p w14:paraId="61F7DB1F" w14:textId="77777777" w:rsidR="00A66E72" w:rsidRDefault="00A66E72" w:rsidP="00A66E72"/>
    <w:p w14:paraId="7C9E130B" w14:textId="77777777" w:rsidR="00A66E72" w:rsidRDefault="00A66E72" w:rsidP="00A66E72">
      <w:r w:rsidRPr="00A66E72">
        <w:t>Essa página serve para adicionar um novo curso com o nome referido. Aqui só precisa colocar o nome do curso.</w:t>
      </w:r>
    </w:p>
    <w:p w14:paraId="574D8495" w14:textId="77777777" w:rsidR="00A66E72" w:rsidRPr="00A66E72" w:rsidRDefault="00A66E72" w:rsidP="00A66E72"/>
    <w:p w14:paraId="53E41E12" w14:textId="77777777" w:rsidR="002E2466" w:rsidRDefault="002E2466" w:rsidP="002E2466">
      <w:pPr>
        <w:pStyle w:val="Ttulo4"/>
      </w:pPr>
      <w:bookmarkStart w:id="69" w:name="_Toc26665256"/>
      <w:r>
        <w:t>Todos os Usuários</w:t>
      </w:r>
      <w:bookmarkEnd w:id="69"/>
    </w:p>
    <w:p w14:paraId="71627F7D" w14:textId="77777777" w:rsidR="00A66E72" w:rsidRDefault="00A66E72" w:rsidP="00A66E72"/>
    <w:p w14:paraId="6AC1CE47" w14:textId="77777777" w:rsidR="00A66E72" w:rsidRDefault="00A66E72" w:rsidP="00A66E72">
      <w:r w:rsidRPr="00A66E72">
        <w:t>Para acessar essa página, é preciso estar logado em uma conta administrador. Aperta em ‘Todos os Usuários’ na barra de navegação lateral e terá acesso a página mostrada na Figura 20.</w:t>
      </w:r>
    </w:p>
    <w:p w14:paraId="28135AFA" w14:textId="77777777" w:rsidR="00A66E72" w:rsidRDefault="00A66E72" w:rsidP="00A66E72"/>
    <w:p w14:paraId="0995F2DA" w14:textId="77777777" w:rsidR="00A66E72" w:rsidRDefault="00A66E72" w:rsidP="00A66E72">
      <w:pPr>
        <w:pStyle w:val="Legenda"/>
        <w:ind w:left="270"/>
      </w:pPr>
      <w:bookmarkStart w:id="70" w:name="_Toc26665079"/>
      <w:r w:rsidRPr="00772AFB">
        <w:t xml:space="preserve">Figura </w:t>
      </w:r>
      <w:r>
        <w:fldChar w:fldCharType="begin"/>
      </w:r>
      <w:r>
        <w:instrText xml:space="preserve"> SEQ Figura \* ARABIC </w:instrText>
      </w:r>
      <w:r>
        <w:fldChar w:fldCharType="separate"/>
      </w:r>
      <w:r>
        <w:rPr>
          <w:noProof/>
        </w:rPr>
        <w:t>20</w:t>
      </w:r>
      <w:r>
        <w:rPr>
          <w:noProof/>
        </w:rPr>
        <w:fldChar w:fldCharType="end"/>
      </w:r>
      <w:r>
        <w:t xml:space="preserve"> – </w:t>
      </w:r>
      <w:r w:rsidRPr="00A66E72">
        <w:t xml:space="preserve">Página do </w:t>
      </w:r>
      <w:proofErr w:type="gramStart"/>
      <w:r>
        <w:t>a</w:t>
      </w:r>
      <w:r w:rsidRPr="00A66E72">
        <w:t>plicativo web</w:t>
      </w:r>
      <w:proofErr w:type="gramEnd"/>
      <w:r w:rsidRPr="00A66E72">
        <w:t xml:space="preserve"> mostrando a lista de </w:t>
      </w:r>
      <w:r>
        <w:t>u</w:t>
      </w:r>
      <w:r w:rsidRPr="00A66E72">
        <w:t>suários</w:t>
      </w:r>
      <w:bookmarkEnd w:id="70"/>
    </w:p>
    <w:p w14:paraId="58925A5A" w14:textId="77777777" w:rsidR="00A66E72" w:rsidRPr="00772AFB" w:rsidRDefault="00092A2F" w:rsidP="00092A2F">
      <w:r>
        <w:rPr>
          <w:noProof/>
          <w:color w:val="000000"/>
          <w:bdr w:val="none" w:sz="0" w:space="0" w:color="auto" w:frame="1"/>
        </w:rPr>
        <w:lastRenderedPageBreak/>
        <w:drawing>
          <wp:inline distT="0" distB="0" distL="0" distR="0" wp14:anchorId="789D586B" wp14:editId="4755FFE0">
            <wp:extent cx="5013236" cy="2448516"/>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7">
                      <a:extLst>
                        <a:ext uri="{28A0092B-C50C-407E-A947-70E740481C1C}">
                          <a14:useLocalDpi xmlns:a14="http://schemas.microsoft.com/office/drawing/2010/main" val="0"/>
                        </a:ext>
                      </a:extLst>
                    </a:blip>
                    <a:srcRect l="50204" t="9809" r="1041" b="5838"/>
                    <a:stretch/>
                  </pic:blipFill>
                  <pic:spPr bwMode="auto">
                    <a:xfrm>
                      <a:off x="0" y="0"/>
                      <a:ext cx="5033269" cy="2458300"/>
                    </a:xfrm>
                    <a:prstGeom prst="rect">
                      <a:avLst/>
                    </a:prstGeom>
                    <a:noFill/>
                    <a:ln>
                      <a:noFill/>
                    </a:ln>
                    <a:extLst>
                      <a:ext uri="{53640926-AAD7-44D8-BBD7-CCE9431645EC}">
                        <a14:shadowObscured xmlns:a14="http://schemas.microsoft.com/office/drawing/2010/main"/>
                      </a:ext>
                    </a:extLst>
                  </pic:spPr>
                </pic:pic>
              </a:graphicData>
            </a:graphic>
          </wp:inline>
        </w:drawing>
      </w:r>
    </w:p>
    <w:p w14:paraId="01A121A4" w14:textId="77777777" w:rsidR="00A66E72" w:rsidRPr="00FE0F3F" w:rsidRDefault="00A66E72" w:rsidP="00092A2F">
      <w:pPr>
        <w:spacing w:line="240" w:lineRule="auto"/>
        <w:rPr>
          <w:sz w:val="18"/>
        </w:rPr>
      </w:pPr>
      <w:r w:rsidRPr="00FE0F3F">
        <w:rPr>
          <w:sz w:val="18"/>
        </w:rPr>
        <w:t>Fonte: Produção do próprio autor.</w:t>
      </w:r>
    </w:p>
    <w:p w14:paraId="1D94361F" w14:textId="77777777" w:rsidR="00A66E72" w:rsidRDefault="00A66E72" w:rsidP="00A66E72"/>
    <w:p w14:paraId="59ECF6D0" w14:textId="77777777" w:rsidR="00092A2F" w:rsidRDefault="00092A2F" w:rsidP="00A66E72">
      <w:r w:rsidRPr="00092A2F">
        <w:t xml:space="preserve">Nessa página podemos ver todos os usuários. Pode-se perceber que a senha fica criptografada. Ele apresenta o nome, </w:t>
      </w:r>
      <w:r w:rsidRPr="00092A2F">
        <w:rPr>
          <w:i/>
          <w:iCs/>
        </w:rPr>
        <w:t>username</w:t>
      </w:r>
      <w:r w:rsidRPr="00092A2F">
        <w:t>, e-mail, senha, tipo de usuário, a data e hora que foi criado e a data e hora que foi modificado.</w:t>
      </w:r>
    </w:p>
    <w:p w14:paraId="72C56DB4" w14:textId="77777777" w:rsidR="00092A2F" w:rsidRPr="00A66E72" w:rsidRDefault="00092A2F" w:rsidP="00A66E72"/>
    <w:p w14:paraId="1B0E7659" w14:textId="77777777" w:rsidR="002E2466" w:rsidRDefault="002E2466" w:rsidP="002E2466">
      <w:pPr>
        <w:pStyle w:val="Ttulo4"/>
      </w:pPr>
      <w:bookmarkStart w:id="71" w:name="_Toc26665257"/>
      <w:r>
        <w:t>Download Todos os Usuários</w:t>
      </w:r>
      <w:bookmarkEnd w:id="71"/>
    </w:p>
    <w:p w14:paraId="14DEF3CD" w14:textId="77777777" w:rsidR="007F6681" w:rsidRDefault="007F6681" w:rsidP="007F6681"/>
    <w:p w14:paraId="483BAD2E" w14:textId="77777777" w:rsidR="007F6681" w:rsidRDefault="007F6681" w:rsidP="007F6681">
      <w:pPr>
        <w:rPr>
          <w:color w:val="000000"/>
        </w:rPr>
      </w:pPr>
      <w:r>
        <w:rPr>
          <w:color w:val="000000"/>
        </w:rPr>
        <w:t>Aperta em ‘Download Todos os Usuários’ na barra de navegação lateral irá gerar um arquivo Excel, onde estará presente todos os usuários como mostrado na Figura 21.</w:t>
      </w:r>
    </w:p>
    <w:p w14:paraId="346F8FE9" w14:textId="77777777" w:rsidR="007F6681" w:rsidRDefault="007F6681" w:rsidP="007F6681">
      <w:pPr>
        <w:rPr>
          <w:color w:val="000000"/>
        </w:rPr>
      </w:pPr>
    </w:p>
    <w:p w14:paraId="36F09B16" w14:textId="77777777" w:rsidR="007F6681" w:rsidRDefault="007F6681" w:rsidP="007F6681">
      <w:pPr>
        <w:pStyle w:val="Legenda"/>
        <w:ind w:left="0"/>
      </w:pPr>
      <w:bookmarkStart w:id="72" w:name="_Toc26665080"/>
      <w:r w:rsidRPr="00772AFB">
        <w:t xml:space="preserve">Figura </w:t>
      </w:r>
      <w:r>
        <w:fldChar w:fldCharType="begin"/>
      </w:r>
      <w:r>
        <w:instrText xml:space="preserve"> SEQ Figura \* ARABIC </w:instrText>
      </w:r>
      <w:r>
        <w:fldChar w:fldCharType="separate"/>
      </w:r>
      <w:r>
        <w:rPr>
          <w:noProof/>
        </w:rPr>
        <w:t>21</w:t>
      </w:r>
      <w:r>
        <w:rPr>
          <w:noProof/>
        </w:rPr>
        <w:fldChar w:fldCharType="end"/>
      </w:r>
      <w:r>
        <w:t xml:space="preserve"> – </w:t>
      </w:r>
      <w:r w:rsidR="00262CD3" w:rsidRPr="00262CD3">
        <w:t>Arquivo Excel com todos os Usuários</w:t>
      </w:r>
      <w:bookmarkEnd w:id="72"/>
    </w:p>
    <w:p w14:paraId="477A72BC" w14:textId="77777777" w:rsidR="007F6681" w:rsidRPr="00772AFB" w:rsidRDefault="007F6681" w:rsidP="007F6681">
      <w:r>
        <w:rPr>
          <w:noProof/>
          <w:color w:val="000000"/>
          <w:bdr w:val="none" w:sz="0" w:space="0" w:color="auto" w:frame="1"/>
        </w:rPr>
        <w:drawing>
          <wp:inline distT="0" distB="0" distL="0" distR="0" wp14:anchorId="494609B8" wp14:editId="1EEFAD6A">
            <wp:extent cx="5012690" cy="2647214"/>
            <wp:effectExtent l="0" t="0" r="0" b="127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8">
                      <a:extLst>
                        <a:ext uri="{28A0092B-C50C-407E-A947-70E740481C1C}">
                          <a14:useLocalDpi xmlns:a14="http://schemas.microsoft.com/office/drawing/2010/main" val="0"/>
                        </a:ext>
                      </a:extLst>
                    </a:blip>
                    <a:srcRect l="50018" b="6462"/>
                    <a:stretch/>
                  </pic:blipFill>
                  <pic:spPr bwMode="auto">
                    <a:xfrm>
                      <a:off x="0" y="0"/>
                      <a:ext cx="5027200" cy="2654877"/>
                    </a:xfrm>
                    <a:prstGeom prst="rect">
                      <a:avLst/>
                    </a:prstGeom>
                    <a:noFill/>
                    <a:ln>
                      <a:noFill/>
                    </a:ln>
                    <a:extLst>
                      <a:ext uri="{53640926-AAD7-44D8-BBD7-CCE9431645EC}">
                        <a14:shadowObscured xmlns:a14="http://schemas.microsoft.com/office/drawing/2010/main"/>
                      </a:ext>
                    </a:extLst>
                  </pic:spPr>
                </pic:pic>
              </a:graphicData>
            </a:graphic>
          </wp:inline>
        </w:drawing>
      </w:r>
    </w:p>
    <w:p w14:paraId="3F9064AC" w14:textId="77777777" w:rsidR="007F6681" w:rsidRDefault="007F6681" w:rsidP="007F6681">
      <w:pPr>
        <w:rPr>
          <w:sz w:val="18"/>
        </w:rPr>
      </w:pPr>
      <w:r w:rsidRPr="00FE0F3F">
        <w:rPr>
          <w:sz w:val="18"/>
        </w:rPr>
        <w:t>Fonte: Produção do próprio autor.</w:t>
      </w:r>
    </w:p>
    <w:p w14:paraId="2172F42D" w14:textId="77777777" w:rsidR="007F6681" w:rsidRDefault="007F6681" w:rsidP="007F6681">
      <w:pPr>
        <w:rPr>
          <w:sz w:val="18"/>
        </w:rPr>
      </w:pPr>
    </w:p>
    <w:p w14:paraId="520E2615" w14:textId="77777777" w:rsidR="007F6681" w:rsidRDefault="007F6681" w:rsidP="007F6681">
      <w:pPr>
        <w:rPr>
          <w:color w:val="000000"/>
        </w:rPr>
      </w:pPr>
      <w:r>
        <w:rPr>
          <w:color w:val="000000"/>
        </w:rPr>
        <w:lastRenderedPageBreak/>
        <w:t>Para ter acesso á essa função, você terá que estar logado em uma conta do tipo administrador.</w:t>
      </w:r>
    </w:p>
    <w:p w14:paraId="03D7D544" w14:textId="77777777" w:rsidR="007F6681" w:rsidRPr="007F6681" w:rsidRDefault="007F6681" w:rsidP="007F6681"/>
    <w:p w14:paraId="0A1D38D2" w14:textId="77777777" w:rsidR="002E2466" w:rsidRDefault="002E2466" w:rsidP="002E2466">
      <w:pPr>
        <w:pStyle w:val="Ttulo4"/>
      </w:pPr>
      <w:bookmarkStart w:id="73" w:name="_Toc26665258"/>
      <w:r>
        <w:t>Todos os Empréstimos</w:t>
      </w:r>
      <w:bookmarkEnd w:id="73"/>
    </w:p>
    <w:p w14:paraId="1E197CB9" w14:textId="77777777" w:rsidR="007F6681" w:rsidRDefault="007F6681" w:rsidP="007F6681"/>
    <w:p w14:paraId="52D29408" w14:textId="77777777" w:rsidR="007F6681" w:rsidRDefault="007F6681" w:rsidP="007F6681">
      <w:r w:rsidRPr="007F6681">
        <w:t>Para acessar essa função, é preciso estar logado em uma conta administrador. Aperta em ‘Todos os Empréstimos’ na barra de navegação lateral e terá acesso a página mostrada na Figura 22.</w:t>
      </w:r>
    </w:p>
    <w:p w14:paraId="7385D40A" w14:textId="77777777" w:rsidR="007F6681" w:rsidRDefault="007F6681" w:rsidP="007F6681"/>
    <w:p w14:paraId="70247B5E" w14:textId="77777777" w:rsidR="007F6681" w:rsidRPr="00772AFB" w:rsidRDefault="007F6681" w:rsidP="007F6681">
      <w:pPr>
        <w:pStyle w:val="Legenda"/>
        <w:ind w:left="270"/>
      </w:pPr>
      <w:bookmarkStart w:id="74" w:name="_Toc26665081"/>
      <w:r w:rsidRPr="00772AFB">
        <w:t xml:space="preserve">Figura </w:t>
      </w:r>
      <w:r>
        <w:fldChar w:fldCharType="begin"/>
      </w:r>
      <w:r>
        <w:instrText xml:space="preserve"> SEQ Figura \* ARABIC </w:instrText>
      </w:r>
      <w:r>
        <w:fldChar w:fldCharType="separate"/>
      </w:r>
      <w:r w:rsidR="00262CD3">
        <w:rPr>
          <w:noProof/>
        </w:rPr>
        <w:t>22</w:t>
      </w:r>
      <w:r>
        <w:rPr>
          <w:noProof/>
        </w:rPr>
        <w:fldChar w:fldCharType="end"/>
      </w:r>
      <w:r>
        <w:t xml:space="preserve"> – </w:t>
      </w:r>
      <w:r w:rsidR="00262CD3" w:rsidRPr="00262CD3">
        <w:t>Página web que mostra todos os Empréstimos</w:t>
      </w:r>
      <w:bookmarkEnd w:id="74"/>
    </w:p>
    <w:p w14:paraId="429DA92E" w14:textId="77777777" w:rsidR="007F6681" w:rsidRPr="00772AFB" w:rsidRDefault="007F6681" w:rsidP="007F6681">
      <w:pPr>
        <w:spacing w:line="240" w:lineRule="auto"/>
        <w:jc w:val="center"/>
      </w:pPr>
      <w:r>
        <w:rPr>
          <w:noProof/>
          <w:color w:val="000000"/>
          <w:bdr w:val="none" w:sz="0" w:space="0" w:color="auto" w:frame="1"/>
        </w:rPr>
        <w:drawing>
          <wp:inline distT="0" distB="0" distL="0" distR="0" wp14:anchorId="6BDC7F9E" wp14:editId="0518AE83">
            <wp:extent cx="5482654" cy="2699503"/>
            <wp:effectExtent l="0" t="0" r="3810" b="571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18" t="9120" r="864" b="5544"/>
                    <a:stretch/>
                  </pic:blipFill>
                  <pic:spPr bwMode="auto">
                    <a:xfrm>
                      <a:off x="0" y="0"/>
                      <a:ext cx="5533628" cy="2724601"/>
                    </a:xfrm>
                    <a:prstGeom prst="rect">
                      <a:avLst/>
                    </a:prstGeom>
                    <a:noFill/>
                    <a:ln>
                      <a:noFill/>
                    </a:ln>
                    <a:extLst>
                      <a:ext uri="{53640926-AAD7-44D8-BBD7-CCE9431645EC}">
                        <a14:shadowObscured xmlns:a14="http://schemas.microsoft.com/office/drawing/2010/main"/>
                      </a:ext>
                    </a:extLst>
                  </pic:spPr>
                </pic:pic>
              </a:graphicData>
            </a:graphic>
          </wp:inline>
        </w:drawing>
      </w:r>
    </w:p>
    <w:p w14:paraId="35701012" w14:textId="77777777" w:rsidR="007F6681" w:rsidRDefault="007F6681" w:rsidP="007F6681">
      <w:r w:rsidRPr="00FE0F3F">
        <w:rPr>
          <w:sz w:val="18"/>
        </w:rPr>
        <w:t>Fonte: Produção do próprio autor.</w:t>
      </w:r>
    </w:p>
    <w:p w14:paraId="27254B85" w14:textId="77777777" w:rsidR="007F6681" w:rsidRDefault="007F6681" w:rsidP="007F6681"/>
    <w:p w14:paraId="5CCF0402" w14:textId="77777777" w:rsidR="007F6681" w:rsidRDefault="007F6681" w:rsidP="007F6681">
      <w:r w:rsidRPr="007F6681">
        <w:t>Nessa página podemos ver todos os empréstimos presentes na tabela onde mostra qual foi a pessoa que fez o empréstimo, o equipamento que pegou, quando foi criado, quando foi modificado, a data e hora que é real e programado para devolver e pegar o equipamento.</w:t>
      </w:r>
    </w:p>
    <w:p w14:paraId="0CD9A0A3" w14:textId="77777777" w:rsidR="007F6681" w:rsidRPr="007F6681" w:rsidRDefault="007F6681" w:rsidP="007F6681"/>
    <w:p w14:paraId="13F453E0" w14:textId="77777777" w:rsidR="002E2466" w:rsidRDefault="002E2466" w:rsidP="002E2466">
      <w:pPr>
        <w:pStyle w:val="Ttulo4"/>
      </w:pPr>
      <w:bookmarkStart w:id="75" w:name="_Toc26665259"/>
      <w:r>
        <w:t>Download Todos os Empréstimos</w:t>
      </w:r>
      <w:bookmarkEnd w:id="75"/>
    </w:p>
    <w:p w14:paraId="1F4276DE" w14:textId="77777777" w:rsidR="007F6681" w:rsidRDefault="007F6681" w:rsidP="007F6681"/>
    <w:p w14:paraId="53D6E8DB" w14:textId="77777777" w:rsidR="007F6681" w:rsidRDefault="007F6681" w:rsidP="007F6681">
      <w:r w:rsidRPr="007F6681">
        <w:t>Aperta em ‘Download Todos os Empréstimos’ na barra de navegação lateral irá gerá um arquivo Excel com o nome ‘emprestimos.csv’, onde estará presente todos os usuários como mostrado a figura 23.</w:t>
      </w:r>
    </w:p>
    <w:p w14:paraId="76AFFAF6" w14:textId="77777777" w:rsidR="007F6681" w:rsidRDefault="007F6681" w:rsidP="007F6681"/>
    <w:p w14:paraId="583BB4AA" w14:textId="77777777" w:rsidR="007F6681" w:rsidRPr="00772AFB" w:rsidRDefault="007F6681" w:rsidP="007F6681">
      <w:pPr>
        <w:pStyle w:val="Legenda"/>
        <w:ind w:left="270"/>
      </w:pPr>
      <w:bookmarkStart w:id="76" w:name="_Toc26665082"/>
      <w:r w:rsidRPr="00772AFB">
        <w:t xml:space="preserve">Figura </w:t>
      </w:r>
      <w:r>
        <w:fldChar w:fldCharType="begin"/>
      </w:r>
      <w:r>
        <w:instrText xml:space="preserve"> SEQ Figura \* ARABIC </w:instrText>
      </w:r>
      <w:r>
        <w:fldChar w:fldCharType="separate"/>
      </w:r>
      <w:r w:rsidR="00262CD3">
        <w:rPr>
          <w:noProof/>
        </w:rPr>
        <w:t>23</w:t>
      </w:r>
      <w:r>
        <w:rPr>
          <w:noProof/>
        </w:rPr>
        <w:fldChar w:fldCharType="end"/>
      </w:r>
      <w:r>
        <w:t xml:space="preserve"> – </w:t>
      </w:r>
      <w:r w:rsidR="00262CD3" w:rsidRPr="00262CD3">
        <w:t xml:space="preserve">Arquivo Excel com todos os </w:t>
      </w:r>
      <w:r w:rsidR="00262CD3">
        <w:t>e</w:t>
      </w:r>
      <w:r w:rsidR="00262CD3" w:rsidRPr="00262CD3">
        <w:t>mpréstimos</w:t>
      </w:r>
      <w:bookmarkEnd w:id="76"/>
    </w:p>
    <w:p w14:paraId="058EBCFF" w14:textId="77777777" w:rsidR="007F6681" w:rsidRPr="00772AFB" w:rsidRDefault="00262CD3" w:rsidP="007F6681">
      <w:pPr>
        <w:spacing w:line="240" w:lineRule="auto"/>
        <w:jc w:val="center"/>
      </w:pPr>
      <w:r>
        <w:rPr>
          <w:noProof/>
          <w:color w:val="000000"/>
          <w:bdr w:val="none" w:sz="0" w:space="0" w:color="auto" w:frame="1"/>
        </w:rPr>
        <w:lastRenderedPageBreak/>
        <w:drawing>
          <wp:inline distT="0" distB="0" distL="0" distR="0" wp14:anchorId="1EEB9076" wp14:editId="4E11D389">
            <wp:extent cx="5181286" cy="2774522"/>
            <wp:effectExtent l="0" t="0" r="635" b="698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0">
                      <a:extLst>
                        <a:ext uri="{28A0092B-C50C-407E-A947-70E740481C1C}">
                          <a14:useLocalDpi xmlns:a14="http://schemas.microsoft.com/office/drawing/2010/main" val="0"/>
                        </a:ext>
                      </a:extLst>
                    </a:blip>
                    <a:srcRect l="50018" b="5116"/>
                    <a:stretch/>
                  </pic:blipFill>
                  <pic:spPr bwMode="auto">
                    <a:xfrm>
                      <a:off x="0" y="0"/>
                      <a:ext cx="5196501" cy="2782670"/>
                    </a:xfrm>
                    <a:prstGeom prst="rect">
                      <a:avLst/>
                    </a:prstGeom>
                    <a:noFill/>
                    <a:ln>
                      <a:noFill/>
                    </a:ln>
                    <a:extLst>
                      <a:ext uri="{53640926-AAD7-44D8-BBD7-CCE9431645EC}">
                        <a14:shadowObscured xmlns:a14="http://schemas.microsoft.com/office/drawing/2010/main"/>
                      </a:ext>
                    </a:extLst>
                  </pic:spPr>
                </pic:pic>
              </a:graphicData>
            </a:graphic>
          </wp:inline>
        </w:drawing>
      </w:r>
    </w:p>
    <w:p w14:paraId="4FF530F1" w14:textId="77777777" w:rsidR="007F6681" w:rsidRDefault="007F6681" w:rsidP="007F6681">
      <w:pPr>
        <w:spacing w:line="240" w:lineRule="auto"/>
        <w:ind w:left="284"/>
        <w:rPr>
          <w:sz w:val="18"/>
        </w:rPr>
      </w:pPr>
      <w:r w:rsidRPr="00FE0F3F">
        <w:rPr>
          <w:sz w:val="18"/>
        </w:rPr>
        <w:t>Fonte: Produção do próprio autor.</w:t>
      </w:r>
    </w:p>
    <w:p w14:paraId="0C637122" w14:textId="77777777" w:rsidR="00262CD3" w:rsidRPr="00FE0F3F" w:rsidRDefault="00262CD3" w:rsidP="007F6681">
      <w:pPr>
        <w:spacing w:line="240" w:lineRule="auto"/>
        <w:ind w:left="284"/>
        <w:rPr>
          <w:sz w:val="18"/>
        </w:rPr>
      </w:pPr>
    </w:p>
    <w:p w14:paraId="5DF7E830" w14:textId="77777777" w:rsidR="007F6681" w:rsidRDefault="007F6681" w:rsidP="007F6681"/>
    <w:p w14:paraId="0A93542E" w14:textId="77777777" w:rsidR="00262CD3" w:rsidRPr="007F6681" w:rsidRDefault="00262CD3" w:rsidP="007F6681">
      <w:r w:rsidRPr="00262CD3">
        <w:t>Para ter acesso á essa função, você terá que estar logado em uma conta do tipo administrador.</w:t>
      </w:r>
    </w:p>
    <w:p w14:paraId="51111AEA" w14:textId="77777777" w:rsidR="002E2466" w:rsidRDefault="002E2466" w:rsidP="002E2466">
      <w:pPr>
        <w:pStyle w:val="Ttulo4"/>
      </w:pPr>
      <w:bookmarkStart w:id="77" w:name="_Toc26665260"/>
      <w:r>
        <w:t>Adicionar um Empréstimo</w:t>
      </w:r>
      <w:bookmarkEnd w:id="77"/>
    </w:p>
    <w:p w14:paraId="18425150" w14:textId="77777777" w:rsidR="00262CD3" w:rsidRPr="00262CD3" w:rsidRDefault="00262CD3" w:rsidP="00262CD3"/>
    <w:p w14:paraId="4336166C" w14:textId="77777777" w:rsidR="00262CD3" w:rsidRDefault="00262CD3" w:rsidP="00262CD3">
      <w:r>
        <w:rPr>
          <w:color w:val="000000"/>
        </w:rPr>
        <w:t>Para acessar essa página, é preciso estar logado. Aperta em ‘Adicionar um Empréstimos’ na barra de navegação lateral e terá acesso a página mostrada na Figura 24.</w:t>
      </w:r>
    </w:p>
    <w:p w14:paraId="0D06F518" w14:textId="77777777" w:rsidR="00262CD3" w:rsidRDefault="00262CD3" w:rsidP="00262CD3"/>
    <w:p w14:paraId="5EF5549C" w14:textId="77777777" w:rsidR="00262CD3" w:rsidRPr="00772AFB" w:rsidRDefault="00262CD3" w:rsidP="00262CD3">
      <w:pPr>
        <w:pStyle w:val="Legenda"/>
        <w:ind w:left="270"/>
      </w:pPr>
      <w:bookmarkStart w:id="78" w:name="_Toc26665083"/>
      <w:r w:rsidRPr="00772AFB">
        <w:t xml:space="preserve">Figura </w:t>
      </w:r>
      <w:r>
        <w:fldChar w:fldCharType="begin"/>
      </w:r>
      <w:r>
        <w:instrText xml:space="preserve"> SEQ Figura \* ARABIC </w:instrText>
      </w:r>
      <w:r>
        <w:fldChar w:fldCharType="separate"/>
      </w:r>
      <w:r>
        <w:rPr>
          <w:noProof/>
        </w:rPr>
        <w:t>24</w:t>
      </w:r>
      <w:r>
        <w:rPr>
          <w:noProof/>
        </w:rPr>
        <w:fldChar w:fldCharType="end"/>
      </w:r>
      <w:r>
        <w:t xml:space="preserve"> – </w:t>
      </w:r>
      <w:r w:rsidRPr="00262CD3">
        <w:t>Página para adicionar um novo empréstimo</w:t>
      </w:r>
      <w:bookmarkEnd w:id="78"/>
    </w:p>
    <w:p w14:paraId="04BBDC09" w14:textId="77777777" w:rsidR="00262CD3" w:rsidRPr="00772AFB" w:rsidRDefault="00262CD3" w:rsidP="00262CD3">
      <w:pPr>
        <w:spacing w:line="240" w:lineRule="auto"/>
        <w:jc w:val="center"/>
      </w:pPr>
      <w:r>
        <w:rPr>
          <w:noProof/>
          <w:color w:val="000000"/>
          <w:bdr w:val="none" w:sz="0" w:space="0" w:color="auto" w:frame="1"/>
        </w:rPr>
        <w:drawing>
          <wp:inline distT="0" distB="0" distL="0" distR="0" wp14:anchorId="1CED125A" wp14:editId="4DE5C988">
            <wp:extent cx="5397482" cy="266799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1">
                      <a:extLst>
                        <a:ext uri="{28A0092B-C50C-407E-A947-70E740481C1C}">
                          <a14:useLocalDpi xmlns:a14="http://schemas.microsoft.com/office/drawing/2010/main" val="0"/>
                        </a:ext>
                      </a:extLst>
                    </a:blip>
                    <a:srcRect l="50018" t="8504" r="687" b="5148"/>
                    <a:stretch/>
                  </pic:blipFill>
                  <pic:spPr bwMode="auto">
                    <a:xfrm>
                      <a:off x="0" y="0"/>
                      <a:ext cx="5418312" cy="2678286"/>
                    </a:xfrm>
                    <a:prstGeom prst="rect">
                      <a:avLst/>
                    </a:prstGeom>
                    <a:noFill/>
                    <a:ln>
                      <a:noFill/>
                    </a:ln>
                    <a:extLst>
                      <a:ext uri="{53640926-AAD7-44D8-BBD7-CCE9431645EC}">
                        <a14:shadowObscured xmlns:a14="http://schemas.microsoft.com/office/drawing/2010/main"/>
                      </a:ext>
                    </a:extLst>
                  </pic:spPr>
                </pic:pic>
              </a:graphicData>
            </a:graphic>
          </wp:inline>
        </w:drawing>
      </w:r>
    </w:p>
    <w:p w14:paraId="35F5064F" w14:textId="77777777" w:rsidR="00262CD3" w:rsidRDefault="00262CD3" w:rsidP="00262CD3">
      <w:pPr>
        <w:spacing w:line="240" w:lineRule="auto"/>
        <w:ind w:left="284"/>
        <w:rPr>
          <w:sz w:val="18"/>
        </w:rPr>
      </w:pPr>
      <w:r w:rsidRPr="00FE0F3F">
        <w:rPr>
          <w:sz w:val="18"/>
        </w:rPr>
        <w:t>Fonte: Produção do próprio autor.</w:t>
      </w:r>
    </w:p>
    <w:p w14:paraId="13FFD1A7" w14:textId="77777777" w:rsidR="00262CD3" w:rsidRDefault="00262CD3" w:rsidP="00262CD3"/>
    <w:p w14:paraId="581ABC0C" w14:textId="77777777" w:rsidR="00262CD3" w:rsidRPr="00262CD3" w:rsidRDefault="00262CD3" w:rsidP="00262CD3">
      <w:r>
        <w:rPr>
          <w:color w:val="000000"/>
        </w:rPr>
        <w:t>Essa página serve para adicionar um novo empréstimo. Mas há um outro método de adicionar os empréstimos que é através dos códigos de barras que será abordado posteriormente.</w:t>
      </w:r>
    </w:p>
    <w:p w14:paraId="14AD0409" w14:textId="77777777" w:rsidR="002E2466" w:rsidRDefault="002E2466" w:rsidP="002E2466">
      <w:pPr>
        <w:pStyle w:val="Ttulo4"/>
      </w:pPr>
      <w:bookmarkStart w:id="79" w:name="_Toc26665261"/>
      <w:r>
        <w:lastRenderedPageBreak/>
        <w:t>Todos os Estudantes</w:t>
      </w:r>
      <w:bookmarkEnd w:id="79"/>
    </w:p>
    <w:p w14:paraId="4C80816B" w14:textId="77777777" w:rsidR="00262CD3" w:rsidRPr="00262CD3" w:rsidRDefault="00262CD3" w:rsidP="00262CD3"/>
    <w:p w14:paraId="78F1CFE4" w14:textId="77777777" w:rsidR="00262CD3" w:rsidRDefault="00262CD3" w:rsidP="00262CD3">
      <w:pPr>
        <w:rPr>
          <w:color w:val="000000"/>
        </w:rPr>
      </w:pPr>
      <w:r>
        <w:rPr>
          <w:color w:val="000000"/>
        </w:rPr>
        <w:t>Para acessar essa página, é preciso estar logado em uma conta administrador. Aperta em ‘Todos os Estudantes’ na barra de navegação lateral e terá acesso à página mostrada na Figura 25.</w:t>
      </w:r>
    </w:p>
    <w:p w14:paraId="6FC15EDA" w14:textId="77777777" w:rsidR="00262CD3" w:rsidRDefault="00262CD3" w:rsidP="00262CD3">
      <w:pPr>
        <w:rPr>
          <w:color w:val="000000"/>
        </w:rPr>
      </w:pPr>
    </w:p>
    <w:p w14:paraId="6860C94E" w14:textId="77777777" w:rsidR="00262CD3" w:rsidRDefault="00262CD3" w:rsidP="00262CD3">
      <w:pPr>
        <w:pStyle w:val="Legenda"/>
        <w:ind w:left="270"/>
      </w:pPr>
      <w:bookmarkStart w:id="80" w:name="_Toc26665084"/>
      <w:r w:rsidRPr="00772AFB">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262CD3">
        <w:t>Página para visualizar todos os estudantes</w:t>
      </w:r>
      <w:bookmarkEnd w:id="80"/>
    </w:p>
    <w:p w14:paraId="641795C4" w14:textId="77777777" w:rsidR="00262CD3" w:rsidRPr="00772AFB" w:rsidRDefault="00262CD3" w:rsidP="00262CD3">
      <w:r>
        <w:rPr>
          <w:noProof/>
          <w:color w:val="000000"/>
          <w:bdr w:val="none" w:sz="0" w:space="0" w:color="auto" w:frame="1"/>
        </w:rPr>
        <w:drawing>
          <wp:inline distT="0" distB="0" distL="0" distR="0" wp14:anchorId="03714126" wp14:editId="2ADD0102">
            <wp:extent cx="5433237" cy="26751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32">
                      <a:extLst>
                        <a:ext uri="{28A0092B-C50C-407E-A947-70E740481C1C}">
                          <a14:useLocalDpi xmlns:a14="http://schemas.microsoft.com/office/drawing/2010/main" val="0"/>
                        </a:ext>
                      </a:extLst>
                    </a:blip>
                    <a:srcRect l="50019" t="8514" r="861" b="5677"/>
                    <a:stretch/>
                  </pic:blipFill>
                  <pic:spPr bwMode="auto">
                    <a:xfrm>
                      <a:off x="0" y="0"/>
                      <a:ext cx="5452901" cy="2684854"/>
                    </a:xfrm>
                    <a:prstGeom prst="rect">
                      <a:avLst/>
                    </a:prstGeom>
                    <a:noFill/>
                    <a:ln>
                      <a:noFill/>
                    </a:ln>
                    <a:extLst>
                      <a:ext uri="{53640926-AAD7-44D8-BBD7-CCE9431645EC}">
                        <a14:shadowObscured xmlns:a14="http://schemas.microsoft.com/office/drawing/2010/main"/>
                      </a:ext>
                    </a:extLst>
                  </pic:spPr>
                </pic:pic>
              </a:graphicData>
            </a:graphic>
          </wp:inline>
        </w:drawing>
      </w:r>
    </w:p>
    <w:p w14:paraId="77D977A3" w14:textId="77777777" w:rsidR="00262CD3" w:rsidRPr="00FE0F3F" w:rsidRDefault="00262CD3" w:rsidP="00262CD3">
      <w:pPr>
        <w:spacing w:line="240" w:lineRule="auto"/>
        <w:ind w:left="284"/>
        <w:rPr>
          <w:sz w:val="18"/>
        </w:rPr>
      </w:pPr>
      <w:r w:rsidRPr="00FE0F3F">
        <w:rPr>
          <w:sz w:val="18"/>
        </w:rPr>
        <w:t>Fonte: Produção do próprio autor.</w:t>
      </w:r>
    </w:p>
    <w:p w14:paraId="6CCF9695" w14:textId="77777777" w:rsidR="00262CD3" w:rsidRDefault="00262CD3" w:rsidP="00262CD3"/>
    <w:p w14:paraId="72D0C165" w14:textId="77777777" w:rsidR="00262CD3" w:rsidRDefault="00262CD3" w:rsidP="00262CD3">
      <w:r w:rsidRPr="00262CD3">
        <w:t xml:space="preserve">Nessa página podemos ver todos os estudantes registrados e seus dados que estão presentes na tabela do banco de </w:t>
      </w:r>
      <w:proofErr w:type="gramStart"/>
      <w:r w:rsidRPr="00262CD3">
        <w:t>dados</w:t>
      </w:r>
      <w:r w:rsidR="000859AB">
        <w:t>.</w:t>
      </w:r>
      <w:r w:rsidRPr="00262CD3">
        <w:t>Também</w:t>
      </w:r>
      <w:proofErr w:type="gramEnd"/>
      <w:r w:rsidRPr="00262CD3">
        <w:t xml:space="preserve"> nesta página consegue editar e deletar um estudante.</w:t>
      </w:r>
    </w:p>
    <w:p w14:paraId="4D9835DA" w14:textId="77777777" w:rsidR="00262CD3" w:rsidRPr="00262CD3" w:rsidRDefault="00262CD3" w:rsidP="00262CD3"/>
    <w:p w14:paraId="6356D744" w14:textId="77777777" w:rsidR="002E2466" w:rsidRDefault="002E2466" w:rsidP="002E2466">
      <w:pPr>
        <w:pStyle w:val="Ttulo4"/>
      </w:pPr>
      <w:bookmarkStart w:id="81" w:name="_Toc26665262"/>
      <w:r>
        <w:t>Download Todos os Estudantes</w:t>
      </w:r>
      <w:bookmarkEnd w:id="81"/>
    </w:p>
    <w:p w14:paraId="158D3B33" w14:textId="77777777" w:rsidR="00262CD3" w:rsidRDefault="000859AB" w:rsidP="00262CD3">
      <w:r>
        <w:rPr>
          <w:color w:val="000000"/>
        </w:rPr>
        <w:t>Aperte em ‘Download Todos os Estudantes’ na barra de navegação lateral irá gerar um arquivo Excel com o nome ‘students.csv’, onde estará presente todos os usuários como mostrado na Figura 26</w:t>
      </w:r>
      <w:r w:rsidR="00262CD3" w:rsidRPr="00262CD3">
        <w:t>.</w:t>
      </w:r>
    </w:p>
    <w:p w14:paraId="6624D1CA" w14:textId="77777777" w:rsidR="00262CD3" w:rsidRDefault="00262CD3" w:rsidP="00262CD3"/>
    <w:p w14:paraId="2D91306A" w14:textId="77777777" w:rsidR="00262CD3" w:rsidRPr="00772AFB" w:rsidRDefault="00262CD3" w:rsidP="00262CD3">
      <w:pPr>
        <w:pStyle w:val="Legenda"/>
        <w:ind w:left="270"/>
      </w:pPr>
      <w:bookmarkStart w:id="82" w:name="_Toc26665085"/>
      <w:r w:rsidRPr="00772AFB">
        <w:t xml:space="preserve">Figura </w:t>
      </w:r>
      <w:r>
        <w:fldChar w:fldCharType="begin"/>
      </w:r>
      <w:r>
        <w:instrText xml:space="preserve"> SEQ Figura \* ARABIC </w:instrText>
      </w:r>
      <w:r>
        <w:fldChar w:fldCharType="separate"/>
      </w:r>
      <w:r w:rsidR="000859AB">
        <w:rPr>
          <w:noProof/>
        </w:rPr>
        <w:t>26</w:t>
      </w:r>
      <w:r>
        <w:rPr>
          <w:noProof/>
        </w:rPr>
        <w:fldChar w:fldCharType="end"/>
      </w:r>
      <w:r>
        <w:t xml:space="preserve"> – </w:t>
      </w:r>
      <w:r w:rsidR="000859AB" w:rsidRPr="000859AB">
        <w:t>Arquivo Excel com todos os estudantes</w:t>
      </w:r>
      <w:bookmarkEnd w:id="82"/>
    </w:p>
    <w:p w14:paraId="35FB19EA" w14:textId="77777777" w:rsidR="00262CD3" w:rsidRPr="00772AFB" w:rsidRDefault="00B043C6" w:rsidP="00262CD3">
      <w:pPr>
        <w:spacing w:line="240" w:lineRule="auto"/>
        <w:jc w:val="center"/>
      </w:pPr>
      <w:r>
        <w:rPr>
          <w:noProof/>
          <w:color w:val="000000"/>
          <w:bdr w:val="none" w:sz="0" w:space="0" w:color="auto" w:frame="1"/>
        </w:rPr>
        <w:lastRenderedPageBreak/>
        <w:drawing>
          <wp:inline distT="0" distB="0" distL="0" distR="0" wp14:anchorId="2917758C" wp14:editId="0405528E">
            <wp:extent cx="5241851" cy="276823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33">
                      <a:extLst>
                        <a:ext uri="{28A0092B-C50C-407E-A947-70E740481C1C}">
                          <a14:useLocalDpi xmlns:a14="http://schemas.microsoft.com/office/drawing/2010/main" val="0"/>
                        </a:ext>
                      </a:extLst>
                    </a:blip>
                    <a:srcRect l="50018" b="6131"/>
                    <a:stretch/>
                  </pic:blipFill>
                  <pic:spPr bwMode="auto">
                    <a:xfrm>
                      <a:off x="0" y="0"/>
                      <a:ext cx="5258163" cy="2776850"/>
                    </a:xfrm>
                    <a:prstGeom prst="rect">
                      <a:avLst/>
                    </a:prstGeom>
                    <a:noFill/>
                    <a:ln>
                      <a:noFill/>
                    </a:ln>
                    <a:extLst>
                      <a:ext uri="{53640926-AAD7-44D8-BBD7-CCE9431645EC}">
                        <a14:shadowObscured xmlns:a14="http://schemas.microsoft.com/office/drawing/2010/main"/>
                      </a:ext>
                    </a:extLst>
                  </pic:spPr>
                </pic:pic>
              </a:graphicData>
            </a:graphic>
          </wp:inline>
        </w:drawing>
      </w:r>
    </w:p>
    <w:p w14:paraId="7D1E03D1" w14:textId="77777777" w:rsidR="00262CD3" w:rsidRDefault="00262CD3" w:rsidP="00262CD3">
      <w:pPr>
        <w:rPr>
          <w:sz w:val="18"/>
        </w:rPr>
      </w:pPr>
      <w:r w:rsidRPr="00FE0F3F">
        <w:rPr>
          <w:sz w:val="18"/>
        </w:rPr>
        <w:t>Fonte: Produção do próprio autor.</w:t>
      </w:r>
    </w:p>
    <w:p w14:paraId="038552A7" w14:textId="77777777" w:rsidR="000859AB" w:rsidRDefault="000859AB" w:rsidP="00262CD3">
      <w:pPr>
        <w:rPr>
          <w:sz w:val="18"/>
        </w:rPr>
      </w:pPr>
    </w:p>
    <w:p w14:paraId="2CC08F89" w14:textId="77777777" w:rsidR="000859AB" w:rsidRDefault="000859AB" w:rsidP="00262CD3">
      <w:r>
        <w:rPr>
          <w:color w:val="000000"/>
        </w:rPr>
        <w:t>Para ter acesso a essa função, você terá que estar logado em uma conta do tipo administrador.</w:t>
      </w:r>
    </w:p>
    <w:p w14:paraId="724F3D74" w14:textId="77777777" w:rsidR="000859AB" w:rsidRDefault="000859AB" w:rsidP="00262CD3"/>
    <w:p w14:paraId="64F57E4E" w14:textId="77777777" w:rsidR="002E2466" w:rsidRDefault="002E2466" w:rsidP="002E2466">
      <w:pPr>
        <w:pStyle w:val="Ttulo4"/>
      </w:pPr>
      <w:bookmarkStart w:id="83" w:name="_Toc26665263"/>
      <w:r>
        <w:t>Adicionar um Estudante</w:t>
      </w:r>
      <w:bookmarkEnd w:id="83"/>
    </w:p>
    <w:p w14:paraId="38FB5738" w14:textId="77777777" w:rsidR="000859AB" w:rsidRDefault="000859AB" w:rsidP="000859AB">
      <w:r w:rsidRPr="000859AB">
        <w:t>Para acessar essa página, é preciso estar logado. Aperta em ‘Adicionar um Estudante’ na barra de navegação lateral e terá acesso a página mostrado na Figura 27.</w:t>
      </w:r>
    </w:p>
    <w:p w14:paraId="1D4DD3DE" w14:textId="77777777" w:rsidR="000859AB" w:rsidRDefault="000859AB" w:rsidP="000859AB"/>
    <w:p w14:paraId="4DC59AED" w14:textId="77777777" w:rsidR="000859AB" w:rsidRPr="00772AFB" w:rsidRDefault="000859AB" w:rsidP="000859AB">
      <w:pPr>
        <w:pStyle w:val="Legenda"/>
        <w:ind w:left="270"/>
      </w:pPr>
      <w:bookmarkStart w:id="84" w:name="_Toc26665086"/>
      <w:r w:rsidRPr="00772AFB">
        <w:t xml:space="preserve">Figura </w:t>
      </w:r>
      <w:r>
        <w:fldChar w:fldCharType="begin"/>
      </w:r>
      <w:r>
        <w:instrText xml:space="preserve"> SEQ Figura \* ARABIC </w:instrText>
      </w:r>
      <w:r>
        <w:fldChar w:fldCharType="separate"/>
      </w:r>
      <w:r>
        <w:rPr>
          <w:noProof/>
        </w:rPr>
        <w:t>27</w:t>
      </w:r>
      <w:r>
        <w:rPr>
          <w:noProof/>
        </w:rPr>
        <w:fldChar w:fldCharType="end"/>
      </w:r>
      <w:r>
        <w:t xml:space="preserve"> – </w:t>
      </w:r>
      <w:bookmarkEnd w:id="84"/>
      <w:r w:rsidR="00B043C6" w:rsidRPr="00B043C6">
        <w:t>Página web para adicionar um novo estudante</w:t>
      </w:r>
    </w:p>
    <w:p w14:paraId="30D5678A" w14:textId="77777777" w:rsidR="000859AB" w:rsidRPr="00772AFB" w:rsidRDefault="000859AB" w:rsidP="000859AB">
      <w:pPr>
        <w:spacing w:line="240" w:lineRule="auto"/>
        <w:jc w:val="center"/>
      </w:pPr>
      <w:r>
        <w:rPr>
          <w:noProof/>
          <w:color w:val="000000"/>
          <w:bdr w:val="none" w:sz="0" w:space="0" w:color="auto" w:frame="1"/>
        </w:rPr>
        <w:drawing>
          <wp:inline distT="0" distB="0" distL="0" distR="0" wp14:anchorId="5F8D338F" wp14:editId="46FFD648">
            <wp:extent cx="5114260" cy="246167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34">
                      <a:extLst>
                        <a:ext uri="{28A0092B-C50C-407E-A947-70E740481C1C}">
                          <a14:useLocalDpi xmlns:a14="http://schemas.microsoft.com/office/drawing/2010/main" val="0"/>
                        </a:ext>
                      </a:extLst>
                    </a:blip>
                    <a:srcRect l="49833" t="9169" r="689" b="6336"/>
                    <a:stretch/>
                  </pic:blipFill>
                  <pic:spPr bwMode="auto">
                    <a:xfrm>
                      <a:off x="0" y="0"/>
                      <a:ext cx="5156044" cy="2481788"/>
                    </a:xfrm>
                    <a:prstGeom prst="rect">
                      <a:avLst/>
                    </a:prstGeom>
                    <a:noFill/>
                    <a:ln>
                      <a:noFill/>
                    </a:ln>
                    <a:extLst>
                      <a:ext uri="{53640926-AAD7-44D8-BBD7-CCE9431645EC}">
                        <a14:shadowObscured xmlns:a14="http://schemas.microsoft.com/office/drawing/2010/main"/>
                      </a:ext>
                    </a:extLst>
                  </pic:spPr>
                </pic:pic>
              </a:graphicData>
            </a:graphic>
          </wp:inline>
        </w:drawing>
      </w:r>
    </w:p>
    <w:p w14:paraId="05F1F320" w14:textId="77777777" w:rsidR="000859AB" w:rsidRPr="00FE0F3F" w:rsidRDefault="000859AB" w:rsidP="000859AB">
      <w:pPr>
        <w:spacing w:line="240" w:lineRule="auto"/>
        <w:ind w:left="284"/>
        <w:rPr>
          <w:sz w:val="18"/>
        </w:rPr>
      </w:pPr>
      <w:r w:rsidRPr="00FE0F3F">
        <w:rPr>
          <w:sz w:val="18"/>
        </w:rPr>
        <w:t>Fonte: Produção do próprio autor.</w:t>
      </w:r>
    </w:p>
    <w:p w14:paraId="2E08CBDF" w14:textId="77777777" w:rsidR="000859AB" w:rsidRDefault="000859AB" w:rsidP="000859AB"/>
    <w:p w14:paraId="2281FB29" w14:textId="77777777" w:rsidR="000859AB" w:rsidRDefault="000859AB" w:rsidP="000859AB">
      <w:r w:rsidRPr="000859AB">
        <w:t xml:space="preserve">Essa página serve para adicionar um novo estudante. Nele precisa colocar o código referente a sua matrícula que está no código de barras, </w:t>
      </w:r>
      <w:r>
        <w:t>CPF</w:t>
      </w:r>
      <w:r w:rsidRPr="000859AB">
        <w:t>, escolher o curso, o telefone, o nome e o e-mail.</w:t>
      </w:r>
    </w:p>
    <w:p w14:paraId="6F8D22DE" w14:textId="77777777" w:rsidR="000859AB" w:rsidRDefault="000859AB" w:rsidP="000859AB"/>
    <w:p w14:paraId="147F89B9" w14:textId="77777777" w:rsidR="000859AB" w:rsidRPr="000859AB" w:rsidRDefault="000859AB" w:rsidP="000859AB"/>
    <w:p w14:paraId="7BD34769" w14:textId="77777777" w:rsidR="002E2466" w:rsidRDefault="002E2466" w:rsidP="002E2466">
      <w:pPr>
        <w:pStyle w:val="Ttulo4"/>
      </w:pPr>
      <w:bookmarkStart w:id="85" w:name="_Toc26665264"/>
      <w:r>
        <w:t>Todos os Kits e Equipamentos</w:t>
      </w:r>
      <w:bookmarkEnd w:id="85"/>
    </w:p>
    <w:p w14:paraId="736772BD" w14:textId="77777777" w:rsidR="00B043C6" w:rsidRDefault="00B043C6" w:rsidP="00B043C6">
      <w:pPr>
        <w:rPr>
          <w:color w:val="000000"/>
        </w:rPr>
      </w:pPr>
    </w:p>
    <w:p w14:paraId="62A9B691" w14:textId="77777777" w:rsidR="00B043C6" w:rsidRDefault="00B043C6" w:rsidP="00B043C6">
      <w:pPr>
        <w:rPr>
          <w:color w:val="000000"/>
        </w:rPr>
      </w:pPr>
      <w:r>
        <w:rPr>
          <w:color w:val="000000"/>
        </w:rPr>
        <w:t>Para acessar essa página, é preciso estar logado em uma conta administrador. Aperta em ‘Todos os Kits’ na barra de navegação lateral e terá acesso a página mostrado na Figura 28.</w:t>
      </w:r>
    </w:p>
    <w:p w14:paraId="23CDC6E6" w14:textId="77777777" w:rsidR="00B043C6" w:rsidRDefault="00B043C6" w:rsidP="00B043C6"/>
    <w:p w14:paraId="28542073" w14:textId="77777777" w:rsidR="00B043C6" w:rsidRDefault="00B043C6" w:rsidP="00B043C6">
      <w:pPr>
        <w:pStyle w:val="Legenda"/>
        <w:ind w:left="270"/>
      </w:pPr>
      <w:r w:rsidRPr="00772AFB">
        <w:t xml:space="preserve">Figura </w:t>
      </w:r>
      <w:r>
        <w:fldChar w:fldCharType="begin"/>
      </w:r>
      <w:r>
        <w:instrText xml:space="preserve"> SEQ Figura \* ARABIC </w:instrText>
      </w:r>
      <w:r>
        <w:fldChar w:fldCharType="separate"/>
      </w:r>
      <w:r>
        <w:rPr>
          <w:noProof/>
        </w:rPr>
        <w:t>28</w:t>
      </w:r>
      <w:r>
        <w:rPr>
          <w:noProof/>
        </w:rPr>
        <w:fldChar w:fldCharType="end"/>
      </w:r>
      <w:r>
        <w:t xml:space="preserve"> – </w:t>
      </w:r>
      <w:r w:rsidRPr="00B043C6">
        <w:t>Página web para visualizar todos os equipamentos e kits</w:t>
      </w:r>
    </w:p>
    <w:p w14:paraId="3E6DACC6" w14:textId="77777777" w:rsidR="00B043C6" w:rsidRPr="00772AFB" w:rsidRDefault="00B043C6" w:rsidP="00B043C6">
      <w:r>
        <w:rPr>
          <w:noProof/>
          <w:color w:val="000000"/>
          <w:bdr w:val="none" w:sz="0" w:space="0" w:color="auto" w:frame="1"/>
        </w:rPr>
        <w:drawing>
          <wp:inline distT="0" distB="0" distL="0" distR="0" wp14:anchorId="113F9795" wp14:editId="4FA6F556">
            <wp:extent cx="5699051" cy="280416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5">
                      <a:extLst>
                        <a:ext uri="{28A0092B-C50C-407E-A947-70E740481C1C}">
                          <a14:useLocalDpi xmlns:a14="http://schemas.microsoft.com/office/drawing/2010/main" val="0"/>
                        </a:ext>
                      </a:extLst>
                    </a:blip>
                    <a:srcRect l="49834" t="8503" r="644" b="5148"/>
                    <a:stretch/>
                  </pic:blipFill>
                  <pic:spPr bwMode="auto">
                    <a:xfrm>
                      <a:off x="0" y="0"/>
                      <a:ext cx="5719706" cy="2814323"/>
                    </a:xfrm>
                    <a:prstGeom prst="rect">
                      <a:avLst/>
                    </a:prstGeom>
                    <a:noFill/>
                    <a:ln>
                      <a:noFill/>
                    </a:ln>
                    <a:extLst>
                      <a:ext uri="{53640926-AAD7-44D8-BBD7-CCE9431645EC}">
                        <a14:shadowObscured xmlns:a14="http://schemas.microsoft.com/office/drawing/2010/main"/>
                      </a:ext>
                    </a:extLst>
                  </pic:spPr>
                </pic:pic>
              </a:graphicData>
            </a:graphic>
          </wp:inline>
        </w:drawing>
      </w:r>
    </w:p>
    <w:p w14:paraId="108A0F55" w14:textId="77777777" w:rsidR="00B043C6" w:rsidRPr="00FE0F3F" w:rsidRDefault="00B043C6" w:rsidP="00B043C6">
      <w:pPr>
        <w:spacing w:line="240" w:lineRule="auto"/>
        <w:ind w:left="284"/>
        <w:rPr>
          <w:sz w:val="18"/>
        </w:rPr>
      </w:pPr>
      <w:r w:rsidRPr="00FE0F3F">
        <w:rPr>
          <w:sz w:val="18"/>
        </w:rPr>
        <w:t>Fonte: Produção do próprio autor.</w:t>
      </w:r>
    </w:p>
    <w:p w14:paraId="1B7AFCD5" w14:textId="77777777" w:rsidR="00B043C6" w:rsidRDefault="00B043C6" w:rsidP="00B043C6"/>
    <w:p w14:paraId="58423FC2" w14:textId="77777777" w:rsidR="00B043C6" w:rsidRDefault="00B043C6" w:rsidP="00B043C6">
      <w:pPr>
        <w:rPr>
          <w:color w:val="000000"/>
        </w:rPr>
      </w:pPr>
      <w:r>
        <w:rPr>
          <w:color w:val="000000"/>
        </w:rPr>
        <w:t>Nessa página podemos ver todos os kits e equipamentos e podemos ver também os seus dados: nome, código de barras e se ele está em estoque ou não. Consegue-se também editar e deletar.</w:t>
      </w:r>
    </w:p>
    <w:p w14:paraId="0094E127" w14:textId="77777777" w:rsidR="00B043C6" w:rsidRPr="00B043C6" w:rsidRDefault="00B043C6" w:rsidP="00B043C6"/>
    <w:p w14:paraId="6A8E4951" w14:textId="77777777" w:rsidR="002E2466" w:rsidRDefault="002E2466" w:rsidP="002E2466">
      <w:pPr>
        <w:pStyle w:val="Ttulo4"/>
      </w:pPr>
      <w:bookmarkStart w:id="86" w:name="_Toc26665265"/>
      <w:r>
        <w:t>Download Todos os Kits e Equipamentos</w:t>
      </w:r>
      <w:bookmarkEnd w:id="86"/>
    </w:p>
    <w:p w14:paraId="6F9F9273" w14:textId="77777777" w:rsidR="00B043C6" w:rsidRPr="00B043C6" w:rsidRDefault="00B043C6" w:rsidP="00B043C6"/>
    <w:p w14:paraId="57C22BE7" w14:textId="77777777" w:rsidR="00B043C6" w:rsidRDefault="00B043C6" w:rsidP="00B043C6">
      <w:r w:rsidRPr="00B043C6">
        <w:t>Aperte em ‘Download Todos os Kits’ na barra de navegação lateral irá gerará um arquivo Excel com o nome ‘kits.csv’, onde estará presente todos os usuários como mostrado na figura 29.</w:t>
      </w:r>
    </w:p>
    <w:p w14:paraId="4F1B2CEF" w14:textId="77777777" w:rsidR="00B043C6" w:rsidRDefault="00B043C6" w:rsidP="00B043C6"/>
    <w:p w14:paraId="6097BBDE" w14:textId="77777777" w:rsidR="00B043C6" w:rsidRPr="00772AFB" w:rsidRDefault="00B043C6" w:rsidP="00B043C6">
      <w:pPr>
        <w:pStyle w:val="Legenda"/>
        <w:ind w:left="270"/>
      </w:pPr>
      <w:r w:rsidRPr="00772AFB">
        <w:t xml:space="preserve">Figura </w:t>
      </w:r>
      <w:r>
        <w:fldChar w:fldCharType="begin"/>
      </w:r>
      <w:r>
        <w:instrText xml:space="preserve"> SEQ Figura \* ARABIC </w:instrText>
      </w:r>
      <w:r>
        <w:fldChar w:fldCharType="separate"/>
      </w:r>
      <w:r>
        <w:rPr>
          <w:noProof/>
        </w:rPr>
        <w:t>29</w:t>
      </w:r>
      <w:r>
        <w:rPr>
          <w:noProof/>
        </w:rPr>
        <w:fldChar w:fldCharType="end"/>
      </w:r>
      <w:r>
        <w:t xml:space="preserve"> – </w:t>
      </w:r>
      <w:r w:rsidRPr="00B043C6">
        <w:t>Arquivo Excel com todos os Kits e Equipamentos</w:t>
      </w:r>
    </w:p>
    <w:p w14:paraId="380F14D5" w14:textId="77777777" w:rsidR="00B043C6" w:rsidRPr="00772AFB" w:rsidRDefault="00B043C6" w:rsidP="00B043C6">
      <w:pPr>
        <w:spacing w:line="240" w:lineRule="auto"/>
        <w:jc w:val="center"/>
      </w:pPr>
      <w:r>
        <w:rPr>
          <w:noProof/>
          <w:color w:val="000000"/>
          <w:bdr w:val="none" w:sz="0" w:space="0" w:color="auto" w:frame="1"/>
        </w:rPr>
        <w:lastRenderedPageBreak/>
        <w:drawing>
          <wp:inline distT="0" distB="0" distL="0" distR="0" wp14:anchorId="531EC5A6" wp14:editId="5E91503D">
            <wp:extent cx="4742319" cy="2529973"/>
            <wp:effectExtent l="0" t="0" r="127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6">
                      <a:extLst>
                        <a:ext uri="{28A0092B-C50C-407E-A947-70E740481C1C}">
                          <a14:useLocalDpi xmlns:a14="http://schemas.microsoft.com/office/drawing/2010/main" val="0"/>
                        </a:ext>
                      </a:extLst>
                    </a:blip>
                    <a:srcRect l="49834" b="5047"/>
                    <a:stretch/>
                  </pic:blipFill>
                  <pic:spPr bwMode="auto">
                    <a:xfrm>
                      <a:off x="0" y="0"/>
                      <a:ext cx="4760448" cy="2539645"/>
                    </a:xfrm>
                    <a:prstGeom prst="rect">
                      <a:avLst/>
                    </a:prstGeom>
                    <a:noFill/>
                    <a:ln>
                      <a:noFill/>
                    </a:ln>
                    <a:extLst>
                      <a:ext uri="{53640926-AAD7-44D8-BBD7-CCE9431645EC}">
                        <a14:shadowObscured xmlns:a14="http://schemas.microsoft.com/office/drawing/2010/main"/>
                      </a:ext>
                    </a:extLst>
                  </pic:spPr>
                </pic:pic>
              </a:graphicData>
            </a:graphic>
          </wp:inline>
        </w:drawing>
      </w:r>
    </w:p>
    <w:p w14:paraId="359EF969" w14:textId="77777777" w:rsidR="00B043C6" w:rsidRPr="00FE0F3F" w:rsidRDefault="00B043C6" w:rsidP="00B043C6">
      <w:pPr>
        <w:spacing w:line="240" w:lineRule="auto"/>
        <w:ind w:left="284"/>
        <w:rPr>
          <w:sz w:val="18"/>
        </w:rPr>
      </w:pPr>
      <w:r w:rsidRPr="00FE0F3F">
        <w:rPr>
          <w:sz w:val="18"/>
        </w:rPr>
        <w:t>Fonte: Produção do próprio autor.</w:t>
      </w:r>
    </w:p>
    <w:p w14:paraId="2ED2F64E" w14:textId="77777777" w:rsidR="00B043C6" w:rsidRDefault="00B043C6" w:rsidP="00B043C6"/>
    <w:p w14:paraId="6E3FDAE9" w14:textId="77777777" w:rsidR="00B043C6" w:rsidRDefault="00B043C6" w:rsidP="00B043C6">
      <w:r w:rsidRPr="00B043C6">
        <w:t>Para ter acesso á essa função, você terá que estar logado em uma conta do tipo administrador.</w:t>
      </w:r>
    </w:p>
    <w:p w14:paraId="22BE0EEA" w14:textId="77777777" w:rsidR="00B043C6" w:rsidRPr="00B043C6" w:rsidRDefault="00B043C6" w:rsidP="00B043C6"/>
    <w:p w14:paraId="704EDAA1" w14:textId="77777777" w:rsidR="002E2466" w:rsidRDefault="002E2466" w:rsidP="002E2466">
      <w:pPr>
        <w:pStyle w:val="Ttulo4"/>
      </w:pPr>
      <w:bookmarkStart w:id="87" w:name="_Toc26665266"/>
      <w:r>
        <w:t>Adicionar um Kit ou Equipamento</w:t>
      </w:r>
      <w:bookmarkEnd w:id="87"/>
    </w:p>
    <w:p w14:paraId="1C265876" w14:textId="77777777" w:rsidR="00B043C6" w:rsidRDefault="00B043C6" w:rsidP="00B043C6"/>
    <w:p w14:paraId="061C7805" w14:textId="77777777" w:rsidR="00B043C6" w:rsidRDefault="00B043C6" w:rsidP="00B043C6">
      <w:r w:rsidRPr="00B043C6">
        <w:t>Para acessar essa página, é preciso estar logado. Aperta em ‘Adicionar um Kits’ na barra de navegação lateral e terá acesso a seguinte página.</w:t>
      </w:r>
    </w:p>
    <w:p w14:paraId="0D35006E" w14:textId="77777777" w:rsidR="00B043C6" w:rsidRDefault="00B043C6" w:rsidP="00B043C6"/>
    <w:p w14:paraId="455E40AC" w14:textId="77777777" w:rsidR="00B043C6" w:rsidRPr="00772AFB" w:rsidRDefault="00B043C6" w:rsidP="00B043C6">
      <w:pPr>
        <w:pStyle w:val="Legenda"/>
        <w:ind w:left="270"/>
      </w:pPr>
      <w:r w:rsidRPr="00772AFB">
        <w:t xml:space="preserve">Figura </w:t>
      </w:r>
      <w:r>
        <w:fldChar w:fldCharType="begin"/>
      </w:r>
      <w:r>
        <w:instrText xml:space="preserve"> SEQ Figura \* ARABIC </w:instrText>
      </w:r>
      <w:r>
        <w:fldChar w:fldCharType="separate"/>
      </w:r>
      <w:r>
        <w:rPr>
          <w:noProof/>
        </w:rPr>
        <w:t>30</w:t>
      </w:r>
      <w:r>
        <w:rPr>
          <w:noProof/>
        </w:rPr>
        <w:fldChar w:fldCharType="end"/>
      </w:r>
      <w:r>
        <w:t xml:space="preserve"> </w:t>
      </w:r>
      <w:proofErr w:type="gramStart"/>
      <w:r>
        <w:t xml:space="preserve">– </w:t>
      </w:r>
      <w:r>
        <w:rPr>
          <w:color w:val="000000"/>
        </w:rPr>
        <w:t> Página</w:t>
      </w:r>
      <w:proofErr w:type="gramEnd"/>
      <w:r>
        <w:rPr>
          <w:color w:val="000000"/>
        </w:rPr>
        <w:t xml:space="preserve"> web para adicionar um novo kit ou equipamento</w:t>
      </w:r>
    </w:p>
    <w:p w14:paraId="4BE3CF9D"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07C01353" wp14:editId="6EB1FE7D">
            <wp:extent cx="5284381" cy="2588260"/>
            <wp:effectExtent l="0" t="0" r="0" b="254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37">
                      <a:extLst>
                        <a:ext uri="{28A0092B-C50C-407E-A947-70E740481C1C}">
                          <a14:useLocalDpi xmlns:a14="http://schemas.microsoft.com/office/drawing/2010/main" val="0"/>
                        </a:ext>
                      </a:extLst>
                    </a:blip>
                    <a:srcRect l="49834" t="9157" r="789" b="5139"/>
                    <a:stretch/>
                  </pic:blipFill>
                  <pic:spPr bwMode="auto">
                    <a:xfrm>
                      <a:off x="0" y="0"/>
                      <a:ext cx="5310586" cy="2601095"/>
                    </a:xfrm>
                    <a:prstGeom prst="rect">
                      <a:avLst/>
                    </a:prstGeom>
                    <a:noFill/>
                    <a:ln>
                      <a:noFill/>
                    </a:ln>
                    <a:extLst>
                      <a:ext uri="{53640926-AAD7-44D8-BBD7-CCE9431645EC}">
                        <a14:shadowObscured xmlns:a14="http://schemas.microsoft.com/office/drawing/2010/main"/>
                      </a:ext>
                    </a:extLst>
                  </pic:spPr>
                </pic:pic>
              </a:graphicData>
            </a:graphic>
          </wp:inline>
        </w:drawing>
      </w:r>
    </w:p>
    <w:p w14:paraId="7DA09EA9" w14:textId="77777777" w:rsidR="00B043C6" w:rsidRPr="00FE0F3F" w:rsidRDefault="00B043C6" w:rsidP="00B043C6">
      <w:pPr>
        <w:spacing w:line="240" w:lineRule="auto"/>
        <w:ind w:left="284"/>
        <w:rPr>
          <w:sz w:val="18"/>
        </w:rPr>
      </w:pPr>
      <w:r w:rsidRPr="00FE0F3F">
        <w:rPr>
          <w:sz w:val="18"/>
        </w:rPr>
        <w:t>Fonte: Produção do próprio autor.</w:t>
      </w:r>
    </w:p>
    <w:p w14:paraId="15F3B76D" w14:textId="77777777" w:rsidR="00B043C6" w:rsidRDefault="00B043C6" w:rsidP="00B043C6"/>
    <w:p w14:paraId="41D09828" w14:textId="77777777" w:rsidR="00B043C6" w:rsidRPr="00B043C6" w:rsidRDefault="00B043C6" w:rsidP="00B043C6">
      <w:r w:rsidRPr="00B043C6">
        <w:t>Aqui você coloca o nome do Equipamento ou Kit, o código de barras, descrição e se ele está em estoque.</w:t>
      </w:r>
    </w:p>
    <w:p w14:paraId="7A69FBE9" w14:textId="77777777" w:rsidR="002E2466" w:rsidRDefault="002E2466" w:rsidP="002E2466">
      <w:pPr>
        <w:pStyle w:val="Ttulo3"/>
      </w:pPr>
      <w:bookmarkStart w:id="88" w:name="_Toc26665267"/>
      <w:r>
        <w:lastRenderedPageBreak/>
        <w:t>Interface de Aquisição/Vínculo</w:t>
      </w:r>
      <w:bookmarkEnd w:id="88"/>
    </w:p>
    <w:p w14:paraId="4EF2217D" w14:textId="77777777" w:rsidR="00B043C6" w:rsidRDefault="00B043C6" w:rsidP="00B043C6">
      <w:r>
        <w:t xml:space="preserve">Para acessar essa página, é preciso estar logado. Aperta em ‘Ler o Código de Barras’ na barra de navegação lateral quando está logado numa conta administrativa e terá acesso a página dada na figura 31. </w:t>
      </w:r>
    </w:p>
    <w:p w14:paraId="39FB9E63" w14:textId="77777777" w:rsidR="00B043C6" w:rsidRDefault="00B043C6" w:rsidP="00B043C6"/>
    <w:p w14:paraId="04F81DFA" w14:textId="77777777" w:rsidR="00B043C6" w:rsidRDefault="00B043C6" w:rsidP="00B043C6">
      <w:r>
        <w:t>Para esse método funcionar não é preciso cadastrar previamente o aluno, equipamento ou kit. Caso não há cadastro do estudante ou do equipamento na hora do empréstimo, ele insere automaticamente no banco de dados o novo aluno, equipamento ou kit, mas somente com o dado do código de barras. Isso permite que não ocorra filas e congestionamentos na hora de fazer os empréstimos.</w:t>
      </w:r>
    </w:p>
    <w:p w14:paraId="3DA2A369" w14:textId="77777777" w:rsidR="00B043C6" w:rsidRDefault="00B043C6" w:rsidP="00B043C6"/>
    <w:p w14:paraId="2363D7B3" w14:textId="77777777" w:rsidR="00B043C6" w:rsidRPr="00772AFB" w:rsidRDefault="00B043C6" w:rsidP="00B043C6">
      <w:pPr>
        <w:pStyle w:val="Legenda"/>
        <w:ind w:left="270"/>
      </w:pPr>
      <w:r w:rsidRPr="00772AFB">
        <w:t xml:space="preserve">Figura </w:t>
      </w:r>
      <w:r>
        <w:fldChar w:fldCharType="begin"/>
      </w:r>
      <w:r>
        <w:instrText xml:space="preserve"> SEQ Figura \* ARABIC </w:instrText>
      </w:r>
      <w:r>
        <w:fldChar w:fldCharType="separate"/>
      </w:r>
      <w:r>
        <w:rPr>
          <w:noProof/>
        </w:rPr>
        <w:t>31</w:t>
      </w:r>
      <w:r>
        <w:rPr>
          <w:noProof/>
        </w:rPr>
        <w:fldChar w:fldCharType="end"/>
      </w:r>
      <w:r>
        <w:t xml:space="preserve"> – </w:t>
      </w:r>
      <w:r w:rsidRPr="00B043C6">
        <w:t>Página web para criar vínculo entre o estudante e o equipamento ou kit</w:t>
      </w:r>
    </w:p>
    <w:p w14:paraId="4856BEBA"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3D7CE91D" wp14:editId="7C07BFFE">
            <wp:extent cx="5206134" cy="2490676"/>
            <wp:effectExtent l="0" t="0" r="0" b="508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8">
                      <a:extLst>
                        <a:ext uri="{28A0092B-C50C-407E-A947-70E740481C1C}">
                          <a14:useLocalDpi xmlns:a14="http://schemas.microsoft.com/office/drawing/2010/main" val="0"/>
                        </a:ext>
                      </a:extLst>
                    </a:blip>
                    <a:srcRect l="49834" t="9168" b="5682"/>
                    <a:stretch/>
                  </pic:blipFill>
                  <pic:spPr bwMode="auto">
                    <a:xfrm>
                      <a:off x="0" y="0"/>
                      <a:ext cx="5247437" cy="2510436"/>
                    </a:xfrm>
                    <a:prstGeom prst="rect">
                      <a:avLst/>
                    </a:prstGeom>
                    <a:noFill/>
                    <a:ln>
                      <a:noFill/>
                    </a:ln>
                    <a:extLst>
                      <a:ext uri="{53640926-AAD7-44D8-BBD7-CCE9431645EC}">
                        <a14:shadowObscured xmlns:a14="http://schemas.microsoft.com/office/drawing/2010/main"/>
                      </a:ext>
                    </a:extLst>
                  </pic:spPr>
                </pic:pic>
              </a:graphicData>
            </a:graphic>
          </wp:inline>
        </w:drawing>
      </w:r>
    </w:p>
    <w:p w14:paraId="42DFB119" w14:textId="77777777" w:rsidR="00B043C6" w:rsidRPr="00FE0F3F" w:rsidRDefault="00B043C6" w:rsidP="00B043C6">
      <w:pPr>
        <w:spacing w:line="240" w:lineRule="auto"/>
        <w:ind w:left="284"/>
        <w:rPr>
          <w:sz w:val="18"/>
        </w:rPr>
      </w:pPr>
      <w:r w:rsidRPr="00FE0F3F">
        <w:rPr>
          <w:sz w:val="18"/>
        </w:rPr>
        <w:t>Fonte: Produção do próprio autor.</w:t>
      </w:r>
    </w:p>
    <w:p w14:paraId="1A99E985" w14:textId="77777777" w:rsidR="00B043C6" w:rsidRDefault="00B043C6" w:rsidP="00B043C6"/>
    <w:p w14:paraId="1DA05A33" w14:textId="77777777" w:rsidR="00B043C6" w:rsidRDefault="00BA104D" w:rsidP="00B043C6">
      <w:r>
        <w:rPr>
          <w:color w:val="000000"/>
        </w:rPr>
        <w:t xml:space="preserve">Essa </w:t>
      </w:r>
      <w:r>
        <w:rPr>
          <w:color w:val="000000"/>
        </w:rPr>
        <w:t>página</w:t>
      </w:r>
      <w:r>
        <w:rPr>
          <w:color w:val="000000"/>
        </w:rPr>
        <w:t xml:space="preserve"> foi feita para ser utilizada por um celular, pois essa </w:t>
      </w:r>
      <w:r>
        <w:rPr>
          <w:color w:val="000000"/>
        </w:rPr>
        <w:t>página</w:t>
      </w:r>
      <w:r>
        <w:rPr>
          <w:color w:val="000000"/>
        </w:rPr>
        <w:t xml:space="preserve"> é capaz de ler o código de barras que é </w:t>
      </w:r>
      <w:r>
        <w:rPr>
          <w:color w:val="000000"/>
        </w:rPr>
        <w:t>estar</w:t>
      </w:r>
      <w:r>
        <w:rPr>
          <w:color w:val="000000"/>
        </w:rPr>
        <w:t xml:space="preserve"> na imagem da câmera. Assim irá mostrar o pa</w:t>
      </w:r>
      <w:r>
        <w:rPr>
          <w:color w:val="000000"/>
        </w:rPr>
        <w:t>ss</w:t>
      </w:r>
      <w:r>
        <w:rPr>
          <w:color w:val="000000"/>
        </w:rPr>
        <w:t xml:space="preserve">o-a-passo de como tem que ser utilizado pelo </w:t>
      </w:r>
      <w:commentRangeStart w:id="89"/>
      <w:commentRangeStart w:id="90"/>
      <w:r>
        <w:rPr>
          <w:color w:val="000000"/>
        </w:rPr>
        <w:t>celular</w:t>
      </w:r>
      <w:commentRangeEnd w:id="89"/>
      <w:r w:rsidR="007941C1">
        <w:rPr>
          <w:rStyle w:val="Refdecomentrio"/>
        </w:rPr>
        <w:commentReference w:id="89"/>
      </w:r>
      <w:commentRangeEnd w:id="90"/>
      <w:r w:rsidR="007941C1">
        <w:rPr>
          <w:rStyle w:val="Refdecomentrio"/>
        </w:rPr>
        <w:commentReference w:id="90"/>
      </w:r>
      <w:r>
        <w:rPr>
          <w:color w:val="000000"/>
        </w:rPr>
        <w:t>.</w:t>
      </w:r>
    </w:p>
    <w:p w14:paraId="2BB129ED" w14:textId="77777777" w:rsidR="00B043C6" w:rsidRPr="00B043C6" w:rsidRDefault="00B043C6" w:rsidP="00B043C6"/>
    <w:p w14:paraId="46A222F1" w14:textId="77777777" w:rsidR="002E2466" w:rsidRDefault="002E2466" w:rsidP="002E2466">
      <w:pPr>
        <w:pStyle w:val="Ttulo3"/>
      </w:pPr>
      <w:bookmarkStart w:id="92" w:name="_Toc26665268"/>
      <w:r>
        <w:t>Simulação do Módulo RTLS</w:t>
      </w:r>
      <w:bookmarkEnd w:id="92"/>
    </w:p>
    <w:p w14:paraId="55235A15" w14:textId="77777777" w:rsidR="002E2466" w:rsidRDefault="002E2466" w:rsidP="002E2466">
      <w:pPr>
        <w:pStyle w:val="Ttulo3"/>
      </w:pPr>
      <w:bookmarkStart w:id="93" w:name="_Toc26665269"/>
      <w:r>
        <w:t>Módulo de ‘Autoatendimento’</w:t>
      </w:r>
      <w:bookmarkEnd w:id="93"/>
    </w:p>
    <w:p w14:paraId="4843ABFF" w14:textId="77777777" w:rsidR="00F13579" w:rsidRDefault="00F13579" w:rsidP="00F13579"/>
    <w:p w14:paraId="672A43B4" w14:textId="77777777" w:rsidR="00F13579" w:rsidRDefault="00F13579" w:rsidP="00F13579"/>
    <w:p w14:paraId="5B744A13" w14:textId="77777777" w:rsidR="00F13579" w:rsidRPr="00772AFB" w:rsidRDefault="00F13579" w:rsidP="00F13579">
      <w:pPr>
        <w:pStyle w:val="Legenda"/>
        <w:ind w:left="270"/>
      </w:pPr>
      <w:bookmarkStart w:id="94" w:name="_Toc26665087"/>
      <w:r w:rsidRPr="00772AFB">
        <w:lastRenderedPageBreak/>
        <w:t xml:space="preserve">Figura </w:t>
      </w:r>
      <w:r>
        <w:fldChar w:fldCharType="begin"/>
      </w:r>
      <w:r>
        <w:instrText xml:space="preserve"> SEQ Figura \* ARABIC </w:instrText>
      </w:r>
      <w:r>
        <w:fldChar w:fldCharType="separate"/>
      </w:r>
      <w:r>
        <w:rPr>
          <w:noProof/>
        </w:rPr>
        <w:t>2</w:t>
      </w:r>
      <w:r>
        <w:rPr>
          <w:noProof/>
        </w:rPr>
        <w:fldChar w:fldCharType="end"/>
      </w:r>
      <w:r>
        <w:t xml:space="preserve"> – Aplicação de Estilo no Microsoft Word 2007 ou 2010</w:t>
      </w:r>
      <w:bookmarkEnd w:id="94"/>
    </w:p>
    <w:p w14:paraId="174A9425" w14:textId="77777777" w:rsidR="00F13579" w:rsidRPr="00772AFB" w:rsidRDefault="00F13579" w:rsidP="00F13579">
      <w:pPr>
        <w:spacing w:line="240" w:lineRule="auto"/>
        <w:jc w:val="center"/>
      </w:pPr>
      <w:r>
        <w:rPr>
          <w:noProof/>
        </w:rPr>
        <w:drawing>
          <wp:inline distT="0" distB="0" distL="0" distR="0" wp14:anchorId="5FCC601F" wp14:editId="3E90688B">
            <wp:extent cx="5413448" cy="628999"/>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lo.b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1849" cy="628813"/>
                    </a:xfrm>
                    <a:prstGeom prst="rect">
                      <a:avLst/>
                    </a:prstGeom>
                  </pic:spPr>
                </pic:pic>
              </a:graphicData>
            </a:graphic>
          </wp:inline>
        </w:drawing>
      </w:r>
    </w:p>
    <w:p w14:paraId="23220FBB" w14:textId="77777777" w:rsidR="00F13579" w:rsidRPr="00FE0F3F" w:rsidRDefault="00F13579" w:rsidP="00F13579">
      <w:pPr>
        <w:spacing w:line="240" w:lineRule="auto"/>
        <w:ind w:left="284"/>
        <w:rPr>
          <w:sz w:val="18"/>
        </w:rPr>
      </w:pPr>
      <w:r w:rsidRPr="00FE0F3F">
        <w:rPr>
          <w:sz w:val="18"/>
        </w:rPr>
        <w:t>Fonte: Produção do próprio autor.</w:t>
      </w:r>
    </w:p>
    <w:p w14:paraId="6CC24CED" w14:textId="77777777" w:rsidR="00F13579" w:rsidRDefault="00F13579" w:rsidP="00F13579"/>
    <w:p w14:paraId="750E11B0" w14:textId="77777777" w:rsidR="00F13579" w:rsidRPr="00F13579" w:rsidRDefault="00F13579" w:rsidP="00F13579"/>
    <w:p w14:paraId="37C974DD" w14:textId="77777777" w:rsidR="00F74D38" w:rsidRPr="0059153C" w:rsidRDefault="00F74D38" w:rsidP="00EE146B">
      <w:pPr>
        <w:pStyle w:val="Ttulo2"/>
      </w:pPr>
      <w:bookmarkStart w:id="95" w:name="_Toc335309198"/>
      <w:bookmarkStart w:id="96" w:name="_Toc26665270"/>
      <w:r w:rsidRPr="0059153C">
        <w:t>Formato</w:t>
      </w:r>
      <w:bookmarkEnd w:id="95"/>
      <w:bookmarkEnd w:id="96"/>
    </w:p>
    <w:p w14:paraId="469519BA" w14:textId="77777777" w:rsidR="000F093F" w:rsidRDefault="000C3AD7" w:rsidP="00F74D38">
      <w:r w:rsidRPr="00F74D38">
        <w:t>Conforme a ABNT NBR</w:t>
      </w:r>
      <w:r>
        <w:t xml:space="preserve"> </w:t>
      </w:r>
      <w:r w:rsidRPr="00F74D38">
        <w:t xml:space="preserve">14724:2011, </w:t>
      </w:r>
      <w:r w:rsidRPr="000C3AD7">
        <w:rPr>
          <w:highlight w:val="yellow"/>
        </w:rPr>
        <w:t>o trabalho deve ser digitado na cor preta, podendo utilizar outras cores somente para as ilustrações. Se impresso,</w:t>
      </w:r>
      <w:r>
        <w:t xml:space="preserve"> usar</w:t>
      </w:r>
      <w:r w:rsidRPr="00F74D38">
        <w:t xml:space="preserve"> papel branco</w:t>
      </w:r>
      <w:r>
        <w:t xml:space="preserve"> ou reciclado</w:t>
      </w:r>
      <w:r w:rsidRPr="00F74D38">
        <w:t>, no formato A4 (210</w:t>
      </w:r>
      <w:r>
        <w:t xml:space="preserve"> mm x </w:t>
      </w:r>
      <w:r w:rsidRPr="00F74D38">
        <w:t>297</w:t>
      </w:r>
      <w:r>
        <w:t xml:space="preserve"> </w:t>
      </w:r>
      <w:r w:rsidRPr="00F74D38">
        <w:t>mm)</w:t>
      </w:r>
      <w:r>
        <w:t xml:space="preserve">. As margens utilizadas devem ser: esquerda e superior de </w:t>
      </w:r>
      <w:r>
        <w:br/>
        <w:t>3 cm e direita e inferior de 2 cm (ABNT, 2011).</w:t>
      </w:r>
    </w:p>
    <w:p w14:paraId="6108CD6F" w14:textId="77777777" w:rsidR="000C3AD7" w:rsidRDefault="000C3AD7" w:rsidP="00F74D38"/>
    <w:p w14:paraId="29BE0580" w14:textId="77777777" w:rsidR="0027450A" w:rsidRDefault="000C3AD7" w:rsidP="00F74D38">
      <w:r>
        <w:t>A contagem das páginas deve ser sequencial, iniciando-se a partir da folha de rosto. As folhas dos elementos pré-textuais (aqueles que aparecem antes do primeiro capítulo do trabalho) devem ser contadas, mas não numeradas. A numeração das páginas só deve acontecer a partir da primeira folha da parte textual, em algarismos arábicos, no canto superior direito da página</w:t>
      </w:r>
      <w:r w:rsidRPr="009E4E1F">
        <w:t xml:space="preserve">, a 2 cm da borda superior, </w:t>
      </w:r>
      <w:r w:rsidRPr="000C3AD7">
        <w:rPr>
          <w:highlight w:val="yellow"/>
        </w:rPr>
        <w:t>ﬁcando o último algarismo a 2 cm da borda direita da folha.</w:t>
      </w:r>
      <w:r>
        <w:t xml:space="preserve"> </w:t>
      </w:r>
      <w:r w:rsidR="0027450A">
        <w:t xml:space="preserve"> </w:t>
      </w:r>
    </w:p>
    <w:p w14:paraId="79E5C1BC" w14:textId="77777777" w:rsidR="0027450A" w:rsidRDefault="0027450A" w:rsidP="00F74D38"/>
    <w:p w14:paraId="7E463903" w14:textId="77777777" w:rsidR="000F093F" w:rsidRDefault="0027450A" w:rsidP="00F74D38">
      <w:r>
        <w:t>Este modelo já faz a contagem e a numeração automática</w:t>
      </w:r>
      <w:r w:rsidR="000F093F">
        <w:t xml:space="preserve"> </w:t>
      </w:r>
      <w:r>
        <w:t>das páginas levando em consideração as regras estabelecidas na NBR 14724:2011 e apresentadas anteriormente.</w:t>
      </w:r>
    </w:p>
    <w:p w14:paraId="670621B2" w14:textId="77777777" w:rsidR="0002587E" w:rsidRDefault="0002587E" w:rsidP="00F74D38"/>
    <w:p w14:paraId="7147A25F" w14:textId="77777777" w:rsidR="0002587E" w:rsidRDefault="00E4154A" w:rsidP="00F74D38">
      <w:r>
        <w:t xml:space="preserve">O texto deve ser digitado com </w:t>
      </w:r>
      <w:r w:rsidR="00F74D38">
        <w:t>espaçamento</w:t>
      </w:r>
      <w:r>
        <w:t xml:space="preserve"> </w:t>
      </w:r>
      <w:r w:rsidR="00F74D38">
        <w:t>1,5</w:t>
      </w:r>
      <w:r>
        <w:t xml:space="preserve"> entre linhas</w:t>
      </w:r>
      <w:r w:rsidR="00F74D38">
        <w:t>, excet</w:t>
      </w:r>
      <w:r>
        <w:t xml:space="preserve">o nos casos de </w:t>
      </w:r>
      <w:r w:rsidR="00F74D38">
        <w:t>citações de mais de três linhas, notas de rodapé, legendas</w:t>
      </w:r>
      <w:r w:rsidR="008B56A4">
        <w:t xml:space="preserve">, tabelas, quadros </w:t>
      </w:r>
      <w:r w:rsidR="00F74D38">
        <w:t xml:space="preserve">e fontes das ilustrações e tabelas, </w:t>
      </w:r>
      <w:r>
        <w:t xml:space="preserve">os quais </w:t>
      </w:r>
      <w:r w:rsidR="00F74D38">
        <w:t>devem ter espaçamento simples.</w:t>
      </w:r>
    </w:p>
    <w:p w14:paraId="642D0840" w14:textId="77777777" w:rsidR="00E4154A" w:rsidRDefault="00E4154A" w:rsidP="00F74D38"/>
    <w:p w14:paraId="2EA27543" w14:textId="77777777" w:rsidR="00E4154A" w:rsidRDefault="00E4154A" w:rsidP="00F74D38">
      <w:r>
        <w:t xml:space="preserve">A fonte utilizada no texto normal do trabalho deve ser </w:t>
      </w:r>
      <w:proofErr w:type="gramStart"/>
      <w:r>
        <w:t>tamanho</w:t>
      </w:r>
      <w:proofErr w:type="gramEnd"/>
      <w:r>
        <w:t xml:space="preserve"> 12, exceto nos casos de títulos de seções e nos casos supracitados quando se tratou do espaçamento entre linhas. </w:t>
      </w:r>
      <w:r w:rsidR="00F74D38">
        <w:t xml:space="preserve">O Quadro 1 apresenta o </w:t>
      </w:r>
      <w:r>
        <w:t>tamanho e a tipologia da fonte em alguns casos de texto.</w:t>
      </w:r>
    </w:p>
    <w:p w14:paraId="29796867" w14:textId="77777777" w:rsidR="0002587E" w:rsidRDefault="0002587E" w:rsidP="00F74D38"/>
    <w:p w14:paraId="31A701D3" w14:textId="77777777" w:rsidR="008B56A4" w:rsidRDefault="00814D78" w:rsidP="00025BB7">
      <w:pPr>
        <w:pStyle w:val="Legenda"/>
        <w:ind w:left="990"/>
      </w:pPr>
      <w:bookmarkStart w:id="97" w:name="_Toc335989476"/>
      <w:r>
        <w:t xml:space="preserve">Quadro </w:t>
      </w:r>
      <w:r w:rsidR="000253A4">
        <w:fldChar w:fldCharType="begin"/>
      </w:r>
      <w:r w:rsidR="000253A4">
        <w:instrText xml:space="preserve"> SEQ Quadro \* ARABIC </w:instrText>
      </w:r>
      <w:r w:rsidR="000253A4">
        <w:fldChar w:fldCharType="separate"/>
      </w:r>
      <w:r w:rsidR="00527F0B">
        <w:rPr>
          <w:noProof/>
        </w:rPr>
        <w:t>1</w:t>
      </w:r>
      <w:r w:rsidR="000253A4">
        <w:rPr>
          <w:noProof/>
        </w:rPr>
        <w:fldChar w:fldCharType="end"/>
      </w:r>
      <w:r w:rsidR="008B56A4">
        <w:t xml:space="preserve"> – Tamanho e tipologia da fonte em alguns tipos de texto</w:t>
      </w:r>
      <w:bookmarkEnd w:id="97"/>
    </w:p>
    <w:tbl>
      <w:tblPr>
        <w:tblStyle w:val="Tabelacomgrade"/>
        <w:tblpPr w:leftFromText="141" w:rightFromText="141" w:vertAnchor="text" w:tblpXSpec="center" w:tblpY="1"/>
        <w:tblOverlap w:val="never"/>
        <w:tblW w:w="0" w:type="auto"/>
        <w:tblLook w:val="04A0" w:firstRow="1" w:lastRow="0" w:firstColumn="1" w:lastColumn="0" w:noHBand="0" w:noVBand="1"/>
      </w:tblPr>
      <w:tblGrid>
        <w:gridCol w:w="3685"/>
        <w:gridCol w:w="3402"/>
      </w:tblGrid>
      <w:tr w:rsidR="00E4154A" w14:paraId="7DE99831" w14:textId="77777777" w:rsidTr="008122A4">
        <w:tc>
          <w:tcPr>
            <w:tcW w:w="3685" w:type="dxa"/>
            <w:shd w:val="clear" w:color="auto" w:fill="000000" w:themeFill="text1"/>
          </w:tcPr>
          <w:p w14:paraId="6EFDBD49" w14:textId="77777777" w:rsidR="00E4154A" w:rsidRPr="00813869" w:rsidRDefault="00E4154A" w:rsidP="00FE0F3F">
            <w:pPr>
              <w:spacing w:line="240" w:lineRule="auto"/>
              <w:jc w:val="center"/>
              <w:rPr>
                <w:sz w:val="22"/>
              </w:rPr>
            </w:pPr>
            <w:r w:rsidRPr="00813869">
              <w:rPr>
                <w:sz w:val="22"/>
              </w:rPr>
              <w:t>Tipo de texto</w:t>
            </w:r>
          </w:p>
        </w:tc>
        <w:tc>
          <w:tcPr>
            <w:tcW w:w="3402" w:type="dxa"/>
            <w:shd w:val="clear" w:color="auto" w:fill="000000" w:themeFill="text1"/>
          </w:tcPr>
          <w:p w14:paraId="17539E38" w14:textId="77777777" w:rsidR="00E4154A" w:rsidRPr="00813869" w:rsidRDefault="00E4154A" w:rsidP="00FE0F3F">
            <w:pPr>
              <w:spacing w:line="240" w:lineRule="auto"/>
              <w:jc w:val="center"/>
              <w:rPr>
                <w:sz w:val="22"/>
              </w:rPr>
            </w:pPr>
            <w:r w:rsidRPr="00813869">
              <w:rPr>
                <w:sz w:val="22"/>
              </w:rPr>
              <w:t>Tamanho e tipologia da fonte</w:t>
            </w:r>
          </w:p>
        </w:tc>
      </w:tr>
      <w:tr w:rsidR="00E4154A" w14:paraId="4B12C7D1" w14:textId="77777777" w:rsidTr="008122A4">
        <w:tc>
          <w:tcPr>
            <w:tcW w:w="3685" w:type="dxa"/>
          </w:tcPr>
          <w:p w14:paraId="05808571" w14:textId="77777777" w:rsidR="00E4154A" w:rsidRPr="00813869" w:rsidRDefault="00E4154A" w:rsidP="00FE0F3F">
            <w:pPr>
              <w:spacing w:line="240" w:lineRule="auto"/>
              <w:jc w:val="left"/>
              <w:rPr>
                <w:sz w:val="22"/>
              </w:rPr>
            </w:pPr>
            <w:r w:rsidRPr="00813869">
              <w:rPr>
                <w:sz w:val="22"/>
              </w:rPr>
              <w:t>Normal</w:t>
            </w:r>
          </w:p>
        </w:tc>
        <w:tc>
          <w:tcPr>
            <w:tcW w:w="3402" w:type="dxa"/>
          </w:tcPr>
          <w:p w14:paraId="2E8BFA6C" w14:textId="77777777" w:rsidR="00E4154A" w:rsidRPr="00813869" w:rsidRDefault="00E4154A" w:rsidP="00FE0F3F">
            <w:pPr>
              <w:spacing w:line="240" w:lineRule="auto"/>
              <w:jc w:val="center"/>
              <w:rPr>
                <w:sz w:val="22"/>
              </w:rPr>
            </w:pPr>
            <w:r w:rsidRPr="00813869">
              <w:rPr>
                <w:sz w:val="22"/>
              </w:rPr>
              <w:t>12 normal</w:t>
            </w:r>
          </w:p>
        </w:tc>
      </w:tr>
      <w:tr w:rsidR="00E4154A" w14:paraId="2DBED6DD" w14:textId="77777777" w:rsidTr="008122A4">
        <w:tc>
          <w:tcPr>
            <w:tcW w:w="3685" w:type="dxa"/>
          </w:tcPr>
          <w:p w14:paraId="2A887AD0" w14:textId="77777777" w:rsidR="00E4154A" w:rsidRPr="00813869" w:rsidRDefault="00E4154A" w:rsidP="00FE0F3F">
            <w:pPr>
              <w:spacing w:line="240" w:lineRule="auto"/>
              <w:jc w:val="left"/>
              <w:rPr>
                <w:sz w:val="22"/>
              </w:rPr>
            </w:pPr>
            <w:r w:rsidRPr="00813869">
              <w:rPr>
                <w:sz w:val="22"/>
              </w:rPr>
              <w:t>Seção Primária</w:t>
            </w:r>
          </w:p>
        </w:tc>
        <w:tc>
          <w:tcPr>
            <w:tcW w:w="3402" w:type="dxa"/>
          </w:tcPr>
          <w:p w14:paraId="50DC47E4" w14:textId="77777777" w:rsidR="00E4154A" w:rsidRPr="00813869" w:rsidRDefault="00E4154A" w:rsidP="00FE0F3F">
            <w:pPr>
              <w:spacing w:line="240" w:lineRule="auto"/>
              <w:jc w:val="center"/>
              <w:rPr>
                <w:sz w:val="22"/>
              </w:rPr>
            </w:pPr>
            <w:r w:rsidRPr="00813869">
              <w:rPr>
                <w:sz w:val="22"/>
              </w:rPr>
              <w:t>14 negrito, maiúscula</w:t>
            </w:r>
          </w:p>
        </w:tc>
      </w:tr>
      <w:tr w:rsidR="00E4154A" w14:paraId="37B3F568" w14:textId="77777777" w:rsidTr="008122A4">
        <w:tc>
          <w:tcPr>
            <w:tcW w:w="3685" w:type="dxa"/>
          </w:tcPr>
          <w:p w14:paraId="0D459862" w14:textId="77777777" w:rsidR="00E4154A" w:rsidRPr="00813869" w:rsidRDefault="00E4154A" w:rsidP="00FE0F3F">
            <w:pPr>
              <w:spacing w:line="240" w:lineRule="auto"/>
              <w:jc w:val="left"/>
              <w:rPr>
                <w:sz w:val="22"/>
              </w:rPr>
            </w:pPr>
            <w:r w:rsidRPr="00813869">
              <w:rPr>
                <w:sz w:val="22"/>
              </w:rPr>
              <w:lastRenderedPageBreak/>
              <w:t>Seção Secundária</w:t>
            </w:r>
          </w:p>
        </w:tc>
        <w:tc>
          <w:tcPr>
            <w:tcW w:w="3402" w:type="dxa"/>
          </w:tcPr>
          <w:p w14:paraId="41F38EA4" w14:textId="77777777" w:rsidR="00E4154A" w:rsidRPr="00813869" w:rsidRDefault="00E4154A" w:rsidP="00FE0F3F">
            <w:pPr>
              <w:spacing w:line="240" w:lineRule="auto"/>
              <w:jc w:val="center"/>
              <w:rPr>
                <w:sz w:val="22"/>
              </w:rPr>
            </w:pPr>
            <w:r w:rsidRPr="00813869">
              <w:rPr>
                <w:sz w:val="22"/>
              </w:rPr>
              <w:t>12, negrito</w:t>
            </w:r>
          </w:p>
        </w:tc>
      </w:tr>
      <w:tr w:rsidR="00E4154A" w14:paraId="7BCF4EC5" w14:textId="77777777" w:rsidTr="008122A4">
        <w:tc>
          <w:tcPr>
            <w:tcW w:w="3685" w:type="dxa"/>
          </w:tcPr>
          <w:p w14:paraId="0DDA69BB" w14:textId="77777777" w:rsidR="00E4154A" w:rsidRPr="00813869" w:rsidRDefault="00E4154A" w:rsidP="00FE0F3F">
            <w:pPr>
              <w:spacing w:line="240" w:lineRule="auto"/>
              <w:jc w:val="left"/>
              <w:rPr>
                <w:sz w:val="22"/>
              </w:rPr>
            </w:pPr>
            <w:r w:rsidRPr="00813869">
              <w:rPr>
                <w:sz w:val="22"/>
              </w:rPr>
              <w:t>Legendas</w:t>
            </w:r>
          </w:p>
        </w:tc>
        <w:tc>
          <w:tcPr>
            <w:tcW w:w="3402" w:type="dxa"/>
          </w:tcPr>
          <w:p w14:paraId="0F16E156" w14:textId="77777777" w:rsidR="00E4154A" w:rsidRPr="00813869" w:rsidRDefault="00E4154A" w:rsidP="00FE0F3F">
            <w:pPr>
              <w:spacing w:line="240" w:lineRule="auto"/>
              <w:jc w:val="center"/>
              <w:rPr>
                <w:sz w:val="22"/>
              </w:rPr>
            </w:pPr>
            <w:r w:rsidRPr="00813869">
              <w:rPr>
                <w:sz w:val="22"/>
              </w:rPr>
              <w:t>10, normal</w:t>
            </w:r>
          </w:p>
        </w:tc>
      </w:tr>
      <w:tr w:rsidR="00E4154A" w14:paraId="019CF0D1" w14:textId="77777777" w:rsidTr="008122A4">
        <w:tc>
          <w:tcPr>
            <w:tcW w:w="3685" w:type="dxa"/>
          </w:tcPr>
          <w:p w14:paraId="5B0DD40D" w14:textId="77777777" w:rsidR="00E4154A" w:rsidRPr="00813869" w:rsidRDefault="00E4154A" w:rsidP="00FE0F3F">
            <w:pPr>
              <w:spacing w:line="240" w:lineRule="auto"/>
              <w:jc w:val="left"/>
              <w:rPr>
                <w:sz w:val="22"/>
              </w:rPr>
            </w:pPr>
            <w:r w:rsidRPr="00813869">
              <w:rPr>
                <w:sz w:val="22"/>
              </w:rPr>
              <w:t>Notas de rodapé</w:t>
            </w:r>
          </w:p>
        </w:tc>
        <w:tc>
          <w:tcPr>
            <w:tcW w:w="3402" w:type="dxa"/>
          </w:tcPr>
          <w:p w14:paraId="3C8CD38F" w14:textId="77777777" w:rsidR="00E4154A" w:rsidRPr="00813869" w:rsidRDefault="00E4154A" w:rsidP="00FE0F3F">
            <w:pPr>
              <w:spacing w:line="240" w:lineRule="auto"/>
              <w:jc w:val="center"/>
              <w:rPr>
                <w:sz w:val="22"/>
              </w:rPr>
            </w:pPr>
            <w:r w:rsidRPr="00813869">
              <w:rPr>
                <w:sz w:val="22"/>
              </w:rPr>
              <w:t>9, normal</w:t>
            </w:r>
          </w:p>
        </w:tc>
      </w:tr>
      <w:tr w:rsidR="00E4154A" w14:paraId="1A563690" w14:textId="77777777" w:rsidTr="008122A4">
        <w:tc>
          <w:tcPr>
            <w:tcW w:w="3685" w:type="dxa"/>
          </w:tcPr>
          <w:p w14:paraId="7CCF298F" w14:textId="77777777" w:rsidR="00E4154A" w:rsidRPr="00813869" w:rsidRDefault="00E4154A" w:rsidP="00FE0F3F">
            <w:pPr>
              <w:spacing w:line="240" w:lineRule="auto"/>
              <w:jc w:val="left"/>
              <w:rPr>
                <w:sz w:val="22"/>
              </w:rPr>
            </w:pPr>
            <w:r w:rsidRPr="00813869">
              <w:rPr>
                <w:sz w:val="22"/>
              </w:rPr>
              <w:t>Fontes das ilustrações e tabelas</w:t>
            </w:r>
          </w:p>
        </w:tc>
        <w:tc>
          <w:tcPr>
            <w:tcW w:w="3402" w:type="dxa"/>
          </w:tcPr>
          <w:p w14:paraId="327A5687" w14:textId="77777777" w:rsidR="00E4154A" w:rsidRPr="00813869" w:rsidRDefault="00E4154A" w:rsidP="00FE0F3F">
            <w:pPr>
              <w:spacing w:line="240" w:lineRule="auto"/>
              <w:jc w:val="center"/>
              <w:rPr>
                <w:sz w:val="22"/>
              </w:rPr>
            </w:pPr>
            <w:r w:rsidRPr="00813869">
              <w:rPr>
                <w:sz w:val="22"/>
              </w:rPr>
              <w:t>9, normal</w:t>
            </w:r>
          </w:p>
        </w:tc>
      </w:tr>
    </w:tbl>
    <w:p w14:paraId="7877EAA8" w14:textId="77777777" w:rsidR="00FE0F3F" w:rsidRDefault="00FE0F3F" w:rsidP="00FE0F3F">
      <w:pPr>
        <w:pStyle w:val="Notas"/>
      </w:pPr>
    </w:p>
    <w:p w14:paraId="2B721FA6" w14:textId="77777777" w:rsidR="00FE0F3F" w:rsidRDefault="00FE0F3F" w:rsidP="00FE0F3F">
      <w:pPr>
        <w:pStyle w:val="Notas"/>
      </w:pPr>
    </w:p>
    <w:p w14:paraId="5434FD71" w14:textId="77777777" w:rsidR="00FE0F3F" w:rsidRDefault="00FE0F3F" w:rsidP="00FE0F3F">
      <w:pPr>
        <w:pStyle w:val="Notas"/>
      </w:pPr>
    </w:p>
    <w:p w14:paraId="0FEBC599" w14:textId="77777777" w:rsidR="00FE0F3F" w:rsidRDefault="00FE0F3F" w:rsidP="00FE0F3F">
      <w:pPr>
        <w:pStyle w:val="Notas"/>
      </w:pPr>
    </w:p>
    <w:p w14:paraId="6308477C" w14:textId="77777777" w:rsidR="00FE0F3F" w:rsidRDefault="00FE0F3F" w:rsidP="00FE0F3F">
      <w:pPr>
        <w:pStyle w:val="Notas"/>
      </w:pPr>
    </w:p>
    <w:p w14:paraId="4FAB5622" w14:textId="77777777" w:rsidR="00FE0F3F" w:rsidRDefault="00FE0F3F" w:rsidP="00FE0F3F">
      <w:pPr>
        <w:pStyle w:val="Notas"/>
      </w:pPr>
    </w:p>
    <w:p w14:paraId="7B143A61" w14:textId="77777777" w:rsidR="00FE0F3F" w:rsidRDefault="00FE0F3F" w:rsidP="00FE0F3F">
      <w:pPr>
        <w:pStyle w:val="Notas"/>
      </w:pPr>
    </w:p>
    <w:p w14:paraId="521087E2" w14:textId="77777777" w:rsidR="00FE0F3F" w:rsidRDefault="00FE0F3F" w:rsidP="00FE0F3F">
      <w:pPr>
        <w:pStyle w:val="Notas"/>
      </w:pPr>
    </w:p>
    <w:p w14:paraId="5F39D1A0" w14:textId="77777777" w:rsidR="00FE0F3F" w:rsidRDefault="00FE0F3F" w:rsidP="00FE0F3F">
      <w:pPr>
        <w:pStyle w:val="Notas"/>
      </w:pPr>
    </w:p>
    <w:p w14:paraId="482BCFE0" w14:textId="77777777" w:rsidR="00A23871" w:rsidRPr="00FE0F3F" w:rsidRDefault="00A23871" w:rsidP="00025BB7">
      <w:pPr>
        <w:spacing w:before="120" w:line="240" w:lineRule="auto"/>
        <w:ind w:left="990"/>
        <w:rPr>
          <w:sz w:val="18"/>
          <w:szCs w:val="18"/>
        </w:rPr>
      </w:pPr>
      <w:r w:rsidRPr="00FE0F3F">
        <w:rPr>
          <w:sz w:val="18"/>
          <w:szCs w:val="18"/>
        </w:rPr>
        <w:t>Fonte: Produção do próprio autor.</w:t>
      </w:r>
    </w:p>
    <w:p w14:paraId="53D29BAA" w14:textId="77777777" w:rsidR="00E4154A" w:rsidRDefault="00E4154A" w:rsidP="00F74D38"/>
    <w:p w14:paraId="51AABA0C" w14:textId="77777777" w:rsidR="00813869" w:rsidRDefault="00813869" w:rsidP="00F74D38">
      <w:r>
        <w:t>Em todo o texto, os parágrafos devem ser iniciados rente à margem esquerda, sem recuo, sendo separados entre si por uma linha em branco. Os títulos das seções, por sua vez, não devem ser separados do texto por entrelinhas</w:t>
      </w:r>
      <w:r w:rsidR="00206EE3">
        <w:t xml:space="preserve">. Nestes casos, devem-se utilizar os Estilos disponíveis neste modelo, os quais apresentam </w:t>
      </w:r>
      <w:r>
        <w:t xml:space="preserve">tipologia e formatação pré-definidos para as seções primárias, secundárias, terciárias e quaternárias, </w:t>
      </w:r>
      <w:r w:rsidR="00206EE3">
        <w:t>bem como para as</w:t>
      </w:r>
      <w:r>
        <w:t xml:space="preserve"> legendas</w:t>
      </w:r>
      <w:r w:rsidR="00206EE3">
        <w:t>, citações</w:t>
      </w:r>
      <w:r>
        <w:t xml:space="preserve"> e notas de rodapé do trabalho</w:t>
      </w:r>
      <w:r w:rsidR="00206EE3">
        <w:t>. O procedimento para a aplicação desses estilos</w:t>
      </w:r>
      <w:r>
        <w:t xml:space="preserve"> será explicado a seguir.</w:t>
      </w:r>
    </w:p>
    <w:p w14:paraId="1DB050C7" w14:textId="77777777" w:rsidR="00813869" w:rsidRDefault="00813869" w:rsidP="00F74D38"/>
    <w:p w14:paraId="1017A3C9" w14:textId="77777777" w:rsidR="00F74D38" w:rsidRPr="00772AFB" w:rsidRDefault="00462F79" w:rsidP="00F74D38">
      <w:pPr>
        <w:pStyle w:val="Ttulo2"/>
      </w:pPr>
      <w:bookmarkStart w:id="98" w:name="_Toc335309199"/>
      <w:bookmarkStart w:id="99" w:name="_Toc26665271"/>
      <w:r w:rsidRPr="00772AFB">
        <w:t xml:space="preserve">Utilização dos </w:t>
      </w:r>
      <w:r w:rsidR="00F74D38" w:rsidRPr="00772AFB">
        <w:t>Estilos</w:t>
      </w:r>
      <w:r w:rsidRPr="00772AFB">
        <w:t xml:space="preserve"> </w:t>
      </w:r>
      <w:r w:rsidR="00025BB7">
        <w:t>D</w:t>
      </w:r>
      <w:r w:rsidRPr="00772AFB">
        <w:t xml:space="preserve">este </w:t>
      </w:r>
      <w:r w:rsidR="00025BB7">
        <w:t>M</w:t>
      </w:r>
      <w:r w:rsidRPr="00772AFB">
        <w:t xml:space="preserve">odelo de </w:t>
      </w:r>
      <w:r w:rsidR="00025BB7">
        <w:t>D</w:t>
      </w:r>
      <w:r w:rsidRPr="00772AFB">
        <w:t>ocumento</w:t>
      </w:r>
      <w:bookmarkEnd w:id="98"/>
      <w:bookmarkEnd w:id="99"/>
    </w:p>
    <w:p w14:paraId="75F3000D" w14:textId="77777777" w:rsidR="00462F79" w:rsidRDefault="004A5776" w:rsidP="004A5776">
      <w:r w:rsidRPr="00772AFB">
        <w:t>Para gerar os títulos dos capítulos</w:t>
      </w:r>
      <w:r w:rsidR="00462F79" w:rsidRPr="00772AFB">
        <w:t xml:space="preserve"> (seções primárias)</w:t>
      </w:r>
      <w:r w:rsidRPr="00772AFB">
        <w:t xml:space="preserve">, substitua a formatação </w:t>
      </w:r>
      <w:r w:rsidR="0079184C">
        <w:t xml:space="preserve">do texto selecionado </w:t>
      </w:r>
      <w:r w:rsidRPr="00772AFB">
        <w:t>pelo estilo</w:t>
      </w:r>
      <w:r w:rsidR="0079184C">
        <w:t xml:space="preserve"> </w:t>
      </w:r>
      <w:r w:rsidRPr="00772AFB">
        <w:rPr>
          <w:b/>
        </w:rPr>
        <w:t>Título 1</w:t>
      </w:r>
      <w:r w:rsidRPr="00772AFB">
        <w:t xml:space="preserve">, conforme apresentado na Figura 1. </w:t>
      </w:r>
      <w:r w:rsidR="00462F79" w:rsidRPr="00772AFB">
        <w:t xml:space="preserve">Agindo desta forma, o </w:t>
      </w:r>
      <w:r w:rsidRPr="00772AFB">
        <w:t>texto já est</w:t>
      </w:r>
      <w:r w:rsidR="00462F79" w:rsidRPr="00772AFB">
        <w:t>ar</w:t>
      </w:r>
      <w:r w:rsidRPr="00772AFB">
        <w:t xml:space="preserve">á </w:t>
      </w:r>
      <w:r w:rsidR="00462F79" w:rsidRPr="00772AFB">
        <w:t xml:space="preserve">no formato correto e a </w:t>
      </w:r>
      <w:r w:rsidRPr="00772AFB">
        <w:t xml:space="preserve">numeração </w:t>
      </w:r>
      <w:r w:rsidR="00462F79" w:rsidRPr="00772AFB">
        <w:t>dos capítulos ocorrerá de forma automática.</w:t>
      </w:r>
    </w:p>
    <w:p w14:paraId="0655EF1C" w14:textId="77777777" w:rsidR="004841CA" w:rsidRPr="00772AFB" w:rsidRDefault="004841CA" w:rsidP="004A5776"/>
    <w:p w14:paraId="29C2A65E" w14:textId="77777777" w:rsidR="004841CA" w:rsidRPr="00772AFB" w:rsidRDefault="004841CA" w:rsidP="00025BB7">
      <w:pPr>
        <w:pStyle w:val="Legenda"/>
        <w:ind w:left="270"/>
      </w:pPr>
      <w:bookmarkStart w:id="100" w:name="_Toc26665088"/>
      <w:r w:rsidRPr="00772AFB">
        <w:t xml:space="preserve">Figura </w:t>
      </w:r>
      <w:r w:rsidR="000253A4">
        <w:fldChar w:fldCharType="begin"/>
      </w:r>
      <w:r w:rsidR="000253A4">
        <w:instrText xml:space="preserve"> SEQ Figura \* ARABIC </w:instrText>
      </w:r>
      <w:r w:rsidR="000253A4">
        <w:fldChar w:fldCharType="separate"/>
      </w:r>
      <w:r w:rsidR="00C3188B">
        <w:rPr>
          <w:noProof/>
        </w:rPr>
        <w:t>2</w:t>
      </w:r>
      <w:r w:rsidR="000253A4">
        <w:rPr>
          <w:noProof/>
        </w:rPr>
        <w:fldChar w:fldCharType="end"/>
      </w:r>
      <w:r>
        <w:t xml:space="preserve"> – Aplicação de Estilo</w:t>
      </w:r>
      <w:r w:rsidR="0079184C">
        <w:t xml:space="preserve"> no Microsoft </w:t>
      </w:r>
      <w:r>
        <w:t xml:space="preserve">Word </w:t>
      </w:r>
      <w:r w:rsidR="0079184C">
        <w:t xml:space="preserve">2007 ou </w:t>
      </w:r>
      <w:r>
        <w:t>2010</w:t>
      </w:r>
      <w:bookmarkEnd w:id="100"/>
    </w:p>
    <w:p w14:paraId="2B752989" w14:textId="77777777" w:rsidR="00A81433" w:rsidRPr="00772AFB" w:rsidRDefault="0075168C" w:rsidP="00025BB7">
      <w:pPr>
        <w:spacing w:line="240" w:lineRule="auto"/>
        <w:jc w:val="center"/>
      </w:pPr>
      <w:r>
        <w:rPr>
          <w:noProof/>
        </w:rPr>
        <w:drawing>
          <wp:inline distT="0" distB="0" distL="0" distR="0" wp14:anchorId="450769D2" wp14:editId="48738883">
            <wp:extent cx="5413448" cy="628999"/>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lo.bmp"/>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1849" cy="628813"/>
                    </a:xfrm>
                    <a:prstGeom prst="rect">
                      <a:avLst/>
                    </a:prstGeom>
                  </pic:spPr>
                </pic:pic>
              </a:graphicData>
            </a:graphic>
          </wp:inline>
        </w:drawing>
      </w:r>
    </w:p>
    <w:p w14:paraId="48C727E3" w14:textId="77777777" w:rsidR="00A23871" w:rsidRPr="00FE0F3F" w:rsidRDefault="00A23871" w:rsidP="00F900BC">
      <w:pPr>
        <w:spacing w:line="240" w:lineRule="auto"/>
        <w:ind w:left="284"/>
        <w:rPr>
          <w:sz w:val="18"/>
        </w:rPr>
      </w:pPr>
      <w:r w:rsidRPr="00FE0F3F">
        <w:rPr>
          <w:sz w:val="18"/>
        </w:rPr>
        <w:t>Fonte: Produção do próprio autor.</w:t>
      </w:r>
    </w:p>
    <w:p w14:paraId="1B52155F" w14:textId="77777777" w:rsidR="00047514" w:rsidRDefault="00047514" w:rsidP="00587A85"/>
    <w:p w14:paraId="370A9230" w14:textId="77777777" w:rsidR="00587A85" w:rsidRDefault="00587A85" w:rsidP="00587A85">
      <w:pPr>
        <w:pStyle w:val="Corpodetexto"/>
      </w:pPr>
      <w:r>
        <w:t>Este modelo apresenta cinco níveis de formatação de texto:</w:t>
      </w:r>
    </w:p>
    <w:p w14:paraId="2B970984" w14:textId="77777777" w:rsidR="00772AFB" w:rsidRDefault="00587A85" w:rsidP="0081017A">
      <w:pPr>
        <w:pStyle w:val="Corpodetexto"/>
        <w:numPr>
          <w:ilvl w:val="0"/>
          <w:numId w:val="3"/>
        </w:numPr>
        <w:tabs>
          <w:tab w:val="left" w:pos="1560"/>
          <w:tab w:val="left" w:pos="2552"/>
          <w:tab w:val="left" w:pos="2835"/>
        </w:tabs>
      </w:pPr>
      <w:r w:rsidRPr="00772AFB">
        <w:rPr>
          <w:b/>
        </w:rPr>
        <w:t>Título 1</w:t>
      </w:r>
      <w:r w:rsidRPr="00772AFB">
        <w:rPr>
          <w:b/>
        </w:rPr>
        <w:tab/>
      </w:r>
      <w:r w:rsidR="00772AFB">
        <w:t>–</w:t>
      </w:r>
      <w:r w:rsidR="00772AFB">
        <w:tab/>
        <w:t>utilizado no título das</w:t>
      </w:r>
      <w:r>
        <w:t xml:space="preserve"> seções </w:t>
      </w:r>
      <w:r w:rsidR="00772AFB">
        <w:t>primárias (capítulos)</w:t>
      </w:r>
      <w:r>
        <w:t>;</w:t>
      </w:r>
    </w:p>
    <w:p w14:paraId="5C54CAC4" w14:textId="77777777" w:rsidR="00587A85" w:rsidRDefault="00587A85" w:rsidP="0081017A">
      <w:pPr>
        <w:pStyle w:val="Corpodetexto"/>
        <w:numPr>
          <w:ilvl w:val="0"/>
          <w:numId w:val="3"/>
        </w:numPr>
        <w:tabs>
          <w:tab w:val="left" w:pos="1560"/>
          <w:tab w:val="left" w:pos="2552"/>
          <w:tab w:val="left" w:pos="2835"/>
        </w:tabs>
      </w:pPr>
      <w:r w:rsidRPr="00772AFB">
        <w:rPr>
          <w:b/>
        </w:rPr>
        <w:t>Título 2</w:t>
      </w:r>
      <w:r>
        <w:t xml:space="preserve"> </w:t>
      </w:r>
      <w:r>
        <w:tab/>
        <w:t>–</w:t>
      </w:r>
      <w:r>
        <w:tab/>
        <w:t xml:space="preserve">utilizado </w:t>
      </w:r>
      <w:r w:rsidR="00772AFB">
        <w:t>no título das seções secundárias</w:t>
      </w:r>
      <w:r>
        <w:t>;</w:t>
      </w:r>
    </w:p>
    <w:p w14:paraId="3BF3BBC9" w14:textId="77777777" w:rsidR="00587A85" w:rsidRDefault="00587A85" w:rsidP="0081017A">
      <w:pPr>
        <w:pStyle w:val="Corpodetexto"/>
        <w:numPr>
          <w:ilvl w:val="0"/>
          <w:numId w:val="3"/>
        </w:numPr>
        <w:tabs>
          <w:tab w:val="left" w:pos="1560"/>
          <w:tab w:val="left" w:pos="2552"/>
          <w:tab w:val="left" w:pos="2835"/>
        </w:tabs>
      </w:pPr>
      <w:r w:rsidRPr="0086736E">
        <w:rPr>
          <w:b/>
        </w:rPr>
        <w:t>Título 3</w:t>
      </w:r>
      <w:r>
        <w:t xml:space="preserve"> </w:t>
      </w:r>
      <w:r>
        <w:tab/>
        <w:t>–</w:t>
      </w:r>
      <w:r>
        <w:tab/>
        <w:t xml:space="preserve">utilizado </w:t>
      </w:r>
      <w:r w:rsidR="00772AFB">
        <w:t>no título das seções terciárias</w:t>
      </w:r>
      <w:r>
        <w:t>;</w:t>
      </w:r>
    </w:p>
    <w:p w14:paraId="1077EE28" w14:textId="77777777" w:rsidR="00587A85" w:rsidRDefault="00587A85" w:rsidP="0081017A">
      <w:pPr>
        <w:pStyle w:val="Corpodetexto"/>
        <w:numPr>
          <w:ilvl w:val="0"/>
          <w:numId w:val="3"/>
        </w:numPr>
        <w:tabs>
          <w:tab w:val="left" w:pos="1560"/>
          <w:tab w:val="left" w:pos="2552"/>
          <w:tab w:val="left" w:pos="2835"/>
        </w:tabs>
      </w:pPr>
      <w:r w:rsidRPr="0086736E">
        <w:rPr>
          <w:b/>
        </w:rPr>
        <w:t>Titulo 4</w:t>
      </w:r>
      <w:r>
        <w:t xml:space="preserve"> </w:t>
      </w:r>
      <w:r>
        <w:tab/>
        <w:t>–</w:t>
      </w:r>
      <w:r>
        <w:tab/>
        <w:t xml:space="preserve">utilizado </w:t>
      </w:r>
      <w:r w:rsidR="00772AFB">
        <w:t>no título das seções quaternárias</w:t>
      </w:r>
      <w:r>
        <w:t>;</w:t>
      </w:r>
    </w:p>
    <w:p w14:paraId="63F829BA" w14:textId="77777777" w:rsidR="00587A85" w:rsidRDefault="00772AFB" w:rsidP="0081017A">
      <w:pPr>
        <w:pStyle w:val="Corpodetexto"/>
        <w:numPr>
          <w:ilvl w:val="0"/>
          <w:numId w:val="3"/>
        </w:numPr>
        <w:tabs>
          <w:tab w:val="left" w:pos="1560"/>
          <w:tab w:val="left" w:pos="2552"/>
          <w:tab w:val="left" w:pos="2835"/>
        </w:tabs>
      </w:pPr>
      <w:r>
        <w:rPr>
          <w:b/>
        </w:rPr>
        <w:t>Legenda</w:t>
      </w:r>
      <w:r w:rsidR="00587A85">
        <w:t xml:space="preserve"> </w:t>
      </w:r>
      <w:r w:rsidR="00587A85">
        <w:tab/>
        <w:t>–</w:t>
      </w:r>
      <w:r w:rsidR="00587A85">
        <w:tab/>
        <w:t xml:space="preserve">utilizados nas </w:t>
      </w:r>
      <w:r>
        <w:t>legendas das figuras, quadros e tabelas.</w:t>
      </w:r>
    </w:p>
    <w:p w14:paraId="4265C36D" w14:textId="77777777" w:rsidR="00587A85" w:rsidRDefault="00587A85" w:rsidP="00587A85">
      <w:pPr>
        <w:pStyle w:val="Corpodetexto"/>
        <w:tabs>
          <w:tab w:val="left" w:pos="1560"/>
          <w:tab w:val="left" w:pos="2552"/>
          <w:tab w:val="left" w:pos="2835"/>
        </w:tabs>
        <w:ind w:left="1211"/>
      </w:pPr>
    </w:p>
    <w:p w14:paraId="5506F3EE" w14:textId="77777777" w:rsidR="00772AFB" w:rsidRDefault="00772AFB" w:rsidP="00772AFB">
      <w:pPr>
        <w:pStyle w:val="Corpodetexto"/>
      </w:pPr>
      <w:r w:rsidRPr="00772AFB">
        <w:t xml:space="preserve">Esta é uma </w:t>
      </w:r>
      <w:r w:rsidRPr="00772AFB">
        <w:rPr>
          <w:i/>
        </w:rPr>
        <w:t>seção secundária</w:t>
      </w:r>
      <w:r w:rsidRPr="00772AFB">
        <w:t xml:space="preserve">, logo, seu titulo foi definido com estilo </w:t>
      </w:r>
      <w:r w:rsidRPr="00772AFB">
        <w:rPr>
          <w:b/>
        </w:rPr>
        <w:t>Título 2</w:t>
      </w:r>
      <w:r w:rsidRPr="00772AFB">
        <w:t xml:space="preserve">. Todas as vezes que for necessário criar uma nova seção secundária, terciária ou quaternária, basta aplicar o </w:t>
      </w:r>
      <w:r w:rsidRPr="00772AFB">
        <w:lastRenderedPageBreak/>
        <w:t>estilo correto ao título da seção</w:t>
      </w:r>
      <w:r w:rsidR="00765DBE">
        <w:t>; d</w:t>
      </w:r>
      <w:r w:rsidRPr="00772AFB">
        <w:t xml:space="preserve">esta forma, ela </w:t>
      </w:r>
      <w:r w:rsidR="0079184C">
        <w:t xml:space="preserve">será </w:t>
      </w:r>
      <w:r w:rsidRPr="00772AFB">
        <w:t xml:space="preserve">gerada de forma automática com a tipologia e </w:t>
      </w:r>
      <w:r w:rsidR="0079184C">
        <w:t xml:space="preserve">o </w:t>
      </w:r>
      <w:r w:rsidRPr="00772AFB">
        <w:t xml:space="preserve">espaçamento corretos. </w:t>
      </w:r>
      <w:r>
        <w:t xml:space="preserve">A </w:t>
      </w:r>
      <w:r w:rsidRPr="00772AFB">
        <w:t>numeração</w:t>
      </w:r>
      <w:r>
        <w:t xml:space="preserve"> da seção também </w:t>
      </w:r>
      <w:r w:rsidRPr="00772AFB">
        <w:t>será gerada automaticamente.</w:t>
      </w:r>
      <w:r>
        <w:t xml:space="preserve"> Por exemplo:</w:t>
      </w:r>
    </w:p>
    <w:p w14:paraId="06C8C84F" w14:textId="77777777" w:rsidR="00832662" w:rsidRDefault="00832662" w:rsidP="0081017A">
      <w:pPr>
        <w:pStyle w:val="Corpodetexto"/>
        <w:numPr>
          <w:ilvl w:val="0"/>
          <w:numId w:val="2"/>
        </w:numPr>
      </w:pPr>
      <w:r>
        <w:t xml:space="preserve">Para criar o </w:t>
      </w:r>
      <w:r w:rsidRPr="00832662">
        <w:rPr>
          <w:b/>
        </w:rPr>
        <w:t>título de um capítulo</w:t>
      </w:r>
      <w:r w:rsidR="00772AFB">
        <w:t xml:space="preserve">, basta aplicar o estilo </w:t>
      </w:r>
      <w:r w:rsidR="00772AFB" w:rsidRPr="00832662">
        <w:rPr>
          <w:b/>
        </w:rPr>
        <w:t xml:space="preserve">Título </w:t>
      </w:r>
      <w:r w:rsidRPr="00832662">
        <w:rPr>
          <w:b/>
        </w:rPr>
        <w:t>1</w:t>
      </w:r>
      <w:r w:rsidR="00772AFB">
        <w:t xml:space="preserve"> ao texto</w:t>
      </w:r>
      <w:r>
        <w:t>;</w:t>
      </w:r>
    </w:p>
    <w:p w14:paraId="5FB91FD1" w14:textId="77777777" w:rsidR="00772AFB" w:rsidRDefault="00772AFB" w:rsidP="0081017A">
      <w:pPr>
        <w:pStyle w:val="Corpodetexto"/>
        <w:numPr>
          <w:ilvl w:val="0"/>
          <w:numId w:val="2"/>
        </w:numPr>
      </w:pPr>
      <w:r>
        <w:t xml:space="preserve">Para criar uma </w:t>
      </w:r>
      <w:r w:rsidRPr="00832662">
        <w:rPr>
          <w:b/>
        </w:rPr>
        <w:t>seção secundária</w:t>
      </w:r>
      <w:r>
        <w:t xml:space="preserve">, basta aplicar o estilo </w:t>
      </w:r>
      <w:r w:rsidRPr="00832662">
        <w:rPr>
          <w:b/>
        </w:rPr>
        <w:t>Título 2</w:t>
      </w:r>
      <w:r>
        <w:t xml:space="preserve"> ao texto correspondente ao seu título;</w:t>
      </w:r>
    </w:p>
    <w:p w14:paraId="5C0679B4" w14:textId="77777777" w:rsidR="00772AFB" w:rsidRDefault="00772AFB" w:rsidP="0081017A">
      <w:pPr>
        <w:pStyle w:val="Corpodetexto"/>
        <w:numPr>
          <w:ilvl w:val="0"/>
          <w:numId w:val="2"/>
        </w:numPr>
      </w:pPr>
      <w:r>
        <w:t xml:space="preserve">Para criar uma </w:t>
      </w:r>
      <w:r w:rsidRPr="00832662">
        <w:rPr>
          <w:b/>
        </w:rPr>
        <w:t xml:space="preserve">seção </w:t>
      </w:r>
      <w:r w:rsidR="00832662" w:rsidRPr="00832662">
        <w:rPr>
          <w:b/>
        </w:rPr>
        <w:t>terciária</w:t>
      </w:r>
      <w:r>
        <w:t>,</w:t>
      </w:r>
      <w:r w:rsidR="00832662">
        <w:t xml:space="preserve"> basta aplicar o estilo </w:t>
      </w:r>
      <w:r w:rsidR="00832662" w:rsidRPr="00832662">
        <w:rPr>
          <w:b/>
        </w:rPr>
        <w:t>Título 3</w:t>
      </w:r>
      <w:r>
        <w:t xml:space="preserve"> ao tex</w:t>
      </w:r>
      <w:r w:rsidR="00832662">
        <w:t>to correspondente ao seu título.</w:t>
      </w:r>
    </w:p>
    <w:p w14:paraId="7F77D3FD" w14:textId="77777777" w:rsidR="00772AFB" w:rsidRDefault="00772AFB" w:rsidP="00772AFB">
      <w:pPr>
        <w:pStyle w:val="Corpodetexto"/>
      </w:pPr>
    </w:p>
    <w:p w14:paraId="330C9CCD" w14:textId="77777777" w:rsidR="00587A85" w:rsidRDefault="00587A85" w:rsidP="00587A85">
      <w:pPr>
        <w:pStyle w:val="Corpodetexto"/>
      </w:pPr>
      <w:r>
        <w:t xml:space="preserve">Em um trabalho técnico-científico, aconselha-se não utilizar mais que 4 níveis de seções, uma vez que </w:t>
      </w:r>
      <w:r w:rsidR="00832662">
        <w:t xml:space="preserve">isto </w:t>
      </w:r>
      <w:r>
        <w:t>segmentaria demais o assunto e as ideias discutidas no trabalho, tornando sua leitura e compreensão mais difícil e complexa.</w:t>
      </w:r>
    </w:p>
    <w:p w14:paraId="05E8431C" w14:textId="77777777" w:rsidR="00E25B75" w:rsidRDefault="00E25B75" w:rsidP="00587A85">
      <w:pPr>
        <w:pStyle w:val="Corpodetexto"/>
      </w:pPr>
    </w:p>
    <w:p w14:paraId="3A634C75" w14:textId="77777777" w:rsidR="00E25B75" w:rsidRDefault="00E25B75" w:rsidP="00587A85">
      <w:pPr>
        <w:pStyle w:val="Corpodetexto"/>
      </w:pPr>
      <w:r>
        <w:t>De acordo com a NBR 14724:2011, “</w:t>
      </w:r>
      <w:r w:rsidR="00870FB9">
        <w:t>Os títulos da</w:t>
      </w:r>
      <w:r w:rsidR="009F6588">
        <w:t>s</w:t>
      </w:r>
      <w:r w:rsidR="00870FB9">
        <w:t xml:space="preserve"> se</w:t>
      </w:r>
      <w:r>
        <w:t xml:space="preserve">ções primárias devem </w:t>
      </w:r>
      <w:r w:rsidR="00870FB9">
        <w:t>começar em página ímpar (anverso), na parte superior</w:t>
      </w:r>
      <w:r w:rsidR="009F6588">
        <w:t xml:space="preserve"> [</w:t>
      </w:r>
      <w:r w:rsidR="00870FB9">
        <w:t>...</w:t>
      </w:r>
      <w:r w:rsidR="009F6588">
        <w:t>]</w:t>
      </w:r>
      <w:r w:rsidR="00870FB9">
        <w:t xml:space="preserve">”. </w:t>
      </w:r>
      <w:r w:rsidR="000024D3">
        <w:t xml:space="preserve"> Desta forma</w:t>
      </w:r>
      <w:r w:rsidR="00870FB9">
        <w:t>, as seções primárias (capítulos) devem se</w:t>
      </w:r>
      <w:r w:rsidR="000024D3">
        <w:t xml:space="preserve">r iniciadas em folhas distintas, ou seja, </w:t>
      </w:r>
      <w:r w:rsidR="00870FB9">
        <w:t>em uma nov</w:t>
      </w:r>
      <w:r w:rsidR="000024D3">
        <w:t>a folha, já que o verso das folhas não será usado para impressão.</w:t>
      </w:r>
    </w:p>
    <w:p w14:paraId="0E7902B1" w14:textId="77777777" w:rsidR="00025BB7" w:rsidRDefault="00025BB7" w:rsidP="00587A85">
      <w:pPr>
        <w:pStyle w:val="Corpodetexto"/>
      </w:pPr>
    </w:p>
    <w:p w14:paraId="53690024" w14:textId="77777777" w:rsidR="00713B9E" w:rsidRPr="0059153C" w:rsidRDefault="0003366C" w:rsidP="0059153C">
      <w:pPr>
        <w:pStyle w:val="Ttulo2"/>
      </w:pPr>
      <w:bookmarkStart w:id="101" w:name="_Toc335309200"/>
      <w:bookmarkStart w:id="102" w:name="_Toc26665272"/>
      <w:r w:rsidRPr="0059153C">
        <w:t xml:space="preserve">Sobre o </w:t>
      </w:r>
      <w:r w:rsidR="00025BB7">
        <w:t>C</w:t>
      </w:r>
      <w:r w:rsidRPr="0059153C">
        <w:t xml:space="preserve">onteúdo e </w:t>
      </w:r>
      <w:r w:rsidR="0059153C">
        <w:t>a</w:t>
      </w:r>
      <w:r w:rsidRPr="0059153C">
        <w:t xml:space="preserve"> </w:t>
      </w:r>
      <w:r w:rsidR="00025BB7">
        <w:t>L</w:t>
      </w:r>
      <w:r w:rsidRPr="0059153C">
        <w:t>ingua</w:t>
      </w:r>
      <w:r w:rsidR="0059153C">
        <w:t>gem</w:t>
      </w:r>
      <w:r w:rsidRPr="0059153C">
        <w:t xml:space="preserve"> do </w:t>
      </w:r>
      <w:r w:rsidR="00025BB7">
        <w:t>T</w:t>
      </w:r>
      <w:r w:rsidRPr="0059153C">
        <w:t>rabalho</w:t>
      </w:r>
      <w:bookmarkEnd w:id="101"/>
      <w:bookmarkEnd w:id="102"/>
      <w:r w:rsidRPr="0059153C">
        <w:t xml:space="preserve"> </w:t>
      </w:r>
    </w:p>
    <w:p w14:paraId="7E37359F" w14:textId="77777777" w:rsidR="000327CF" w:rsidRPr="000327CF" w:rsidRDefault="000327CF" w:rsidP="000327CF">
      <w:r w:rsidRPr="000327CF">
        <w:t>O texto do trabalho deve ser estruturado e composto por três partes fundamentais:</w:t>
      </w:r>
    </w:p>
    <w:p w14:paraId="27111F15" w14:textId="77777777" w:rsidR="000327CF" w:rsidRPr="000327CF" w:rsidRDefault="000327CF" w:rsidP="0081017A">
      <w:pPr>
        <w:pStyle w:val="PargrafodaLista"/>
        <w:numPr>
          <w:ilvl w:val="0"/>
          <w:numId w:val="4"/>
        </w:numPr>
      </w:pPr>
      <w:r w:rsidRPr="000327CF">
        <w:rPr>
          <w:b/>
        </w:rPr>
        <w:t>Introdução</w:t>
      </w:r>
      <w:r w:rsidRPr="000327CF">
        <w:t xml:space="preserve"> – </w:t>
      </w:r>
      <w:r>
        <w:t xml:space="preserve">Nesta parte, </w:t>
      </w:r>
      <w:r w:rsidRPr="000327CF">
        <w:t>o autor apresenta o tema do trabalho, seus objetivos, as razões de sua elaboração, os métodos e procedimentos seguidos e uma</w:t>
      </w:r>
      <w:r w:rsidR="00E07617">
        <w:t xml:space="preserve"> revisão da literatura, na qual</w:t>
      </w:r>
      <w:r w:rsidRPr="000327CF">
        <w:t xml:space="preserve"> é mostrado um histórico do assunto abordado com o objetivo de situar o estudo no contexto geral do conhecimento</w:t>
      </w:r>
      <w:r w:rsidR="00765DBE">
        <w:t>. É comum, ao final da parte introdutória, apresentar um texto breve dissertando sobre a ordem em que o conteúdo do trabalho será apresentad</w:t>
      </w:r>
      <w:r w:rsidR="00D666BB">
        <w:t>o</w:t>
      </w:r>
      <w:r w:rsidR="00765DBE">
        <w:t xml:space="preserve"> nos seus diversos capítulos</w:t>
      </w:r>
      <w:r w:rsidRPr="000327CF">
        <w:t>;</w:t>
      </w:r>
    </w:p>
    <w:p w14:paraId="56E22818" w14:textId="77777777" w:rsidR="00E07617" w:rsidRDefault="00E07617" w:rsidP="0081017A">
      <w:pPr>
        <w:pStyle w:val="PargrafodaLista"/>
        <w:numPr>
          <w:ilvl w:val="0"/>
          <w:numId w:val="4"/>
        </w:numPr>
      </w:pPr>
      <w:r w:rsidRPr="00E07617">
        <w:rPr>
          <w:b/>
        </w:rPr>
        <w:t>Desenvolvimento</w:t>
      </w:r>
      <w:r w:rsidRPr="00E07617">
        <w:t xml:space="preserve"> –</w:t>
      </w:r>
      <w:r>
        <w:t xml:space="preserve"> esta parte também é chamada de corpo do trabalho. Nela, o tema é discutido e explicado, os problemas são classificados e definidos e as soluções são analisadas e propostas;</w:t>
      </w:r>
    </w:p>
    <w:p w14:paraId="3D28F4CA" w14:textId="77777777" w:rsidR="00E07617" w:rsidRDefault="00E07617" w:rsidP="0081017A">
      <w:pPr>
        <w:pStyle w:val="PargrafodaLista"/>
        <w:numPr>
          <w:ilvl w:val="0"/>
          <w:numId w:val="4"/>
        </w:numPr>
      </w:pPr>
      <w:r w:rsidRPr="00E07617">
        <w:rPr>
          <w:b/>
        </w:rPr>
        <w:t>Conclusão</w:t>
      </w:r>
      <w:r w:rsidR="00B63C5A">
        <w:rPr>
          <w:b/>
        </w:rPr>
        <w:t xml:space="preserve"> Geral</w:t>
      </w:r>
      <w:r>
        <w:t xml:space="preserve"> – aqui, os resultados e as propostas apresentadas são avaliados. Além disso, podem ser indicadas novas </w:t>
      </w:r>
      <w:r w:rsidR="0079184C">
        <w:t>ideias</w:t>
      </w:r>
      <w:r>
        <w:t xml:space="preserve"> e abordagens para serem consideradas em outros trabalhos da área.</w:t>
      </w:r>
    </w:p>
    <w:p w14:paraId="6743BB94" w14:textId="77777777" w:rsidR="000327CF" w:rsidRPr="000327CF" w:rsidRDefault="000327CF" w:rsidP="00E07617"/>
    <w:p w14:paraId="2C800092" w14:textId="77777777" w:rsidR="00B63C5A" w:rsidRPr="00B63C5A" w:rsidRDefault="00E07617" w:rsidP="00E07617">
      <w:r w:rsidRPr="00B63C5A">
        <w:t>Estas três partes do trabalho deverão ser organizadas em forma de seções ou capítulos</w:t>
      </w:r>
      <w:r w:rsidR="00B63C5A" w:rsidRPr="00B63C5A">
        <w:t xml:space="preserve">, cuja divisão e quantidade ficam a critério do autor. </w:t>
      </w:r>
      <w:r w:rsidRPr="00B63C5A">
        <w:t>Ao final de cada capítulo, o autor poderá apresentar uma pequena conclusão</w:t>
      </w:r>
      <w:r w:rsidR="00B63C5A" w:rsidRPr="00B63C5A">
        <w:t xml:space="preserve">, onde se chama a </w:t>
      </w:r>
      <w:r w:rsidR="00713B9E" w:rsidRPr="00B63C5A">
        <w:t xml:space="preserve">atenção do leitor para </w:t>
      </w:r>
      <w:r w:rsidR="00D94763" w:rsidRPr="00B63C5A">
        <w:t xml:space="preserve">as principais ideias discutidas </w:t>
      </w:r>
      <w:r w:rsidR="00B63C5A" w:rsidRPr="00B63C5A">
        <w:t>no capítulo em questão e</w:t>
      </w:r>
      <w:r w:rsidR="00D94763" w:rsidRPr="00B63C5A">
        <w:t xml:space="preserve"> </w:t>
      </w:r>
      <w:r w:rsidR="00B63C5A" w:rsidRPr="00B63C5A">
        <w:t xml:space="preserve">se faz </w:t>
      </w:r>
      <w:r w:rsidR="00D94763" w:rsidRPr="00B63C5A">
        <w:t xml:space="preserve">uma ligação </w:t>
      </w:r>
      <w:r w:rsidR="00713B9E" w:rsidRPr="00B63C5A">
        <w:t xml:space="preserve">com o </w:t>
      </w:r>
      <w:r w:rsidR="00D94763" w:rsidRPr="00B63C5A">
        <w:t>que será tratado n</w:t>
      </w:r>
      <w:r w:rsidR="00B63C5A" w:rsidRPr="00B63C5A">
        <w:t xml:space="preserve">o capítulo </w:t>
      </w:r>
      <w:r w:rsidR="00713B9E" w:rsidRPr="00B63C5A">
        <w:t>seguinte.</w:t>
      </w:r>
    </w:p>
    <w:p w14:paraId="45A2B8C8" w14:textId="77777777" w:rsidR="00B63C5A" w:rsidRDefault="00B63C5A" w:rsidP="00E07617">
      <w:pPr>
        <w:rPr>
          <w:highlight w:val="yellow"/>
        </w:rPr>
      </w:pPr>
    </w:p>
    <w:p w14:paraId="0E979F09" w14:textId="77777777" w:rsidR="00713B9E" w:rsidRDefault="00B63C5A" w:rsidP="00E07617">
      <w:r w:rsidRPr="00B63C5A">
        <w:t>Deve-se estar atento para a distinção entre as conclusões dos capítulos e as</w:t>
      </w:r>
      <w:r w:rsidR="00713B9E" w:rsidRPr="00B63C5A">
        <w:t xml:space="preserve"> Conclusões Gerais</w:t>
      </w:r>
      <w:r w:rsidRPr="00B63C5A">
        <w:t xml:space="preserve"> do trabalho, as quais </w:t>
      </w:r>
      <w:r w:rsidR="00713B9E" w:rsidRPr="00B63C5A">
        <w:t>devem compor um capítulo</w:t>
      </w:r>
      <w:r w:rsidR="00D94763" w:rsidRPr="00B63C5A">
        <w:t xml:space="preserve"> </w:t>
      </w:r>
      <w:r w:rsidRPr="00B63C5A">
        <w:t>a parte</w:t>
      </w:r>
      <w:r w:rsidR="00D94763" w:rsidRPr="00B63C5A">
        <w:t xml:space="preserve"> (em geral, o último)</w:t>
      </w:r>
      <w:r w:rsidRPr="00B63C5A">
        <w:t xml:space="preserve">. As Conclusões Gerais </w:t>
      </w:r>
      <w:r w:rsidR="00713B9E" w:rsidRPr="00B63C5A">
        <w:t xml:space="preserve">retomam as principais </w:t>
      </w:r>
      <w:r w:rsidRPr="00B63C5A">
        <w:t>ideias</w:t>
      </w:r>
      <w:r w:rsidR="00713B9E" w:rsidRPr="00B63C5A">
        <w:t xml:space="preserve"> do trabalho e evoluem para a sua grande conclusão, </w:t>
      </w:r>
      <w:r w:rsidR="00D94763" w:rsidRPr="00B63C5A">
        <w:t xml:space="preserve">além de </w:t>
      </w:r>
      <w:r w:rsidR="00713B9E" w:rsidRPr="00B63C5A">
        <w:t>aponta</w:t>
      </w:r>
      <w:r w:rsidR="00D94763" w:rsidRPr="00B63C5A">
        <w:t>r</w:t>
      </w:r>
      <w:r w:rsidR="00713B9E" w:rsidRPr="00B63C5A">
        <w:t xml:space="preserve"> </w:t>
      </w:r>
      <w:r w:rsidR="00D94763" w:rsidRPr="00B63C5A">
        <w:t xml:space="preserve">para </w:t>
      </w:r>
      <w:r w:rsidR="00713B9E" w:rsidRPr="00B63C5A">
        <w:t>possíveis propos</w:t>
      </w:r>
      <w:r w:rsidRPr="00B63C5A">
        <w:t>tas de continuidade do trabalho, conforme dito anteriormente.</w:t>
      </w:r>
    </w:p>
    <w:p w14:paraId="69BCCF98" w14:textId="77777777" w:rsidR="00A40E7C" w:rsidRDefault="00A40E7C" w:rsidP="00E07617"/>
    <w:p w14:paraId="0B74E452" w14:textId="77777777" w:rsidR="00713B9E" w:rsidRDefault="00B63C5A" w:rsidP="00CC0D82">
      <w:pPr>
        <w:pStyle w:val="Ttulo3"/>
      </w:pPr>
      <w:bookmarkStart w:id="103" w:name="_Toc335309201"/>
      <w:bookmarkStart w:id="104" w:name="_Toc26665273"/>
      <w:r>
        <w:t>Linguagem Técnica</w:t>
      </w:r>
      <w:bookmarkEnd w:id="103"/>
      <w:bookmarkEnd w:id="104"/>
    </w:p>
    <w:p w14:paraId="1E67D90F" w14:textId="77777777" w:rsidR="00713B9E" w:rsidRDefault="00571508">
      <w:pPr>
        <w:pStyle w:val="Corpodetexto"/>
      </w:pPr>
      <w:r w:rsidRPr="00B63C5A">
        <w:t xml:space="preserve">A linguagem utilizada ao longo do trabalho deve ser técnica e impessoal, afinal, trata-se de um trabalho acadêmico. </w:t>
      </w:r>
      <w:r w:rsidR="00B63C5A" w:rsidRPr="00B63C5A">
        <w:t>Deve-se evitar o uso de gírias e de termos de linguagem coloquial</w:t>
      </w:r>
      <w:r w:rsidR="00B63C5A">
        <w:t xml:space="preserve">, bem como o uso de </w:t>
      </w:r>
      <w:r w:rsidR="00B63C5A" w:rsidRPr="00B63C5A">
        <w:t>concordâncias nas primeiras pessoas do singular e do plural (fiz ou fizemos</w:t>
      </w:r>
      <w:r w:rsidR="001A7886">
        <w:t>...</w:t>
      </w:r>
      <w:r w:rsidR="00B63C5A" w:rsidRPr="00B63C5A">
        <w:t>; calculei ou calculamos</w:t>
      </w:r>
      <w:r w:rsidR="001A7886">
        <w:t>...</w:t>
      </w:r>
      <w:r w:rsidR="00B63C5A" w:rsidRPr="00B63C5A">
        <w:t>; obtive ou obtivemos...)</w:t>
      </w:r>
      <w:r w:rsidR="001C3E04">
        <w:t>. N</w:t>
      </w:r>
      <w:r w:rsidR="001A7886">
        <w:t>estes casos</w:t>
      </w:r>
      <w:r w:rsidR="001C3E04">
        <w:t>,</w:t>
      </w:r>
      <w:r w:rsidR="001A7886">
        <w:t xml:space="preserve"> deve-se utilizar da impessoalidade </w:t>
      </w:r>
      <w:r w:rsidR="00D666BB">
        <w:t>por meio</w:t>
      </w:r>
      <w:r w:rsidR="001A7886">
        <w:t xml:space="preserve"> do uso da terceira pessoa (</w:t>
      </w:r>
      <w:r w:rsidR="00713B9E" w:rsidRPr="00B63C5A">
        <w:t>fez-se...; calcul</w:t>
      </w:r>
      <w:r w:rsidR="001A7886">
        <w:t>ou</w:t>
      </w:r>
      <w:r w:rsidR="00713B9E" w:rsidRPr="00B63C5A">
        <w:t xml:space="preserve">-se...; </w:t>
      </w:r>
      <w:r w:rsidR="001A7886">
        <w:t xml:space="preserve">foram obtidos...; </w:t>
      </w:r>
      <w:r w:rsidR="00713B9E" w:rsidRPr="00B63C5A">
        <w:t>considerem-se as seguintes equações...</w:t>
      </w:r>
      <w:r w:rsidR="001C3E04">
        <w:t>, etc.</w:t>
      </w:r>
      <w:r w:rsidR="00713B9E" w:rsidRPr="00B63C5A">
        <w:t>)</w:t>
      </w:r>
      <w:r w:rsidR="001A7886">
        <w:t>.</w:t>
      </w:r>
      <w:r w:rsidR="00D94763" w:rsidRPr="00B63C5A">
        <w:t xml:space="preserve"> </w:t>
      </w:r>
    </w:p>
    <w:p w14:paraId="10FEE1EE" w14:textId="77777777" w:rsidR="00025BB7" w:rsidRDefault="00025BB7">
      <w:pPr>
        <w:pStyle w:val="Corpodetexto"/>
      </w:pPr>
    </w:p>
    <w:p w14:paraId="1D2E13E5" w14:textId="77777777" w:rsidR="00713B9E" w:rsidRDefault="00713B9E">
      <w:pPr>
        <w:pStyle w:val="Ttulo2"/>
      </w:pPr>
      <w:bookmarkStart w:id="105" w:name="_Toc335309202"/>
      <w:bookmarkStart w:id="106" w:name="_Toc26665274"/>
      <w:r>
        <w:t>Conclus</w:t>
      </w:r>
      <w:r w:rsidR="001C3E04">
        <w:t>ão</w:t>
      </w:r>
      <w:bookmarkEnd w:id="105"/>
      <w:bookmarkEnd w:id="106"/>
    </w:p>
    <w:p w14:paraId="0BBE0705" w14:textId="77777777" w:rsidR="0076010F" w:rsidRDefault="00713B9E">
      <w:r>
        <w:t>N</w:t>
      </w:r>
      <w:r w:rsidR="001C3E04">
        <w:t xml:space="preserve">este capítulo, </w:t>
      </w:r>
      <w:r>
        <w:t>foi apresentad</w:t>
      </w:r>
      <w:r w:rsidR="00083E48">
        <w:t>a</w:t>
      </w:r>
      <w:r>
        <w:t xml:space="preserve"> </w:t>
      </w:r>
      <w:r w:rsidR="00083E48">
        <w:t xml:space="preserve">uma breve explicação </w:t>
      </w:r>
      <w:r w:rsidR="001C3E04">
        <w:t xml:space="preserve">sobre a formatação do trabalho e o uso dos estilos definidos neste modelo de documento. Ao final, foram discutidos temas relacionados ao conteúdo e à forma de linguagem que devem ser utilizados </w:t>
      </w:r>
      <w:r w:rsidR="0076010F">
        <w:t>ao longo do texto do trabalho.</w:t>
      </w:r>
    </w:p>
    <w:p w14:paraId="14200198" w14:textId="77777777" w:rsidR="00587A85" w:rsidRDefault="00587A85"/>
    <w:p w14:paraId="2AE9CF3B" w14:textId="77777777" w:rsidR="00713B9E" w:rsidRDefault="00713B9E"/>
    <w:p w14:paraId="66BFC7F3" w14:textId="77777777" w:rsidR="00713B9E" w:rsidRDefault="00713B9E" w:rsidP="0076010F">
      <w:pPr>
        <w:pStyle w:val="Ttulo1"/>
      </w:pPr>
      <w:r>
        <w:br w:type="page"/>
      </w:r>
      <w:bookmarkStart w:id="107" w:name="_Toc523891311"/>
      <w:bookmarkStart w:id="108" w:name="_Toc523964453"/>
      <w:bookmarkStart w:id="109" w:name="_Toc335309203"/>
      <w:bookmarkStart w:id="110" w:name="_Toc26665275"/>
      <w:r>
        <w:lastRenderedPageBreak/>
        <w:t>figuras</w:t>
      </w:r>
      <w:bookmarkEnd w:id="107"/>
      <w:bookmarkEnd w:id="108"/>
      <w:bookmarkEnd w:id="109"/>
      <w:bookmarkEnd w:id="110"/>
    </w:p>
    <w:p w14:paraId="666693FC" w14:textId="77777777" w:rsidR="00713B9E" w:rsidRDefault="00EE146B" w:rsidP="00E97582">
      <w:pPr>
        <w:pStyle w:val="Ttulo2"/>
        <w:tabs>
          <w:tab w:val="left" w:pos="567"/>
        </w:tabs>
      </w:pPr>
      <w:bookmarkStart w:id="111" w:name="_Toc335309204"/>
      <w:bookmarkStart w:id="112" w:name="_Toc26665276"/>
      <w:r>
        <w:t xml:space="preserve">Uso e </w:t>
      </w:r>
      <w:r w:rsidR="00025BB7">
        <w:t>C</w:t>
      </w:r>
      <w:r>
        <w:t xml:space="preserve">itação de </w:t>
      </w:r>
      <w:r w:rsidR="00025BB7">
        <w:t>F</w:t>
      </w:r>
      <w:r>
        <w:t>iguras</w:t>
      </w:r>
      <w:bookmarkEnd w:id="111"/>
      <w:bookmarkEnd w:id="112"/>
    </w:p>
    <w:p w14:paraId="08481B2B" w14:textId="77777777" w:rsidR="00034C12" w:rsidRDefault="008D322F">
      <w:r>
        <w:t xml:space="preserve">O uso de figuras e ilustrações é muito comum em um trabalho acadêmico a fim de explicar ou complementar visualmente o texto. </w:t>
      </w:r>
      <w:r w:rsidR="004841CA">
        <w:t>Um erro comum entre os alunos</w:t>
      </w:r>
      <w:r w:rsidR="0022056D">
        <w:t>/</w:t>
      </w:r>
      <w:r>
        <w:t xml:space="preserve">autores é não fazer comentário algum sobre a figura no texto que a precede ou sucede. Ora, se a função da figura é explicar ou complementar visualmente o texto, conclui-se que </w:t>
      </w:r>
      <w:r w:rsidR="004841CA">
        <w:t xml:space="preserve">sempre deve haver uma </w:t>
      </w:r>
      <w:r w:rsidR="004841CA" w:rsidRPr="001D2D4D">
        <w:rPr>
          <w:i/>
        </w:rPr>
        <w:t>ligação</w:t>
      </w:r>
      <w:r w:rsidR="004841CA">
        <w:t xml:space="preserve"> entre texto e figura. D</w:t>
      </w:r>
      <w:r>
        <w:t>esta forma, torna-se obrigat</w:t>
      </w:r>
      <w:r w:rsidR="001D2D4D">
        <w:t xml:space="preserve">ória a inclusão de </w:t>
      </w:r>
      <w:r>
        <w:t xml:space="preserve">um comentário sobre </w:t>
      </w:r>
      <w:r w:rsidR="001D2D4D">
        <w:t>a figura no</w:t>
      </w:r>
      <w:r>
        <w:t xml:space="preserve"> texto.</w:t>
      </w:r>
      <w:r w:rsidR="00034C12">
        <w:t xml:space="preserve"> </w:t>
      </w:r>
      <w:r w:rsidR="00796B1D">
        <w:t>A NBR 14724:2011 reforça es</w:t>
      </w:r>
      <w:r w:rsidR="0022056D">
        <w:t>te fato quando diz em sua S</w:t>
      </w:r>
      <w:r w:rsidR="00796B1D">
        <w:t xml:space="preserve">eção 5.8: “A ilustração deve ser citada no texto e inserida o mais próximo possível do trecho a que se refere.” </w:t>
      </w:r>
      <w:r w:rsidR="0022056D">
        <w:t xml:space="preserve">Cabe ressaltar que a citação no texto sempre deve aparecer antes da figura. </w:t>
      </w:r>
      <w:r w:rsidR="00034C12">
        <w:t xml:space="preserve">O parágrafo </w:t>
      </w:r>
      <w:r w:rsidR="007D11BF">
        <w:t xml:space="preserve">a seguir </w:t>
      </w:r>
      <w:r w:rsidR="00796B1D">
        <w:t>apresenta um exemplo de como a citação da Figura deve ser feita.</w:t>
      </w:r>
    </w:p>
    <w:p w14:paraId="5146F452" w14:textId="77777777" w:rsidR="00034C12" w:rsidRDefault="00034C12"/>
    <w:p w14:paraId="2A17D45E" w14:textId="77777777" w:rsidR="008D322F" w:rsidRDefault="00034C12">
      <w:r>
        <w:t xml:space="preserve">A Figura 2 apresenta a foto de um robô móvel quadrúpede desenvolvido por professores e alunos do Curso de Engenharia Elétrica da UFES. Ele possui </w:t>
      </w:r>
      <w:r w:rsidR="007D11BF">
        <w:t>controladores que utilizam lógica nebulosa (</w:t>
      </w:r>
      <w:r w:rsidR="007D11BF">
        <w:rPr>
          <w:i/>
        </w:rPr>
        <w:t>fuzz</w:t>
      </w:r>
      <w:r w:rsidR="0022056D">
        <w:rPr>
          <w:i/>
        </w:rPr>
        <w:t>y</w:t>
      </w:r>
      <w:r w:rsidR="007D11BF">
        <w:t>) para a geração de reflexos que contribuem para a estabilidade e o equilíbrio do robô em ambientes irregulares.</w:t>
      </w:r>
    </w:p>
    <w:p w14:paraId="6F3AE72C" w14:textId="77777777" w:rsidR="00630392" w:rsidRDefault="00630392"/>
    <w:p w14:paraId="41C378B2" w14:textId="77777777" w:rsidR="00630392" w:rsidRDefault="00630392" w:rsidP="00025BB7">
      <w:pPr>
        <w:pStyle w:val="Legenda"/>
        <w:ind w:left="1980"/>
      </w:pPr>
      <w:bookmarkStart w:id="113" w:name="_Toc26665089"/>
      <w:r>
        <w:t xml:space="preserve">Figura </w:t>
      </w:r>
      <w:r w:rsidR="009A2D0E">
        <w:fldChar w:fldCharType="begin"/>
      </w:r>
      <w:r>
        <w:instrText xml:space="preserve"> SEQ Figura \* ARABIC </w:instrText>
      </w:r>
      <w:r w:rsidR="009A2D0E">
        <w:fldChar w:fldCharType="separate"/>
      </w:r>
      <w:r w:rsidR="00527F0B">
        <w:rPr>
          <w:noProof/>
        </w:rPr>
        <w:t>2</w:t>
      </w:r>
      <w:r w:rsidR="009A2D0E">
        <w:fldChar w:fldCharType="end"/>
      </w:r>
      <w:r w:rsidR="00C832BD">
        <w:t xml:space="preserve"> – </w:t>
      </w:r>
      <w:r>
        <w:t>Robô quadrúpede</w:t>
      </w:r>
      <w:bookmarkEnd w:id="113"/>
    </w:p>
    <w:p w14:paraId="02FA2C4B" w14:textId="77777777" w:rsidR="007D11BF" w:rsidRDefault="007D11BF" w:rsidP="00025BB7">
      <w:pPr>
        <w:pStyle w:val="Corpodetexto"/>
        <w:spacing w:line="240" w:lineRule="auto"/>
        <w:jc w:val="center"/>
      </w:pPr>
      <w:r>
        <w:rPr>
          <w:noProof/>
        </w:rPr>
        <w:drawing>
          <wp:inline distT="0" distB="0" distL="0" distR="0" wp14:anchorId="1348E0A9" wp14:editId="6DDF696A">
            <wp:extent cx="3205974" cy="255341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6026" cy="2553461"/>
                    </a:xfrm>
                    <a:prstGeom prst="rect">
                      <a:avLst/>
                    </a:prstGeom>
                    <a:noFill/>
                    <a:ln>
                      <a:noFill/>
                    </a:ln>
                  </pic:spPr>
                </pic:pic>
              </a:graphicData>
            </a:graphic>
          </wp:inline>
        </w:drawing>
      </w:r>
    </w:p>
    <w:p w14:paraId="5281F4BD" w14:textId="77777777" w:rsidR="007D11BF" w:rsidRPr="00FE0F3F" w:rsidRDefault="007D11BF" w:rsidP="008122A4">
      <w:pPr>
        <w:spacing w:before="120" w:line="240" w:lineRule="auto"/>
        <w:ind w:left="1987"/>
        <w:rPr>
          <w:sz w:val="18"/>
          <w:szCs w:val="18"/>
        </w:rPr>
      </w:pPr>
      <w:r w:rsidRPr="00FE0F3F">
        <w:rPr>
          <w:sz w:val="18"/>
          <w:szCs w:val="18"/>
        </w:rPr>
        <w:t>Fonte:</w:t>
      </w:r>
      <w:r w:rsidR="00630392" w:rsidRPr="00FE0F3F">
        <w:rPr>
          <w:sz w:val="18"/>
          <w:szCs w:val="18"/>
        </w:rPr>
        <w:t xml:space="preserve"> </w:t>
      </w:r>
      <w:r w:rsidR="00602E56" w:rsidRPr="00FE0F3F">
        <w:rPr>
          <w:sz w:val="18"/>
          <w:szCs w:val="18"/>
        </w:rPr>
        <w:t>Lima</w:t>
      </w:r>
      <w:r w:rsidR="00025BB7">
        <w:rPr>
          <w:sz w:val="18"/>
          <w:szCs w:val="18"/>
        </w:rPr>
        <w:t>,</w:t>
      </w:r>
      <w:r w:rsidR="00602E56" w:rsidRPr="00FE0F3F">
        <w:rPr>
          <w:sz w:val="18"/>
          <w:szCs w:val="18"/>
        </w:rPr>
        <w:t xml:space="preserve"> Amaral e </w:t>
      </w:r>
      <w:r w:rsidR="009139F9" w:rsidRPr="00FE0F3F">
        <w:rPr>
          <w:sz w:val="18"/>
          <w:szCs w:val="18"/>
        </w:rPr>
        <w:t>Bento F</w:t>
      </w:r>
      <w:r w:rsidR="00602E56" w:rsidRPr="00FE0F3F">
        <w:rPr>
          <w:sz w:val="18"/>
          <w:szCs w:val="18"/>
        </w:rPr>
        <w:t>ilho (2008).</w:t>
      </w:r>
    </w:p>
    <w:p w14:paraId="5E96D90B" w14:textId="77777777" w:rsidR="007D11BF" w:rsidRDefault="007D11BF"/>
    <w:p w14:paraId="5C11586E" w14:textId="77777777" w:rsidR="0022056D" w:rsidRDefault="00B26D13">
      <w:pPr>
        <w:pStyle w:val="Corpodetexto"/>
      </w:pPr>
      <w:r>
        <w:t xml:space="preserve">Ao se fazer referência a uma figura, deve-se evitar o uso de palavras como: abaixo, acima, ao lado. A formatação final do trabalho pode fazer com que a figura, que antes estaria na mesma </w:t>
      </w:r>
      <w:r>
        <w:lastRenderedPageBreak/>
        <w:t xml:space="preserve">página (acima, abaixo ou ao lado) do texto que a ela faz referência, seja posicionada em outra página ou em lugar diferente do anteriormente previsto, fazendo com que o leitor fique confuso quanto à </w:t>
      </w:r>
      <w:r w:rsidR="00861562">
        <w:t xml:space="preserve">localização </w:t>
      </w:r>
      <w:r>
        <w:t>da figura. Para evitar es</w:t>
      </w:r>
      <w:r w:rsidR="00861562">
        <w:t>s</w:t>
      </w:r>
      <w:r>
        <w:t>e tipo de problema, prefira o uso de palavras como: a seguir ou ante</w:t>
      </w:r>
      <w:r w:rsidR="00D65581">
        <w:t>riormente ao fazer referências à figura no texto; ou então utilize o próprio sistema de numeração para fazê-lo</w:t>
      </w:r>
      <w:r w:rsidR="0022056D">
        <w:t>. Por exemplo:</w:t>
      </w:r>
    </w:p>
    <w:p w14:paraId="207A6135" w14:textId="77777777" w:rsidR="0022056D" w:rsidRDefault="0022056D" w:rsidP="0022056D">
      <w:pPr>
        <w:pStyle w:val="Corpodetexto"/>
        <w:ind w:left="706"/>
      </w:pPr>
      <w:r>
        <w:t xml:space="preserve">“A figura a seguir apresenta a foto de um robô móvel </w:t>
      </w:r>
      <w:proofErr w:type="gramStart"/>
      <w:r>
        <w:t>[...]”  ou</w:t>
      </w:r>
      <w:proofErr w:type="gramEnd"/>
    </w:p>
    <w:p w14:paraId="11F001A7" w14:textId="77777777" w:rsidR="006D4C16" w:rsidRDefault="0022056D" w:rsidP="0022056D">
      <w:pPr>
        <w:pStyle w:val="Corpodetexto"/>
        <w:ind w:left="706"/>
      </w:pPr>
      <w:r>
        <w:t>“A Figura 2 apresenta a foto de um robô móvel [...]”</w:t>
      </w:r>
      <w:r w:rsidR="00D65581">
        <w:t>.</w:t>
      </w:r>
      <w:r w:rsidR="006D4C16">
        <w:t xml:space="preserve"> </w:t>
      </w:r>
    </w:p>
    <w:p w14:paraId="3F7C1D83" w14:textId="77777777" w:rsidR="006D4C16" w:rsidRDefault="006D4C16">
      <w:pPr>
        <w:pStyle w:val="Corpodetexto"/>
      </w:pPr>
    </w:p>
    <w:p w14:paraId="17850D20" w14:textId="77777777" w:rsidR="00B26D13" w:rsidRDefault="00B26D13">
      <w:pPr>
        <w:pStyle w:val="Corpodetexto"/>
      </w:pPr>
      <w:r>
        <w:t>Es</w:t>
      </w:r>
      <w:r w:rsidR="00861562">
        <w:t>s</w:t>
      </w:r>
      <w:r>
        <w:t xml:space="preserve">e conselho também é válido para outros tipos de ilustrações (gráficos, esquemas, etc.), bem como para referências a </w:t>
      </w:r>
      <w:r w:rsidR="006D4C16">
        <w:t xml:space="preserve">seções, tabelas, </w:t>
      </w:r>
      <w:r>
        <w:t>quad</w:t>
      </w:r>
      <w:r w:rsidR="00861562">
        <w:t>r</w:t>
      </w:r>
      <w:r>
        <w:t>os</w:t>
      </w:r>
      <w:r w:rsidR="00C55778">
        <w:t xml:space="preserve">, gráficos </w:t>
      </w:r>
      <w:r w:rsidR="006D4C16">
        <w:t>e equações do trabalho</w:t>
      </w:r>
      <w:r>
        <w:t>.</w:t>
      </w:r>
    </w:p>
    <w:p w14:paraId="665532A1" w14:textId="77777777" w:rsidR="00025BB7" w:rsidRDefault="00025BB7">
      <w:pPr>
        <w:pStyle w:val="Corpodetexto"/>
      </w:pPr>
    </w:p>
    <w:p w14:paraId="6D84388E" w14:textId="77777777" w:rsidR="00713B9E" w:rsidRDefault="0079419C">
      <w:pPr>
        <w:pStyle w:val="Ttulo2"/>
      </w:pPr>
      <w:bookmarkStart w:id="114" w:name="_Toc335309205"/>
      <w:bookmarkStart w:id="115" w:name="_Toc26665277"/>
      <w:r>
        <w:t>Legendas e Fonte</w:t>
      </w:r>
      <w:bookmarkEnd w:id="114"/>
      <w:bookmarkEnd w:id="115"/>
    </w:p>
    <w:p w14:paraId="047A9946" w14:textId="77777777" w:rsidR="00047514" w:rsidRDefault="00047514" w:rsidP="00047514">
      <w:r w:rsidRPr="00047514">
        <w:t>Como já deve ter sido observado, as legendas das Figuras 1 e 2, foram apresentadas na parte superior da figura e não na parte inferior, como é costume</w:t>
      </w:r>
      <w:r w:rsidR="0079419C">
        <w:t xml:space="preserve"> se observar </w:t>
      </w:r>
      <w:r w:rsidRPr="00047514">
        <w:t>em livros, revistas e outros tipos de publicações. Es</w:t>
      </w:r>
      <w:r w:rsidR="00C55778">
        <w:t>s</w:t>
      </w:r>
      <w:r w:rsidRPr="00047514">
        <w:t>a é a forma correta de identificação de ilustrações em trabalhos acadêmicos de acordo com a atual norma:</w:t>
      </w:r>
    </w:p>
    <w:p w14:paraId="6E56C54E" w14:textId="77777777" w:rsidR="00047514" w:rsidRPr="00B4331E" w:rsidRDefault="00047514" w:rsidP="00D666BB">
      <w:pPr>
        <w:pStyle w:val="Citao"/>
      </w:pPr>
      <w:r w:rsidRPr="00B4331E">
        <w:t>Qualquer que seja o tipo de ilustração, sua identificação aparece na parte superior, precedida da palavra designativa (desenho, esquema, fluxograma, [...] figura, imagem, entre outros), seguida de seu número de ordem de ocorrência no texto, em algarismos arábicos, travessão e do respectivo título</w:t>
      </w:r>
      <w:r w:rsidR="0079419C" w:rsidRPr="00B4331E">
        <w:t xml:space="preserve"> (ABNT, 2011, p. 11).</w:t>
      </w:r>
    </w:p>
    <w:p w14:paraId="11DC27FE" w14:textId="77777777" w:rsidR="0079419C" w:rsidRDefault="0079419C" w:rsidP="00047514"/>
    <w:p w14:paraId="45F6E90E" w14:textId="77777777" w:rsidR="00BA5A70" w:rsidRPr="00E040B3" w:rsidRDefault="005122FB" w:rsidP="005122FB">
      <w:pPr>
        <w:pStyle w:val="Corpodetexto"/>
      </w:pPr>
      <w:r>
        <w:t xml:space="preserve">Para </w:t>
      </w:r>
      <w:r w:rsidR="0079419C">
        <w:t>utilizar a formatação e a numeração automática de legendas</w:t>
      </w:r>
      <w:r>
        <w:t xml:space="preserve"> disponível neste modelo</w:t>
      </w:r>
      <w:r w:rsidR="0079419C">
        <w:t>, o procedimento é bastante simples:</w:t>
      </w:r>
      <w:r>
        <w:t xml:space="preserve"> </w:t>
      </w:r>
      <w:r w:rsidR="00BA5A70">
        <w:t xml:space="preserve">na </w:t>
      </w:r>
      <w:r w:rsidR="000B3E4E">
        <w:t>aba</w:t>
      </w:r>
      <w:r w:rsidR="00BA5A70">
        <w:t xml:space="preserve"> </w:t>
      </w:r>
      <w:r w:rsidR="00BA5A70" w:rsidRPr="00E040B3">
        <w:rPr>
          <w:i/>
        </w:rPr>
        <w:t>Referências</w:t>
      </w:r>
      <w:r w:rsidR="00BA5A70">
        <w:t>, selecione</w:t>
      </w:r>
      <w:r w:rsidR="000B3E4E">
        <w:t xml:space="preserve"> o botão </w:t>
      </w:r>
      <w:r w:rsidR="00BA5A70" w:rsidRPr="00E040B3">
        <w:rPr>
          <w:i/>
        </w:rPr>
        <w:t>Inserir Legenda</w:t>
      </w:r>
      <w:r w:rsidR="00230704" w:rsidRPr="00E040B3">
        <w:t xml:space="preserve">, conforme mostrado na Figura 3. </w:t>
      </w:r>
      <w:r w:rsidR="00BA5A70" w:rsidRPr="00E040B3">
        <w:t>Aparecerá uma caixa de texto</w:t>
      </w:r>
      <w:r w:rsidR="00230704" w:rsidRPr="00E040B3">
        <w:t xml:space="preserve"> </w:t>
      </w:r>
      <w:r w:rsidR="00BA5A70" w:rsidRPr="00E040B3">
        <w:t xml:space="preserve">onde deve ser indicado o tipo da legenda no campo </w:t>
      </w:r>
      <w:r w:rsidRPr="00E040B3">
        <w:rPr>
          <w:i/>
        </w:rPr>
        <w:t xml:space="preserve">Rótulo </w:t>
      </w:r>
      <w:r w:rsidR="00BA5A70" w:rsidRPr="00E040B3">
        <w:t>(</w:t>
      </w:r>
      <w:r w:rsidRPr="00E040B3">
        <w:t xml:space="preserve">Equação, </w:t>
      </w:r>
      <w:r w:rsidR="00BA5A70" w:rsidRPr="00E040B3">
        <w:t xml:space="preserve">Figura, </w:t>
      </w:r>
      <w:r w:rsidRPr="00E040B3">
        <w:t>Quadro ou T</w:t>
      </w:r>
      <w:r w:rsidR="00BA5A70" w:rsidRPr="00E040B3">
        <w:t>abela)</w:t>
      </w:r>
      <w:r w:rsidR="00230704" w:rsidRPr="00E040B3">
        <w:t>, conforme apresentado na Figura 4.</w:t>
      </w:r>
      <w:r w:rsidR="00BA5A70" w:rsidRPr="00E040B3">
        <w:t xml:space="preserve"> Depois</w:t>
      </w:r>
      <w:r w:rsidRPr="00E040B3">
        <w:t>,</w:t>
      </w:r>
      <w:r w:rsidR="00BA5A70" w:rsidRPr="00E040B3">
        <w:t xml:space="preserve"> selecione OK.</w:t>
      </w:r>
    </w:p>
    <w:p w14:paraId="2C579741" w14:textId="77777777" w:rsidR="00230704" w:rsidRDefault="00230704" w:rsidP="005122FB">
      <w:pPr>
        <w:pStyle w:val="Corpodetexto"/>
      </w:pPr>
    </w:p>
    <w:p w14:paraId="375251EF" w14:textId="77777777" w:rsidR="00230704" w:rsidRDefault="00230704" w:rsidP="00025BB7">
      <w:pPr>
        <w:pStyle w:val="Legenda"/>
        <w:ind w:left="0"/>
      </w:pPr>
      <w:bookmarkStart w:id="116" w:name="_Toc26665090"/>
      <w:r>
        <w:t xml:space="preserve">Figura </w:t>
      </w:r>
      <w:r w:rsidR="000253A4">
        <w:fldChar w:fldCharType="begin"/>
      </w:r>
      <w:r w:rsidR="000253A4">
        <w:instrText xml:space="preserve"> SEQ Figura \* ARABIC </w:instrText>
      </w:r>
      <w:r w:rsidR="000253A4">
        <w:fldChar w:fldCharType="separate"/>
      </w:r>
      <w:r w:rsidR="00527F0B">
        <w:rPr>
          <w:noProof/>
        </w:rPr>
        <w:t>3</w:t>
      </w:r>
      <w:r w:rsidR="000253A4">
        <w:rPr>
          <w:noProof/>
        </w:rPr>
        <w:fldChar w:fldCharType="end"/>
      </w:r>
      <w:r>
        <w:t xml:space="preserve"> – Criação de Legenda e Índice no Microsoft Word 2007 ou 2010</w:t>
      </w:r>
      <w:bookmarkEnd w:id="116"/>
    </w:p>
    <w:p w14:paraId="6C1E15F0" w14:textId="77777777" w:rsidR="00230704" w:rsidRDefault="00230704" w:rsidP="00025BB7">
      <w:pPr>
        <w:pStyle w:val="Corpodetexto"/>
        <w:spacing w:line="240" w:lineRule="auto"/>
      </w:pPr>
      <w:r>
        <w:rPr>
          <w:noProof/>
        </w:rPr>
        <mc:AlternateContent>
          <mc:Choice Requires="wps">
            <w:drawing>
              <wp:anchor distT="0" distB="0" distL="114300" distR="114300" simplePos="0" relativeHeight="251663360" behindDoc="0" locked="0" layoutInCell="1" allowOverlap="1" wp14:anchorId="2EDC064A" wp14:editId="49EA053F">
                <wp:simplePos x="0" y="0"/>
                <wp:positionH relativeFrom="column">
                  <wp:posOffset>4473575</wp:posOffset>
                </wp:positionH>
                <wp:positionV relativeFrom="paragraph">
                  <wp:posOffset>171079</wp:posOffset>
                </wp:positionV>
                <wp:extent cx="776377" cy="284671"/>
                <wp:effectExtent l="0" t="0" r="24130" b="20320"/>
                <wp:wrapNone/>
                <wp:docPr id="10" name="Elipse 10"/>
                <wp:cNvGraphicFramePr/>
                <a:graphic xmlns:a="http://schemas.openxmlformats.org/drawingml/2006/main">
                  <a:graphicData uri="http://schemas.microsoft.com/office/word/2010/wordprocessingShape">
                    <wps:wsp>
                      <wps:cNvSpPr/>
                      <wps:spPr>
                        <a:xfrm>
                          <a:off x="0" y="0"/>
                          <a:ext cx="776377" cy="284671"/>
                        </a:xfrm>
                        <a:prstGeom prst="ellipse">
                          <a:avLst/>
                        </a:prstGeom>
                        <a:no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4135E" id="Elipse 10" o:spid="_x0000_s1026" style="position:absolute;margin-left:352.25pt;margin-top:13.45pt;width:61.15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" filled="f" strokecolor="#1f497d [3215]" strokeweight="2pt"/>
            </w:pict>
          </mc:Fallback>
        </mc:AlternateContent>
      </w:r>
      <w:r>
        <w:rPr>
          <w:noProof/>
        </w:rPr>
        <mc:AlternateContent>
          <mc:Choice Requires="wps">
            <w:drawing>
              <wp:anchor distT="0" distB="0" distL="114300" distR="114300" simplePos="0" relativeHeight="251661312" behindDoc="0" locked="0" layoutInCell="1" allowOverlap="1" wp14:anchorId="31D81CDA" wp14:editId="4AD79E4D">
                <wp:simplePos x="0" y="0"/>
                <wp:positionH relativeFrom="column">
                  <wp:posOffset>2421255</wp:posOffset>
                </wp:positionH>
                <wp:positionV relativeFrom="paragraph">
                  <wp:posOffset>195844</wp:posOffset>
                </wp:positionV>
                <wp:extent cx="534838" cy="672860"/>
                <wp:effectExtent l="0" t="0" r="17780" b="13335"/>
                <wp:wrapNone/>
                <wp:docPr id="9" name="Elipse 9"/>
                <wp:cNvGraphicFramePr/>
                <a:graphic xmlns:a="http://schemas.openxmlformats.org/drawingml/2006/main">
                  <a:graphicData uri="http://schemas.microsoft.com/office/word/2010/wordprocessingShape">
                    <wps:wsp>
                      <wps:cNvSpPr/>
                      <wps:spPr>
                        <a:xfrm>
                          <a:off x="0" y="0"/>
                          <a:ext cx="534838" cy="672860"/>
                        </a:xfrm>
                        <a:prstGeom prst="ellipse">
                          <a:avLst/>
                        </a:prstGeom>
                        <a:noFill/>
                        <a:ln>
                          <a:solidFill>
                            <a:schemeClr val="accent5">
                              <a:lumMod val="75000"/>
                            </a:schemeClr>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2ACF" id="Elipse 9" o:spid="_x0000_s1026" style="position:absolute;margin-left:190.65pt;margin-top:15.4pt;width:42.1pt;height: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" filled="f" strokecolor="#31849b [2408]" strokeweight="2pt"/>
            </w:pict>
          </mc:Fallback>
        </mc:AlternateContent>
      </w:r>
      <w:r>
        <w:rPr>
          <w:noProof/>
        </w:rPr>
        <mc:AlternateContent>
          <mc:Choice Requires="wps">
            <w:drawing>
              <wp:anchor distT="0" distB="0" distL="114300" distR="114300" simplePos="0" relativeHeight="251659264" behindDoc="0" locked="0" layoutInCell="1" allowOverlap="1" wp14:anchorId="4CE0D846" wp14:editId="68D5C946">
                <wp:simplePos x="0" y="0"/>
                <wp:positionH relativeFrom="column">
                  <wp:posOffset>67178</wp:posOffset>
                </wp:positionH>
                <wp:positionV relativeFrom="paragraph">
                  <wp:posOffset>42425</wp:posOffset>
                </wp:positionV>
                <wp:extent cx="664234" cy="207034"/>
                <wp:effectExtent l="0" t="0" r="21590" b="21590"/>
                <wp:wrapNone/>
                <wp:docPr id="8" name="Elipse 8"/>
                <wp:cNvGraphicFramePr/>
                <a:graphic xmlns:a="http://schemas.openxmlformats.org/drawingml/2006/main">
                  <a:graphicData uri="http://schemas.microsoft.com/office/word/2010/wordprocessingShape">
                    <wps:wsp>
                      <wps:cNvSpPr/>
                      <wps:spPr>
                        <a:xfrm>
                          <a:off x="0" y="0"/>
                          <a:ext cx="664234" cy="207034"/>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3EACA" id="Elipse 8" o:spid="_x0000_s1026" style="position:absolute;margin-left:5.3pt;margin-top:3.35pt;width:52.3pt;height:1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" filled="f" strokecolor="#c0504d [3205]" strokeweight="2pt"/>
            </w:pict>
          </mc:Fallback>
        </mc:AlternateContent>
      </w:r>
      <w:r>
        <w:rPr>
          <w:noProof/>
        </w:rPr>
        <w:drawing>
          <wp:inline distT="0" distB="0" distL="0" distR="0" wp14:anchorId="6C976615" wp14:editId="073423CD">
            <wp:extent cx="5753735" cy="9144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914400"/>
                    </a:xfrm>
                    <a:prstGeom prst="rect">
                      <a:avLst/>
                    </a:prstGeom>
                    <a:noFill/>
                    <a:ln>
                      <a:noFill/>
                    </a:ln>
                  </pic:spPr>
                </pic:pic>
              </a:graphicData>
            </a:graphic>
          </wp:inline>
        </w:drawing>
      </w:r>
    </w:p>
    <w:p w14:paraId="593C8967" w14:textId="77777777" w:rsidR="00A23871" w:rsidRPr="00FE0F3F" w:rsidRDefault="00A23871" w:rsidP="00A23871">
      <w:pPr>
        <w:rPr>
          <w:sz w:val="18"/>
        </w:rPr>
      </w:pPr>
      <w:r w:rsidRPr="00FE0F3F">
        <w:rPr>
          <w:sz w:val="18"/>
        </w:rPr>
        <w:t>Fonte: Produção do próprio autor.</w:t>
      </w:r>
    </w:p>
    <w:p w14:paraId="02701FF2" w14:textId="77777777" w:rsidR="00527F0B" w:rsidRDefault="00527F0B">
      <w:pPr>
        <w:spacing w:line="240" w:lineRule="auto"/>
        <w:jc w:val="left"/>
        <w:rPr>
          <w:sz w:val="20"/>
        </w:rPr>
      </w:pPr>
      <w:r>
        <w:br w:type="page"/>
      </w:r>
    </w:p>
    <w:p w14:paraId="22862D21" w14:textId="77777777" w:rsidR="00230704" w:rsidRDefault="00D666BB" w:rsidP="00D666BB">
      <w:pPr>
        <w:pStyle w:val="Legenda"/>
        <w:ind w:left="630"/>
      </w:pPr>
      <w:bookmarkStart w:id="117" w:name="_Toc26665091"/>
      <w:r>
        <w:rPr>
          <w:noProof/>
        </w:rPr>
        <w:lastRenderedPageBreak/>
        <mc:AlternateContent>
          <mc:Choice Requires="wps">
            <w:drawing>
              <wp:anchor distT="0" distB="0" distL="114300" distR="114300" simplePos="0" relativeHeight="251671552" behindDoc="0" locked="0" layoutInCell="1" allowOverlap="1" wp14:anchorId="764E1FCC" wp14:editId="2E26DB62">
                <wp:simplePos x="0" y="0"/>
                <wp:positionH relativeFrom="column">
                  <wp:posOffset>3004185</wp:posOffset>
                </wp:positionH>
                <wp:positionV relativeFrom="paragraph">
                  <wp:posOffset>222885</wp:posOffset>
                </wp:positionV>
                <wp:extent cx="2320290" cy="1819910"/>
                <wp:effectExtent l="1123950" t="0" r="22860" b="27940"/>
                <wp:wrapNone/>
                <wp:docPr id="22" name="Texto Explicativo 1 22"/>
                <wp:cNvGraphicFramePr/>
                <a:graphic xmlns:a="http://schemas.openxmlformats.org/drawingml/2006/main">
                  <a:graphicData uri="http://schemas.microsoft.com/office/word/2010/wordprocessingShape">
                    <wps:wsp>
                      <wps:cNvSpPr/>
                      <wps:spPr>
                        <a:xfrm>
                          <a:off x="0" y="0"/>
                          <a:ext cx="2320290" cy="1819910"/>
                        </a:xfrm>
                        <a:prstGeom prst="borderCallout1">
                          <a:avLst>
                            <a:gd name="adj1" fmla="val 29335"/>
                            <a:gd name="adj2" fmla="val -354"/>
                            <a:gd name="adj3" fmla="val 37744"/>
                            <a:gd name="adj4" fmla="val -47689"/>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E1128" w14:textId="77777777" w:rsidR="00B043C6" w:rsidRDefault="00B043C6" w:rsidP="00E040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E1FC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1 22" o:spid="_x0000_s1026" type="#_x0000_t47" style="position:absolute;left:0;text-align:left;margin-left:236.55pt;margin-top:17.55pt;width:182.7pt;height:14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" adj="-10301,8153,-76,6336" filled="f" strokecolor="#c0504d [3205]" strokeweight="2pt">
                <v:textbox>
                  <w:txbxContent>
                    <w:p w14:paraId="201E1128" w14:textId="77777777" w:rsidR="00B043C6" w:rsidRDefault="00B043C6" w:rsidP="00E040B3">
                      <w:pPr>
                        <w:jc w:val="center"/>
                      </w:pPr>
                    </w:p>
                  </w:txbxContent>
                </v:textbox>
                <o:callout v:ext="edit" minusy="t"/>
              </v:shape>
            </w:pict>
          </mc:Fallback>
        </mc:AlternateContent>
      </w:r>
      <w:r w:rsidR="00230704">
        <w:t xml:space="preserve">Figura </w:t>
      </w:r>
      <w:r w:rsidR="000253A4">
        <w:fldChar w:fldCharType="begin"/>
      </w:r>
      <w:r w:rsidR="000253A4">
        <w:instrText xml:space="preserve"> SEQ Figura \* ARABIC </w:instrText>
      </w:r>
      <w:r w:rsidR="000253A4">
        <w:fldChar w:fldCharType="separate"/>
      </w:r>
      <w:r w:rsidR="00527F0B">
        <w:rPr>
          <w:noProof/>
        </w:rPr>
        <w:t>4</w:t>
      </w:r>
      <w:r w:rsidR="000253A4">
        <w:rPr>
          <w:noProof/>
        </w:rPr>
        <w:fldChar w:fldCharType="end"/>
      </w:r>
      <w:r w:rsidR="00230704">
        <w:t xml:space="preserve"> – Criação de Legenda</w:t>
      </w:r>
      <w:r w:rsidR="00E81253">
        <w:t xml:space="preserve"> de Figura no Microsoft </w:t>
      </w:r>
      <w:r w:rsidR="00230704">
        <w:t>Word 2007 ou 2010</w:t>
      </w:r>
      <w:bookmarkEnd w:id="117"/>
    </w:p>
    <w:p w14:paraId="107E16E5" w14:textId="77777777" w:rsidR="00047514" w:rsidRDefault="00D666BB" w:rsidP="00025BB7">
      <w:pPr>
        <w:pStyle w:val="Corpodetexto"/>
        <w:spacing w:line="240" w:lineRule="auto"/>
        <w:jc w:val="center"/>
      </w:pPr>
      <w:r>
        <w:rPr>
          <w:noProof/>
        </w:rPr>
        <mc:AlternateContent>
          <mc:Choice Requires="wps">
            <w:drawing>
              <wp:anchor distT="0" distB="0" distL="114300" distR="114300" simplePos="0" relativeHeight="251666432" behindDoc="0" locked="0" layoutInCell="1" allowOverlap="1" wp14:anchorId="23BB0543" wp14:editId="58C599D4">
                <wp:simplePos x="0" y="0"/>
                <wp:positionH relativeFrom="column">
                  <wp:posOffset>481965</wp:posOffset>
                </wp:positionH>
                <wp:positionV relativeFrom="paragraph">
                  <wp:posOffset>607695</wp:posOffset>
                </wp:positionV>
                <wp:extent cx="1475009" cy="309940"/>
                <wp:effectExtent l="0" t="0" r="11430" b="13970"/>
                <wp:wrapNone/>
                <wp:docPr id="18" name="Elipse 18"/>
                <wp:cNvGraphicFramePr/>
                <a:graphic xmlns:a="http://schemas.openxmlformats.org/drawingml/2006/main">
                  <a:graphicData uri="http://schemas.microsoft.com/office/word/2010/wordprocessingShape">
                    <wps:wsp>
                      <wps:cNvSpPr/>
                      <wps:spPr>
                        <a:xfrm>
                          <a:off x="0" y="0"/>
                          <a:ext cx="1475009" cy="309940"/>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87898" id="Elipse 18" o:spid="_x0000_s1026" style="position:absolute;margin-left:37.95pt;margin-top:47.85pt;width:116.15pt;height:2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" filled="f" strokecolor="#c0504d [3205]" strokeweight="2pt"/>
            </w:pict>
          </mc:Fallback>
        </mc:AlternateContent>
      </w:r>
      <w:r w:rsidR="00E81253">
        <w:rPr>
          <w:noProof/>
        </w:rPr>
        <w:t xml:space="preserve"> </w:t>
      </w:r>
      <w:r w:rsidR="00230704">
        <w:rPr>
          <w:noProof/>
        </w:rPr>
        <w:drawing>
          <wp:inline distT="0" distB="0" distL="0" distR="0" wp14:anchorId="2FAB4697" wp14:editId="58BFC9E6">
            <wp:extent cx="2296800" cy="1807200"/>
            <wp:effectExtent l="0" t="0" r="8255"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6800" cy="1807200"/>
                    </a:xfrm>
                    <a:prstGeom prst="rect">
                      <a:avLst/>
                    </a:prstGeom>
                    <a:noFill/>
                    <a:ln>
                      <a:noFill/>
                    </a:ln>
                  </pic:spPr>
                </pic:pic>
              </a:graphicData>
            </a:graphic>
          </wp:inline>
        </w:drawing>
      </w:r>
      <w:r w:rsidR="00E81253">
        <w:rPr>
          <w:noProof/>
        </w:rPr>
        <w:t xml:space="preserve">       </w:t>
      </w:r>
      <w:r w:rsidR="00230704">
        <w:rPr>
          <w:noProof/>
        </w:rPr>
        <w:drawing>
          <wp:inline distT="0" distB="0" distL="0" distR="0" wp14:anchorId="50B15B7D" wp14:editId="3F0FA992">
            <wp:extent cx="2318400" cy="1821600"/>
            <wp:effectExtent l="0" t="0" r="5715"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8400" cy="1821600"/>
                    </a:xfrm>
                    <a:prstGeom prst="rect">
                      <a:avLst/>
                    </a:prstGeom>
                    <a:noFill/>
                    <a:ln>
                      <a:noFill/>
                    </a:ln>
                  </pic:spPr>
                </pic:pic>
              </a:graphicData>
            </a:graphic>
          </wp:inline>
        </w:drawing>
      </w:r>
    </w:p>
    <w:p w14:paraId="504119BF" w14:textId="77777777" w:rsidR="00E81253" w:rsidRPr="00FE0F3F" w:rsidRDefault="00E81253" w:rsidP="00D666BB">
      <w:pPr>
        <w:spacing w:before="120"/>
        <w:ind w:left="720"/>
        <w:rPr>
          <w:sz w:val="18"/>
        </w:rPr>
      </w:pPr>
      <w:r w:rsidRPr="00FE0F3F">
        <w:rPr>
          <w:sz w:val="18"/>
        </w:rPr>
        <w:t xml:space="preserve">Fonte: </w:t>
      </w:r>
      <w:r w:rsidR="00A23871" w:rsidRPr="00FE0F3F">
        <w:rPr>
          <w:sz w:val="18"/>
        </w:rPr>
        <w:t>Produção do próprio autor</w:t>
      </w:r>
      <w:r w:rsidRPr="00FE0F3F">
        <w:rPr>
          <w:sz w:val="18"/>
        </w:rPr>
        <w:t>.</w:t>
      </w:r>
    </w:p>
    <w:p w14:paraId="6C8583F5" w14:textId="77777777" w:rsidR="00E81253" w:rsidRDefault="00E81253" w:rsidP="00230704">
      <w:pPr>
        <w:pStyle w:val="Corpodetexto"/>
        <w:jc w:val="center"/>
      </w:pPr>
    </w:p>
    <w:p w14:paraId="59244A75" w14:textId="77777777" w:rsidR="007669DD" w:rsidRDefault="007669DD" w:rsidP="007669DD">
      <w:pPr>
        <w:pStyle w:val="Corpodetexto"/>
      </w:pPr>
      <w:r>
        <w:t>Sempre que precisar atualizar a numeração da legenda, devido à inclusão ou exclusão de alguma figura, basta selecionar o número da figura e pressionar a tecla F9.</w:t>
      </w:r>
    </w:p>
    <w:p w14:paraId="60495F77" w14:textId="77777777" w:rsidR="007669DD" w:rsidRDefault="007669DD">
      <w:pPr>
        <w:pStyle w:val="Corpodetexto"/>
      </w:pPr>
    </w:p>
    <w:p w14:paraId="79E046D2" w14:textId="77777777" w:rsidR="00BA5A70" w:rsidRDefault="00BA5A70">
      <w:pPr>
        <w:pStyle w:val="Corpodetexto"/>
      </w:pPr>
      <w:r>
        <w:t xml:space="preserve">Caso prefira utilizar a numeração manual, basta aplicar o </w:t>
      </w:r>
      <w:proofErr w:type="gramStart"/>
      <w:r>
        <w:t xml:space="preserve">estilo </w:t>
      </w:r>
      <w:r>
        <w:rPr>
          <w:b/>
        </w:rPr>
        <w:t>Legenda</w:t>
      </w:r>
      <w:proofErr w:type="gramEnd"/>
      <w:r>
        <w:t xml:space="preserve"> ao texto contendo os dados de identificação da figura exigidos pela norma </w:t>
      </w:r>
      <w:r w:rsidR="005122FB">
        <w:t xml:space="preserve">e indicados no início desta seção </w:t>
      </w:r>
      <w:r>
        <w:t>(ABNT, 2011, p. 11).</w:t>
      </w:r>
    </w:p>
    <w:p w14:paraId="2C09EA64" w14:textId="77777777" w:rsidR="00BA5A70" w:rsidRDefault="00BA5A70">
      <w:pPr>
        <w:pStyle w:val="Corpodetexto"/>
      </w:pPr>
    </w:p>
    <w:p w14:paraId="1371BACC" w14:textId="77777777" w:rsidR="00BA5A70" w:rsidRDefault="00BA5A70">
      <w:pPr>
        <w:pStyle w:val="Corpodetexto"/>
      </w:pPr>
      <w:r>
        <w:t>Cabe ressaltar que o procedimento para inclusão de legendas de Tabelas e Quadros é o mesmo descrito anteriormente para o caso de Figuras.</w:t>
      </w:r>
    </w:p>
    <w:p w14:paraId="0D17EDFE" w14:textId="77777777" w:rsidR="00BA5A70" w:rsidRDefault="00BA5A70">
      <w:pPr>
        <w:pStyle w:val="Corpodetexto"/>
      </w:pPr>
    </w:p>
    <w:p w14:paraId="6A11E07E" w14:textId="77777777" w:rsidR="00B4331E" w:rsidRDefault="005122FB">
      <w:pPr>
        <w:pStyle w:val="Corpodetexto"/>
      </w:pPr>
      <w:r>
        <w:t>Outro ponto importante, que geralmente é esquecido pelos alunos/autores, é que a</w:t>
      </w:r>
      <w:r w:rsidR="00B4331E">
        <w:t xml:space="preserve"> </w:t>
      </w:r>
      <w:r>
        <w:br/>
      </w:r>
      <w:r w:rsidR="00B4331E">
        <w:t xml:space="preserve">NBR 14724:2011 </w:t>
      </w:r>
      <w:r w:rsidR="00B4331E" w:rsidRPr="00B4331E">
        <w:rPr>
          <w:b/>
        </w:rPr>
        <w:t>torna obrigatória a identificação da Fonte consultada na parte inferior da figura</w:t>
      </w:r>
      <w:r w:rsidR="00B4331E">
        <w:t xml:space="preserve">, mesmo que </w:t>
      </w:r>
      <w:r>
        <w:t xml:space="preserve">ela </w:t>
      </w:r>
      <w:r w:rsidR="00B4331E">
        <w:t xml:space="preserve">seja de autoria própria: </w:t>
      </w:r>
    </w:p>
    <w:p w14:paraId="4ADE3CF5" w14:textId="77777777" w:rsidR="00B4331E" w:rsidRDefault="00B4331E" w:rsidP="00D666BB">
      <w:pPr>
        <w:pStyle w:val="Citao"/>
      </w:pPr>
      <w:r>
        <w:t xml:space="preserve">[...] Após a ilustração, na parte inferior, indicar a fonte consultada (elemento obrigatório, mesmo que seja produção do próprio autor), legenda, notas e outras informações necessárias à sua compreensão (se houver) [...] </w:t>
      </w:r>
      <w:r>
        <w:br/>
        <w:t>(ABNT, 2011, p. 11).</w:t>
      </w:r>
    </w:p>
    <w:p w14:paraId="4AD54E28" w14:textId="77777777" w:rsidR="00B4331E" w:rsidRDefault="00B4331E" w:rsidP="00B4331E"/>
    <w:p w14:paraId="7424357C" w14:textId="77777777" w:rsidR="00B4331E" w:rsidRDefault="00B4331E" w:rsidP="00B4331E">
      <w:r>
        <w:t xml:space="preserve">A obrigatoriedade de indicação da Fonte Consultada também é válida para </w:t>
      </w:r>
      <w:r w:rsidR="005122FB">
        <w:t xml:space="preserve">as </w:t>
      </w:r>
      <w:r w:rsidR="0054637C">
        <w:t xml:space="preserve">Tabelas, </w:t>
      </w:r>
      <w:r>
        <w:t>Quadros</w:t>
      </w:r>
      <w:r w:rsidR="0054637C">
        <w:t xml:space="preserve"> e Gráficos</w:t>
      </w:r>
      <w:r>
        <w:t xml:space="preserve"> apresentados no trabalho.</w:t>
      </w:r>
    </w:p>
    <w:p w14:paraId="2C24D7E6" w14:textId="77777777" w:rsidR="006C729C" w:rsidRDefault="006C729C" w:rsidP="00B4331E"/>
    <w:p w14:paraId="1C7B6427" w14:textId="77777777" w:rsidR="00713B9E" w:rsidRDefault="00BA5A70" w:rsidP="00B4331E">
      <w:pPr>
        <w:pStyle w:val="Ttulo2"/>
      </w:pPr>
      <w:r>
        <w:t xml:space="preserve"> </w:t>
      </w:r>
      <w:bookmarkStart w:id="118" w:name="_Toc523891313"/>
      <w:bookmarkStart w:id="119" w:name="_Toc523964455"/>
      <w:bookmarkStart w:id="120" w:name="_Toc335309206"/>
      <w:bookmarkStart w:id="121" w:name="_Toc26665278"/>
      <w:r w:rsidR="00201762">
        <w:t>Criando a Lista de Figuras</w:t>
      </w:r>
      <w:bookmarkEnd w:id="118"/>
      <w:bookmarkEnd w:id="119"/>
      <w:bookmarkEnd w:id="120"/>
      <w:bookmarkEnd w:id="121"/>
    </w:p>
    <w:p w14:paraId="44BDFE97" w14:textId="77777777" w:rsidR="000B3E4E" w:rsidRDefault="00201762">
      <w:pPr>
        <w:pStyle w:val="Corpodetexto"/>
      </w:pPr>
      <w:r>
        <w:t>A Lista de Figuras também pode ser gerada automatica</w:t>
      </w:r>
      <w:r w:rsidR="000B3E4E">
        <w:t>mente, sem maiores complicações</w:t>
      </w:r>
      <w:r w:rsidR="00C55778">
        <w:t>, seguindo o procedimento descrito a seguir</w:t>
      </w:r>
      <w:r w:rsidR="000B3E4E">
        <w:t xml:space="preserve">: </w:t>
      </w:r>
    </w:p>
    <w:p w14:paraId="47DCB934" w14:textId="77777777" w:rsidR="000B3E4E" w:rsidRDefault="000B3E4E" w:rsidP="0081017A">
      <w:pPr>
        <w:pStyle w:val="Corpodetexto"/>
        <w:numPr>
          <w:ilvl w:val="0"/>
          <w:numId w:val="5"/>
        </w:numPr>
      </w:pPr>
      <w:r>
        <w:lastRenderedPageBreak/>
        <w:t>Primeiramente, posicione o cursor na página referente à Lista de Figura</w:t>
      </w:r>
      <w:r w:rsidR="00D666BB">
        <w:t>s</w:t>
      </w:r>
      <w:r>
        <w:t xml:space="preserve"> (no caso deste documento, página </w:t>
      </w:r>
      <w:r w:rsidR="00D666BB">
        <w:t>6</w:t>
      </w:r>
      <w:r>
        <w:t>);</w:t>
      </w:r>
    </w:p>
    <w:p w14:paraId="79B9CB44" w14:textId="77777777" w:rsidR="00435539" w:rsidRDefault="000B3E4E" w:rsidP="0081017A">
      <w:pPr>
        <w:pStyle w:val="Corpodetexto"/>
        <w:numPr>
          <w:ilvl w:val="0"/>
          <w:numId w:val="5"/>
        </w:numPr>
      </w:pPr>
      <w:r>
        <w:t xml:space="preserve">Na aba </w:t>
      </w:r>
      <w:r>
        <w:rPr>
          <w:i/>
        </w:rPr>
        <w:t>Referências</w:t>
      </w:r>
      <w:r>
        <w:t xml:space="preserve"> selecione o botão </w:t>
      </w:r>
      <w:r>
        <w:rPr>
          <w:i/>
        </w:rPr>
        <w:t>Inserir Índice de Ilustrações</w:t>
      </w:r>
      <w:r>
        <w:t xml:space="preserve">, conforme mostrado na Figura 3. </w:t>
      </w:r>
      <w:r w:rsidR="00435539">
        <w:t xml:space="preserve">Aparecerá uma caixa de texto onde deve ser selecionada a aba </w:t>
      </w:r>
      <w:r w:rsidR="00435539">
        <w:rPr>
          <w:i/>
        </w:rPr>
        <w:t xml:space="preserve">Índice de </w:t>
      </w:r>
      <w:r w:rsidR="00C832BD">
        <w:rPr>
          <w:i/>
        </w:rPr>
        <w:t>Ilustrações</w:t>
      </w:r>
      <w:r w:rsidR="00C832BD">
        <w:t xml:space="preserve"> e depois o tipo da legenda </w:t>
      </w:r>
      <w:r w:rsidR="00435539">
        <w:t xml:space="preserve">no campo </w:t>
      </w:r>
      <w:r w:rsidR="00435539">
        <w:rPr>
          <w:i/>
        </w:rPr>
        <w:t>Nome</w:t>
      </w:r>
      <w:r w:rsidR="00C832BD">
        <w:rPr>
          <w:i/>
        </w:rPr>
        <w:t xml:space="preserve"> da legenda</w:t>
      </w:r>
      <w:r w:rsidR="00435539">
        <w:t xml:space="preserve"> (</w:t>
      </w:r>
      <w:r w:rsidR="00C832BD">
        <w:t xml:space="preserve">Equação, </w:t>
      </w:r>
      <w:r w:rsidR="00435539">
        <w:t xml:space="preserve">Figura, </w:t>
      </w:r>
      <w:r w:rsidR="00C832BD">
        <w:t xml:space="preserve">Quadro ou </w:t>
      </w:r>
      <w:r w:rsidR="00435539">
        <w:t>Tabela)</w:t>
      </w:r>
      <w:r w:rsidR="00217095">
        <w:t>, como mostrado na Figura 5;</w:t>
      </w:r>
    </w:p>
    <w:p w14:paraId="67B7E590" w14:textId="77777777" w:rsidR="00217095" w:rsidRDefault="00217095" w:rsidP="0081017A">
      <w:pPr>
        <w:pStyle w:val="Corpodetexto"/>
        <w:numPr>
          <w:ilvl w:val="0"/>
          <w:numId w:val="5"/>
        </w:numPr>
      </w:pPr>
      <w:r>
        <w:t>Por fim, clique em</w:t>
      </w:r>
      <w:r>
        <w:rPr>
          <w:i/>
        </w:rPr>
        <w:t xml:space="preserve"> OK</w:t>
      </w:r>
      <w:r>
        <w:t xml:space="preserve"> que o índice será formatado e montado automaticamente.</w:t>
      </w:r>
    </w:p>
    <w:p w14:paraId="14EEBAE1" w14:textId="77777777" w:rsidR="00230704" w:rsidRDefault="00230704">
      <w:pPr>
        <w:pStyle w:val="Corpodetexto"/>
      </w:pPr>
    </w:p>
    <w:p w14:paraId="2583FCFE" w14:textId="77777777" w:rsidR="00C832BD" w:rsidRDefault="00C832BD" w:rsidP="00025BB7">
      <w:pPr>
        <w:pStyle w:val="Legenda"/>
        <w:ind w:left="0"/>
      </w:pPr>
      <w:bookmarkStart w:id="122" w:name="_Toc26665092"/>
      <w:r>
        <w:t xml:space="preserve">Figura </w:t>
      </w:r>
      <w:r w:rsidR="000253A4">
        <w:fldChar w:fldCharType="begin"/>
      </w:r>
      <w:r w:rsidR="000253A4">
        <w:instrText xml:space="preserve"> SEQ Figura \* ARABIC </w:instrText>
      </w:r>
      <w:r w:rsidR="000253A4">
        <w:fldChar w:fldCharType="separate"/>
      </w:r>
      <w:r w:rsidR="00527F0B">
        <w:rPr>
          <w:noProof/>
        </w:rPr>
        <w:t>5</w:t>
      </w:r>
      <w:r w:rsidR="000253A4">
        <w:rPr>
          <w:noProof/>
        </w:rPr>
        <w:fldChar w:fldCharType="end"/>
      </w:r>
      <w:r>
        <w:t xml:space="preserve"> – Criação de Índice de Figuras no Microsoft Word 2007 ou 2010</w:t>
      </w:r>
      <w:bookmarkEnd w:id="122"/>
    </w:p>
    <w:p w14:paraId="538D590A" w14:textId="77777777" w:rsidR="00C832BD" w:rsidRDefault="00D666BB" w:rsidP="00025BB7">
      <w:pPr>
        <w:pStyle w:val="Corpodetexto"/>
        <w:spacing w:line="240" w:lineRule="auto"/>
        <w:jc w:val="left"/>
      </w:pPr>
      <w:r>
        <w:rPr>
          <w:noProof/>
        </w:rPr>
        <mc:AlternateContent>
          <mc:Choice Requires="wps">
            <w:drawing>
              <wp:anchor distT="0" distB="0" distL="114300" distR="114300" simplePos="0" relativeHeight="251669504" behindDoc="0" locked="0" layoutInCell="1" allowOverlap="1" wp14:anchorId="56E913BD" wp14:editId="46A7215C">
                <wp:simplePos x="0" y="0"/>
                <wp:positionH relativeFrom="column">
                  <wp:posOffset>3084195</wp:posOffset>
                </wp:positionH>
                <wp:positionV relativeFrom="paragraph">
                  <wp:posOffset>755015</wp:posOffset>
                </wp:positionV>
                <wp:extent cx="2578735" cy="1724660"/>
                <wp:effectExtent l="1104900" t="0" r="12065" b="27940"/>
                <wp:wrapNone/>
                <wp:docPr id="21" name="Texto Explicativo 1 21"/>
                <wp:cNvGraphicFramePr/>
                <a:graphic xmlns:a="http://schemas.openxmlformats.org/drawingml/2006/main">
                  <a:graphicData uri="http://schemas.microsoft.com/office/word/2010/wordprocessingShape">
                    <wps:wsp>
                      <wps:cNvSpPr/>
                      <wps:spPr>
                        <a:xfrm>
                          <a:off x="0" y="0"/>
                          <a:ext cx="2578735" cy="1724660"/>
                        </a:xfrm>
                        <a:prstGeom prst="borderCallout1">
                          <a:avLst>
                            <a:gd name="adj1" fmla="val 20034"/>
                            <a:gd name="adj2" fmla="val 1451"/>
                            <a:gd name="adj3" fmla="val 99645"/>
                            <a:gd name="adj4" fmla="val -42408"/>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AEC93" w14:textId="77777777" w:rsidR="00B043C6" w:rsidRDefault="00B043C6" w:rsidP="00E040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913BD" id="Texto Explicativo 1 21" o:spid="_x0000_s1027" type="#_x0000_t47" style="position:absolute;margin-left:242.85pt;margin-top:59.45pt;width:203.05pt;height:135.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" adj="-9160,21523,313,4327" filled="f" strokecolor="#1f497d [3215]" strokeweight="2pt">
                <v:textbox>
                  <w:txbxContent>
                    <w:p w14:paraId="523AEC93" w14:textId="77777777" w:rsidR="00B043C6" w:rsidRDefault="00B043C6" w:rsidP="00E040B3">
                      <w:pPr>
                        <w:jc w:val="center"/>
                      </w:pPr>
                    </w:p>
                  </w:txbxContent>
                </v:textbox>
                <o:callout v:ext="edit" minusy="t"/>
              </v:shape>
            </w:pict>
          </mc:Fallback>
        </mc:AlternateContent>
      </w:r>
      <w:r w:rsidR="000D2355">
        <w:rPr>
          <w:noProof/>
        </w:rPr>
        <mc:AlternateContent>
          <mc:Choice Requires="wps">
            <w:drawing>
              <wp:anchor distT="0" distB="0" distL="114300" distR="114300" simplePos="0" relativeHeight="251681792" behindDoc="0" locked="0" layoutInCell="1" allowOverlap="1" wp14:anchorId="14B7AF40" wp14:editId="65CAE225">
                <wp:simplePos x="0" y="0"/>
                <wp:positionH relativeFrom="column">
                  <wp:posOffset>3794519</wp:posOffset>
                </wp:positionH>
                <wp:positionV relativeFrom="paragraph">
                  <wp:posOffset>1936974</wp:posOffset>
                </wp:positionV>
                <wp:extent cx="734060" cy="167738"/>
                <wp:effectExtent l="0" t="0" r="27940" b="22860"/>
                <wp:wrapNone/>
                <wp:docPr id="28" name="Elipse 28"/>
                <wp:cNvGraphicFramePr/>
                <a:graphic xmlns:a="http://schemas.openxmlformats.org/drawingml/2006/main">
                  <a:graphicData uri="http://schemas.microsoft.com/office/word/2010/wordprocessingShape">
                    <wps:wsp>
                      <wps:cNvSpPr/>
                      <wps:spPr>
                        <a:xfrm>
                          <a:off x="0" y="0"/>
                          <a:ext cx="734060" cy="167738"/>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72BDD" id="Elipse 28" o:spid="_x0000_s1026" style="position:absolute;margin-left:298.8pt;margin-top:152.5pt;width:57.8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" filled="f" strokecolor="#c0504d [3205]" strokeweight="2pt"/>
            </w:pict>
          </mc:Fallback>
        </mc:AlternateContent>
      </w:r>
      <w:r w:rsidR="00C832BD">
        <w:rPr>
          <w:noProof/>
        </w:rPr>
        <mc:AlternateContent>
          <mc:Choice Requires="wps">
            <w:drawing>
              <wp:anchor distT="0" distB="0" distL="114300" distR="114300" simplePos="0" relativeHeight="251668480" behindDoc="0" locked="0" layoutInCell="1" allowOverlap="1" wp14:anchorId="3352929D" wp14:editId="01CF5D77">
                <wp:simplePos x="0" y="0"/>
                <wp:positionH relativeFrom="column">
                  <wp:posOffset>-1833</wp:posOffset>
                </wp:positionH>
                <wp:positionV relativeFrom="paragraph">
                  <wp:posOffset>2364213</wp:posOffset>
                </wp:positionV>
                <wp:extent cx="2001328" cy="309880"/>
                <wp:effectExtent l="0" t="0" r="18415" b="13970"/>
                <wp:wrapNone/>
                <wp:docPr id="20" name="Elipse 20"/>
                <wp:cNvGraphicFramePr/>
                <a:graphic xmlns:a="http://schemas.openxmlformats.org/drawingml/2006/main">
                  <a:graphicData uri="http://schemas.microsoft.com/office/word/2010/wordprocessingShape">
                    <wps:wsp>
                      <wps:cNvSpPr/>
                      <wps:spPr>
                        <a:xfrm>
                          <a:off x="0" y="0"/>
                          <a:ext cx="2001328" cy="309880"/>
                        </a:xfrm>
                        <a:prstGeom prst="ellipse">
                          <a:avLst/>
                        </a:prstGeom>
                        <a:no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DDC85" id="Elipse 20" o:spid="_x0000_s1026" style="position:absolute;margin-left:-.15pt;margin-top:186.15pt;width:157.6pt;height:2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" filled="f" strokecolor="#1f497d [3215]" strokeweight="2pt"/>
            </w:pict>
          </mc:Fallback>
        </mc:AlternateContent>
      </w:r>
      <w:r w:rsidR="00C832BD">
        <w:rPr>
          <w:noProof/>
        </w:rPr>
        <w:drawing>
          <wp:anchor distT="0" distB="0" distL="114300" distR="114300" simplePos="0" relativeHeight="251664384" behindDoc="0" locked="0" layoutInCell="1" allowOverlap="1" wp14:anchorId="0B415C33" wp14:editId="657ACC52">
            <wp:simplePos x="0" y="0"/>
            <wp:positionH relativeFrom="column">
              <wp:posOffset>3085825</wp:posOffset>
            </wp:positionH>
            <wp:positionV relativeFrom="paragraph">
              <wp:posOffset>758825</wp:posOffset>
            </wp:positionV>
            <wp:extent cx="2581275" cy="1727835"/>
            <wp:effectExtent l="0" t="0" r="9525" b="5715"/>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75" cy="172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2BD">
        <w:rPr>
          <w:noProof/>
        </w:rPr>
        <w:drawing>
          <wp:inline distT="0" distB="0" distL="0" distR="0" wp14:anchorId="32FD54AD" wp14:editId="3BA634CF">
            <wp:extent cx="4076566" cy="3312000"/>
            <wp:effectExtent l="0" t="0" r="635"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6566" cy="3312000"/>
                    </a:xfrm>
                    <a:prstGeom prst="rect">
                      <a:avLst/>
                    </a:prstGeom>
                    <a:noFill/>
                    <a:ln>
                      <a:noFill/>
                    </a:ln>
                  </pic:spPr>
                </pic:pic>
              </a:graphicData>
            </a:graphic>
          </wp:inline>
        </w:drawing>
      </w:r>
    </w:p>
    <w:p w14:paraId="709DBA62" w14:textId="77777777" w:rsidR="00A23871" w:rsidRPr="00FE0F3F" w:rsidRDefault="00A23871" w:rsidP="008122A4">
      <w:pPr>
        <w:spacing w:before="120"/>
        <w:rPr>
          <w:sz w:val="18"/>
        </w:rPr>
      </w:pPr>
      <w:r w:rsidRPr="00FE0F3F">
        <w:rPr>
          <w:sz w:val="18"/>
        </w:rPr>
        <w:t>Fonte: Produção do próprio autor.</w:t>
      </w:r>
    </w:p>
    <w:p w14:paraId="6E043510" w14:textId="77777777" w:rsidR="007669DD" w:rsidRDefault="007669DD" w:rsidP="007669DD">
      <w:bookmarkStart w:id="123" w:name="_Toc335309207"/>
    </w:p>
    <w:p w14:paraId="3274A392" w14:textId="77777777" w:rsidR="007669DD" w:rsidRDefault="007669DD" w:rsidP="007669DD">
      <w:pPr>
        <w:pStyle w:val="Corpodetexto"/>
      </w:pPr>
      <w:r>
        <w:t xml:space="preserve">Para atualizar a Lista de Figuras, devido à inclusão ou exclusão de alguma figura, basta posicionar o cursor em algum trecho da Lista e pressionar a tecla F9.  Caso apareça a caixa de texto mostrada na Figura 6, selecione sempre a segunda opção: </w:t>
      </w:r>
      <w:r w:rsidRPr="007669DD">
        <w:rPr>
          <w:i/>
        </w:rPr>
        <w:t>Atualizar o índice inteiro</w:t>
      </w:r>
      <w:r>
        <w:t>.</w:t>
      </w:r>
    </w:p>
    <w:p w14:paraId="3FB3DC26" w14:textId="77777777" w:rsidR="006C729C" w:rsidRDefault="006C729C" w:rsidP="00025BB7">
      <w:pPr>
        <w:pStyle w:val="Legenda"/>
      </w:pPr>
    </w:p>
    <w:p w14:paraId="72117BE9" w14:textId="77777777" w:rsidR="006C729C" w:rsidRDefault="006C729C" w:rsidP="00025BB7">
      <w:pPr>
        <w:pStyle w:val="Legenda"/>
      </w:pPr>
    </w:p>
    <w:p w14:paraId="23CB9F3E" w14:textId="77777777" w:rsidR="009F6588" w:rsidRDefault="009F6588">
      <w:pPr>
        <w:spacing w:line="240" w:lineRule="auto"/>
        <w:jc w:val="left"/>
        <w:rPr>
          <w:sz w:val="20"/>
        </w:rPr>
      </w:pPr>
      <w:r>
        <w:br w:type="page"/>
      </w:r>
    </w:p>
    <w:p w14:paraId="55A8E244" w14:textId="77777777" w:rsidR="007669DD" w:rsidRDefault="007669DD" w:rsidP="00025BB7">
      <w:pPr>
        <w:pStyle w:val="Legenda"/>
        <w:ind w:left="2790" w:right="2862"/>
      </w:pPr>
      <w:bookmarkStart w:id="124" w:name="_Toc26665093"/>
      <w:r>
        <w:lastRenderedPageBreak/>
        <w:t xml:space="preserve">Figura </w:t>
      </w:r>
      <w:r w:rsidR="000253A4">
        <w:fldChar w:fldCharType="begin"/>
      </w:r>
      <w:r w:rsidR="000253A4">
        <w:instrText xml:space="preserve"> SEQ Figura \* ARABIC </w:instrText>
      </w:r>
      <w:r w:rsidR="000253A4">
        <w:fldChar w:fldCharType="separate"/>
      </w:r>
      <w:r w:rsidR="00527F0B">
        <w:rPr>
          <w:noProof/>
        </w:rPr>
        <w:t>6</w:t>
      </w:r>
      <w:r w:rsidR="000253A4">
        <w:rPr>
          <w:noProof/>
        </w:rPr>
        <w:fldChar w:fldCharType="end"/>
      </w:r>
      <w:r>
        <w:t xml:space="preserve"> – Caixa de texto de atualização de Lista de Figuras</w:t>
      </w:r>
      <w:bookmarkEnd w:id="124"/>
    </w:p>
    <w:p w14:paraId="4AFD3540" w14:textId="77777777" w:rsidR="007669DD" w:rsidRDefault="007669DD" w:rsidP="00025BB7">
      <w:pPr>
        <w:pStyle w:val="Corpodetexto"/>
        <w:spacing w:line="240" w:lineRule="auto"/>
        <w:jc w:val="center"/>
        <w:rPr>
          <w:highlight w:val="yellow"/>
        </w:rPr>
      </w:pPr>
      <w:r>
        <w:rPr>
          <w:noProof/>
        </w:rPr>
        <w:drawing>
          <wp:inline distT="0" distB="0" distL="0" distR="0" wp14:anchorId="7244B95F" wp14:editId="518858FD">
            <wp:extent cx="2175568" cy="1248507"/>
            <wp:effectExtent l="0" t="0" r="0" b="889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2683" cy="1252590"/>
                    </a:xfrm>
                    <a:prstGeom prst="rect">
                      <a:avLst/>
                    </a:prstGeom>
                    <a:noFill/>
                    <a:ln>
                      <a:noFill/>
                    </a:ln>
                  </pic:spPr>
                </pic:pic>
              </a:graphicData>
            </a:graphic>
          </wp:inline>
        </w:drawing>
      </w:r>
    </w:p>
    <w:p w14:paraId="6EF0BD53" w14:textId="77777777" w:rsidR="007669DD" w:rsidRDefault="007669DD" w:rsidP="008122A4">
      <w:pPr>
        <w:ind w:left="2790"/>
        <w:rPr>
          <w:noProof/>
        </w:rPr>
      </w:pPr>
      <w:r w:rsidRPr="00FE0F3F">
        <w:rPr>
          <w:sz w:val="18"/>
        </w:rPr>
        <w:t>Fonte: Produção do próprio autor.</w:t>
      </w:r>
      <w:r w:rsidRPr="00217095">
        <w:rPr>
          <w:noProof/>
        </w:rPr>
        <w:t xml:space="preserve"> </w:t>
      </w:r>
    </w:p>
    <w:p w14:paraId="249C1AA1" w14:textId="77777777" w:rsidR="00025BB7" w:rsidRPr="00025BB7" w:rsidRDefault="00025BB7" w:rsidP="00025BB7">
      <w:pPr>
        <w:rPr>
          <w:szCs w:val="28"/>
        </w:rPr>
      </w:pPr>
    </w:p>
    <w:p w14:paraId="13B66789" w14:textId="77777777" w:rsidR="00713B9E" w:rsidRDefault="00713B9E">
      <w:pPr>
        <w:pStyle w:val="Ttulo2"/>
      </w:pPr>
      <w:bookmarkStart w:id="125" w:name="_Toc26665279"/>
      <w:r>
        <w:t>Conclusões</w:t>
      </w:r>
      <w:bookmarkEnd w:id="123"/>
      <w:bookmarkEnd w:id="125"/>
    </w:p>
    <w:p w14:paraId="57AEAC77" w14:textId="77777777" w:rsidR="00880C93" w:rsidRDefault="00713B9E">
      <w:r>
        <w:t>Neste capítulo</w:t>
      </w:r>
      <w:r w:rsidR="00F22546">
        <w:t xml:space="preserve"> foram abordados temas referentes à apresentação de Figuras no texto do trabalho. </w:t>
      </w:r>
      <w:r w:rsidR="00880C93">
        <w:t>Foram apresentados e discutidos aspectos como a inserção da legenda e da fonte de consultada da Figura, bem como a criação da Lista de Figuras do trabalho.</w:t>
      </w:r>
      <w:r>
        <w:t xml:space="preserve"> </w:t>
      </w:r>
      <w:r w:rsidR="00D171D1">
        <w:t>O próximo capítulo discutirá as regras de apresentação de tabelas e quadros.</w:t>
      </w:r>
    </w:p>
    <w:p w14:paraId="631B25D3" w14:textId="77777777" w:rsidR="00713B9E" w:rsidRDefault="00713B9E" w:rsidP="0076010F">
      <w:pPr>
        <w:pStyle w:val="Ttulo1"/>
      </w:pPr>
      <w:bookmarkStart w:id="126" w:name="_Toc523891314"/>
      <w:r>
        <w:br w:type="page"/>
      </w:r>
      <w:bookmarkStart w:id="127" w:name="_Toc523964456"/>
      <w:bookmarkStart w:id="128" w:name="_Toc335309208"/>
      <w:bookmarkStart w:id="129" w:name="_Toc26665280"/>
      <w:r w:rsidR="0076010F">
        <w:lastRenderedPageBreak/>
        <w:t xml:space="preserve">Quadros e </w:t>
      </w:r>
      <w:r>
        <w:t>tabelas</w:t>
      </w:r>
      <w:bookmarkEnd w:id="126"/>
      <w:bookmarkEnd w:id="127"/>
      <w:bookmarkEnd w:id="128"/>
      <w:bookmarkEnd w:id="129"/>
    </w:p>
    <w:p w14:paraId="2386EC44" w14:textId="77777777" w:rsidR="00713B9E" w:rsidRDefault="00713B9E">
      <w:pPr>
        <w:pStyle w:val="Ttulo2"/>
      </w:pPr>
      <w:bookmarkStart w:id="130" w:name="_Toc335309209"/>
      <w:bookmarkStart w:id="131" w:name="_Toc26665281"/>
      <w:r>
        <w:t>Introdução</w:t>
      </w:r>
      <w:bookmarkEnd w:id="130"/>
      <w:bookmarkEnd w:id="131"/>
    </w:p>
    <w:p w14:paraId="0A22B3AA" w14:textId="77777777" w:rsidR="00FE1DF3" w:rsidRDefault="00FE1DF3">
      <w:r>
        <w:t xml:space="preserve">Outros dois elementos comumente utilizados em trabalhos acadêmicos são as tabelas e os quadros. Apesar de </w:t>
      </w:r>
      <w:r w:rsidR="00F34732">
        <w:t xml:space="preserve">apresentarem certa </w:t>
      </w:r>
      <w:r>
        <w:t>semelhança</w:t>
      </w:r>
      <w:r w:rsidR="00F34732">
        <w:t xml:space="preserve"> entre si</w:t>
      </w:r>
      <w:r>
        <w:t>, estes dois elementos diferenciam-se não apenas no formato exigido pela norma, mas t</w:t>
      </w:r>
      <w:r w:rsidR="00F34732">
        <w:t>ambém pelo conteúdo que exibem</w:t>
      </w:r>
      <w:r>
        <w:t>:</w:t>
      </w:r>
    </w:p>
    <w:p w14:paraId="705334C1" w14:textId="77777777" w:rsidR="00F34732" w:rsidRDefault="00FE1DF3" w:rsidP="0081017A">
      <w:pPr>
        <w:pStyle w:val="PargrafodaLista"/>
        <w:numPr>
          <w:ilvl w:val="0"/>
          <w:numId w:val="6"/>
        </w:numPr>
      </w:pPr>
      <w:r>
        <w:t xml:space="preserve">Um </w:t>
      </w:r>
      <w:r w:rsidRPr="00FE1DF3">
        <w:rPr>
          <w:b/>
        </w:rPr>
        <w:t>quadro</w:t>
      </w:r>
      <w:r>
        <w:t xml:space="preserve"> apresenta </w:t>
      </w:r>
      <w:r w:rsidR="00F34732">
        <w:t>informações ou resultados qualitativos, ou seja, em forma de texto;</w:t>
      </w:r>
    </w:p>
    <w:p w14:paraId="431BD290" w14:textId="77777777" w:rsidR="00F34732" w:rsidRDefault="00F34732" w:rsidP="0081017A">
      <w:pPr>
        <w:pStyle w:val="PargrafodaLista"/>
        <w:numPr>
          <w:ilvl w:val="0"/>
          <w:numId w:val="6"/>
        </w:numPr>
      </w:pPr>
      <w:r>
        <w:t xml:space="preserve">Uma </w:t>
      </w:r>
      <w:r>
        <w:rPr>
          <w:b/>
        </w:rPr>
        <w:t>tabela</w:t>
      </w:r>
      <w:r>
        <w:t xml:space="preserve"> apresenta informações ou resultados quantitativos, ou seja, números tratados estatisticamente. </w:t>
      </w:r>
    </w:p>
    <w:p w14:paraId="1D69C14C" w14:textId="77777777" w:rsidR="00F34732" w:rsidRDefault="00F34732" w:rsidP="00F34732"/>
    <w:p w14:paraId="7D29320F" w14:textId="77777777" w:rsidR="00D701B2" w:rsidRDefault="00F34732" w:rsidP="00F34732">
      <w:r>
        <w:t xml:space="preserve">É comum observar-se </w:t>
      </w:r>
      <w:r w:rsidR="00D701B2">
        <w:t>certa</w:t>
      </w:r>
      <w:r>
        <w:t xml:space="preserve"> </w:t>
      </w:r>
      <w:r w:rsidR="00D701B2">
        <w:t xml:space="preserve">dúvida e até mesmo </w:t>
      </w:r>
      <w:r>
        <w:t>confusão nos trabalhos de engenharia quanto ao uso de tabelas ou de quadros</w:t>
      </w:r>
      <w:r w:rsidR="00D701B2">
        <w:t xml:space="preserve">. A fim de eliminar esta dúvida, </w:t>
      </w:r>
      <w:r w:rsidR="0077025C">
        <w:t>devem-se</w:t>
      </w:r>
      <w:r w:rsidR="00D701B2">
        <w:t xml:space="preserve"> considerar os seguintes fatores:</w:t>
      </w:r>
    </w:p>
    <w:p w14:paraId="30726528" w14:textId="77777777" w:rsidR="00D701B2" w:rsidRDefault="00D701B2" w:rsidP="0081017A">
      <w:pPr>
        <w:pStyle w:val="PargrafodaLista"/>
        <w:numPr>
          <w:ilvl w:val="0"/>
          <w:numId w:val="7"/>
        </w:numPr>
      </w:pPr>
      <w:r>
        <w:t xml:space="preserve">Uma </w:t>
      </w:r>
      <w:r w:rsidRPr="00D701B2">
        <w:rPr>
          <w:b/>
        </w:rPr>
        <w:t>tabela</w:t>
      </w:r>
      <w:r>
        <w:t xml:space="preserve"> </w:t>
      </w:r>
      <w:r w:rsidRPr="00D701B2">
        <w:rPr>
          <w:b/>
        </w:rPr>
        <w:t>não</w:t>
      </w:r>
      <w:r>
        <w:t xml:space="preserve"> pode apresentar </w:t>
      </w:r>
      <w:r w:rsidRPr="00D701B2">
        <w:rPr>
          <w:b/>
        </w:rPr>
        <w:t>somente texto</w:t>
      </w:r>
      <w:r>
        <w:t>. Se a única informação contida no elemento for textual, então ele é um quadro;</w:t>
      </w:r>
    </w:p>
    <w:p w14:paraId="2F9F852D" w14:textId="77777777" w:rsidR="00D701B2" w:rsidRDefault="00D701B2" w:rsidP="0081017A">
      <w:pPr>
        <w:pStyle w:val="PargrafodaLista"/>
        <w:numPr>
          <w:ilvl w:val="0"/>
          <w:numId w:val="7"/>
        </w:numPr>
      </w:pPr>
      <w:r>
        <w:t xml:space="preserve">Um </w:t>
      </w:r>
      <w:r w:rsidRPr="00D701B2">
        <w:rPr>
          <w:b/>
        </w:rPr>
        <w:t>quadro</w:t>
      </w:r>
      <w:r>
        <w:t xml:space="preserve"> pode </w:t>
      </w:r>
      <w:r w:rsidRPr="00D701B2">
        <w:rPr>
          <w:b/>
        </w:rPr>
        <w:t>conter números</w:t>
      </w:r>
      <w:r>
        <w:t xml:space="preserve">, porém, </w:t>
      </w:r>
      <w:r w:rsidRPr="00D701B2">
        <w:rPr>
          <w:b/>
        </w:rPr>
        <w:t>sem nenhum tipo de tratamento</w:t>
      </w:r>
      <w:r>
        <w:t xml:space="preserve"> ou de cunho </w:t>
      </w:r>
      <w:r w:rsidRPr="00D701B2">
        <w:rPr>
          <w:b/>
        </w:rPr>
        <w:t>estatístico</w:t>
      </w:r>
      <w:r>
        <w:t>. Por exemplo, ao longo do texto, pode-se ter um quadro resumido contendo os valores das constantes ou das variáveis que serão utilizadas nas equações</w:t>
      </w:r>
      <w:r w:rsidR="005C3BC2">
        <w:t xml:space="preserve"> de projeto</w:t>
      </w:r>
      <w:r>
        <w:t>. Da mesma forma, pode-se utilizar um quadro para apresentar, de forma agrupada, os valores das grandezas calculadas com as equaç</w:t>
      </w:r>
      <w:r w:rsidR="005C3BC2">
        <w:t>ões que foram apresentadas.</w:t>
      </w:r>
    </w:p>
    <w:p w14:paraId="15C4DA6E" w14:textId="77777777" w:rsidR="005C3BC2" w:rsidRDefault="005C3BC2" w:rsidP="005C3BC2"/>
    <w:p w14:paraId="3BFC6196" w14:textId="77777777" w:rsidR="00FE0F3F" w:rsidRDefault="005C3BC2" w:rsidP="005C3BC2">
      <w:r>
        <w:t xml:space="preserve">A seguir, são mostrados alguns exemplos de </w:t>
      </w:r>
      <w:r w:rsidR="00FE0F3F">
        <w:t>tabelas e quadros</w:t>
      </w:r>
      <w:r>
        <w:t xml:space="preserve"> que ajudam a compreender melhor a diferença entre estes dois elementos. </w:t>
      </w:r>
    </w:p>
    <w:p w14:paraId="5C389719" w14:textId="77777777" w:rsidR="00FE0F3F" w:rsidRDefault="00FE0F3F" w:rsidP="005C3BC2"/>
    <w:p w14:paraId="02099199" w14:textId="77777777" w:rsidR="00FE0F3F" w:rsidRDefault="00A23871" w:rsidP="005C3BC2">
      <w:r>
        <w:t xml:space="preserve">A Tabela 1 apresenta dados numéricos com tratamento estatístico, uma vez que sua função é traçar um comparativo </w:t>
      </w:r>
      <w:r w:rsidR="00795440">
        <w:t xml:space="preserve">entre a oferta interna de energia no Brasil para cada tipo de fonte energética entre os anos de 2010 e 2011. </w:t>
      </w:r>
      <w:r w:rsidR="00FE0F3F">
        <w:t xml:space="preserve">A Tabela 2, por sua vez, mostra dados percentuais com a participação de cada tipo de combustível no total da energia termelétrica gerada no país durante o ano de 2011. Nos dois casos, a análise estatística comparativa fica evidente, caracterizando o uso da tabela como elemento </w:t>
      </w:r>
      <w:r w:rsidR="00684D15">
        <w:t xml:space="preserve">para </w:t>
      </w:r>
      <w:r w:rsidR="00FE0F3F">
        <w:t>apresentação da informação.</w:t>
      </w:r>
    </w:p>
    <w:p w14:paraId="44234331" w14:textId="77777777" w:rsidR="00FE0F3F" w:rsidRDefault="00FE0F3F" w:rsidP="005C3BC2"/>
    <w:p w14:paraId="17D599E1" w14:textId="77777777" w:rsidR="005C3BC2" w:rsidRDefault="005C3BC2" w:rsidP="00025BB7">
      <w:pPr>
        <w:pStyle w:val="Legenda"/>
        <w:ind w:left="2250"/>
      </w:pPr>
      <w:bookmarkStart w:id="132" w:name="_Toc335989479"/>
      <w:r>
        <w:lastRenderedPageBreak/>
        <w:t xml:space="preserve">Tabela </w:t>
      </w:r>
      <w:r w:rsidR="000253A4">
        <w:fldChar w:fldCharType="begin"/>
      </w:r>
      <w:r w:rsidR="000253A4">
        <w:instrText xml:space="preserve"> SEQ Tabela \* ARABIC </w:instrText>
      </w:r>
      <w:r w:rsidR="000253A4">
        <w:fldChar w:fldCharType="separate"/>
      </w:r>
      <w:r w:rsidR="00527F0B">
        <w:rPr>
          <w:noProof/>
        </w:rPr>
        <w:t>1</w:t>
      </w:r>
      <w:r w:rsidR="000253A4">
        <w:rPr>
          <w:noProof/>
        </w:rPr>
        <w:fldChar w:fldCharType="end"/>
      </w:r>
      <w:r>
        <w:t xml:space="preserve"> – Oferta interna de energia no Brasil</w:t>
      </w:r>
      <w:r w:rsidR="008122A4">
        <w:t>,</w:t>
      </w:r>
      <w:r>
        <w:t xml:space="preserve"> em Mtep</w:t>
      </w:r>
      <w:bookmarkEnd w:id="132"/>
    </w:p>
    <w:tbl>
      <w:tblPr>
        <w:tblW w:w="0" w:type="auto"/>
        <w:jc w:val="center"/>
        <w:tblLayout w:type="fixed"/>
        <w:tblCellMar>
          <w:left w:w="0" w:type="dxa"/>
          <w:right w:w="0" w:type="dxa"/>
        </w:tblCellMar>
        <w:tblLook w:val="0000" w:firstRow="0" w:lastRow="0" w:firstColumn="0" w:lastColumn="0" w:noHBand="0" w:noVBand="0"/>
      </w:tblPr>
      <w:tblGrid>
        <w:gridCol w:w="3018"/>
        <w:gridCol w:w="779"/>
        <w:gridCol w:w="709"/>
      </w:tblGrid>
      <w:tr w:rsidR="00A23871" w:rsidRPr="00A23871" w14:paraId="2F2E4586" w14:textId="77777777" w:rsidTr="00A23871">
        <w:trPr>
          <w:trHeight w:hRule="exact" w:val="255"/>
          <w:jc w:val="center"/>
        </w:trPr>
        <w:tc>
          <w:tcPr>
            <w:tcW w:w="3018" w:type="dxa"/>
            <w:tcBorders>
              <w:top w:val="nil"/>
              <w:left w:val="nil"/>
              <w:right w:val="nil"/>
            </w:tcBorders>
            <w:shd w:val="clear" w:color="auto" w:fill="000000" w:themeFill="text1"/>
          </w:tcPr>
          <w:p w14:paraId="787D0681" w14:textId="77777777" w:rsidR="005C3BC2" w:rsidRPr="00A23871" w:rsidRDefault="005C3BC2" w:rsidP="005C3BC2">
            <w:pPr>
              <w:rPr>
                <w:sz w:val="20"/>
              </w:rPr>
            </w:pPr>
            <w:r w:rsidRPr="00A23871">
              <w:rPr>
                <w:b/>
                <w:bCs/>
                <w:color w:val="FFFFFF"/>
                <w:sz w:val="20"/>
              </w:rPr>
              <w:t>Fonte</w:t>
            </w:r>
          </w:p>
        </w:tc>
        <w:tc>
          <w:tcPr>
            <w:tcW w:w="779" w:type="dxa"/>
            <w:tcBorders>
              <w:top w:val="nil"/>
              <w:left w:val="nil"/>
              <w:right w:val="nil"/>
            </w:tcBorders>
            <w:shd w:val="clear" w:color="auto" w:fill="000000" w:themeFill="text1"/>
          </w:tcPr>
          <w:p w14:paraId="6F6F84C9" w14:textId="77777777" w:rsidR="005C3BC2" w:rsidRPr="00A23871" w:rsidRDefault="005C3BC2" w:rsidP="005C3BC2">
            <w:pPr>
              <w:rPr>
                <w:sz w:val="20"/>
              </w:rPr>
            </w:pPr>
            <w:r w:rsidRPr="00A23871">
              <w:rPr>
                <w:b/>
                <w:bCs/>
                <w:color w:val="FFFFFF"/>
                <w:sz w:val="20"/>
              </w:rPr>
              <w:t>2011</w:t>
            </w:r>
          </w:p>
        </w:tc>
        <w:tc>
          <w:tcPr>
            <w:tcW w:w="709" w:type="dxa"/>
            <w:tcBorders>
              <w:top w:val="nil"/>
              <w:left w:val="nil"/>
              <w:right w:val="nil"/>
            </w:tcBorders>
            <w:shd w:val="clear" w:color="auto" w:fill="000000" w:themeFill="text1"/>
          </w:tcPr>
          <w:p w14:paraId="24461206" w14:textId="77777777" w:rsidR="005C3BC2" w:rsidRPr="00A23871" w:rsidRDefault="005C3BC2" w:rsidP="005C3BC2">
            <w:pPr>
              <w:rPr>
                <w:sz w:val="20"/>
              </w:rPr>
            </w:pPr>
            <w:r w:rsidRPr="00A23871">
              <w:rPr>
                <w:b/>
                <w:bCs/>
                <w:color w:val="FFFFFF"/>
                <w:sz w:val="20"/>
              </w:rPr>
              <w:t>2010</w:t>
            </w:r>
          </w:p>
        </w:tc>
      </w:tr>
      <w:tr w:rsidR="005C3BC2" w:rsidRPr="00A23871" w14:paraId="725445A3" w14:textId="77777777" w:rsidTr="00A23871">
        <w:trPr>
          <w:trHeight w:hRule="exact" w:val="249"/>
          <w:jc w:val="center"/>
        </w:trPr>
        <w:tc>
          <w:tcPr>
            <w:tcW w:w="3018" w:type="dxa"/>
            <w:tcBorders>
              <w:top w:val="nil"/>
              <w:left w:val="nil"/>
              <w:bottom w:val="single" w:sz="4" w:space="0" w:color="auto"/>
              <w:right w:val="nil"/>
            </w:tcBorders>
          </w:tcPr>
          <w:p w14:paraId="1D2DFB40" w14:textId="77777777" w:rsidR="005C3BC2" w:rsidRPr="00A23871" w:rsidRDefault="005C3BC2" w:rsidP="005C3BC2">
            <w:pPr>
              <w:rPr>
                <w:sz w:val="20"/>
              </w:rPr>
            </w:pPr>
            <w:r w:rsidRPr="00A23871">
              <w:rPr>
                <w:sz w:val="20"/>
              </w:rPr>
              <w:t>RENOVÁVEIS</w:t>
            </w:r>
          </w:p>
        </w:tc>
        <w:tc>
          <w:tcPr>
            <w:tcW w:w="779" w:type="dxa"/>
            <w:tcBorders>
              <w:top w:val="nil"/>
              <w:left w:val="nil"/>
              <w:bottom w:val="single" w:sz="4" w:space="0" w:color="auto"/>
              <w:right w:val="nil"/>
            </w:tcBorders>
          </w:tcPr>
          <w:p w14:paraId="080C8A5D" w14:textId="77777777" w:rsidR="005C3BC2" w:rsidRPr="00A23871" w:rsidRDefault="005C3BC2" w:rsidP="005C3BC2">
            <w:pPr>
              <w:rPr>
                <w:sz w:val="20"/>
              </w:rPr>
            </w:pPr>
            <w:r w:rsidRPr="00A23871">
              <w:rPr>
                <w:sz w:val="20"/>
              </w:rPr>
              <w:t>120,1</w:t>
            </w:r>
          </w:p>
        </w:tc>
        <w:tc>
          <w:tcPr>
            <w:tcW w:w="709" w:type="dxa"/>
            <w:tcBorders>
              <w:top w:val="nil"/>
              <w:left w:val="nil"/>
              <w:bottom w:val="single" w:sz="4" w:space="0" w:color="auto"/>
              <w:right w:val="nil"/>
            </w:tcBorders>
          </w:tcPr>
          <w:p w14:paraId="6424C988" w14:textId="77777777" w:rsidR="005C3BC2" w:rsidRPr="00A23871" w:rsidRDefault="005C3BC2" w:rsidP="005C3BC2">
            <w:pPr>
              <w:rPr>
                <w:sz w:val="20"/>
              </w:rPr>
            </w:pPr>
            <w:r w:rsidRPr="00A23871">
              <w:rPr>
                <w:sz w:val="20"/>
              </w:rPr>
              <w:t>121,2</w:t>
            </w:r>
          </w:p>
        </w:tc>
      </w:tr>
      <w:tr w:rsidR="005C3BC2" w:rsidRPr="00A23871" w14:paraId="261F81A2" w14:textId="77777777" w:rsidTr="00A23871">
        <w:trPr>
          <w:trHeight w:hRule="exact" w:val="249"/>
          <w:jc w:val="center"/>
        </w:trPr>
        <w:tc>
          <w:tcPr>
            <w:tcW w:w="3018" w:type="dxa"/>
            <w:tcBorders>
              <w:top w:val="single" w:sz="4" w:space="0" w:color="auto"/>
              <w:left w:val="nil"/>
              <w:bottom w:val="nil"/>
              <w:right w:val="nil"/>
            </w:tcBorders>
          </w:tcPr>
          <w:p w14:paraId="26007940" w14:textId="77777777" w:rsidR="005C3BC2" w:rsidRPr="00A23871" w:rsidRDefault="005C3BC2" w:rsidP="005C3BC2">
            <w:pPr>
              <w:rPr>
                <w:sz w:val="20"/>
              </w:rPr>
            </w:pPr>
            <w:r w:rsidRPr="00A23871">
              <w:rPr>
                <w:sz w:val="20"/>
              </w:rPr>
              <w:t>Energia hidráulica e eletricidade</w:t>
            </w:r>
          </w:p>
        </w:tc>
        <w:tc>
          <w:tcPr>
            <w:tcW w:w="779" w:type="dxa"/>
            <w:tcBorders>
              <w:top w:val="single" w:sz="4" w:space="0" w:color="auto"/>
              <w:left w:val="nil"/>
              <w:bottom w:val="nil"/>
              <w:right w:val="nil"/>
            </w:tcBorders>
          </w:tcPr>
          <w:p w14:paraId="7B38499D" w14:textId="77777777" w:rsidR="005C3BC2" w:rsidRPr="00A23871" w:rsidRDefault="005C3BC2" w:rsidP="005C3BC2">
            <w:pPr>
              <w:rPr>
                <w:sz w:val="20"/>
              </w:rPr>
            </w:pPr>
            <w:r w:rsidRPr="00A23871">
              <w:rPr>
                <w:sz w:val="20"/>
              </w:rPr>
              <w:t>39,9</w:t>
            </w:r>
          </w:p>
        </w:tc>
        <w:tc>
          <w:tcPr>
            <w:tcW w:w="709" w:type="dxa"/>
            <w:tcBorders>
              <w:top w:val="single" w:sz="4" w:space="0" w:color="auto"/>
              <w:left w:val="nil"/>
              <w:bottom w:val="nil"/>
              <w:right w:val="nil"/>
            </w:tcBorders>
          </w:tcPr>
          <w:p w14:paraId="396D032C" w14:textId="77777777" w:rsidR="005C3BC2" w:rsidRPr="00A23871" w:rsidRDefault="005C3BC2" w:rsidP="005C3BC2">
            <w:pPr>
              <w:rPr>
                <w:sz w:val="20"/>
              </w:rPr>
            </w:pPr>
            <w:r w:rsidRPr="00A23871">
              <w:rPr>
                <w:sz w:val="20"/>
              </w:rPr>
              <w:t>37,7</w:t>
            </w:r>
          </w:p>
        </w:tc>
      </w:tr>
      <w:tr w:rsidR="005C3BC2" w:rsidRPr="00A23871" w14:paraId="3FAF2489" w14:textId="77777777" w:rsidTr="00A23871">
        <w:trPr>
          <w:trHeight w:hRule="exact" w:val="244"/>
          <w:jc w:val="center"/>
        </w:trPr>
        <w:tc>
          <w:tcPr>
            <w:tcW w:w="3018" w:type="dxa"/>
            <w:tcBorders>
              <w:top w:val="nil"/>
              <w:left w:val="nil"/>
              <w:bottom w:val="nil"/>
              <w:right w:val="nil"/>
            </w:tcBorders>
          </w:tcPr>
          <w:p w14:paraId="21BCE4BE" w14:textId="77777777" w:rsidR="005C3BC2" w:rsidRPr="00A23871" w:rsidRDefault="005C3BC2" w:rsidP="005C3BC2">
            <w:pPr>
              <w:rPr>
                <w:sz w:val="20"/>
              </w:rPr>
            </w:pPr>
            <w:r w:rsidRPr="00A23871">
              <w:rPr>
                <w:sz w:val="20"/>
              </w:rPr>
              <w:t>Biomassa da cana</w:t>
            </w:r>
          </w:p>
        </w:tc>
        <w:tc>
          <w:tcPr>
            <w:tcW w:w="779" w:type="dxa"/>
            <w:tcBorders>
              <w:top w:val="nil"/>
              <w:left w:val="nil"/>
              <w:bottom w:val="nil"/>
              <w:right w:val="nil"/>
            </w:tcBorders>
          </w:tcPr>
          <w:p w14:paraId="66A00C09" w14:textId="77777777" w:rsidR="005C3BC2" w:rsidRPr="00A23871" w:rsidRDefault="005C3BC2" w:rsidP="005C3BC2">
            <w:pPr>
              <w:rPr>
                <w:sz w:val="20"/>
              </w:rPr>
            </w:pPr>
            <w:r w:rsidRPr="00A23871">
              <w:rPr>
                <w:sz w:val="20"/>
              </w:rPr>
              <w:t>42,8</w:t>
            </w:r>
          </w:p>
        </w:tc>
        <w:tc>
          <w:tcPr>
            <w:tcW w:w="709" w:type="dxa"/>
            <w:tcBorders>
              <w:top w:val="nil"/>
              <w:left w:val="nil"/>
              <w:bottom w:val="nil"/>
              <w:right w:val="nil"/>
            </w:tcBorders>
          </w:tcPr>
          <w:p w14:paraId="24FAAC42" w14:textId="77777777" w:rsidR="005C3BC2" w:rsidRPr="00A23871" w:rsidRDefault="005C3BC2" w:rsidP="005C3BC2">
            <w:pPr>
              <w:rPr>
                <w:sz w:val="20"/>
              </w:rPr>
            </w:pPr>
            <w:r w:rsidRPr="00A23871">
              <w:rPr>
                <w:sz w:val="20"/>
              </w:rPr>
              <w:t>47,1</w:t>
            </w:r>
          </w:p>
        </w:tc>
      </w:tr>
      <w:tr w:rsidR="005C3BC2" w:rsidRPr="00A23871" w14:paraId="7ED6AC87" w14:textId="77777777" w:rsidTr="00A23871">
        <w:trPr>
          <w:trHeight w:hRule="exact" w:val="244"/>
          <w:jc w:val="center"/>
        </w:trPr>
        <w:tc>
          <w:tcPr>
            <w:tcW w:w="3018" w:type="dxa"/>
            <w:tcBorders>
              <w:top w:val="nil"/>
              <w:left w:val="nil"/>
              <w:bottom w:val="nil"/>
              <w:right w:val="nil"/>
            </w:tcBorders>
          </w:tcPr>
          <w:p w14:paraId="3D197D54" w14:textId="77777777" w:rsidR="005C3BC2" w:rsidRPr="00A23871" w:rsidRDefault="005C3BC2" w:rsidP="005C3BC2">
            <w:pPr>
              <w:rPr>
                <w:sz w:val="20"/>
              </w:rPr>
            </w:pPr>
            <w:r w:rsidRPr="00A23871">
              <w:rPr>
                <w:sz w:val="20"/>
              </w:rPr>
              <w:t>Biomassa tradicional</w:t>
            </w:r>
          </w:p>
        </w:tc>
        <w:tc>
          <w:tcPr>
            <w:tcW w:w="779" w:type="dxa"/>
            <w:tcBorders>
              <w:top w:val="nil"/>
              <w:left w:val="nil"/>
              <w:bottom w:val="nil"/>
              <w:right w:val="nil"/>
            </w:tcBorders>
          </w:tcPr>
          <w:p w14:paraId="15E9C607" w14:textId="77777777" w:rsidR="005C3BC2" w:rsidRPr="00A23871" w:rsidRDefault="005C3BC2" w:rsidP="005C3BC2">
            <w:pPr>
              <w:rPr>
                <w:sz w:val="20"/>
              </w:rPr>
            </w:pPr>
            <w:r w:rsidRPr="00A23871">
              <w:rPr>
                <w:sz w:val="20"/>
              </w:rPr>
              <w:t>26,3</w:t>
            </w:r>
          </w:p>
        </w:tc>
        <w:tc>
          <w:tcPr>
            <w:tcW w:w="709" w:type="dxa"/>
            <w:tcBorders>
              <w:top w:val="nil"/>
              <w:left w:val="nil"/>
              <w:bottom w:val="nil"/>
              <w:right w:val="nil"/>
            </w:tcBorders>
          </w:tcPr>
          <w:p w14:paraId="445EAB19" w14:textId="77777777" w:rsidR="005C3BC2" w:rsidRPr="00A23871" w:rsidRDefault="005C3BC2" w:rsidP="005C3BC2">
            <w:pPr>
              <w:rPr>
                <w:sz w:val="20"/>
              </w:rPr>
            </w:pPr>
            <w:r w:rsidRPr="00A23871">
              <w:rPr>
                <w:sz w:val="20"/>
              </w:rPr>
              <w:t>26,0</w:t>
            </w:r>
          </w:p>
        </w:tc>
      </w:tr>
      <w:tr w:rsidR="00A23871" w:rsidRPr="00A23871" w14:paraId="122D5E11" w14:textId="77777777" w:rsidTr="00A23871">
        <w:trPr>
          <w:trHeight w:hRule="exact" w:val="239"/>
          <w:jc w:val="center"/>
        </w:trPr>
        <w:tc>
          <w:tcPr>
            <w:tcW w:w="3018" w:type="dxa"/>
            <w:tcBorders>
              <w:top w:val="nil"/>
              <w:left w:val="nil"/>
              <w:bottom w:val="single" w:sz="4" w:space="0" w:color="auto"/>
              <w:right w:val="nil"/>
            </w:tcBorders>
          </w:tcPr>
          <w:p w14:paraId="0CA5BE11" w14:textId="77777777" w:rsidR="005C3BC2" w:rsidRPr="00A23871" w:rsidRDefault="005C3BC2" w:rsidP="005C3BC2">
            <w:pPr>
              <w:rPr>
                <w:sz w:val="20"/>
              </w:rPr>
            </w:pPr>
            <w:r w:rsidRPr="00A23871">
              <w:rPr>
                <w:sz w:val="20"/>
              </w:rPr>
              <w:t>Outras renováveis</w:t>
            </w:r>
          </w:p>
        </w:tc>
        <w:tc>
          <w:tcPr>
            <w:tcW w:w="779" w:type="dxa"/>
            <w:tcBorders>
              <w:top w:val="nil"/>
              <w:left w:val="nil"/>
              <w:bottom w:val="single" w:sz="4" w:space="0" w:color="auto"/>
              <w:right w:val="nil"/>
            </w:tcBorders>
          </w:tcPr>
          <w:p w14:paraId="4D7951F0" w14:textId="77777777" w:rsidR="005C3BC2" w:rsidRPr="00A23871" w:rsidRDefault="005C3BC2" w:rsidP="005C3BC2">
            <w:pPr>
              <w:rPr>
                <w:sz w:val="20"/>
              </w:rPr>
            </w:pPr>
            <w:r w:rsidRPr="00A23871">
              <w:rPr>
                <w:sz w:val="20"/>
              </w:rPr>
              <w:t>11,1</w:t>
            </w:r>
          </w:p>
        </w:tc>
        <w:tc>
          <w:tcPr>
            <w:tcW w:w="709" w:type="dxa"/>
            <w:tcBorders>
              <w:top w:val="nil"/>
              <w:left w:val="nil"/>
              <w:bottom w:val="single" w:sz="4" w:space="0" w:color="auto"/>
              <w:right w:val="nil"/>
            </w:tcBorders>
          </w:tcPr>
          <w:p w14:paraId="42495421" w14:textId="77777777" w:rsidR="005C3BC2" w:rsidRPr="00A23871" w:rsidRDefault="005C3BC2" w:rsidP="005C3BC2">
            <w:pPr>
              <w:rPr>
                <w:sz w:val="20"/>
              </w:rPr>
            </w:pPr>
            <w:r w:rsidRPr="00A23871">
              <w:rPr>
                <w:sz w:val="20"/>
              </w:rPr>
              <w:t>10,4</w:t>
            </w:r>
          </w:p>
        </w:tc>
      </w:tr>
      <w:tr w:rsidR="00A23871" w:rsidRPr="00A23871" w14:paraId="62537EC1" w14:textId="77777777" w:rsidTr="00A23871">
        <w:trPr>
          <w:trHeight w:hRule="exact" w:val="244"/>
          <w:jc w:val="center"/>
        </w:trPr>
        <w:tc>
          <w:tcPr>
            <w:tcW w:w="3018" w:type="dxa"/>
            <w:tcBorders>
              <w:top w:val="single" w:sz="4" w:space="0" w:color="auto"/>
              <w:left w:val="nil"/>
              <w:bottom w:val="single" w:sz="4" w:space="0" w:color="auto"/>
              <w:right w:val="nil"/>
            </w:tcBorders>
          </w:tcPr>
          <w:p w14:paraId="717E711D" w14:textId="77777777" w:rsidR="005C3BC2" w:rsidRPr="00A23871" w:rsidRDefault="005C3BC2" w:rsidP="005C3BC2">
            <w:pPr>
              <w:rPr>
                <w:sz w:val="20"/>
              </w:rPr>
            </w:pPr>
            <w:r w:rsidRPr="00A23871">
              <w:rPr>
                <w:sz w:val="20"/>
              </w:rPr>
              <w:t>NÃO RENOVÁVEIS</w:t>
            </w:r>
          </w:p>
        </w:tc>
        <w:tc>
          <w:tcPr>
            <w:tcW w:w="779" w:type="dxa"/>
            <w:tcBorders>
              <w:top w:val="single" w:sz="4" w:space="0" w:color="auto"/>
              <w:left w:val="nil"/>
              <w:bottom w:val="single" w:sz="4" w:space="0" w:color="auto"/>
              <w:right w:val="nil"/>
            </w:tcBorders>
          </w:tcPr>
          <w:p w14:paraId="1AC6558E" w14:textId="77777777" w:rsidR="005C3BC2" w:rsidRPr="00A23871" w:rsidRDefault="005C3BC2" w:rsidP="005C3BC2">
            <w:pPr>
              <w:rPr>
                <w:sz w:val="20"/>
              </w:rPr>
            </w:pPr>
            <w:r w:rsidRPr="00A23871">
              <w:rPr>
                <w:sz w:val="20"/>
              </w:rPr>
              <w:t>152,2</w:t>
            </w:r>
          </w:p>
        </w:tc>
        <w:tc>
          <w:tcPr>
            <w:tcW w:w="709" w:type="dxa"/>
            <w:tcBorders>
              <w:top w:val="single" w:sz="4" w:space="0" w:color="auto"/>
              <w:left w:val="nil"/>
              <w:bottom w:val="single" w:sz="4" w:space="0" w:color="auto"/>
              <w:right w:val="nil"/>
            </w:tcBorders>
          </w:tcPr>
          <w:p w14:paraId="45CCF157" w14:textId="77777777" w:rsidR="005C3BC2" w:rsidRPr="00A23871" w:rsidRDefault="005C3BC2" w:rsidP="005C3BC2">
            <w:pPr>
              <w:rPr>
                <w:sz w:val="20"/>
              </w:rPr>
            </w:pPr>
            <w:r w:rsidRPr="00A23871">
              <w:rPr>
                <w:sz w:val="20"/>
              </w:rPr>
              <w:t>147,6</w:t>
            </w:r>
          </w:p>
        </w:tc>
      </w:tr>
      <w:tr w:rsidR="005C3BC2" w:rsidRPr="00A23871" w14:paraId="61F1A93F" w14:textId="77777777" w:rsidTr="00A23871">
        <w:trPr>
          <w:trHeight w:hRule="exact" w:val="249"/>
          <w:jc w:val="center"/>
        </w:trPr>
        <w:tc>
          <w:tcPr>
            <w:tcW w:w="3018" w:type="dxa"/>
            <w:tcBorders>
              <w:top w:val="single" w:sz="4" w:space="0" w:color="auto"/>
              <w:left w:val="nil"/>
              <w:bottom w:val="nil"/>
              <w:right w:val="nil"/>
            </w:tcBorders>
          </w:tcPr>
          <w:p w14:paraId="38329E63" w14:textId="77777777" w:rsidR="005C3BC2" w:rsidRPr="00A23871" w:rsidRDefault="005C3BC2" w:rsidP="005C3BC2">
            <w:pPr>
              <w:rPr>
                <w:sz w:val="20"/>
              </w:rPr>
            </w:pPr>
            <w:r w:rsidRPr="00A23871">
              <w:rPr>
                <w:sz w:val="20"/>
              </w:rPr>
              <w:t>Petróleo</w:t>
            </w:r>
          </w:p>
        </w:tc>
        <w:tc>
          <w:tcPr>
            <w:tcW w:w="779" w:type="dxa"/>
            <w:tcBorders>
              <w:top w:val="single" w:sz="4" w:space="0" w:color="auto"/>
              <w:left w:val="nil"/>
              <w:bottom w:val="nil"/>
              <w:right w:val="nil"/>
            </w:tcBorders>
          </w:tcPr>
          <w:p w14:paraId="08F30181" w14:textId="77777777" w:rsidR="005C3BC2" w:rsidRPr="00A23871" w:rsidRDefault="005C3BC2" w:rsidP="005C3BC2">
            <w:pPr>
              <w:rPr>
                <w:sz w:val="20"/>
              </w:rPr>
            </w:pPr>
            <w:r w:rsidRPr="00A23871">
              <w:rPr>
                <w:sz w:val="20"/>
              </w:rPr>
              <w:t>105,2</w:t>
            </w:r>
          </w:p>
        </w:tc>
        <w:tc>
          <w:tcPr>
            <w:tcW w:w="709" w:type="dxa"/>
            <w:tcBorders>
              <w:top w:val="single" w:sz="4" w:space="0" w:color="auto"/>
              <w:left w:val="nil"/>
              <w:bottom w:val="nil"/>
              <w:right w:val="nil"/>
            </w:tcBorders>
          </w:tcPr>
          <w:p w14:paraId="6D8D548D" w14:textId="77777777" w:rsidR="005C3BC2" w:rsidRPr="00A23871" w:rsidRDefault="005C3BC2" w:rsidP="005C3BC2">
            <w:pPr>
              <w:rPr>
                <w:sz w:val="20"/>
              </w:rPr>
            </w:pPr>
            <w:r w:rsidRPr="00A23871">
              <w:rPr>
                <w:sz w:val="20"/>
              </w:rPr>
              <w:t>101,7</w:t>
            </w:r>
          </w:p>
        </w:tc>
      </w:tr>
      <w:tr w:rsidR="005C3BC2" w:rsidRPr="00A23871" w14:paraId="44EEBFE9" w14:textId="77777777" w:rsidTr="00A23871">
        <w:trPr>
          <w:trHeight w:hRule="exact" w:val="244"/>
          <w:jc w:val="center"/>
        </w:trPr>
        <w:tc>
          <w:tcPr>
            <w:tcW w:w="3018" w:type="dxa"/>
            <w:tcBorders>
              <w:top w:val="nil"/>
              <w:left w:val="nil"/>
              <w:bottom w:val="nil"/>
              <w:right w:val="nil"/>
            </w:tcBorders>
          </w:tcPr>
          <w:p w14:paraId="0EF6B1D4" w14:textId="77777777" w:rsidR="005C3BC2" w:rsidRPr="00A23871" w:rsidRDefault="005C3BC2" w:rsidP="005C3BC2">
            <w:pPr>
              <w:rPr>
                <w:sz w:val="20"/>
              </w:rPr>
            </w:pPr>
            <w:r w:rsidRPr="00A23871">
              <w:rPr>
                <w:sz w:val="20"/>
              </w:rPr>
              <w:t>Gás natural</w:t>
            </w:r>
          </w:p>
        </w:tc>
        <w:tc>
          <w:tcPr>
            <w:tcW w:w="779" w:type="dxa"/>
            <w:tcBorders>
              <w:top w:val="nil"/>
              <w:left w:val="nil"/>
              <w:bottom w:val="nil"/>
              <w:right w:val="nil"/>
            </w:tcBorders>
          </w:tcPr>
          <w:p w14:paraId="2910C09F" w14:textId="77777777" w:rsidR="005C3BC2" w:rsidRPr="00A23871" w:rsidRDefault="005C3BC2" w:rsidP="005C3BC2">
            <w:pPr>
              <w:rPr>
                <w:sz w:val="20"/>
              </w:rPr>
            </w:pPr>
            <w:r w:rsidRPr="00A23871">
              <w:rPr>
                <w:sz w:val="20"/>
              </w:rPr>
              <w:t>27,6</w:t>
            </w:r>
          </w:p>
        </w:tc>
        <w:tc>
          <w:tcPr>
            <w:tcW w:w="709" w:type="dxa"/>
            <w:tcBorders>
              <w:top w:val="nil"/>
              <w:left w:val="nil"/>
              <w:bottom w:val="nil"/>
              <w:right w:val="nil"/>
            </w:tcBorders>
          </w:tcPr>
          <w:p w14:paraId="02BA6CDB" w14:textId="77777777" w:rsidR="005C3BC2" w:rsidRPr="00A23871" w:rsidRDefault="005C3BC2" w:rsidP="005C3BC2">
            <w:pPr>
              <w:rPr>
                <w:sz w:val="20"/>
              </w:rPr>
            </w:pPr>
            <w:r w:rsidRPr="00A23871">
              <w:rPr>
                <w:sz w:val="20"/>
              </w:rPr>
              <w:t>27,5</w:t>
            </w:r>
          </w:p>
        </w:tc>
      </w:tr>
      <w:tr w:rsidR="005C3BC2" w:rsidRPr="00A23871" w14:paraId="4F8EE3F2" w14:textId="77777777" w:rsidTr="00A23871">
        <w:trPr>
          <w:trHeight w:hRule="exact" w:val="244"/>
          <w:jc w:val="center"/>
        </w:trPr>
        <w:tc>
          <w:tcPr>
            <w:tcW w:w="3018" w:type="dxa"/>
            <w:tcBorders>
              <w:top w:val="nil"/>
              <w:left w:val="nil"/>
              <w:right w:val="nil"/>
            </w:tcBorders>
          </w:tcPr>
          <w:p w14:paraId="164529E3" w14:textId="77777777" w:rsidR="005C3BC2" w:rsidRPr="00A23871" w:rsidRDefault="005C3BC2" w:rsidP="005C3BC2">
            <w:pPr>
              <w:rPr>
                <w:sz w:val="20"/>
              </w:rPr>
            </w:pPr>
            <w:r w:rsidRPr="00A23871">
              <w:rPr>
                <w:sz w:val="20"/>
              </w:rPr>
              <w:t>Carvão mineral</w:t>
            </w:r>
          </w:p>
        </w:tc>
        <w:tc>
          <w:tcPr>
            <w:tcW w:w="779" w:type="dxa"/>
            <w:tcBorders>
              <w:top w:val="nil"/>
              <w:left w:val="nil"/>
              <w:right w:val="nil"/>
            </w:tcBorders>
          </w:tcPr>
          <w:p w14:paraId="7664A495" w14:textId="77777777" w:rsidR="005C3BC2" w:rsidRPr="00A23871" w:rsidRDefault="005C3BC2" w:rsidP="005C3BC2">
            <w:pPr>
              <w:rPr>
                <w:sz w:val="20"/>
              </w:rPr>
            </w:pPr>
            <w:r w:rsidRPr="00A23871">
              <w:rPr>
                <w:sz w:val="20"/>
              </w:rPr>
              <w:t>15,2</w:t>
            </w:r>
          </w:p>
        </w:tc>
        <w:tc>
          <w:tcPr>
            <w:tcW w:w="709" w:type="dxa"/>
            <w:tcBorders>
              <w:top w:val="nil"/>
              <w:left w:val="nil"/>
              <w:right w:val="nil"/>
            </w:tcBorders>
          </w:tcPr>
          <w:p w14:paraId="0E0ACE09" w14:textId="77777777" w:rsidR="005C3BC2" w:rsidRPr="00A23871" w:rsidRDefault="005C3BC2" w:rsidP="005C3BC2">
            <w:pPr>
              <w:rPr>
                <w:sz w:val="20"/>
              </w:rPr>
            </w:pPr>
            <w:r w:rsidRPr="00A23871">
              <w:rPr>
                <w:sz w:val="20"/>
              </w:rPr>
              <w:t>14,5</w:t>
            </w:r>
          </w:p>
        </w:tc>
      </w:tr>
      <w:tr w:rsidR="005C3BC2" w:rsidRPr="00A23871" w14:paraId="1AA3BB8A" w14:textId="77777777" w:rsidTr="00A23871">
        <w:trPr>
          <w:trHeight w:hRule="exact" w:val="239"/>
          <w:jc w:val="center"/>
        </w:trPr>
        <w:tc>
          <w:tcPr>
            <w:tcW w:w="3018" w:type="dxa"/>
            <w:tcBorders>
              <w:top w:val="nil"/>
              <w:left w:val="nil"/>
              <w:bottom w:val="single" w:sz="4" w:space="0" w:color="auto"/>
              <w:right w:val="nil"/>
            </w:tcBorders>
          </w:tcPr>
          <w:p w14:paraId="37CB88FD" w14:textId="77777777" w:rsidR="005C3BC2" w:rsidRPr="00A23871" w:rsidRDefault="005C3BC2" w:rsidP="005C3BC2">
            <w:pPr>
              <w:rPr>
                <w:sz w:val="20"/>
              </w:rPr>
            </w:pPr>
            <w:r w:rsidRPr="00A23871">
              <w:rPr>
                <w:sz w:val="20"/>
              </w:rPr>
              <w:t>Urânio (U3O8)</w:t>
            </w:r>
          </w:p>
        </w:tc>
        <w:tc>
          <w:tcPr>
            <w:tcW w:w="779" w:type="dxa"/>
            <w:tcBorders>
              <w:top w:val="nil"/>
              <w:left w:val="nil"/>
              <w:bottom w:val="single" w:sz="4" w:space="0" w:color="auto"/>
              <w:right w:val="nil"/>
            </w:tcBorders>
          </w:tcPr>
          <w:p w14:paraId="16533618" w14:textId="77777777" w:rsidR="005C3BC2" w:rsidRPr="00A23871" w:rsidRDefault="005C3BC2" w:rsidP="005C3BC2">
            <w:pPr>
              <w:rPr>
                <w:sz w:val="20"/>
              </w:rPr>
            </w:pPr>
            <w:r w:rsidRPr="00A23871">
              <w:rPr>
                <w:sz w:val="20"/>
              </w:rPr>
              <w:t>4,1</w:t>
            </w:r>
          </w:p>
        </w:tc>
        <w:tc>
          <w:tcPr>
            <w:tcW w:w="709" w:type="dxa"/>
            <w:tcBorders>
              <w:top w:val="nil"/>
              <w:left w:val="nil"/>
              <w:bottom w:val="single" w:sz="4" w:space="0" w:color="auto"/>
              <w:right w:val="nil"/>
            </w:tcBorders>
          </w:tcPr>
          <w:p w14:paraId="114EE494" w14:textId="77777777" w:rsidR="005C3BC2" w:rsidRPr="00A23871" w:rsidRDefault="005C3BC2" w:rsidP="005C3BC2">
            <w:pPr>
              <w:rPr>
                <w:sz w:val="20"/>
              </w:rPr>
            </w:pPr>
            <w:r w:rsidRPr="00A23871">
              <w:rPr>
                <w:sz w:val="20"/>
              </w:rPr>
              <w:t>3,9</w:t>
            </w:r>
          </w:p>
        </w:tc>
      </w:tr>
    </w:tbl>
    <w:p w14:paraId="165E5256" w14:textId="77777777" w:rsidR="00A23871" w:rsidRPr="00FE0F3F" w:rsidRDefault="00A23871" w:rsidP="00A23871">
      <w:pPr>
        <w:spacing w:before="120"/>
        <w:ind w:left="2268"/>
        <w:rPr>
          <w:sz w:val="18"/>
        </w:rPr>
      </w:pPr>
      <w:r w:rsidRPr="00FE0F3F">
        <w:rPr>
          <w:sz w:val="18"/>
        </w:rPr>
        <w:t>Fonte: EPE (2012).</w:t>
      </w:r>
    </w:p>
    <w:p w14:paraId="3B895F5F" w14:textId="77777777" w:rsidR="005C3BC2" w:rsidRDefault="005C3BC2" w:rsidP="005C3BC2"/>
    <w:p w14:paraId="201C86D9" w14:textId="77777777" w:rsidR="00871CA2" w:rsidRDefault="00FE0F3F" w:rsidP="00025BB7">
      <w:pPr>
        <w:pStyle w:val="Legenda"/>
        <w:ind w:left="2160"/>
      </w:pPr>
      <w:bookmarkStart w:id="133" w:name="_Toc335989480"/>
      <w:r>
        <w:t xml:space="preserve">Tabela </w:t>
      </w:r>
      <w:r w:rsidR="000253A4">
        <w:fldChar w:fldCharType="begin"/>
      </w:r>
      <w:r w:rsidR="000253A4">
        <w:instrText xml:space="preserve"> SEQ Tabela \* ARABIC </w:instrText>
      </w:r>
      <w:r w:rsidR="000253A4">
        <w:fldChar w:fldCharType="separate"/>
      </w:r>
      <w:r w:rsidR="00527F0B">
        <w:rPr>
          <w:noProof/>
        </w:rPr>
        <w:t>2</w:t>
      </w:r>
      <w:r w:rsidR="000253A4">
        <w:rPr>
          <w:noProof/>
        </w:rPr>
        <w:fldChar w:fldCharType="end"/>
      </w:r>
      <w:r>
        <w:t xml:space="preserve"> – Participação de cada fonte termelétrica em 2011</w:t>
      </w:r>
      <w:bookmarkEnd w:id="133"/>
    </w:p>
    <w:tbl>
      <w:tblPr>
        <w:tblW w:w="0" w:type="auto"/>
        <w:jc w:val="center"/>
        <w:tblLayout w:type="fixed"/>
        <w:tblCellMar>
          <w:left w:w="0" w:type="dxa"/>
          <w:right w:w="0" w:type="dxa"/>
        </w:tblCellMar>
        <w:tblLook w:val="0000" w:firstRow="0" w:lastRow="0" w:firstColumn="0" w:lastColumn="0" w:noHBand="0" w:noVBand="0"/>
      </w:tblPr>
      <w:tblGrid>
        <w:gridCol w:w="3479"/>
        <w:gridCol w:w="1291"/>
      </w:tblGrid>
      <w:tr w:rsidR="00871CA2" w:rsidRPr="00A23871" w14:paraId="3D172847" w14:textId="77777777" w:rsidTr="00025BB7">
        <w:trPr>
          <w:trHeight w:hRule="exact" w:val="249"/>
          <w:jc w:val="center"/>
        </w:trPr>
        <w:tc>
          <w:tcPr>
            <w:tcW w:w="3479" w:type="dxa"/>
            <w:tcBorders>
              <w:top w:val="single" w:sz="4" w:space="0" w:color="auto"/>
              <w:left w:val="nil"/>
              <w:bottom w:val="nil"/>
              <w:right w:val="nil"/>
            </w:tcBorders>
          </w:tcPr>
          <w:p w14:paraId="016DE351" w14:textId="77777777" w:rsidR="00871CA2" w:rsidRPr="00A23871" w:rsidRDefault="00871CA2" w:rsidP="00871CA2">
            <w:pPr>
              <w:rPr>
                <w:sz w:val="20"/>
              </w:rPr>
            </w:pPr>
            <w:r>
              <w:rPr>
                <w:sz w:val="20"/>
              </w:rPr>
              <w:t>Biomassa*</w:t>
            </w:r>
          </w:p>
        </w:tc>
        <w:tc>
          <w:tcPr>
            <w:tcW w:w="1291" w:type="dxa"/>
            <w:tcBorders>
              <w:top w:val="single" w:sz="4" w:space="0" w:color="auto"/>
              <w:left w:val="nil"/>
              <w:bottom w:val="nil"/>
              <w:right w:val="nil"/>
            </w:tcBorders>
          </w:tcPr>
          <w:p w14:paraId="6FB63B8B" w14:textId="77777777" w:rsidR="00871CA2" w:rsidRPr="00A23871" w:rsidRDefault="00871CA2" w:rsidP="00871CA2">
            <w:pPr>
              <w:rPr>
                <w:sz w:val="20"/>
              </w:rPr>
            </w:pPr>
            <w:r>
              <w:rPr>
                <w:sz w:val="20"/>
              </w:rPr>
              <w:t>36,8%</w:t>
            </w:r>
          </w:p>
        </w:tc>
      </w:tr>
      <w:tr w:rsidR="00871CA2" w:rsidRPr="00A23871" w14:paraId="7295D8EF" w14:textId="77777777" w:rsidTr="00025BB7">
        <w:trPr>
          <w:trHeight w:hRule="exact" w:val="244"/>
          <w:jc w:val="center"/>
        </w:trPr>
        <w:tc>
          <w:tcPr>
            <w:tcW w:w="3479" w:type="dxa"/>
            <w:tcBorders>
              <w:top w:val="nil"/>
              <w:left w:val="nil"/>
              <w:bottom w:val="nil"/>
              <w:right w:val="nil"/>
            </w:tcBorders>
          </w:tcPr>
          <w:p w14:paraId="3C70F6A6" w14:textId="77777777" w:rsidR="00871CA2" w:rsidRPr="00A23871" w:rsidRDefault="00871CA2" w:rsidP="00871CA2">
            <w:pPr>
              <w:rPr>
                <w:sz w:val="20"/>
              </w:rPr>
            </w:pPr>
            <w:r>
              <w:rPr>
                <w:sz w:val="20"/>
              </w:rPr>
              <w:t>Gás Natural</w:t>
            </w:r>
          </w:p>
        </w:tc>
        <w:tc>
          <w:tcPr>
            <w:tcW w:w="1291" w:type="dxa"/>
            <w:tcBorders>
              <w:top w:val="nil"/>
              <w:left w:val="nil"/>
              <w:bottom w:val="nil"/>
              <w:right w:val="nil"/>
            </w:tcBorders>
          </w:tcPr>
          <w:p w14:paraId="54B30363" w14:textId="77777777" w:rsidR="00871CA2" w:rsidRPr="00A23871" w:rsidRDefault="00871CA2" w:rsidP="00871CA2">
            <w:pPr>
              <w:rPr>
                <w:sz w:val="20"/>
              </w:rPr>
            </w:pPr>
            <w:r>
              <w:rPr>
                <w:sz w:val="20"/>
              </w:rPr>
              <w:t>25,8%</w:t>
            </w:r>
          </w:p>
        </w:tc>
      </w:tr>
      <w:tr w:rsidR="00871CA2" w:rsidRPr="00A23871" w14:paraId="3858DEC5" w14:textId="77777777" w:rsidTr="00025BB7">
        <w:trPr>
          <w:trHeight w:hRule="exact" w:val="244"/>
          <w:jc w:val="center"/>
        </w:trPr>
        <w:tc>
          <w:tcPr>
            <w:tcW w:w="3479" w:type="dxa"/>
            <w:tcBorders>
              <w:top w:val="nil"/>
              <w:left w:val="nil"/>
              <w:bottom w:val="nil"/>
              <w:right w:val="nil"/>
            </w:tcBorders>
          </w:tcPr>
          <w:p w14:paraId="79B03F35" w14:textId="77777777" w:rsidR="00871CA2" w:rsidRPr="00A23871" w:rsidRDefault="00871CA2" w:rsidP="00871CA2">
            <w:pPr>
              <w:rPr>
                <w:sz w:val="20"/>
              </w:rPr>
            </w:pPr>
            <w:r>
              <w:rPr>
                <w:sz w:val="20"/>
              </w:rPr>
              <w:t>Nuclear</w:t>
            </w:r>
          </w:p>
        </w:tc>
        <w:tc>
          <w:tcPr>
            <w:tcW w:w="1291" w:type="dxa"/>
            <w:tcBorders>
              <w:top w:val="nil"/>
              <w:left w:val="nil"/>
              <w:bottom w:val="nil"/>
              <w:right w:val="nil"/>
            </w:tcBorders>
          </w:tcPr>
          <w:p w14:paraId="7975D427" w14:textId="77777777" w:rsidR="00871CA2" w:rsidRPr="00A23871" w:rsidRDefault="00871CA2" w:rsidP="00871CA2">
            <w:pPr>
              <w:rPr>
                <w:sz w:val="20"/>
              </w:rPr>
            </w:pPr>
            <w:r>
              <w:rPr>
                <w:sz w:val="20"/>
              </w:rPr>
              <w:t>15,4%</w:t>
            </w:r>
          </w:p>
        </w:tc>
      </w:tr>
      <w:tr w:rsidR="00871CA2" w:rsidRPr="00A23871" w14:paraId="4A3131D6" w14:textId="77777777" w:rsidTr="00025BB7">
        <w:trPr>
          <w:trHeight w:hRule="exact" w:val="244"/>
          <w:jc w:val="center"/>
        </w:trPr>
        <w:tc>
          <w:tcPr>
            <w:tcW w:w="3479" w:type="dxa"/>
            <w:tcBorders>
              <w:top w:val="nil"/>
              <w:left w:val="nil"/>
              <w:bottom w:val="nil"/>
              <w:right w:val="nil"/>
            </w:tcBorders>
          </w:tcPr>
          <w:p w14:paraId="4466F61F" w14:textId="77777777" w:rsidR="00871CA2" w:rsidRPr="00A23871" w:rsidRDefault="00871CA2" w:rsidP="00871CA2">
            <w:pPr>
              <w:rPr>
                <w:sz w:val="20"/>
              </w:rPr>
            </w:pPr>
            <w:r>
              <w:rPr>
                <w:sz w:val="20"/>
              </w:rPr>
              <w:t>Derivados de Petróleo</w:t>
            </w:r>
          </w:p>
        </w:tc>
        <w:tc>
          <w:tcPr>
            <w:tcW w:w="1291" w:type="dxa"/>
            <w:tcBorders>
              <w:top w:val="nil"/>
              <w:left w:val="nil"/>
              <w:bottom w:val="nil"/>
              <w:right w:val="nil"/>
            </w:tcBorders>
          </w:tcPr>
          <w:p w14:paraId="3CFCD2D6" w14:textId="77777777" w:rsidR="00871CA2" w:rsidRPr="00A23871" w:rsidRDefault="00871CA2" w:rsidP="00871CA2">
            <w:pPr>
              <w:rPr>
                <w:sz w:val="20"/>
              </w:rPr>
            </w:pPr>
            <w:r>
              <w:rPr>
                <w:sz w:val="20"/>
              </w:rPr>
              <w:t>14,2%</w:t>
            </w:r>
          </w:p>
        </w:tc>
      </w:tr>
      <w:tr w:rsidR="00871CA2" w:rsidRPr="00A23871" w14:paraId="3BE7055F" w14:textId="77777777" w:rsidTr="00025BB7">
        <w:trPr>
          <w:trHeight w:hRule="exact" w:val="239"/>
          <w:jc w:val="center"/>
        </w:trPr>
        <w:tc>
          <w:tcPr>
            <w:tcW w:w="3479" w:type="dxa"/>
            <w:tcBorders>
              <w:top w:val="nil"/>
              <w:left w:val="nil"/>
              <w:bottom w:val="single" w:sz="4" w:space="0" w:color="auto"/>
              <w:right w:val="nil"/>
            </w:tcBorders>
          </w:tcPr>
          <w:p w14:paraId="5C51AD44" w14:textId="77777777" w:rsidR="00871CA2" w:rsidRPr="00A23871" w:rsidRDefault="00871CA2" w:rsidP="00871CA2">
            <w:pPr>
              <w:rPr>
                <w:sz w:val="20"/>
              </w:rPr>
            </w:pPr>
            <w:r>
              <w:rPr>
                <w:sz w:val="20"/>
              </w:rPr>
              <w:t>Carvão e Derivados</w:t>
            </w:r>
          </w:p>
        </w:tc>
        <w:tc>
          <w:tcPr>
            <w:tcW w:w="1291" w:type="dxa"/>
            <w:tcBorders>
              <w:top w:val="nil"/>
              <w:left w:val="nil"/>
              <w:bottom w:val="single" w:sz="4" w:space="0" w:color="auto"/>
              <w:right w:val="nil"/>
            </w:tcBorders>
          </w:tcPr>
          <w:p w14:paraId="4470F154" w14:textId="77777777" w:rsidR="00871CA2" w:rsidRPr="00A23871" w:rsidRDefault="00871CA2" w:rsidP="00871CA2">
            <w:pPr>
              <w:rPr>
                <w:sz w:val="20"/>
              </w:rPr>
            </w:pPr>
            <w:r>
              <w:rPr>
                <w:sz w:val="20"/>
              </w:rPr>
              <w:t>7,8%</w:t>
            </w:r>
          </w:p>
        </w:tc>
      </w:tr>
    </w:tbl>
    <w:p w14:paraId="28C5EFE5" w14:textId="77777777" w:rsidR="00FE0F3F" w:rsidRPr="00FE0F3F" w:rsidRDefault="00FE0F3F" w:rsidP="00025BB7">
      <w:pPr>
        <w:spacing w:before="120" w:line="240" w:lineRule="auto"/>
        <w:ind w:left="2160"/>
        <w:rPr>
          <w:sz w:val="18"/>
        </w:rPr>
      </w:pPr>
      <w:r w:rsidRPr="00FE0F3F">
        <w:rPr>
          <w:sz w:val="18"/>
        </w:rPr>
        <w:t>Fonte: EPE (2012).</w:t>
      </w:r>
    </w:p>
    <w:p w14:paraId="4C90EAA0" w14:textId="77777777" w:rsidR="00871CA2" w:rsidRPr="00FE0F3F" w:rsidRDefault="00871CA2" w:rsidP="00025BB7">
      <w:pPr>
        <w:tabs>
          <w:tab w:val="left" w:pos="2880"/>
        </w:tabs>
        <w:spacing w:line="240" w:lineRule="auto"/>
        <w:ind w:left="2610" w:right="1843" w:hanging="450"/>
        <w:jc w:val="left"/>
        <w:rPr>
          <w:iCs/>
          <w:sz w:val="18"/>
        </w:rPr>
      </w:pPr>
      <w:r w:rsidRPr="00FE0F3F">
        <w:rPr>
          <w:iCs/>
          <w:sz w:val="18"/>
        </w:rPr>
        <w:t>Nota:</w:t>
      </w:r>
      <w:r w:rsidR="00025BB7">
        <w:rPr>
          <w:iCs/>
          <w:sz w:val="18"/>
        </w:rPr>
        <w:t xml:space="preserve"> </w:t>
      </w:r>
      <w:r w:rsidRPr="00FE0F3F">
        <w:rPr>
          <w:iCs/>
          <w:sz w:val="18"/>
        </w:rPr>
        <w:t xml:space="preserve">* Inclui bagaço de cana-de-açúcar, lixívia, lenha, e outras </w:t>
      </w:r>
      <w:r w:rsidR="00B31228" w:rsidRPr="00FE0F3F">
        <w:rPr>
          <w:iCs/>
          <w:sz w:val="18"/>
        </w:rPr>
        <w:t>recuperações.</w:t>
      </w:r>
    </w:p>
    <w:p w14:paraId="6E85CC12" w14:textId="77777777" w:rsidR="00871CA2" w:rsidRDefault="00871CA2" w:rsidP="00871CA2"/>
    <w:p w14:paraId="1DF2C77A" w14:textId="77777777" w:rsidR="00FE0F3F" w:rsidRDefault="00FE0F3F" w:rsidP="00FE0F3F">
      <w:r>
        <w:t xml:space="preserve">O Quadro 2 mostra um exemplo de apresentação de dados puramente qualitativos. Toda a informação é apresentada em forma de texto, logo, o uso de um quadro </w:t>
      </w:r>
      <w:r w:rsidR="00684D15">
        <w:t>é obrigatório</w:t>
      </w:r>
      <w:r>
        <w:t>.</w:t>
      </w:r>
    </w:p>
    <w:p w14:paraId="05DB4D65" w14:textId="77777777" w:rsidR="00FE0F3F" w:rsidRPr="00871CA2" w:rsidRDefault="00FE0F3F" w:rsidP="00871CA2"/>
    <w:p w14:paraId="4934C666" w14:textId="77777777" w:rsidR="00FE0F3F" w:rsidRDefault="00FE0F3F" w:rsidP="00025BB7">
      <w:pPr>
        <w:pStyle w:val="Legenda"/>
        <w:ind w:left="630"/>
      </w:pPr>
      <w:bookmarkStart w:id="134" w:name="_Toc335989477"/>
      <w:r>
        <w:t xml:space="preserve">Quadro </w:t>
      </w:r>
      <w:r w:rsidR="000253A4">
        <w:fldChar w:fldCharType="begin"/>
      </w:r>
      <w:r w:rsidR="000253A4">
        <w:instrText xml:space="preserve"> SEQ Quadro \* ARABIC </w:instrText>
      </w:r>
      <w:r w:rsidR="000253A4">
        <w:fldChar w:fldCharType="separate"/>
      </w:r>
      <w:r w:rsidR="00527F0B">
        <w:rPr>
          <w:noProof/>
        </w:rPr>
        <w:t>2</w:t>
      </w:r>
      <w:r w:rsidR="000253A4">
        <w:rPr>
          <w:noProof/>
        </w:rPr>
        <w:fldChar w:fldCharType="end"/>
      </w:r>
      <w:r>
        <w:t xml:space="preserve"> – Diferenças entre Racionamento e Racionalização em Conservação de Energia</w:t>
      </w:r>
      <w:bookmarkEnd w:id="134"/>
    </w:p>
    <w:tbl>
      <w:tblPr>
        <w:tblStyle w:val="Tabelacomgrade"/>
        <w:tblW w:w="0" w:type="auto"/>
        <w:jc w:val="center"/>
        <w:tblLook w:val="04A0" w:firstRow="1" w:lastRow="0" w:firstColumn="1" w:lastColumn="0" w:noHBand="0" w:noVBand="1"/>
      </w:tblPr>
      <w:tblGrid>
        <w:gridCol w:w="3912"/>
        <w:gridCol w:w="3823"/>
      </w:tblGrid>
      <w:tr w:rsidR="00FE0F3F" w:rsidRPr="00FE0F3F" w14:paraId="4F248F6D" w14:textId="77777777" w:rsidTr="00D666BB">
        <w:trPr>
          <w:trHeight w:val="149"/>
          <w:jc w:val="center"/>
        </w:trPr>
        <w:tc>
          <w:tcPr>
            <w:tcW w:w="7735" w:type="dxa"/>
            <w:gridSpan w:val="2"/>
            <w:shd w:val="clear" w:color="auto" w:fill="000000" w:themeFill="text1"/>
          </w:tcPr>
          <w:p w14:paraId="08AC256E" w14:textId="77777777" w:rsidR="00FE0F3F" w:rsidRPr="00FE0F3F" w:rsidRDefault="00FE0F3F" w:rsidP="00FE0F3F">
            <w:pPr>
              <w:spacing w:line="240" w:lineRule="auto"/>
              <w:jc w:val="center"/>
              <w:rPr>
                <w:color w:val="FFFFFF" w:themeColor="background1"/>
                <w:sz w:val="20"/>
              </w:rPr>
            </w:pPr>
            <w:r w:rsidRPr="00FE0F3F">
              <w:rPr>
                <w:color w:val="FFFFFF" w:themeColor="background1"/>
                <w:sz w:val="20"/>
              </w:rPr>
              <w:t>CONSERVAÇÃO DE ENERGIA</w:t>
            </w:r>
          </w:p>
        </w:tc>
      </w:tr>
      <w:tr w:rsidR="00FE0F3F" w:rsidRPr="00FE0F3F" w14:paraId="0EE0BFC3" w14:textId="77777777" w:rsidTr="00D666BB">
        <w:trPr>
          <w:jc w:val="center"/>
        </w:trPr>
        <w:tc>
          <w:tcPr>
            <w:tcW w:w="3912" w:type="dxa"/>
            <w:shd w:val="clear" w:color="auto" w:fill="BFBFBF" w:themeFill="background1" w:themeFillShade="BF"/>
          </w:tcPr>
          <w:p w14:paraId="489F37B7" w14:textId="77777777" w:rsidR="00FE0F3F" w:rsidRPr="00FE0F3F" w:rsidRDefault="00FE0F3F" w:rsidP="00FE0F3F">
            <w:pPr>
              <w:spacing w:line="240" w:lineRule="auto"/>
              <w:jc w:val="center"/>
              <w:rPr>
                <w:sz w:val="20"/>
              </w:rPr>
            </w:pPr>
            <w:r w:rsidRPr="00FE0F3F">
              <w:rPr>
                <w:sz w:val="20"/>
              </w:rPr>
              <w:t>É</w:t>
            </w:r>
          </w:p>
        </w:tc>
        <w:tc>
          <w:tcPr>
            <w:tcW w:w="3823" w:type="dxa"/>
            <w:shd w:val="clear" w:color="auto" w:fill="BFBFBF" w:themeFill="background1" w:themeFillShade="BF"/>
          </w:tcPr>
          <w:p w14:paraId="1F294FA2" w14:textId="77777777" w:rsidR="00FE0F3F" w:rsidRPr="00FE0F3F" w:rsidRDefault="00FE0F3F" w:rsidP="00FE0F3F">
            <w:pPr>
              <w:spacing w:line="240" w:lineRule="auto"/>
              <w:jc w:val="center"/>
              <w:rPr>
                <w:sz w:val="20"/>
              </w:rPr>
            </w:pPr>
            <w:r w:rsidRPr="00FE0F3F">
              <w:rPr>
                <w:sz w:val="20"/>
              </w:rPr>
              <w:t>NÃO É</w:t>
            </w:r>
          </w:p>
        </w:tc>
      </w:tr>
      <w:tr w:rsidR="00FE0F3F" w:rsidRPr="00FE0F3F" w14:paraId="1F8B5020" w14:textId="77777777" w:rsidTr="00D666BB">
        <w:trPr>
          <w:jc w:val="center"/>
        </w:trPr>
        <w:tc>
          <w:tcPr>
            <w:tcW w:w="3912" w:type="dxa"/>
          </w:tcPr>
          <w:p w14:paraId="5F29615F" w14:textId="77777777" w:rsidR="00FE0F3F" w:rsidRPr="00FE0F3F" w:rsidRDefault="00FE0F3F" w:rsidP="00FE0F3F">
            <w:pPr>
              <w:spacing w:line="240" w:lineRule="auto"/>
              <w:jc w:val="center"/>
              <w:rPr>
                <w:sz w:val="20"/>
              </w:rPr>
            </w:pPr>
            <w:r w:rsidRPr="00FE0F3F">
              <w:rPr>
                <w:sz w:val="20"/>
              </w:rPr>
              <w:t>RACIONALIZAÇÃO</w:t>
            </w:r>
          </w:p>
        </w:tc>
        <w:tc>
          <w:tcPr>
            <w:tcW w:w="3823" w:type="dxa"/>
          </w:tcPr>
          <w:p w14:paraId="518968EE" w14:textId="77777777" w:rsidR="00FE0F3F" w:rsidRPr="00FE0F3F" w:rsidRDefault="00FE0F3F" w:rsidP="00FE0F3F">
            <w:pPr>
              <w:spacing w:line="240" w:lineRule="auto"/>
              <w:jc w:val="center"/>
              <w:rPr>
                <w:sz w:val="20"/>
              </w:rPr>
            </w:pPr>
            <w:r w:rsidRPr="00FE0F3F">
              <w:rPr>
                <w:sz w:val="20"/>
              </w:rPr>
              <w:t>RACIONAMENTO</w:t>
            </w:r>
          </w:p>
        </w:tc>
      </w:tr>
      <w:tr w:rsidR="00FE0F3F" w:rsidRPr="00FE0F3F" w14:paraId="6F2CDB71" w14:textId="77777777" w:rsidTr="00D666BB">
        <w:trPr>
          <w:jc w:val="center"/>
        </w:trPr>
        <w:tc>
          <w:tcPr>
            <w:tcW w:w="3912" w:type="dxa"/>
            <w:vAlign w:val="center"/>
          </w:tcPr>
          <w:p w14:paraId="3E8D910D" w14:textId="77777777" w:rsidR="00FE0F3F" w:rsidRPr="00FE0F3F" w:rsidRDefault="00FE0F3F" w:rsidP="00FE0F3F">
            <w:pPr>
              <w:spacing w:line="240" w:lineRule="auto"/>
              <w:jc w:val="left"/>
              <w:rPr>
                <w:sz w:val="20"/>
              </w:rPr>
            </w:pPr>
            <w:r w:rsidRPr="00FE0F3F">
              <w:rPr>
                <w:sz w:val="20"/>
              </w:rPr>
              <w:t>Eliminar desperdícios</w:t>
            </w:r>
          </w:p>
        </w:tc>
        <w:tc>
          <w:tcPr>
            <w:tcW w:w="3823" w:type="dxa"/>
            <w:vAlign w:val="center"/>
          </w:tcPr>
          <w:p w14:paraId="580266C1" w14:textId="77777777" w:rsidR="00FE0F3F" w:rsidRPr="00FE0F3F" w:rsidRDefault="00FE0F3F" w:rsidP="00FE0F3F">
            <w:pPr>
              <w:spacing w:line="240" w:lineRule="auto"/>
              <w:jc w:val="left"/>
              <w:rPr>
                <w:sz w:val="20"/>
              </w:rPr>
            </w:pPr>
            <w:r w:rsidRPr="00FE0F3F">
              <w:rPr>
                <w:sz w:val="20"/>
              </w:rPr>
              <w:t>Perda de qualidade de vida, conforto e segurança</w:t>
            </w:r>
          </w:p>
        </w:tc>
      </w:tr>
      <w:tr w:rsidR="00FE0F3F" w:rsidRPr="00FE0F3F" w14:paraId="73951362" w14:textId="77777777" w:rsidTr="00D666BB">
        <w:trPr>
          <w:jc w:val="center"/>
        </w:trPr>
        <w:tc>
          <w:tcPr>
            <w:tcW w:w="3912" w:type="dxa"/>
            <w:vAlign w:val="center"/>
          </w:tcPr>
          <w:p w14:paraId="26EB7C62" w14:textId="77777777" w:rsidR="00FE0F3F" w:rsidRPr="00FE0F3F" w:rsidRDefault="00FE0F3F" w:rsidP="00FE0F3F">
            <w:pPr>
              <w:spacing w:line="240" w:lineRule="auto"/>
              <w:jc w:val="left"/>
              <w:rPr>
                <w:sz w:val="20"/>
              </w:rPr>
            </w:pPr>
            <w:r w:rsidRPr="00FE0F3F">
              <w:rPr>
                <w:sz w:val="20"/>
              </w:rPr>
              <w:t>O máximo de desempenho com o mínimo consumo de energia</w:t>
            </w:r>
          </w:p>
        </w:tc>
        <w:tc>
          <w:tcPr>
            <w:tcW w:w="3823" w:type="dxa"/>
            <w:vAlign w:val="center"/>
          </w:tcPr>
          <w:p w14:paraId="330F78AB" w14:textId="77777777" w:rsidR="00FE0F3F" w:rsidRPr="00FE0F3F" w:rsidRDefault="00FE0F3F" w:rsidP="00FE0F3F">
            <w:pPr>
              <w:spacing w:line="240" w:lineRule="auto"/>
              <w:jc w:val="left"/>
              <w:rPr>
                <w:sz w:val="20"/>
              </w:rPr>
            </w:pPr>
            <w:r w:rsidRPr="00FE0F3F">
              <w:rPr>
                <w:sz w:val="20"/>
              </w:rPr>
              <w:t>Perda de produtividade ou de produção</w:t>
            </w:r>
          </w:p>
        </w:tc>
      </w:tr>
      <w:tr w:rsidR="00FE0F3F" w:rsidRPr="00FE0F3F" w14:paraId="228D9921" w14:textId="77777777" w:rsidTr="00D666BB">
        <w:trPr>
          <w:jc w:val="center"/>
        </w:trPr>
        <w:tc>
          <w:tcPr>
            <w:tcW w:w="3912" w:type="dxa"/>
            <w:vAlign w:val="center"/>
          </w:tcPr>
          <w:p w14:paraId="39157995" w14:textId="77777777" w:rsidR="00FE0F3F" w:rsidRPr="00FE0F3F" w:rsidRDefault="00FE0F3F" w:rsidP="00FE0F3F">
            <w:pPr>
              <w:spacing w:line="240" w:lineRule="auto"/>
              <w:jc w:val="left"/>
              <w:rPr>
                <w:sz w:val="20"/>
              </w:rPr>
            </w:pPr>
            <w:r w:rsidRPr="00FE0F3F">
              <w:rPr>
                <w:sz w:val="20"/>
              </w:rPr>
              <w:t>Uma atitude moderna, lógica e consciente</w:t>
            </w:r>
          </w:p>
        </w:tc>
        <w:tc>
          <w:tcPr>
            <w:tcW w:w="3823" w:type="dxa"/>
            <w:vAlign w:val="center"/>
          </w:tcPr>
          <w:p w14:paraId="07E62106" w14:textId="77777777" w:rsidR="00FE0F3F" w:rsidRPr="00FE0F3F" w:rsidRDefault="00FE0F3F" w:rsidP="00FE0F3F">
            <w:pPr>
              <w:spacing w:line="240" w:lineRule="auto"/>
              <w:jc w:val="left"/>
              <w:rPr>
                <w:sz w:val="20"/>
              </w:rPr>
            </w:pPr>
            <w:r w:rsidRPr="00FE0F3F">
              <w:rPr>
                <w:sz w:val="20"/>
              </w:rPr>
              <w:t>Avareza</w:t>
            </w:r>
          </w:p>
        </w:tc>
      </w:tr>
    </w:tbl>
    <w:p w14:paraId="2D385870" w14:textId="77777777" w:rsidR="00D666BB" w:rsidRPr="0031093F" w:rsidRDefault="00D666BB" w:rsidP="00D666BB">
      <w:pPr>
        <w:spacing w:before="120" w:line="240" w:lineRule="auto"/>
        <w:ind w:left="630"/>
        <w:rPr>
          <w:w w:val="84"/>
          <w:sz w:val="28"/>
          <w:szCs w:val="22"/>
        </w:rPr>
      </w:pPr>
      <w:r w:rsidRPr="0031093F">
        <w:rPr>
          <w:sz w:val="20"/>
        </w:rPr>
        <w:t>Fonte: Centrais Elétricas Brasileiras e Fupai/Efficientia (2005).</w:t>
      </w:r>
      <w:r w:rsidRPr="0031093F">
        <w:rPr>
          <w:w w:val="84"/>
          <w:sz w:val="28"/>
          <w:szCs w:val="22"/>
        </w:rPr>
        <w:t xml:space="preserve"> </w:t>
      </w:r>
    </w:p>
    <w:p w14:paraId="65A5852C" w14:textId="77777777" w:rsidR="00FE0F3F" w:rsidRDefault="00FE0F3F"/>
    <w:p w14:paraId="19F2C393" w14:textId="77777777" w:rsidR="00FE0F3F" w:rsidRDefault="00FE0F3F">
      <w:r>
        <w:t xml:space="preserve">O Quadro 3 apresenta um exemplo de quadro contendo informações numéricas. Pode-se observar que os números nele apresentados não possuem nenhuma função comparativa ou de tratamento estatístico; sua única função é informar os valores obtidos durante a fase de dimensionamento dos elementos de um determinado conversor. Ele serve como um quadro resumo dos valores calculados durante o projeto do conversor. </w:t>
      </w:r>
    </w:p>
    <w:p w14:paraId="1145A909" w14:textId="77777777" w:rsidR="005C3BC2" w:rsidRDefault="005C3BC2"/>
    <w:p w14:paraId="38726E73" w14:textId="77777777" w:rsidR="0054637C" w:rsidRDefault="0054637C"/>
    <w:p w14:paraId="190403C0" w14:textId="77777777" w:rsidR="00FE1DF3" w:rsidRDefault="00FE0F3F" w:rsidP="008122A4">
      <w:pPr>
        <w:pStyle w:val="Legenda"/>
        <w:ind w:left="1530"/>
      </w:pPr>
      <w:bookmarkStart w:id="135" w:name="_Toc335989478"/>
      <w:r>
        <w:lastRenderedPageBreak/>
        <w:t xml:space="preserve">Quadro </w:t>
      </w:r>
      <w:r w:rsidR="000253A4">
        <w:fldChar w:fldCharType="begin"/>
      </w:r>
      <w:r w:rsidR="000253A4">
        <w:instrText xml:space="preserve"> SEQ Quadro \* ARABIC </w:instrText>
      </w:r>
      <w:r w:rsidR="000253A4">
        <w:fldChar w:fldCharType="separate"/>
      </w:r>
      <w:r w:rsidR="00527F0B">
        <w:rPr>
          <w:noProof/>
        </w:rPr>
        <w:t>3</w:t>
      </w:r>
      <w:r w:rsidR="000253A4">
        <w:rPr>
          <w:noProof/>
        </w:rPr>
        <w:fldChar w:fldCharType="end"/>
      </w:r>
      <w:r>
        <w:t xml:space="preserve"> – Dimensionamento dos elementos de um Conversor </w:t>
      </w:r>
      <w:r w:rsidRPr="008122A4">
        <w:rPr>
          <w:i/>
          <w:iCs/>
        </w:rPr>
        <w:t>Boost</w:t>
      </w:r>
      <w:bookmarkEnd w:id="135"/>
    </w:p>
    <w:tbl>
      <w:tblPr>
        <w:tblStyle w:val="Tabelacomgrade"/>
        <w:tblW w:w="0" w:type="auto"/>
        <w:jc w:val="center"/>
        <w:tblLook w:val="04A0" w:firstRow="1" w:lastRow="0" w:firstColumn="1" w:lastColumn="0" w:noHBand="0" w:noVBand="1"/>
      </w:tblPr>
      <w:tblGrid>
        <w:gridCol w:w="3055"/>
        <w:gridCol w:w="2880"/>
      </w:tblGrid>
      <w:tr w:rsidR="00FE0F3F" w14:paraId="1D420066" w14:textId="77777777" w:rsidTr="00CF495B">
        <w:trPr>
          <w:jc w:val="center"/>
        </w:trPr>
        <w:tc>
          <w:tcPr>
            <w:tcW w:w="3055" w:type="dxa"/>
            <w:shd w:val="clear" w:color="auto" w:fill="000000" w:themeFill="text1"/>
          </w:tcPr>
          <w:p w14:paraId="4A10ABA6" w14:textId="77777777" w:rsidR="00FE0F3F" w:rsidRPr="00FE0F3F" w:rsidRDefault="00FE0F3F" w:rsidP="00FE0F3F">
            <w:pPr>
              <w:spacing w:line="240" w:lineRule="auto"/>
              <w:jc w:val="center"/>
              <w:rPr>
                <w:color w:val="FFFFFF" w:themeColor="background1"/>
                <w:sz w:val="20"/>
              </w:rPr>
            </w:pPr>
            <w:r w:rsidRPr="00FE0F3F">
              <w:rPr>
                <w:color w:val="FFFFFF" w:themeColor="background1"/>
                <w:sz w:val="20"/>
              </w:rPr>
              <w:t>Elemento</w:t>
            </w:r>
            <w:r>
              <w:rPr>
                <w:color w:val="FFFFFF" w:themeColor="background1"/>
                <w:sz w:val="20"/>
              </w:rPr>
              <w:t xml:space="preserve"> ou Grandeza</w:t>
            </w:r>
          </w:p>
        </w:tc>
        <w:tc>
          <w:tcPr>
            <w:tcW w:w="2880" w:type="dxa"/>
            <w:shd w:val="clear" w:color="auto" w:fill="000000" w:themeFill="text1"/>
          </w:tcPr>
          <w:p w14:paraId="7C95E368" w14:textId="77777777" w:rsidR="00FE0F3F" w:rsidRPr="00FE0F3F" w:rsidRDefault="00FE0F3F" w:rsidP="00FE0F3F">
            <w:pPr>
              <w:spacing w:line="240" w:lineRule="auto"/>
              <w:jc w:val="center"/>
              <w:rPr>
                <w:color w:val="FFFFFF" w:themeColor="background1"/>
                <w:sz w:val="20"/>
              </w:rPr>
            </w:pPr>
            <w:r w:rsidRPr="00FE0F3F">
              <w:rPr>
                <w:color w:val="FFFFFF" w:themeColor="background1"/>
                <w:sz w:val="20"/>
              </w:rPr>
              <w:t>Valor ou Modelo</w:t>
            </w:r>
          </w:p>
        </w:tc>
      </w:tr>
      <w:tr w:rsidR="00FE0F3F" w14:paraId="4A822459" w14:textId="77777777" w:rsidTr="00CF495B">
        <w:trPr>
          <w:jc w:val="center"/>
        </w:trPr>
        <w:tc>
          <w:tcPr>
            <w:tcW w:w="3055" w:type="dxa"/>
          </w:tcPr>
          <w:p w14:paraId="08160706" w14:textId="77777777" w:rsidR="00FE0F3F" w:rsidRPr="00FE0F3F" w:rsidRDefault="00FE0F3F" w:rsidP="00FE0F3F">
            <w:pPr>
              <w:spacing w:line="240" w:lineRule="auto"/>
              <w:rPr>
                <w:sz w:val="20"/>
              </w:rPr>
            </w:pPr>
            <w:r w:rsidRPr="00FE0F3F">
              <w:rPr>
                <w:sz w:val="20"/>
              </w:rPr>
              <w:t>Tensão de entrada</w:t>
            </w:r>
          </w:p>
        </w:tc>
        <w:tc>
          <w:tcPr>
            <w:tcW w:w="2880" w:type="dxa"/>
          </w:tcPr>
          <w:p w14:paraId="50182CF9" w14:textId="77777777" w:rsidR="00FE0F3F" w:rsidRPr="00FE0F3F" w:rsidRDefault="00FE0F3F" w:rsidP="00FE0F3F">
            <w:pPr>
              <w:spacing w:line="240" w:lineRule="auto"/>
              <w:rPr>
                <w:sz w:val="20"/>
              </w:rPr>
            </w:pPr>
            <w:r w:rsidRPr="00FE0F3F">
              <w:rPr>
                <w:sz w:val="20"/>
              </w:rPr>
              <w:t>48 V</w:t>
            </w:r>
          </w:p>
        </w:tc>
      </w:tr>
      <w:tr w:rsidR="00FE0F3F" w14:paraId="438735E3" w14:textId="77777777" w:rsidTr="00CF495B">
        <w:trPr>
          <w:jc w:val="center"/>
        </w:trPr>
        <w:tc>
          <w:tcPr>
            <w:tcW w:w="3055" w:type="dxa"/>
          </w:tcPr>
          <w:p w14:paraId="7DB946A4" w14:textId="77777777" w:rsidR="00FE0F3F" w:rsidRPr="00FE0F3F" w:rsidRDefault="00FE0F3F" w:rsidP="00FE0F3F">
            <w:pPr>
              <w:spacing w:line="240" w:lineRule="auto"/>
              <w:rPr>
                <w:sz w:val="20"/>
              </w:rPr>
            </w:pPr>
            <w:r w:rsidRPr="00FE0F3F">
              <w:rPr>
                <w:sz w:val="20"/>
              </w:rPr>
              <w:t>Tensão de saída</w:t>
            </w:r>
          </w:p>
        </w:tc>
        <w:tc>
          <w:tcPr>
            <w:tcW w:w="2880" w:type="dxa"/>
          </w:tcPr>
          <w:p w14:paraId="47D7F963" w14:textId="77777777" w:rsidR="00FE0F3F" w:rsidRPr="00FE0F3F" w:rsidRDefault="00FE0F3F" w:rsidP="00FE0F3F">
            <w:pPr>
              <w:spacing w:line="240" w:lineRule="auto"/>
              <w:rPr>
                <w:sz w:val="20"/>
              </w:rPr>
            </w:pPr>
            <w:r w:rsidRPr="00FE0F3F">
              <w:rPr>
                <w:sz w:val="20"/>
              </w:rPr>
              <w:t>200 V</w:t>
            </w:r>
          </w:p>
        </w:tc>
      </w:tr>
      <w:tr w:rsidR="00FE0F3F" w14:paraId="2A5351DB" w14:textId="77777777" w:rsidTr="00CF495B">
        <w:trPr>
          <w:jc w:val="center"/>
        </w:trPr>
        <w:tc>
          <w:tcPr>
            <w:tcW w:w="3055" w:type="dxa"/>
          </w:tcPr>
          <w:p w14:paraId="352B2706" w14:textId="77777777" w:rsidR="00FE0F3F" w:rsidRPr="00FE0F3F" w:rsidRDefault="00FE0F3F" w:rsidP="00FE0F3F">
            <w:pPr>
              <w:spacing w:line="240" w:lineRule="auto"/>
              <w:rPr>
                <w:sz w:val="20"/>
              </w:rPr>
            </w:pPr>
            <w:r w:rsidRPr="00FE0F3F">
              <w:rPr>
                <w:sz w:val="20"/>
              </w:rPr>
              <w:t>Potência de saída</w:t>
            </w:r>
          </w:p>
        </w:tc>
        <w:tc>
          <w:tcPr>
            <w:tcW w:w="2880" w:type="dxa"/>
          </w:tcPr>
          <w:p w14:paraId="5384D7B0" w14:textId="77777777" w:rsidR="00FE0F3F" w:rsidRPr="00FE0F3F" w:rsidRDefault="00FE0F3F" w:rsidP="00FE0F3F">
            <w:pPr>
              <w:spacing w:line="240" w:lineRule="auto"/>
              <w:rPr>
                <w:sz w:val="20"/>
              </w:rPr>
            </w:pPr>
            <w:r w:rsidRPr="00FE0F3F">
              <w:rPr>
                <w:sz w:val="20"/>
              </w:rPr>
              <w:t>200 W</w:t>
            </w:r>
          </w:p>
        </w:tc>
      </w:tr>
      <w:tr w:rsidR="00FE0F3F" w14:paraId="776E2393" w14:textId="77777777" w:rsidTr="00CF495B">
        <w:trPr>
          <w:jc w:val="center"/>
        </w:trPr>
        <w:tc>
          <w:tcPr>
            <w:tcW w:w="3055" w:type="dxa"/>
          </w:tcPr>
          <w:p w14:paraId="59780D02" w14:textId="77777777" w:rsidR="00FE0F3F" w:rsidRPr="00FE0F3F" w:rsidRDefault="00FE0F3F" w:rsidP="00FE0F3F">
            <w:pPr>
              <w:spacing w:line="240" w:lineRule="auto"/>
              <w:rPr>
                <w:sz w:val="20"/>
              </w:rPr>
            </w:pPr>
            <w:r w:rsidRPr="00FE0F3F">
              <w:rPr>
                <w:sz w:val="20"/>
              </w:rPr>
              <w:t>Frequência de comutação</w:t>
            </w:r>
          </w:p>
        </w:tc>
        <w:tc>
          <w:tcPr>
            <w:tcW w:w="2880" w:type="dxa"/>
          </w:tcPr>
          <w:p w14:paraId="6D97E662" w14:textId="77777777" w:rsidR="00FE0F3F" w:rsidRPr="00FE0F3F" w:rsidRDefault="00FE0F3F" w:rsidP="00FE0F3F">
            <w:pPr>
              <w:spacing w:line="240" w:lineRule="auto"/>
              <w:rPr>
                <w:sz w:val="20"/>
              </w:rPr>
            </w:pPr>
            <w:r w:rsidRPr="00FE0F3F">
              <w:rPr>
                <w:sz w:val="20"/>
              </w:rPr>
              <w:t>50 kHz</w:t>
            </w:r>
          </w:p>
        </w:tc>
      </w:tr>
      <w:tr w:rsidR="00FE0F3F" w14:paraId="505B036A" w14:textId="77777777" w:rsidTr="00CF495B">
        <w:trPr>
          <w:jc w:val="center"/>
        </w:trPr>
        <w:tc>
          <w:tcPr>
            <w:tcW w:w="3055" w:type="dxa"/>
          </w:tcPr>
          <w:p w14:paraId="5757C6D8" w14:textId="77777777" w:rsidR="00FE0F3F" w:rsidRPr="00FE0F3F" w:rsidRDefault="00FE0F3F" w:rsidP="00FE0F3F">
            <w:pPr>
              <w:spacing w:line="240" w:lineRule="auto"/>
              <w:rPr>
                <w:sz w:val="20"/>
              </w:rPr>
            </w:pPr>
            <w:r w:rsidRPr="00FE0F3F">
              <w:rPr>
                <w:sz w:val="20"/>
              </w:rPr>
              <w:t>Indutor de entrada</w:t>
            </w:r>
          </w:p>
        </w:tc>
        <w:tc>
          <w:tcPr>
            <w:tcW w:w="2880" w:type="dxa"/>
          </w:tcPr>
          <w:p w14:paraId="5D7443D4" w14:textId="77777777" w:rsidR="00FE0F3F" w:rsidRPr="00FE0F3F" w:rsidRDefault="00FE0F3F" w:rsidP="00FE0F3F">
            <w:pPr>
              <w:spacing w:line="240" w:lineRule="auto"/>
              <w:rPr>
                <w:sz w:val="20"/>
              </w:rPr>
            </w:pPr>
            <w:r w:rsidRPr="00FE0F3F">
              <w:rPr>
                <w:sz w:val="20"/>
              </w:rPr>
              <w:t>880 µH</w:t>
            </w:r>
          </w:p>
        </w:tc>
      </w:tr>
      <w:tr w:rsidR="00FE0F3F" w14:paraId="347CD594" w14:textId="77777777" w:rsidTr="00CF495B">
        <w:trPr>
          <w:jc w:val="center"/>
        </w:trPr>
        <w:tc>
          <w:tcPr>
            <w:tcW w:w="3055" w:type="dxa"/>
          </w:tcPr>
          <w:p w14:paraId="4E9EECD2" w14:textId="77777777" w:rsidR="00FE0F3F" w:rsidRPr="00FE0F3F" w:rsidRDefault="00FE0F3F" w:rsidP="00FE0F3F">
            <w:pPr>
              <w:spacing w:line="240" w:lineRule="auto"/>
              <w:rPr>
                <w:sz w:val="20"/>
              </w:rPr>
            </w:pPr>
            <w:r w:rsidRPr="00FE0F3F">
              <w:rPr>
                <w:sz w:val="20"/>
              </w:rPr>
              <w:t>Capacitor de saída</w:t>
            </w:r>
          </w:p>
        </w:tc>
        <w:tc>
          <w:tcPr>
            <w:tcW w:w="2880" w:type="dxa"/>
          </w:tcPr>
          <w:p w14:paraId="41F02309" w14:textId="77777777" w:rsidR="00FE0F3F" w:rsidRPr="00FE0F3F" w:rsidRDefault="00FE0F3F" w:rsidP="00FE0F3F">
            <w:pPr>
              <w:spacing w:line="240" w:lineRule="auto"/>
              <w:rPr>
                <w:sz w:val="20"/>
              </w:rPr>
            </w:pPr>
            <w:r w:rsidRPr="00FE0F3F">
              <w:rPr>
                <w:sz w:val="20"/>
              </w:rPr>
              <w:t>22 µF</w:t>
            </w:r>
          </w:p>
        </w:tc>
      </w:tr>
      <w:tr w:rsidR="00FE0F3F" w14:paraId="30E9D697" w14:textId="77777777" w:rsidTr="00CF495B">
        <w:trPr>
          <w:jc w:val="center"/>
        </w:trPr>
        <w:tc>
          <w:tcPr>
            <w:tcW w:w="3055" w:type="dxa"/>
          </w:tcPr>
          <w:p w14:paraId="341A6948" w14:textId="77777777" w:rsidR="00FE0F3F" w:rsidRPr="00FE0F3F" w:rsidRDefault="00FE0F3F" w:rsidP="00FE0F3F">
            <w:pPr>
              <w:spacing w:line="240" w:lineRule="auto"/>
              <w:rPr>
                <w:sz w:val="20"/>
              </w:rPr>
            </w:pPr>
            <w:r w:rsidRPr="00FE0F3F">
              <w:rPr>
                <w:sz w:val="20"/>
              </w:rPr>
              <w:t>Diodo</w:t>
            </w:r>
          </w:p>
        </w:tc>
        <w:tc>
          <w:tcPr>
            <w:tcW w:w="2880" w:type="dxa"/>
          </w:tcPr>
          <w:p w14:paraId="7445B2D0" w14:textId="77777777" w:rsidR="00FE0F3F" w:rsidRPr="00FE0F3F" w:rsidRDefault="00FE0F3F" w:rsidP="00FE0F3F">
            <w:pPr>
              <w:spacing w:line="240" w:lineRule="auto"/>
              <w:rPr>
                <w:sz w:val="20"/>
              </w:rPr>
            </w:pPr>
            <w:r w:rsidRPr="00FE0F3F">
              <w:rPr>
                <w:sz w:val="20"/>
              </w:rPr>
              <w:t>FES8HT</w:t>
            </w:r>
          </w:p>
        </w:tc>
      </w:tr>
      <w:tr w:rsidR="00FE0F3F" w14:paraId="5B1FCE70" w14:textId="77777777" w:rsidTr="00CF495B">
        <w:trPr>
          <w:jc w:val="center"/>
        </w:trPr>
        <w:tc>
          <w:tcPr>
            <w:tcW w:w="3055" w:type="dxa"/>
          </w:tcPr>
          <w:p w14:paraId="15DA309B" w14:textId="77777777" w:rsidR="00FE0F3F" w:rsidRPr="00FE0F3F" w:rsidRDefault="00FE0F3F" w:rsidP="00FE0F3F">
            <w:pPr>
              <w:spacing w:line="240" w:lineRule="auto"/>
              <w:rPr>
                <w:sz w:val="20"/>
              </w:rPr>
            </w:pPr>
            <w:r w:rsidRPr="00FE0F3F">
              <w:rPr>
                <w:sz w:val="20"/>
              </w:rPr>
              <w:t>Interruptor</w:t>
            </w:r>
          </w:p>
        </w:tc>
        <w:tc>
          <w:tcPr>
            <w:tcW w:w="2880" w:type="dxa"/>
          </w:tcPr>
          <w:p w14:paraId="6E87644D" w14:textId="77777777" w:rsidR="00FE0F3F" w:rsidRPr="00FE0F3F" w:rsidRDefault="00FE0F3F" w:rsidP="00FE0F3F">
            <w:pPr>
              <w:spacing w:line="240" w:lineRule="auto"/>
              <w:rPr>
                <w:sz w:val="20"/>
              </w:rPr>
            </w:pPr>
            <w:r w:rsidRPr="00FE0F3F">
              <w:rPr>
                <w:sz w:val="20"/>
              </w:rPr>
              <w:t>IRFP360</w:t>
            </w:r>
          </w:p>
        </w:tc>
      </w:tr>
    </w:tbl>
    <w:p w14:paraId="6E3F9140" w14:textId="77777777" w:rsidR="00FE0F3F" w:rsidRPr="00FE0F3F" w:rsidRDefault="00FE0F3F" w:rsidP="00FE0F3F">
      <w:pPr>
        <w:spacing w:before="120" w:line="240" w:lineRule="auto"/>
        <w:ind w:left="1560"/>
        <w:rPr>
          <w:sz w:val="18"/>
        </w:rPr>
      </w:pPr>
      <w:r>
        <w:rPr>
          <w:sz w:val="18"/>
        </w:rPr>
        <w:t>Fonte: M</w:t>
      </w:r>
      <w:r w:rsidR="008122A4">
        <w:rPr>
          <w:sz w:val="18"/>
        </w:rPr>
        <w:t xml:space="preserve">enegáz </w:t>
      </w:r>
      <w:r>
        <w:rPr>
          <w:sz w:val="18"/>
        </w:rPr>
        <w:t>(1997).</w:t>
      </w:r>
    </w:p>
    <w:p w14:paraId="17B43A0A" w14:textId="77777777" w:rsidR="00FE0F3F" w:rsidRDefault="00FE0F3F"/>
    <w:p w14:paraId="782359C9" w14:textId="77777777" w:rsidR="00B31228" w:rsidRDefault="00910409" w:rsidP="00B31228">
      <w:pPr>
        <w:pStyle w:val="Ttulo2"/>
      </w:pPr>
      <w:bookmarkStart w:id="136" w:name="_Toc335309210"/>
      <w:bookmarkStart w:id="137" w:name="_Toc26665282"/>
      <w:r>
        <w:t xml:space="preserve">Localização, </w:t>
      </w:r>
      <w:r w:rsidR="008122A4">
        <w:t>Formato, Legenda e Fonte Consultada</w:t>
      </w:r>
      <w:bookmarkEnd w:id="136"/>
      <w:bookmarkEnd w:id="137"/>
    </w:p>
    <w:p w14:paraId="7F387125" w14:textId="77777777" w:rsidR="00DF786B" w:rsidRDefault="00B245F1">
      <w:r>
        <w:t>Segundo a</w:t>
      </w:r>
      <w:r w:rsidR="00CF495B">
        <w:t xml:space="preserve"> ABNT</w:t>
      </w:r>
      <w:r>
        <w:t xml:space="preserve"> </w:t>
      </w:r>
      <w:r w:rsidR="00677FC0">
        <w:t>NBR 14724:2011</w:t>
      </w:r>
      <w:r>
        <w:t xml:space="preserve">, a </w:t>
      </w:r>
      <w:r w:rsidR="00DF786B">
        <w:t>padronização</w:t>
      </w:r>
      <w:r>
        <w:t xml:space="preserve"> de tabelas</w:t>
      </w:r>
      <w:r w:rsidR="00DF786B">
        <w:t xml:space="preserve"> e quadros </w:t>
      </w:r>
      <w:r>
        <w:t>deve seguir as Normas de Ap</w:t>
      </w:r>
      <w:r w:rsidR="00DF786B">
        <w:t>resentação Tabular (IBGE, 1993). Sua citação no texto é obrigatória</w:t>
      </w:r>
      <w:r w:rsidR="0030065F">
        <w:t xml:space="preserve"> e sua localização deve acontecer o </w:t>
      </w:r>
      <w:r w:rsidR="00DF786B">
        <w:t xml:space="preserve">mais próximo possível do trecho a que se referem. </w:t>
      </w:r>
    </w:p>
    <w:p w14:paraId="3359A5D5" w14:textId="77777777" w:rsidR="00910409" w:rsidRDefault="00910409"/>
    <w:p w14:paraId="113BACEE" w14:textId="77777777" w:rsidR="00910409" w:rsidRDefault="00910409">
      <w:r>
        <w:t xml:space="preserve">Quanto ao formato e à apresentação das tabelas e quadros, </w:t>
      </w:r>
      <w:r w:rsidR="00791BC4">
        <w:t>devem-se</w:t>
      </w:r>
      <w:r>
        <w:t xml:space="preserve"> observar as seguintes regras (IBGE, 1993):</w:t>
      </w:r>
    </w:p>
    <w:p w14:paraId="3965E40D" w14:textId="77777777" w:rsidR="003B695B" w:rsidRDefault="00910409" w:rsidP="0081017A">
      <w:pPr>
        <w:pStyle w:val="PargrafodaLista"/>
        <w:numPr>
          <w:ilvl w:val="0"/>
          <w:numId w:val="8"/>
        </w:numPr>
      </w:pPr>
      <w:r>
        <w:t xml:space="preserve">A moldura das tabelas não deve ser fechada com </w:t>
      </w:r>
      <w:r w:rsidR="003B695B">
        <w:t>traços</w:t>
      </w:r>
      <w:r>
        <w:t xml:space="preserve"> </w:t>
      </w:r>
      <w:r w:rsidR="003B695B">
        <w:t>verticais à esquerda e à direita;</w:t>
      </w:r>
    </w:p>
    <w:p w14:paraId="14EAAC67" w14:textId="77777777" w:rsidR="003B695B" w:rsidRDefault="003B695B" w:rsidP="0081017A">
      <w:pPr>
        <w:pStyle w:val="PargrafodaLista"/>
        <w:numPr>
          <w:ilvl w:val="0"/>
          <w:numId w:val="8"/>
        </w:numPr>
      </w:pPr>
      <w:r>
        <w:t>Deve-se evitar o uso de traços verticais para separar as colunas e de traços horizontais para separar as linhas de uma tabela;</w:t>
      </w:r>
    </w:p>
    <w:p w14:paraId="09E4B18E" w14:textId="77777777" w:rsidR="00791BC4" w:rsidRDefault="003B695B" w:rsidP="0081017A">
      <w:pPr>
        <w:pStyle w:val="PargrafodaLista"/>
        <w:numPr>
          <w:ilvl w:val="0"/>
          <w:numId w:val="8"/>
        </w:numPr>
      </w:pPr>
      <w:r>
        <w:t>O quadro é um elemento fechado. Portanto, deve conter traços horizontais e verticais para separar suas linhas e colunas, além de traços horizontais e verticais para delimitar sua moldura</w:t>
      </w:r>
      <w:r w:rsidR="00791BC4">
        <w:t>;</w:t>
      </w:r>
    </w:p>
    <w:p w14:paraId="257C48AA" w14:textId="77777777" w:rsidR="00791BC4" w:rsidRDefault="00791BC4" w:rsidP="0081017A">
      <w:pPr>
        <w:pStyle w:val="PargrafodaLista"/>
        <w:numPr>
          <w:ilvl w:val="0"/>
          <w:numId w:val="8"/>
        </w:numPr>
      </w:pPr>
      <w:r>
        <w:t>A legenda das tabelas e quadros deve aparecer na parte superior dos mesmos, contendo a palavra designativa (Tabela ou Quadro) seguida do número de ordem de ocorrência</w:t>
      </w:r>
      <w:r w:rsidR="0054637C">
        <w:t xml:space="preserve">, travessão </w:t>
      </w:r>
      <w:r>
        <w:t>e do respectivo título, o qual deve ser completo, claro e conciso;</w:t>
      </w:r>
    </w:p>
    <w:p w14:paraId="2BFC5E74" w14:textId="77777777" w:rsidR="00791BC4" w:rsidRDefault="00791BC4" w:rsidP="0081017A">
      <w:pPr>
        <w:pStyle w:val="PargrafodaLista"/>
        <w:numPr>
          <w:ilvl w:val="0"/>
          <w:numId w:val="8"/>
        </w:numPr>
      </w:pPr>
      <w:r>
        <w:t>Assim como no caso das figuras, a fonte de consulta é um elemento obrigatório, devendo ser inserida na parte inferior das tabelas e dos quadros. Quando houver transformação ou modificação dos dados numéricos retirados de uma fonte, deve-se indicar o nome do responsável pela operação em nota, no pé da tabela.</w:t>
      </w:r>
    </w:p>
    <w:p w14:paraId="0BC04091" w14:textId="77777777" w:rsidR="003B695B" w:rsidRDefault="003B695B" w:rsidP="003B695B"/>
    <w:p w14:paraId="6979A588" w14:textId="77777777" w:rsidR="003B695B" w:rsidRDefault="008D4C1D" w:rsidP="003B695B">
      <w:r>
        <w:t>A aplicação de</w:t>
      </w:r>
      <w:r w:rsidR="003B695B">
        <w:t>ssas regras pode ser observada nos quadros e tabelas apresentados anteriormente.</w:t>
      </w:r>
    </w:p>
    <w:p w14:paraId="7AD04EB6" w14:textId="77777777" w:rsidR="00791BC4" w:rsidRDefault="00791BC4" w:rsidP="00791BC4">
      <w:r>
        <w:t xml:space="preserve">As tabelas e quadros devem ser colocados preferencialmente em posição vertical, a fim de facilitar sua leitura. Caso o espaço disponível não seja suficiente, eles podem ser colocados em </w:t>
      </w:r>
      <w:r w:rsidRPr="00910409">
        <w:rPr>
          <w:b/>
        </w:rPr>
        <w:lastRenderedPageBreak/>
        <w:t>posição horizontal</w:t>
      </w:r>
      <w:r>
        <w:t>. Entretanto, nestes casos, a</w:t>
      </w:r>
      <w:r w:rsidRPr="00910409">
        <w:rPr>
          <w:b/>
        </w:rPr>
        <w:t xml:space="preserve"> legenda sempre deve estar voltada para a margem esquerda</w:t>
      </w:r>
      <w:r>
        <w:t xml:space="preserve"> da folha.</w:t>
      </w:r>
    </w:p>
    <w:p w14:paraId="24688312" w14:textId="77777777" w:rsidR="00791BC4" w:rsidRDefault="00791BC4" w:rsidP="003B695B"/>
    <w:p w14:paraId="58791331" w14:textId="77777777" w:rsidR="00791BC4" w:rsidRDefault="00791BC4" w:rsidP="003B695B">
      <w:r>
        <w:t>Quando a tabela ou o quadro ultrapassarem as dimensões da página, eles podem ser fragmentados em mais de uma página. Entretanto, as seguintes regras devem ser observadas:</w:t>
      </w:r>
    </w:p>
    <w:p w14:paraId="37E22DD8" w14:textId="77777777" w:rsidR="00791BC4" w:rsidRDefault="00791BC4" w:rsidP="0081017A">
      <w:pPr>
        <w:pStyle w:val="PargrafodaLista"/>
        <w:numPr>
          <w:ilvl w:val="0"/>
          <w:numId w:val="9"/>
        </w:numPr>
      </w:pPr>
      <w:r>
        <w:t>Cada página deverá conter tanto o título quanto o cabeçalho da tabela ou do quadro;</w:t>
      </w:r>
    </w:p>
    <w:p w14:paraId="7B0598A6" w14:textId="77777777" w:rsidR="00791BC4" w:rsidRDefault="00791BC4" w:rsidP="0081017A">
      <w:pPr>
        <w:pStyle w:val="PargrafodaLista"/>
        <w:numPr>
          <w:ilvl w:val="0"/>
          <w:numId w:val="9"/>
        </w:numPr>
      </w:pPr>
      <w:r>
        <w:t xml:space="preserve">A fragmentação e a sequência das partes </w:t>
      </w:r>
      <w:r w:rsidR="00B46840">
        <w:t>devem ser informadas</w:t>
      </w:r>
      <w:r w:rsidR="007E1F78">
        <w:t xml:space="preserve"> logo abaixo da legenda, </w:t>
      </w:r>
      <w:r>
        <w:t xml:space="preserve">através das </w:t>
      </w:r>
      <w:r w:rsidR="007E1F78">
        <w:t>seguintes indicações</w:t>
      </w:r>
      <w:r w:rsidR="00B46840">
        <w:t xml:space="preserve"> alinhadas à direita</w:t>
      </w:r>
      <w:r>
        <w:t>:</w:t>
      </w:r>
    </w:p>
    <w:p w14:paraId="20BE08B3" w14:textId="77777777" w:rsidR="00791BC4" w:rsidRDefault="007E1F78" w:rsidP="0081017A">
      <w:pPr>
        <w:pStyle w:val="PargrafodaLista"/>
        <w:numPr>
          <w:ilvl w:val="1"/>
          <w:numId w:val="10"/>
        </w:numPr>
        <w:ind w:hanging="164"/>
      </w:pPr>
      <w:r w:rsidRPr="007E1F78">
        <w:rPr>
          <w:b/>
        </w:rPr>
        <w:t>(c</w:t>
      </w:r>
      <w:r w:rsidR="00791BC4" w:rsidRPr="007E1F78">
        <w:rPr>
          <w:b/>
        </w:rPr>
        <w:t>ontinua</w:t>
      </w:r>
      <w:r w:rsidRPr="007E1F78">
        <w:rPr>
          <w:b/>
        </w:rPr>
        <w:t>)</w:t>
      </w:r>
      <w:r w:rsidR="00791BC4">
        <w:t xml:space="preserve"> – na primeira página;</w:t>
      </w:r>
    </w:p>
    <w:p w14:paraId="35608030" w14:textId="77777777" w:rsidR="00791BC4" w:rsidRDefault="007E1F78" w:rsidP="0081017A">
      <w:pPr>
        <w:pStyle w:val="PargrafodaLista"/>
        <w:numPr>
          <w:ilvl w:val="1"/>
          <w:numId w:val="10"/>
        </w:numPr>
        <w:ind w:hanging="164"/>
      </w:pPr>
      <w:r w:rsidRPr="007E1F78">
        <w:rPr>
          <w:b/>
        </w:rPr>
        <w:t>(c</w:t>
      </w:r>
      <w:r w:rsidR="00791BC4" w:rsidRPr="007E1F78">
        <w:rPr>
          <w:b/>
        </w:rPr>
        <w:t>ontinuação</w:t>
      </w:r>
      <w:r w:rsidRPr="007E1F78">
        <w:rPr>
          <w:b/>
        </w:rPr>
        <w:t>)</w:t>
      </w:r>
      <w:r w:rsidR="00791BC4">
        <w:t xml:space="preserve"> – nas páginas seguintes;</w:t>
      </w:r>
    </w:p>
    <w:p w14:paraId="52227E03" w14:textId="77777777" w:rsidR="00791BC4" w:rsidRDefault="007E1F78" w:rsidP="0081017A">
      <w:pPr>
        <w:pStyle w:val="PargrafodaLista"/>
        <w:numPr>
          <w:ilvl w:val="1"/>
          <w:numId w:val="10"/>
        </w:numPr>
        <w:ind w:hanging="164"/>
      </w:pPr>
      <w:r w:rsidRPr="007E1F78">
        <w:rPr>
          <w:b/>
        </w:rPr>
        <w:t>(c</w:t>
      </w:r>
      <w:r w:rsidR="00791BC4" w:rsidRPr="007E1F78">
        <w:rPr>
          <w:b/>
        </w:rPr>
        <w:t>onclusão</w:t>
      </w:r>
      <w:r w:rsidRPr="007E1F78">
        <w:rPr>
          <w:b/>
        </w:rPr>
        <w:t>)</w:t>
      </w:r>
      <w:r w:rsidR="009D401C">
        <w:t xml:space="preserve"> – na última pá</w:t>
      </w:r>
      <w:r w:rsidR="00791BC4">
        <w:t>gina</w:t>
      </w:r>
      <w:r>
        <w:t>;</w:t>
      </w:r>
    </w:p>
    <w:p w14:paraId="10492B5C" w14:textId="77777777" w:rsidR="00791BC4" w:rsidRDefault="00791BC4" w:rsidP="003B695B"/>
    <w:p w14:paraId="62111BF9" w14:textId="77777777" w:rsidR="00B46840" w:rsidRDefault="00B46840" w:rsidP="003B695B">
      <w:r>
        <w:t>A Tabela 3 apresenta um exemplo de aplicação dessas regras no caso de uma tabela que precisa ser fragmentada em três páginas.</w:t>
      </w:r>
    </w:p>
    <w:p w14:paraId="456AF819" w14:textId="77777777" w:rsidR="004A6149" w:rsidRDefault="004A6149" w:rsidP="003B695B"/>
    <w:p w14:paraId="33BCAC5A" w14:textId="77777777" w:rsidR="004A6149" w:rsidRDefault="004A6149" w:rsidP="004A6149">
      <w:r>
        <w:t xml:space="preserve">Para utilizar a formatação e a numeração automática de legendas de tabelas e de quadros disponíveis neste modelo, deve-se seguir o mesmo procedimento descrito na seção 3.2. </w:t>
      </w:r>
      <w:r w:rsidR="009D401C">
        <w:t>Entretanto</w:t>
      </w:r>
      <w:r>
        <w:t xml:space="preserve">, na caixa de texto que aparecerá, deve-se selecionar </w:t>
      </w:r>
      <w:r>
        <w:rPr>
          <w:b/>
        </w:rPr>
        <w:t>Tabela</w:t>
      </w:r>
      <w:r>
        <w:t xml:space="preserve"> ou </w:t>
      </w:r>
      <w:r>
        <w:rPr>
          <w:b/>
        </w:rPr>
        <w:t>Quadro</w:t>
      </w:r>
      <w:r>
        <w:t xml:space="preserve"> no campo </w:t>
      </w:r>
      <w:r>
        <w:rPr>
          <w:i/>
        </w:rPr>
        <w:t>Rótulo</w:t>
      </w:r>
      <w:r>
        <w:t xml:space="preserve">, conforme pode ser visto na Figura </w:t>
      </w:r>
      <w:r w:rsidR="007669DD">
        <w:t>7</w:t>
      </w:r>
      <w:r>
        <w:t>.</w:t>
      </w:r>
    </w:p>
    <w:p w14:paraId="682CC74B" w14:textId="77777777" w:rsidR="004A6149" w:rsidRDefault="004A6149" w:rsidP="004A6149"/>
    <w:p w14:paraId="18E676D8" w14:textId="77777777" w:rsidR="004A6149" w:rsidRDefault="004A6149" w:rsidP="008122A4">
      <w:pPr>
        <w:pStyle w:val="Legenda"/>
        <w:ind w:left="2430" w:right="2412"/>
      </w:pPr>
      <w:bookmarkStart w:id="138" w:name="_Toc26665094"/>
      <w:r>
        <w:t xml:space="preserve">Figura </w:t>
      </w:r>
      <w:r w:rsidR="000253A4">
        <w:fldChar w:fldCharType="begin"/>
      </w:r>
      <w:r w:rsidR="000253A4">
        <w:instrText xml:space="preserve"> SEQ Figura \* ARABIC </w:instrText>
      </w:r>
      <w:r w:rsidR="000253A4">
        <w:fldChar w:fldCharType="separate"/>
      </w:r>
      <w:r w:rsidR="00527F0B">
        <w:rPr>
          <w:noProof/>
        </w:rPr>
        <w:t>7</w:t>
      </w:r>
      <w:r w:rsidR="000253A4">
        <w:rPr>
          <w:noProof/>
        </w:rPr>
        <w:fldChar w:fldCharType="end"/>
      </w:r>
      <w:r>
        <w:t xml:space="preserve"> – Criação de Legenda de Tabela ou de Quadro no Microsoft Word 2007 ou 2010</w:t>
      </w:r>
      <w:bookmarkEnd w:id="138"/>
    </w:p>
    <w:p w14:paraId="5C69F3D7" w14:textId="77777777" w:rsidR="004A6149" w:rsidRDefault="004A6149" w:rsidP="008122A4">
      <w:pPr>
        <w:spacing w:line="240" w:lineRule="auto"/>
        <w:jc w:val="center"/>
      </w:pPr>
      <w:r>
        <w:rPr>
          <w:noProof/>
        </w:rPr>
        <mc:AlternateContent>
          <mc:Choice Requires="wps">
            <w:drawing>
              <wp:anchor distT="0" distB="0" distL="114300" distR="114300" simplePos="0" relativeHeight="251673600" behindDoc="0" locked="0" layoutInCell="1" allowOverlap="1" wp14:anchorId="76CAB5E7" wp14:editId="59B15082">
                <wp:simplePos x="0" y="0"/>
                <wp:positionH relativeFrom="column">
                  <wp:posOffset>2016214</wp:posOffset>
                </wp:positionH>
                <wp:positionV relativeFrom="paragraph">
                  <wp:posOffset>1151890</wp:posOffset>
                </wp:positionV>
                <wp:extent cx="734096" cy="264804"/>
                <wp:effectExtent l="0" t="0" r="27940" b="20955"/>
                <wp:wrapNone/>
                <wp:docPr id="14" name="Elipse 14"/>
                <wp:cNvGraphicFramePr/>
                <a:graphic xmlns:a="http://schemas.openxmlformats.org/drawingml/2006/main">
                  <a:graphicData uri="http://schemas.microsoft.com/office/word/2010/wordprocessingShape">
                    <wps:wsp>
                      <wps:cNvSpPr/>
                      <wps:spPr>
                        <a:xfrm>
                          <a:off x="0" y="0"/>
                          <a:ext cx="734096" cy="264804"/>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AC34B" id="Elipse 14" o:spid="_x0000_s1026" style="position:absolute;margin-left:158.75pt;margin-top:90.7pt;width:57.8pt;height:20.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" filled="f" strokecolor="#c0504d [3205]" strokeweight="2pt"/>
            </w:pict>
          </mc:Fallback>
        </mc:AlternateContent>
      </w:r>
      <w:r>
        <w:rPr>
          <w:noProof/>
        </w:rPr>
        <w:drawing>
          <wp:inline distT="0" distB="0" distL="0" distR="0" wp14:anchorId="026A7328" wp14:editId="48D07689">
            <wp:extent cx="2643505" cy="1881553"/>
            <wp:effectExtent l="0" t="0" r="4445"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503" cy="1893651"/>
                    </a:xfrm>
                    <a:prstGeom prst="rect">
                      <a:avLst/>
                    </a:prstGeom>
                    <a:noFill/>
                    <a:ln>
                      <a:noFill/>
                    </a:ln>
                  </pic:spPr>
                </pic:pic>
              </a:graphicData>
            </a:graphic>
          </wp:inline>
        </w:drawing>
      </w:r>
    </w:p>
    <w:p w14:paraId="67BC61DC" w14:textId="77777777" w:rsidR="004A6149" w:rsidRPr="00FE0F3F" w:rsidRDefault="004A6149" w:rsidP="008122A4">
      <w:pPr>
        <w:ind w:left="2430"/>
        <w:rPr>
          <w:sz w:val="18"/>
        </w:rPr>
      </w:pPr>
      <w:r w:rsidRPr="00FE0F3F">
        <w:rPr>
          <w:sz w:val="18"/>
        </w:rPr>
        <w:t>Fonte: Produção do próprio autor.</w:t>
      </w:r>
    </w:p>
    <w:p w14:paraId="41031E32" w14:textId="77777777" w:rsidR="006C729C" w:rsidRDefault="006C729C" w:rsidP="006C729C">
      <w:pPr>
        <w:pStyle w:val="Corpodetexto"/>
      </w:pPr>
    </w:p>
    <w:p w14:paraId="2FAA45DF" w14:textId="77777777" w:rsidR="0077025C" w:rsidRDefault="006C729C" w:rsidP="006C729C">
      <w:pPr>
        <w:pStyle w:val="Corpodetexto"/>
      </w:pPr>
      <w:r>
        <w:t>Para atualizar a numeração da legenda basta selecionar seu número e pressionar a tecla F9.</w:t>
      </w:r>
    </w:p>
    <w:p w14:paraId="32475075" w14:textId="77777777" w:rsidR="008122A4" w:rsidRDefault="008122A4" w:rsidP="006C729C">
      <w:pPr>
        <w:pStyle w:val="Corpodetexto"/>
      </w:pPr>
    </w:p>
    <w:p w14:paraId="74E6672D" w14:textId="77777777" w:rsidR="00B46840" w:rsidRDefault="00B46840" w:rsidP="008122A4">
      <w:pPr>
        <w:pStyle w:val="Legenda"/>
        <w:ind w:left="0"/>
      </w:pPr>
      <w:bookmarkStart w:id="139" w:name="_Toc335989481"/>
      <w:r w:rsidRPr="00B46840">
        <w:lastRenderedPageBreak/>
        <w:t xml:space="preserve">Tabela </w:t>
      </w:r>
      <w:r w:rsidR="000253A4">
        <w:fldChar w:fldCharType="begin"/>
      </w:r>
      <w:r w:rsidR="000253A4">
        <w:instrText xml:space="preserve"> SEQ Tabela \* ARABIC </w:instrText>
      </w:r>
      <w:r w:rsidR="000253A4">
        <w:fldChar w:fldCharType="separate"/>
      </w:r>
      <w:r w:rsidR="00527F0B">
        <w:rPr>
          <w:noProof/>
        </w:rPr>
        <w:t>3</w:t>
      </w:r>
      <w:r w:rsidR="000253A4">
        <w:rPr>
          <w:noProof/>
        </w:rPr>
        <w:fldChar w:fldCharType="end"/>
      </w:r>
      <w:r w:rsidRPr="00B46840">
        <w:t xml:space="preserve"> – Domicílios particulares permanentes, por situação do domicílio e espécie de unidade doméstica, segundo a existência de compartilhamento da responsabilidade pelo domicílio com a pessoa responsável, o sexo, a cor ou raça e os grupos de idade da pessoa responsável e as classes de rendimento </w:t>
      </w:r>
      <w:r>
        <w:br/>
      </w:r>
      <w:r w:rsidRPr="00B46840">
        <w:t xml:space="preserve">nominal mensal domiciliar </w:t>
      </w:r>
      <w:r w:rsidRPr="009D401C">
        <w:rPr>
          <w:i/>
        </w:rPr>
        <w:t>per capita</w:t>
      </w:r>
      <w:r w:rsidR="00684D15">
        <w:t xml:space="preserve"> – </w:t>
      </w:r>
      <w:r w:rsidRPr="00B46840">
        <w:t xml:space="preserve">Brasil </w:t>
      </w:r>
      <w:r w:rsidR="00314ACE">
        <w:t>–</w:t>
      </w:r>
      <w:r w:rsidRPr="00B46840">
        <w:t xml:space="preserve"> 2010</w:t>
      </w:r>
      <w:bookmarkEnd w:id="139"/>
    </w:p>
    <w:p w14:paraId="46111EE9" w14:textId="77777777" w:rsidR="00314ACE" w:rsidRPr="00314ACE" w:rsidRDefault="00314ACE" w:rsidP="00314ACE">
      <w:r>
        <w:rPr>
          <w:noProof/>
        </w:rPr>
        <w:drawing>
          <wp:inline distT="0" distB="0" distL="0" distR="0" wp14:anchorId="006037AC" wp14:editId="06447A0F">
            <wp:extent cx="5756910" cy="68770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6877050"/>
                    </a:xfrm>
                    <a:prstGeom prst="rect">
                      <a:avLst/>
                    </a:prstGeom>
                    <a:noFill/>
                    <a:ln>
                      <a:noFill/>
                    </a:ln>
                  </pic:spPr>
                </pic:pic>
              </a:graphicData>
            </a:graphic>
          </wp:inline>
        </w:drawing>
      </w:r>
    </w:p>
    <w:p w14:paraId="19DBAA56" w14:textId="77777777" w:rsidR="0054637C" w:rsidRDefault="0054637C" w:rsidP="00025BB7">
      <w:pPr>
        <w:pStyle w:val="Legenda"/>
      </w:pPr>
    </w:p>
    <w:p w14:paraId="1B2268FB" w14:textId="77777777" w:rsidR="0054637C" w:rsidRDefault="0054637C">
      <w:pPr>
        <w:spacing w:line="240" w:lineRule="auto"/>
        <w:jc w:val="left"/>
        <w:rPr>
          <w:sz w:val="20"/>
        </w:rPr>
      </w:pPr>
      <w:r>
        <w:br w:type="page"/>
      </w:r>
    </w:p>
    <w:p w14:paraId="12222074" w14:textId="77777777" w:rsidR="00314ACE" w:rsidRDefault="00314ACE" w:rsidP="008122A4">
      <w:pPr>
        <w:pStyle w:val="Legenda"/>
        <w:ind w:left="0"/>
      </w:pPr>
      <w:r w:rsidRPr="00B46840">
        <w:lastRenderedPageBreak/>
        <w:t>Tabela</w:t>
      </w:r>
      <w:r>
        <w:t xml:space="preserve"> 3</w:t>
      </w:r>
      <w:r w:rsidRPr="00B46840">
        <w:t xml:space="preserve"> – Domicílios particulares permanentes, por situação do domicílio e espécie de unidade doméstica, segundo a existência de compartilhamento da responsabilidade pelo domicílio com a pessoa responsável, o sexo, a cor ou raça e os grupos de idade da pessoa responsável e as classes de rendimento </w:t>
      </w:r>
      <w:r>
        <w:br/>
      </w:r>
      <w:r w:rsidRPr="00B46840">
        <w:t xml:space="preserve">nominal mensal domiciliar </w:t>
      </w:r>
      <w:r w:rsidRPr="009D401C">
        <w:rPr>
          <w:i/>
        </w:rPr>
        <w:t>per capita</w:t>
      </w:r>
      <w:r w:rsidRPr="00B46840">
        <w:t xml:space="preserve"> - Brasil </w:t>
      </w:r>
      <w:r>
        <w:t>–</w:t>
      </w:r>
      <w:r w:rsidRPr="00B46840">
        <w:t xml:space="preserve"> 2010</w:t>
      </w:r>
    </w:p>
    <w:p w14:paraId="4243CF9E" w14:textId="77777777" w:rsidR="00314ACE" w:rsidRDefault="00314ACE">
      <w:r>
        <w:rPr>
          <w:noProof/>
        </w:rPr>
        <w:drawing>
          <wp:inline distT="0" distB="0" distL="0" distR="0" wp14:anchorId="0C0B4A40" wp14:editId="282C2EF6">
            <wp:extent cx="5750560" cy="6851650"/>
            <wp:effectExtent l="0" t="0" r="2540"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0560" cy="6851650"/>
                    </a:xfrm>
                    <a:prstGeom prst="rect">
                      <a:avLst/>
                    </a:prstGeom>
                    <a:noFill/>
                    <a:ln>
                      <a:noFill/>
                    </a:ln>
                  </pic:spPr>
                </pic:pic>
              </a:graphicData>
            </a:graphic>
          </wp:inline>
        </w:drawing>
      </w:r>
    </w:p>
    <w:p w14:paraId="3E80B332" w14:textId="77777777" w:rsidR="00314ACE" w:rsidRDefault="00314ACE">
      <w:pPr>
        <w:spacing w:line="240" w:lineRule="auto"/>
        <w:jc w:val="left"/>
        <w:rPr>
          <w:sz w:val="20"/>
        </w:rPr>
      </w:pPr>
      <w:r>
        <w:br w:type="page"/>
      </w:r>
    </w:p>
    <w:p w14:paraId="6A6753FD" w14:textId="77777777" w:rsidR="00314ACE" w:rsidRDefault="00314ACE" w:rsidP="008122A4">
      <w:pPr>
        <w:pStyle w:val="Legenda"/>
        <w:ind w:left="0"/>
      </w:pPr>
      <w:r w:rsidRPr="00B46840">
        <w:lastRenderedPageBreak/>
        <w:t>Tabela</w:t>
      </w:r>
      <w:r>
        <w:t xml:space="preserve"> 3</w:t>
      </w:r>
      <w:r w:rsidRPr="00B46840">
        <w:t xml:space="preserve"> – Domicílios particulares permanentes, por situação do domicílio e espécie de unidade doméstica, segundo a existência de compartilhamento da responsabilidade pelo domicílio com a pessoa responsável, o sexo, a cor ou raça e os grupos de idade da pessoa responsável e as classes de rendimento </w:t>
      </w:r>
      <w:r>
        <w:br/>
      </w:r>
      <w:r w:rsidRPr="00B46840">
        <w:t xml:space="preserve">nominal mensal domiciliar </w:t>
      </w:r>
      <w:r w:rsidRPr="009D401C">
        <w:rPr>
          <w:i/>
        </w:rPr>
        <w:t>per capita</w:t>
      </w:r>
      <w:r w:rsidRPr="00B46840">
        <w:t xml:space="preserve"> - Brasil </w:t>
      </w:r>
      <w:r>
        <w:t>–</w:t>
      </w:r>
      <w:r w:rsidRPr="00B46840">
        <w:t xml:space="preserve"> 2010</w:t>
      </w:r>
    </w:p>
    <w:p w14:paraId="190DEE0C" w14:textId="77777777" w:rsidR="00314ACE" w:rsidRDefault="00314ACE">
      <w:r>
        <w:rPr>
          <w:noProof/>
        </w:rPr>
        <w:drawing>
          <wp:inline distT="0" distB="0" distL="0" distR="0" wp14:anchorId="42125F62" wp14:editId="55E203C9">
            <wp:extent cx="5756910" cy="69545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6954520"/>
                    </a:xfrm>
                    <a:prstGeom prst="rect">
                      <a:avLst/>
                    </a:prstGeom>
                    <a:noFill/>
                    <a:ln>
                      <a:noFill/>
                    </a:ln>
                  </pic:spPr>
                </pic:pic>
              </a:graphicData>
            </a:graphic>
          </wp:inline>
        </w:drawing>
      </w:r>
    </w:p>
    <w:p w14:paraId="467213BB" w14:textId="77777777" w:rsidR="004A6149" w:rsidRDefault="004A6149">
      <w:pPr>
        <w:spacing w:line="240" w:lineRule="auto"/>
        <w:jc w:val="left"/>
      </w:pPr>
      <w:r>
        <w:br w:type="page"/>
      </w:r>
    </w:p>
    <w:p w14:paraId="216BD0D1" w14:textId="77777777" w:rsidR="00217095" w:rsidRDefault="00217095" w:rsidP="00217095">
      <w:pPr>
        <w:pStyle w:val="Ttulo2"/>
      </w:pPr>
      <w:bookmarkStart w:id="140" w:name="_Toc335309211"/>
      <w:bookmarkStart w:id="141" w:name="_Toc26665283"/>
      <w:r>
        <w:lastRenderedPageBreak/>
        <w:t>Criando a Lista de Tabelas e a Lista de Quadros</w:t>
      </w:r>
      <w:bookmarkEnd w:id="140"/>
      <w:bookmarkEnd w:id="141"/>
    </w:p>
    <w:p w14:paraId="40369A46" w14:textId="77777777" w:rsidR="00217095" w:rsidRDefault="00217095" w:rsidP="00217095">
      <w:pPr>
        <w:pStyle w:val="Corpodetexto"/>
      </w:pPr>
      <w:r>
        <w:t>A Lista de Tabelas e de Quadros pode ser gerada automatica</w:t>
      </w:r>
      <w:r w:rsidR="004D029C">
        <w:t>mente</w:t>
      </w:r>
      <w:r>
        <w:t xml:space="preserve"> seguindo o procedimento descrito na seção 3.3, tomando o cuidado de selecionar </w:t>
      </w:r>
      <w:r w:rsidR="004D029C">
        <w:t>o tipo correto de</w:t>
      </w:r>
      <w:r>
        <w:t xml:space="preserve"> </w:t>
      </w:r>
      <w:r w:rsidR="004D029C">
        <w:t>elemento</w:t>
      </w:r>
      <w:r>
        <w:t xml:space="preserve"> (Tabela ou Quadro) no campo </w:t>
      </w:r>
      <w:r>
        <w:rPr>
          <w:i/>
        </w:rPr>
        <w:t>Nome da legenda</w:t>
      </w:r>
      <w:r>
        <w:t xml:space="preserve">, conforme pode ser visto na Figura </w:t>
      </w:r>
      <w:r w:rsidR="007669DD">
        <w:t>8</w:t>
      </w:r>
      <w:r>
        <w:t xml:space="preserve">. </w:t>
      </w:r>
    </w:p>
    <w:p w14:paraId="09C939B0" w14:textId="77777777" w:rsidR="00217095" w:rsidRDefault="00217095" w:rsidP="00217095">
      <w:pPr>
        <w:pStyle w:val="Corpodetexto"/>
      </w:pPr>
    </w:p>
    <w:p w14:paraId="07B6C8A4" w14:textId="77777777" w:rsidR="00217095" w:rsidRDefault="00217095" w:rsidP="008122A4">
      <w:pPr>
        <w:pStyle w:val="Legenda"/>
        <w:ind w:left="0"/>
      </w:pPr>
      <w:bookmarkStart w:id="142" w:name="_Toc26665095"/>
      <w:r>
        <w:t xml:space="preserve">Figura </w:t>
      </w:r>
      <w:r w:rsidR="000253A4">
        <w:fldChar w:fldCharType="begin"/>
      </w:r>
      <w:r w:rsidR="000253A4">
        <w:instrText xml:space="preserve"> SEQ Figura \* ARABIC </w:instrText>
      </w:r>
      <w:r w:rsidR="000253A4">
        <w:fldChar w:fldCharType="separate"/>
      </w:r>
      <w:r w:rsidR="00527F0B">
        <w:rPr>
          <w:noProof/>
        </w:rPr>
        <w:t>8</w:t>
      </w:r>
      <w:r w:rsidR="000253A4">
        <w:rPr>
          <w:noProof/>
        </w:rPr>
        <w:fldChar w:fldCharType="end"/>
      </w:r>
      <w:r>
        <w:t xml:space="preserve"> – Criação de Índice de Tabelas ou de Quadros no Microsoft Word 2007 ou 2010</w:t>
      </w:r>
      <w:bookmarkEnd w:id="142"/>
    </w:p>
    <w:p w14:paraId="0A3BFBCC" w14:textId="77777777" w:rsidR="00217095" w:rsidRDefault="00217095" w:rsidP="008122A4">
      <w:pPr>
        <w:pStyle w:val="Corpodetexto"/>
        <w:spacing w:line="240" w:lineRule="auto"/>
        <w:jc w:val="left"/>
      </w:pPr>
      <w:r>
        <w:rPr>
          <w:noProof/>
        </w:rPr>
        <mc:AlternateContent>
          <mc:Choice Requires="wps">
            <w:drawing>
              <wp:anchor distT="0" distB="0" distL="114300" distR="114300" simplePos="0" relativeHeight="251679744" behindDoc="0" locked="0" layoutInCell="1" allowOverlap="1" wp14:anchorId="5AB81B9F" wp14:editId="6408884A">
                <wp:simplePos x="0" y="0"/>
                <wp:positionH relativeFrom="column">
                  <wp:posOffset>3764915</wp:posOffset>
                </wp:positionH>
                <wp:positionV relativeFrom="paragraph">
                  <wp:posOffset>2135505</wp:posOffset>
                </wp:positionV>
                <wp:extent cx="734060" cy="264795"/>
                <wp:effectExtent l="0" t="0" r="27940" b="20955"/>
                <wp:wrapNone/>
                <wp:docPr id="27" name="Elipse 27"/>
                <wp:cNvGraphicFramePr/>
                <a:graphic xmlns:a="http://schemas.openxmlformats.org/drawingml/2006/main">
                  <a:graphicData uri="http://schemas.microsoft.com/office/word/2010/wordprocessingShape">
                    <wps:wsp>
                      <wps:cNvSpPr/>
                      <wps:spPr>
                        <a:xfrm>
                          <a:off x="0" y="0"/>
                          <a:ext cx="734060" cy="264795"/>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A4720" id="Elipse 27" o:spid="_x0000_s1026" style="position:absolute;margin-left:296.45pt;margin-top:168.15pt;width:57.8pt;height:2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" filled="f" strokecolor="#c0504d [3205]" strokeweight="2pt"/>
            </w:pict>
          </mc:Fallback>
        </mc:AlternateContent>
      </w:r>
      <w:r>
        <w:rPr>
          <w:noProof/>
        </w:rPr>
        <mc:AlternateContent>
          <mc:Choice Requires="wps">
            <w:drawing>
              <wp:anchor distT="0" distB="0" distL="114300" distR="114300" simplePos="0" relativeHeight="251677696" behindDoc="0" locked="0" layoutInCell="1" allowOverlap="1" wp14:anchorId="36615D71" wp14:editId="504A9ABB">
                <wp:simplePos x="0" y="0"/>
                <wp:positionH relativeFrom="column">
                  <wp:posOffset>3086423</wp:posOffset>
                </wp:positionH>
                <wp:positionV relativeFrom="paragraph">
                  <wp:posOffset>759268</wp:posOffset>
                </wp:positionV>
                <wp:extent cx="2578735" cy="1724660"/>
                <wp:effectExtent l="1047750" t="0" r="12065" b="27940"/>
                <wp:wrapNone/>
                <wp:docPr id="23" name="Texto Explicativo 1 23"/>
                <wp:cNvGraphicFramePr/>
                <a:graphic xmlns:a="http://schemas.openxmlformats.org/drawingml/2006/main">
                  <a:graphicData uri="http://schemas.microsoft.com/office/word/2010/wordprocessingShape">
                    <wps:wsp>
                      <wps:cNvSpPr/>
                      <wps:spPr>
                        <a:xfrm>
                          <a:off x="0" y="0"/>
                          <a:ext cx="2578735" cy="1724660"/>
                        </a:xfrm>
                        <a:prstGeom prst="borderCallout1">
                          <a:avLst>
                            <a:gd name="adj1" fmla="val 29754"/>
                            <a:gd name="adj2" fmla="val -2981"/>
                            <a:gd name="adj3" fmla="val 96994"/>
                            <a:gd name="adj4" fmla="val -40340"/>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A39749" w14:textId="77777777" w:rsidR="00B043C6" w:rsidRDefault="00B043C6" w:rsidP="00217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615D71" id="Texto Explicativo 1 23" o:spid="_x0000_s1028" type="#_x0000_t47" style="position:absolute;margin-left:243.05pt;margin-top:59.8pt;width:203.05pt;height:135.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" adj="-8713,20951,-644,6427" filled="f" strokecolor="#1f497d [3215]" strokeweight="2pt">
                <v:textbox>
                  <w:txbxContent>
                    <w:p w14:paraId="4CA39749" w14:textId="77777777" w:rsidR="00B043C6" w:rsidRDefault="00B043C6" w:rsidP="00217095">
                      <w:pPr>
                        <w:jc w:val="center"/>
                      </w:pPr>
                    </w:p>
                  </w:txbxContent>
                </v:textbox>
                <o:callout v:ext="edit" minusy="t"/>
              </v:shape>
            </w:pict>
          </mc:Fallback>
        </mc:AlternateContent>
      </w:r>
      <w:r>
        <w:rPr>
          <w:noProof/>
        </w:rPr>
        <mc:AlternateContent>
          <mc:Choice Requires="wps">
            <w:drawing>
              <wp:anchor distT="0" distB="0" distL="114300" distR="114300" simplePos="0" relativeHeight="251676672" behindDoc="0" locked="0" layoutInCell="1" allowOverlap="1" wp14:anchorId="591EDA3D" wp14:editId="0FA73BFE">
                <wp:simplePos x="0" y="0"/>
                <wp:positionH relativeFrom="column">
                  <wp:posOffset>-1833</wp:posOffset>
                </wp:positionH>
                <wp:positionV relativeFrom="paragraph">
                  <wp:posOffset>2364213</wp:posOffset>
                </wp:positionV>
                <wp:extent cx="2001328" cy="309880"/>
                <wp:effectExtent l="0" t="0" r="18415" b="13970"/>
                <wp:wrapNone/>
                <wp:docPr id="24" name="Elipse 24"/>
                <wp:cNvGraphicFramePr/>
                <a:graphic xmlns:a="http://schemas.openxmlformats.org/drawingml/2006/main">
                  <a:graphicData uri="http://schemas.microsoft.com/office/word/2010/wordprocessingShape">
                    <wps:wsp>
                      <wps:cNvSpPr/>
                      <wps:spPr>
                        <a:xfrm>
                          <a:off x="0" y="0"/>
                          <a:ext cx="2001328" cy="309880"/>
                        </a:xfrm>
                        <a:prstGeom prst="ellipse">
                          <a:avLst/>
                        </a:prstGeom>
                        <a:no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E5862" id="Elipse 24" o:spid="_x0000_s1026" style="position:absolute;margin-left:-.15pt;margin-top:186.15pt;width:157.6pt;height:2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" filled="f" strokecolor="#1f497d [3215]" strokeweight="2pt"/>
            </w:pict>
          </mc:Fallback>
        </mc:AlternateContent>
      </w:r>
      <w:r>
        <w:rPr>
          <w:noProof/>
        </w:rPr>
        <w:drawing>
          <wp:anchor distT="0" distB="0" distL="114300" distR="114300" simplePos="0" relativeHeight="251675648" behindDoc="0" locked="0" layoutInCell="1" allowOverlap="1" wp14:anchorId="1DB52CFB" wp14:editId="4A8B6B61">
            <wp:simplePos x="0" y="0"/>
            <wp:positionH relativeFrom="column">
              <wp:posOffset>3085825</wp:posOffset>
            </wp:positionH>
            <wp:positionV relativeFrom="paragraph">
              <wp:posOffset>758825</wp:posOffset>
            </wp:positionV>
            <wp:extent cx="2581275" cy="1727835"/>
            <wp:effectExtent l="0" t="0" r="9525" b="571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75" cy="17278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1A34C0B" wp14:editId="50A919BD">
            <wp:extent cx="3921760" cy="3131127"/>
            <wp:effectExtent l="0" t="0" r="254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3026" cy="3140122"/>
                    </a:xfrm>
                    <a:prstGeom prst="rect">
                      <a:avLst/>
                    </a:prstGeom>
                    <a:noFill/>
                    <a:ln>
                      <a:noFill/>
                    </a:ln>
                  </pic:spPr>
                </pic:pic>
              </a:graphicData>
            </a:graphic>
          </wp:inline>
        </w:drawing>
      </w:r>
    </w:p>
    <w:p w14:paraId="3A3767C6" w14:textId="77777777" w:rsidR="00217095" w:rsidRPr="00FE0F3F" w:rsidRDefault="00217095" w:rsidP="008122A4">
      <w:pPr>
        <w:spacing w:before="120"/>
        <w:rPr>
          <w:sz w:val="18"/>
        </w:rPr>
      </w:pPr>
      <w:r w:rsidRPr="00FE0F3F">
        <w:rPr>
          <w:sz w:val="18"/>
        </w:rPr>
        <w:t>Fonte: Produção do próprio autor.</w:t>
      </w:r>
      <w:r w:rsidRPr="00217095">
        <w:rPr>
          <w:noProof/>
        </w:rPr>
        <w:t xml:space="preserve"> </w:t>
      </w:r>
    </w:p>
    <w:p w14:paraId="7A94E647" w14:textId="77777777" w:rsidR="006C729C" w:rsidRDefault="006C729C" w:rsidP="006C729C">
      <w:bookmarkStart w:id="143" w:name="_Toc335309212"/>
    </w:p>
    <w:p w14:paraId="3D531958" w14:textId="77777777" w:rsidR="006C729C" w:rsidRDefault="006C729C" w:rsidP="006C729C">
      <w:r>
        <w:t>A atualização da Lista de Tabelas e de Quadros é feita através da tecla F9, conforme descrito no caso da Lista de Figuras.</w:t>
      </w:r>
    </w:p>
    <w:p w14:paraId="38002002" w14:textId="77777777" w:rsidR="008122A4" w:rsidRDefault="008122A4" w:rsidP="006C729C"/>
    <w:p w14:paraId="77D8BACC" w14:textId="77777777" w:rsidR="00217095" w:rsidRDefault="00217095" w:rsidP="00217095">
      <w:pPr>
        <w:pStyle w:val="Ttulo2"/>
      </w:pPr>
      <w:bookmarkStart w:id="144" w:name="_Toc26665284"/>
      <w:r>
        <w:t>Conclusões</w:t>
      </w:r>
      <w:bookmarkEnd w:id="143"/>
      <w:bookmarkEnd w:id="144"/>
    </w:p>
    <w:p w14:paraId="50832EA7" w14:textId="77777777" w:rsidR="00E97582" w:rsidRDefault="00F81C49" w:rsidP="006C729C">
      <w:r>
        <w:t>E</w:t>
      </w:r>
      <w:r w:rsidR="00217095">
        <w:t xml:space="preserve">ste capítulo </w:t>
      </w:r>
      <w:r>
        <w:t>tratou temas relacionados à apresentação de informações durante o texto do trabalho utilizando-se de dois elementos: as Tabelas e os Quadros. Inicialmente foi feita uma breve descrição</w:t>
      </w:r>
      <w:r w:rsidR="00A46958">
        <w:t xml:space="preserve"> desses</w:t>
      </w:r>
      <w:r>
        <w:t xml:space="preserve"> dois elementos</w:t>
      </w:r>
      <w:r w:rsidR="00A46958">
        <w:t>, ressaltando as distinções entre eles</w:t>
      </w:r>
      <w:r>
        <w:t xml:space="preserve"> tanto em termos funcionais quanto em termos de formato. Também foram apresentadas algumas regras de normalização e parametrização, além de exemplos que ilustram a aplicação destas regras. Por fim, foi </w:t>
      </w:r>
      <w:r w:rsidR="00A46958">
        <w:t>apresentado um procedimento simples que permite a rápida criação das Listas de Tabelas e de Quadros no Microsoft Word.</w:t>
      </w:r>
      <w:r w:rsidR="00F12C0E">
        <w:t xml:space="preserve"> </w:t>
      </w:r>
      <w:r w:rsidR="00D171D1">
        <w:t>No próximo capítulo, serão discutidas regras de apresentação de elementos como: equações, gráficos, apêndice e anexo.</w:t>
      </w:r>
      <w:r w:rsidR="00E97582">
        <w:br w:type="page"/>
      </w:r>
    </w:p>
    <w:p w14:paraId="53A190F6" w14:textId="77777777" w:rsidR="00E97582" w:rsidRDefault="00F12C0E" w:rsidP="00E97582">
      <w:pPr>
        <w:pStyle w:val="Ttulo1"/>
      </w:pPr>
      <w:bookmarkStart w:id="145" w:name="_Toc335309213"/>
      <w:bookmarkStart w:id="146" w:name="_Toc26665285"/>
      <w:r>
        <w:lastRenderedPageBreak/>
        <w:t>OUtras regras de apresentação</w:t>
      </w:r>
      <w:bookmarkEnd w:id="145"/>
      <w:bookmarkEnd w:id="146"/>
    </w:p>
    <w:p w14:paraId="78431477" w14:textId="77777777" w:rsidR="00E97582" w:rsidRDefault="00F12C0E" w:rsidP="00621904">
      <w:pPr>
        <w:pStyle w:val="Ttulo2"/>
      </w:pPr>
      <w:bookmarkStart w:id="147" w:name="_Toc335309214"/>
      <w:bookmarkStart w:id="148" w:name="_Toc26665286"/>
      <w:r>
        <w:t>Equações e Fórmulas</w:t>
      </w:r>
      <w:bookmarkEnd w:id="147"/>
      <w:bookmarkEnd w:id="148"/>
    </w:p>
    <w:p w14:paraId="40751709" w14:textId="77777777" w:rsidR="00D171D1" w:rsidRDefault="00D171D1" w:rsidP="00D171D1">
      <w:r>
        <w:t xml:space="preserve">Para facilitar a leitura, a </w:t>
      </w:r>
      <w:r w:rsidR="00CF495B">
        <w:t xml:space="preserve">ABNT </w:t>
      </w:r>
      <w:r>
        <w:t>NBR 14724:2011 exige que as equações sejam destacadas do texto, podendo ser numeradas com algarismos arábicos entre parêntesis</w:t>
      </w:r>
      <w:r w:rsidR="000C3EE2">
        <w:t xml:space="preserve"> e </w:t>
      </w:r>
      <w:r>
        <w:t>alinhados à direita.</w:t>
      </w:r>
      <w:r w:rsidR="000C3EE2">
        <w:t xml:space="preserve"> A norma permite o uso de uma entrelinha maior a fim de comportar seus elementos (expoentes, índices, entre outros). A</w:t>
      </w:r>
      <w:r w:rsidR="00060EC4">
        <w:t>s</w:t>
      </w:r>
      <w:r w:rsidR="000C3EE2">
        <w:t xml:space="preserve"> </w:t>
      </w:r>
      <w:r w:rsidR="008122A4" w:rsidRPr="008122A4">
        <w:rPr>
          <w:highlight w:val="yellow"/>
        </w:rPr>
        <w:t>e</w:t>
      </w:r>
      <w:r w:rsidR="000C3EE2" w:rsidRPr="008122A4">
        <w:rPr>
          <w:highlight w:val="yellow"/>
        </w:rPr>
        <w:t>quações</w:t>
      </w:r>
      <w:r w:rsidR="000C3EE2">
        <w:t xml:space="preserve"> (1), (2) e (3) ilustram essas regras: </w:t>
      </w:r>
    </w:p>
    <w:p w14:paraId="67018D35" w14:textId="77777777" w:rsidR="00060EC4" w:rsidRDefault="00060EC4" w:rsidP="00060EC4">
      <w:pPr>
        <w:spacing w:line="240" w:lineRule="auto"/>
      </w:pPr>
    </w:p>
    <w:tbl>
      <w:tblPr>
        <w:tblStyle w:val="Tabelacomgrade"/>
        <w:tblW w:w="8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933"/>
      </w:tblGrid>
      <w:tr w:rsidR="000C3EE2" w14:paraId="59BB1FB6" w14:textId="77777777" w:rsidTr="000C3EE2">
        <w:trPr>
          <w:jc w:val="center"/>
        </w:trPr>
        <w:tc>
          <w:tcPr>
            <w:tcW w:w="8064" w:type="dxa"/>
            <w:vAlign w:val="center"/>
          </w:tcPr>
          <w:p w14:paraId="41931B65" w14:textId="77777777" w:rsidR="000C3EE2" w:rsidRDefault="00060EC4" w:rsidP="00060EC4">
            <w:pPr>
              <w:spacing w:line="240" w:lineRule="auto"/>
              <w:jc w:val="center"/>
            </w:pPr>
            <w:r w:rsidRPr="00060EC4">
              <w:rPr>
                <w:position w:val="-12"/>
              </w:rPr>
              <w:object w:dxaOrig="1680" w:dyaOrig="380" w14:anchorId="19B350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83.7pt;height:18.4pt" o:ole="">
                  <v:imagedata r:id="rId54" o:title=""/>
                </v:shape>
                <o:OLEObject Type="Embed" ProgID="Equation.3" ShapeID="_x0000_i1118" DrawAspect="Content" ObjectID="_1637278756" r:id="rId55"/>
              </w:object>
            </w:r>
          </w:p>
        </w:tc>
        <w:tc>
          <w:tcPr>
            <w:tcW w:w="933" w:type="dxa"/>
            <w:vAlign w:val="center"/>
          </w:tcPr>
          <w:p w14:paraId="438ED62C" w14:textId="77777777" w:rsidR="000C3EE2" w:rsidRPr="008122A4" w:rsidRDefault="000C3EE2" w:rsidP="008122A4">
            <w:pPr>
              <w:spacing w:line="240" w:lineRule="auto"/>
              <w:ind w:right="-109"/>
              <w:jc w:val="right"/>
              <w:rPr>
                <w:highlight w:val="yellow"/>
              </w:rPr>
            </w:pPr>
            <w:r w:rsidRPr="008122A4">
              <w:rPr>
                <w:highlight w:val="yellow"/>
              </w:rPr>
              <w:t>(1)</w:t>
            </w:r>
          </w:p>
        </w:tc>
      </w:tr>
    </w:tbl>
    <w:p w14:paraId="7ABC7F20" w14:textId="77777777" w:rsidR="00F12C0E" w:rsidRDefault="00F12C0E" w:rsidP="00060EC4">
      <w:pPr>
        <w:spacing w:line="240" w:lineRule="auto"/>
      </w:pPr>
    </w:p>
    <w:tbl>
      <w:tblPr>
        <w:tblStyle w:val="Tabelacomgrade"/>
        <w:tblW w:w="8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933"/>
      </w:tblGrid>
      <w:tr w:rsidR="00060EC4" w14:paraId="4D351E5E" w14:textId="77777777" w:rsidTr="00EE146B">
        <w:trPr>
          <w:jc w:val="center"/>
        </w:trPr>
        <w:tc>
          <w:tcPr>
            <w:tcW w:w="8064" w:type="dxa"/>
            <w:vAlign w:val="center"/>
          </w:tcPr>
          <w:p w14:paraId="2C65F20D" w14:textId="77777777" w:rsidR="00060EC4" w:rsidRDefault="00060EC4" w:rsidP="00EE146B">
            <w:pPr>
              <w:spacing w:line="240" w:lineRule="auto"/>
              <w:jc w:val="center"/>
            </w:pPr>
            <w:r w:rsidRPr="000C3EE2">
              <w:rPr>
                <w:position w:val="-26"/>
              </w:rPr>
              <w:object w:dxaOrig="1540" w:dyaOrig="700" w14:anchorId="0F292AB3">
                <v:shape id="_x0000_i1119" type="#_x0000_t75" style="width:77pt;height:35.15pt" o:ole="">
                  <v:imagedata r:id="rId56" o:title=""/>
                </v:shape>
                <o:OLEObject Type="Embed" ProgID="Equation.3" ShapeID="_x0000_i1119" DrawAspect="Content" ObjectID="_1637278757" r:id="rId57"/>
              </w:object>
            </w:r>
          </w:p>
        </w:tc>
        <w:tc>
          <w:tcPr>
            <w:tcW w:w="933" w:type="dxa"/>
            <w:vAlign w:val="center"/>
          </w:tcPr>
          <w:p w14:paraId="5E03A746" w14:textId="77777777" w:rsidR="00060EC4" w:rsidRPr="008122A4" w:rsidRDefault="00060EC4" w:rsidP="008122A4">
            <w:pPr>
              <w:spacing w:line="240" w:lineRule="auto"/>
              <w:ind w:right="-109"/>
              <w:jc w:val="right"/>
              <w:rPr>
                <w:highlight w:val="yellow"/>
              </w:rPr>
            </w:pPr>
            <w:r w:rsidRPr="008122A4">
              <w:rPr>
                <w:highlight w:val="yellow"/>
              </w:rPr>
              <w:t>(2)</w:t>
            </w:r>
          </w:p>
        </w:tc>
      </w:tr>
    </w:tbl>
    <w:p w14:paraId="09DAD23F" w14:textId="77777777" w:rsidR="00060EC4" w:rsidRDefault="00060EC4" w:rsidP="00060EC4">
      <w:pPr>
        <w:spacing w:line="240" w:lineRule="auto"/>
      </w:pPr>
    </w:p>
    <w:tbl>
      <w:tblPr>
        <w:tblStyle w:val="Tabelacomgrade"/>
        <w:tblW w:w="8997"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8064"/>
        <w:gridCol w:w="933"/>
      </w:tblGrid>
      <w:tr w:rsidR="00060EC4" w14:paraId="15406768" w14:textId="77777777" w:rsidTr="00060EC4">
        <w:trPr>
          <w:jc w:val="center"/>
        </w:trPr>
        <w:tc>
          <w:tcPr>
            <w:tcW w:w="8064" w:type="dxa"/>
            <w:tcBorders>
              <w:right w:val="single" w:sz="4" w:space="0" w:color="D9D9D9" w:themeColor="background1" w:themeShade="D9"/>
            </w:tcBorders>
            <w:vAlign w:val="center"/>
          </w:tcPr>
          <w:p w14:paraId="2AC0630D" w14:textId="77777777" w:rsidR="00060EC4" w:rsidRDefault="00060EC4" w:rsidP="00EE146B">
            <w:pPr>
              <w:spacing w:line="240" w:lineRule="auto"/>
              <w:jc w:val="center"/>
            </w:pPr>
            <w:r w:rsidRPr="000C3EE2">
              <w:rPr>
                <w:position w:val="-26"/>
              </w:rPr>
              <w:object w:dxaOrig="2600" w:dyaOrig="700" w14:anchorId="3957D252">
                <v:shape id="_x0000_i1120" type="#_x0000_t75" style="width:129.75pt;height:35.15pt" o:ole="">
                  <v:imagedata r:id="rId58" o:title=""/>
                </v:shape>
                <o:OLEObject Type="Embed" ProgID="Equation.3" ShapeID="_x0000_i1120" DrawAspect="Content" ObjectID="_1637278758" r:id="rId59"/>
              </w:object>
            </w:r>
          </w:p>
        </w:tc>
        <w:tc>
          <w:tcPr>
            <w:tcW w:w="933" w:type="dxa"/>
            <w:tcBorders>
              <w:top w:val="single" w:sz="4" w:space="0" w:color="D9D9D9" w:themeColor="background1" w:themeShade="D9"/>
              <w:left w:val="single" w:sz="4" w:space="0" w:color="D9D9D9" w:themeColor="background1" w:themeShade="D9"/>
              <w:bottom w:val="single" w:sz="4" w:space="0" w:color="D9D9D9" w:themeColor="background1" w:themeShade="D9"/>
            </w:tcBorders>
            <w:vAlign w:val="center"/>
          </w:tcPr>
          <w:p w14:paraId="31A4AAFD" w14:textId="77777777" w:rsidR="00060EC4" w:rsidRPr="008122A4" w:rsidRDefault="00060EC4" w:rsidP="008122A4">
            <w:pPr>
              <w:spacing w:line="240" w:lineRule="auto"/>
              <w:ind w:right="-108"/>
              <w:jc w:val="right"/>
              <w:rPr>
                <w:highlight w:val="yellow"/>
              </w:rPr>
            </w:pPr>
            <w:r w:rsidRPr="008122A4">
              <w:rPr>
                <w:highlight w:val="yellow"/>
              </w:rPr>
              <w:t>(3)</w:t>
            </w:r>
          </w:p>
        </w:tc>
      </w:tr>
    </w:tbl>
    <w:p w14:paraId="62CBBCCC" w14:textId="77777777" w:rsidR="00060EC4" w:rsidRDefault="00060EC4" w:rsidP="00060EC4"/>
    <w:p w14:paraId="3D16CAE8" w14:textId="77777777" w:rsidR="007B790A" w:rsidRDefault="00060EC4" w:rsidP="00060EC4">
      <w:r>
        <w:t xml:space="preserve">É recomendável que a equação fique centralizada em relação às margens direita e esquerda da página. Para tal, nos exemplos acima, utilizou-se de uma tabela com </w:t>
      </w:r>
      <w:r w:rsidR="007B790A">
        <w:t xml:space="preserve">uma linha e </w:t>
      </w:r>
      <w:r>
        <w:t xml:space="preserve">duas colunas para </w:t>
      </w:r>
      <w:r w:rsidR="007B790A">
        <w:t xml:space="preserve">posicionar </w:t>
      </w:r>
      <w:r>
        <w:t>a fórmula e a numeração</w:t>
      </w:r>
      <w:r w:rsidR="007B790A">
        <w:t xml:space="preserve"> da equação. Tal fato pode </w:t>
      </w:r>
      <w:r>
        <w:t xml:space="preserve">ser observado mais claramente na </w:t>
      </w:r>
      <w:r w:rsidR="008122A4" w:rsidRPr="008122A4">
        <w:rPr>
          <w:highlight w:val="yellow"/>
        </w:rPr>
        <w:t>e</w:t>
      </w:r>
      <w:r w:rsidRPr="008122A4">
        <w:rPr>
          <w:highlight w:val="yellow"/>
        </w:rPr>
        <w:t>quação</w:t>
      </w:r>
      <w:r>
        <w:t xml:space="preserve"> (3)</w:t>
      </w:r>
      <w:r w:rsidR="007B790A">
        <w:t xml:space="preserve">, uma vez que as linhas da tabela foram coloridas. Entretanto, caso essa sugestão seja utilizada, a coloração das linhas da tabela não deve ocorrer, conforme mostram as </w:t>
      </w:r>
      <w:r w:rsidR="008122A4" w:rsidRPr="008122A4">
        <w:rPr>
          <w:highlight w:val="yellow"/>
        </w:rPr>
        <w:t>e</w:t>
      </w:r>
      <w:r w:rsidR="007B790A" w:rsidRPr="008122A4">
        <w:rPr>
          <w:highlight w:val="yellow"/>
        </w:rPr>
        <w:t>quações</w:t>
      </w:r>
      <w:r w:rsidR="007B790A">
        <w:t xml:space="preserve"> (1) e (2).</w:t>
      </w:r>
    </w:p>
    <w:p w14:paraId="2E72F63B" w14:textId="77777777" w:rsidR="007B790A" w:rsidRDefault="007B790A" w:rsidP="00060EC4"/>
    <w:p w14:paraId="0B5D0802" w14:textId="77777777" w:rsidR="007B790A" w:rsidRDefault="007B790A" w:rsidP="00060EC4">
      <w:r>
        <w:t xml:space="preserve">Assim como no caso de Figuras, Tabelas e Quadros, a citação de todas as equações no texto do trabalho é obrigatória; e </w:t>
      </w:r>
      <w:r w:rsidR="00C10679">
        <w:t xml:space="preserve">sua localização deve acontecer </w:t>
      </w:r>
      <w:r>
        <w:t>o mais próximo possível d</w:t>
      </w:r>
      <w:r w:rsidR="00C10679">
        <w:t xml:space="preserve">o trecho </w:t>
      </w:r>
      <w:r>
        <w:t>onde são mencionadas.</w:t>
      </w:r>
    </w:p>
    <w:p w14:paraId="0B08EEA6" w14:textId="77777777" w:rsidR="008122A4" w:rsidRDefault="008122A4" w:rsidP="00060EC4"/>
    <w:p w14:paraId="70B81970" w14:textId="77777777" w:rsidR="007B790A" w:rsidRDefault="00C10679" w:rsidP="00C10679">
      <w:pPr>
        <w:pStyle w:val="Ttulo2"/>
      </w:pPr>
      <w:bookmarkStart w:id="149" w:name="_Toc335309215"/>
      <w:bookmarkStart w:id="150" w:name="_Toc26665287"/>
      <w:r>
        <w:t>Gráficos</w:t>
      </w:r>
      <w:bookmarkEnd w:id="149"/>
      <w:bookmarkEnd w:id="150"/>
    </w:p>
    <w:p w14:paraId="61B4D44C" w14:textId="77777777" w:rsidR="00234EF3" w:rsidRDefault="00C10679" w:rsidP="0054637C">
      <w:r>
        <w:t xml:space="preserve">Os gráficos </w:t>
      </w:r>
      <w:r w:rsidR="0054637C">
        <w:t>devem receber numeração a parte das demais ilustrações. Assim como no caso de Figuras, sua legenda deve aparecer na parte superior, sendo composta pela palavra designativa (Gráfico), seguida do número de ordem de ocorrência, travessão e do respectivo título. A fonte de consulta também é um elemento obrigatório, devendo ser inserida na parte inferior do gráfico.</w:t>
      </w:r>
      <w:r w:rsidR="00234EF3">
        <w:t xml:space="preserve"> A citação do gráfico no texto do trabalho também é obrigatória e sua localização deve </w:t>
      </w:r>
      <w:r w:rsidR="00234EF3">
        <w:lastRenderedPageBreak/>
        <w:t>ocorrer o mais próximo possível do trecho onde é mencionado. A aplicação dessas regras é ilustrada no</w:t>
      </w:r>
      <w:r w:rsidR="004F2C28">
        <w:t>s</w:t>
      </w:r>
      <w:r w:rsidR="00234EF3">
        <w:t xml:space="preserve"> Gráfico</w:t>
      </w:r>
      <w:r w:rsidR="004F2C28">
        <w:t>s</w:t>
      </w:r>
      <w:r w:rsidR="00234EF3">
        <w:t xml:space="preserve"> 1</w:t>
      </w:r>
      <w:r w:rsidR="004F2C28">
        <w:t xml:space="preserve"> e 2</w:t>
      </w:r>
      <w:r w:rsidR="00234EF3">
        <w:t>.</w:t>
      </w:r>
    </w:p>
    <w:p w14:paraId="71415620" w14:textId="77777777" w:rsidR="004F2C28" w:rsidRDefault="004F2C28" w:rsidP="0054637C"/>
    <w:p w14:paraId="729206C1" w14:textId="77777777" w:rsidR="00234EF3" w:rsidRDefault="004F2C28" w:rsidP="006C627A">
      <w:pPr>
        <w:pStyle w:val="Legenda"/>
        <w:ind w:left="1080"/>
      </w:pPr>
      <w:bookmarkStart w:id="151" w:name="_Toc335989474"/>
      <w:r>
        <w:t xml:space="preserve">Gráfico </w:t>
      </w:r>
      <w:r w:rsidR="000253A4">
        <w:fldChar w:fldCharType="begin"/>
      </w:r>
      <w:r w:rsidR="000253A4">
        <w:instrText xml:space="preserve"> SEQ Gráfico \* ARABIC </w:instrText>
      </w:r>
      <w:r w:rsidR="000253A4">
        <w:fldChar w:fldCharType="separate"/>
      </w:r>
      <w:r w:rsidR="00527F0B">
        <w:rPr>
          <w:noProof/>
        </w:rPr>
        <w:t>1</w:t>
      </w:r>
      <w:r w:rsidR="000253A4">
        <w:rPr>
          <w:noProof/>
        </w:rPr>
        <w:fldChar w:fldCharType="end"/>
      </w:r>
      <w:r>
        <w:t xml:space="preserve"> – Consumo final de energia por fonte no Brasil em 2011</w:t>
      </w:r>
      <w:bookmarkEnd w:id="151"/>
    </w:p>
    <w:p w14:paraId="671A0123" w14:textId="77777777" w:rsidR="00234EF3" w:rsidRDefault="00234EF3" w:rsidP="00234EF3">
      <w:pPr>
        <w:jc w:val="center"/>
      </w:pPr>
      <w:r>
        <w:rPr>
          <w:noProof/>
        </w:rPr>
        <w:drawing>
          <wp:inline distT="0" distB="0" distL="0" distR="0" wp14:anchorId="40BFAB15" wp14:editId="1413090B">
            <wp:extent cx="4357451" cy="2820121"/>
            <wp:effectExtent l="0" t="0" r="508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7559" cy="2820191"/>
                    </a:xfrm>
                    <a:prstGeom prst="rect">
                      <a:avLst/>
                    </a:prstGeom>
                    <a:noFill/>
                    <a:ln>
                      <a:noFill/>
                    </a:ln>
                  </pic:spPr>
                </pic:pic>
              </a:graphicData>
            </a:graphic>
          </wp:inline>
        </w:drawing>
      </w:r>
    </w:p>
    <w:p w14:paraId="6BAA92A0" w14:textId="77777777" w:rsidR="004F2C28" w:rsidRPr="00FE0F3F" w:rsidRDefault="004F2C28" w:rsidP="006C627A">
      <w:pPr>
        <w:spacing w:line="240" w:lineRule="auto"/>
        <w:ind w:left="1080"/>
        <w:rPr>
          <w:sz w:val="18"/>
        </w:rPr>
      </w:pPr>
      <w:r w:rsidRPr="00FE0F3F">
        <w:rPr>
          <w:sz w:val="18"/>
        </w:rPr>
        <w:t>Fonte: EPE (2012).</w:t>
      </w:r>
    </w:p>
    <w:p w14:paraId="09C7E815" w14:textId="77777777" w:rsidR="00234EF3" w:rsidRDefault="00234EF3" w:rsidP="006C627A">
      <w:pPr>
        <w:tabs>
          <w:tab w:val="left" w:pos="1530"/>
        </w:tabs>
        <w:spacing w:line="240" w:lineRule="auto"/>
        <w:ind w:left="1080"/>
        <w:jc w:val="left"/>
        <w:rPr>
          <w:sz w:val="18"/>
        </w:rPr>
      </w:pPr>
      <w:r w:rsidRPr="00234EF3">
        <w:rPr>
          <w:sz w:val="18"/>
        </w:rPr>
        <w:t xml:space="preserve">Nota: </w:t>
      </w:r>
      <w:r>
        <w:rPr>
          <w:sz w:val="18"/>
        </w:rPr>
        <w:tab/>
      </w:r>
      <w:r w:rsidRPr="00234EF3">
        <w:rPr>
          <w:sz w:val="18"/>
          <w:vertAlign w:val="superscript"/>
        </w:rPr>
        <w:t>1</w:t>
      </w:r>
      <w:r w:rsidRPr="00234EF3">
        <w:rPr>
          <w:sz w:val="18"/>
        </w:rPr>
        <w:t xml:space="preserve"> Inclui biodiesel</w:t>
      </w:r>
    </w:p>
    <w:p w14:paraId="551F2D18" w14:textId="77777777" w:rsidR="00234EF3" w:rsidRDefault="00234EF3" w:rsidP="006C627A">
      <w:pPr>
        <w:tabs>
          <w:tab w:val="left" w:pos="1530"/>
        </w:tabs>
        <w:spacing w:line="240" w:lineRule="auto"/>
        <w:ind w:left="1080"/>
        <w:jc w:val="left"/>
        <w:rPr>
          <w:sz w:val="18"/>
        </w:rPr>
      </w:pPr>
      <w:r>
        <w:rPr>
          <w:sz w:val="18"/>
        </w:rPr>
        <w:tab/>
      </w:r>
      <w:r>
        <w:rPr>
          <w:sz w:val="18"/>
          <w:vertAlign w:val="superscript"/>
        </w:rPr>
        <w:t>2</w:t>
      </w:r>
      <w:r w:rsidRPr="00234EF3">
        <w:rPr>
          <w:sz w:val="18"/>
        </w:rPr>
        <w:t xml:space="preserve"> Inclui </w:t>
      </w:r>
      <w:r>
        <w:rPr>
          <w:sz w:val="18"/>
        </w:rPr>
        <w:t>apenas gasolina A (automotiva)</w:t>
      </w:r>
    </w:p>
    <w:p w14:paraId="2811C5CA" w14:textId="77777777" w:rsidR="00234EF3" w:rsidRPr="00234EF3" w:rsidRDefault="00234EF3" w:rsidP="006C627A">
      <w:pPr>
        <w:tabs>
          <w:tab w:val="left" w:pos="1530"/>
        </w:tabs>
        <w:spacing w:line="240" w:lineRule="auto"/>
        <w:ind w:left="1080"/>
        <w:jc w:val="left"/>
        <w:rPr>
          <w:sz w:val="18"/>
        </w:rPr>
      </w:pPr>
      <w:r>
        <w:rPr>
          <w:sz w:val="18"/>
        </w:rPr>
        <w:tab/>
      </w:r>
      <w:r>
        <w:rPr>
          <w:sz w:val="18"/>
          <w:vertAlign w:val="superscript"/>
        </w:rPr>
        <w:t>3</w:t>
      </w:r>
      <w:r w:rsidRPr="00234EF3">
        <w:rPr>
          <w:sz w:val="18"/>
        </w:rPr>
        <w:t xml:space="preserve"> </w:t>
      </w:r>
      <w:r>
        <w:rPr>
          <w:sz w:val="18"/>
        </w:rPr>
        <w:t>Inclui gás de refinaria, coque de carvão mineral e carvão vegetal, dentre outros</w:t>
      </w:r>
    </w:p>
    <w:p w14:paraId="4CDDA894" w14:textId="77777777" w:rsidR="004F2C28" w:rsidRDefault="004F2C28" w:rsidP="004F2C28"/>
    <w:p w14:paraId="6E991991" w14:textId="77777777" w:rsidR="004F2C28" w:rsidRDefault="004F2C28" w:rsidP="006C627A">
      <w:pPr>
        <w:pStyle w:val="Legenda"/>
        <w:ind w:left="900"/>
      </w:pPr>
      <w:bookmarkStart w:id="152" w:name="_Toc335989475"/>
      <w:r>
        <w:t xml:space="preserve">Gráfico </w:t>
      </w:r>
      <w:r w:rsidR="000253A4">
        <w:fldChar w:fldCharType="begin"/>
      </w:r>
      <w:r w:rsidR="000253A4">
        <w:instrText xml:space="preserve"> SEQ Gráfico \* ARABIC </w:instrText>
      </w:r>
      <w:r w:rsidR="000253A4">
        <w:fldChar w:fldCharType="separate"/>
      </w:r>
      <w:r w:rsidR="00527F0B">
        <w:rPr>
          <w:noProof/>
        </w:rPr>
        <w:t>2</w:t>
      </w:r>
      <w:r w:rsidR="000253A4">
        <w:rPr>
          <w:noProof/>
        </w:rPr>
        <w:fldChar w:fldCharType="end"/>
      </w:r>
      <w:r>
        <w:t xml:space="preserve"> – Evolução dos indicadores: energia elétrica</w:t>
      </w:r>
      <w:bookmarkEnd w:id="152"/>
    </w:p>
    <w:p w14:paraId="0276CDC9" w14:textId="77777777" w:rsidR="004F2C28" w:rsidRDefault="004F2C28" w:rsidP="004F2C28">
      <w:pPr>
        <w:jc w:val="center"/>
      </w:pPr>
      <w:r>
        <w:rPr>
          <w:noProof/>
        </w:rPr>
        <w:drawing>
          <wp:inline distT="0" distB="0" distL="0" distR="0" wp14:anchorId="394E9841" wp14:editId="1733C45E">
            <wp:extent cx="4675031" cy="2596381"/>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5031" cy="2596381"/>
                    </a:xfrm>
                    <a:prstGeom prst="rect">
                      <a:avLst/>
                    </a:prstGeom>
                    <a:noFill/>
                    <a:ln>
                      <a:noFill/>
                    </a:ln>
                  </pic:spPr>
                </pic:pic>
              </a:graphicData>
            </a:graphic>
          </wp:inline>
        </w:drawing>
      </w:r>
    </w:p>
    <w:p w14:paraId="22C1401C" w14:textId="77777777" w:rsidR="004F2C28" w:rsidRPr="00FE0F3F" w:rsidRDefault="004F2C28" w:rsidP="006C627A">
      <w:pPr>
        <w:spacing w:line="240" w:lineRule="auto"/>
        <w:ind w:left="900"/>
        <w:rPr>
          <w:sz w:val="18"/>
        </w:rPr>
      </w:pPr>
      <w:r w:rsidRPr="00FE0F3F">
        <w:rPr>
          <w:sz w:val="18"/>
        </w:rPr>
        <w:t>Fonte: EPE (2012).</w:t>
      </w:r>
    </w:p>
    <w:p w14:paraId="6AC52C77" w14:textId="77777777" w:rsidR="004F2C28" w:rsidRDefault="004F2C28" w:rsidP="00F12C0E"/>
    <w:p w14:paraId="2947CE36" w14:textId="77777777" w:rsidR="006C729C" w:rsidRDefault="006C729C" w:rsidP="00F12C0E">
      <w:r>
        <w:t xml:space="preserve">O mesmo procedimento utilizado no caso das Figuras, Quadros e Tabelas pode ser usado para gerar automaticamente as legendas dos gráficos e a Lista de Gráficos. </w:t>
      </w:r>
    </w:p>
    <w:p w14:paraId="42BEC68F" w14:textId="77777777" w:rsidR="00F14CEB" w:rsidRDefault="00F14CEB" w:rsidP="00EE146B">
      <w:pPr>
        <w:pStyle w:val="Ttulo2"/>
      </w:pPr>
      <w:bookmarkStart w:id="153" w:name="_Toc335309216"/>
      <w:bookmarkStart w:id="154" w:name="_Toc26665288"/>
      <w:r>
        <w:lastRenderedPageBreak/>
        <w:t>Lista de Abreviaturas e Siglas</w:t>
      </w:r>
      <w:bookmarkEnd w:id="153"/>
      <w:bookmarkEnd w:id="154"/>
    </w:p>
    <w:p w14:paraId="2BD426BB" w14:textId="77777777" w:rsidR="008A0D8D" w:rsidRDefault="00F14CEB" w:rsidP="008A0D8D">
      <w:r w:rsidRPr="0003366C">
        <w:t xml:space="preserve">A Lista de Abreviaturas e Siglas é um elemento opcional </w:t>
      </w:r>
      <w:r w:rsidR="008A0D8D">
        <w:t xml:space="preserve">do trabalho </w:t>
      </w:r>
      <w:r w:rsidRPr="0003366C">
        <w:t xml:space="preserve">que </w:t>
      </w:r>
      <w:r w:rsidRPr="0003366C">
        <w:rPr>
          <w:b/>
        </w:rPr>
        <w:t xml:space="preserve">contém a relação alfabética </w:t>
      </w:r>
      <w:r w:rsidRPr="0003366C">
        <w:t>das abreviaturas e siglas usadas no texto, seguidas das palavras ou expressões corre</w:t>
      </w:r>
      <w:r>
        <w:t>spondentes grafadas por extenso.</w:t>
      </w:r>
      <w:r w:rsidR="008A0D8D">
        <w:t xml:space="preserve"> </w:t>
      </w:r>
    </w:p>
    <w:p w14:paraId="04DE920E" w14:textId="77777777" w:rsidR="008A0D8D" w:rsidRDefault="008A0D8D" w:rsidP="008A0D8D"/>
    <w:p w14:paraId="6995C673" w14:textId="77777777" w:rsidR="00F14CEB" w:rsidRDefault="008A0D8D" w:rsidP="008A0D8D">
      <w:r>
        <w:t>Um exemplo contendo a Lista de Abreviaturas e Siglas deste modelo pode ser observado na página 1</w:t>
      </w:r>
      <w:r w:rsidR="00CF495B">
        <w:t>0</w:t>
      </w:r>
      <w:r>
        <w:t>.</w:t>
      </w:r>
    </w:p>
    <w:p w14:paraId="31EB1FCA" w14:textId="77777777" w:rsidR="006C627A" w:rsidRPr="0003366C" w:rsidRDefault="006C627A" w:rsidP="008A0D8D"/>
    <w:p w14:paraId="242F6572" w14:textId="77777777" w:rsidR="00F14CEB" w:rsidRDefault="00F14CEB" w:rsidP="00F14CEB">
      <w:pPr>
        <w:pStyle w:val="Ttulo2"/>
      </w:pPr>
      <w:bookmarkStart w:id="155" w:name="_Toc335309217"/>
      <w:bookmarkStart w:id="156" w:name="_Toc26665289"/>
      <w:r>
        <w:t>Lista de Símbolos</w:t>
      </w:r>
      <w:bookmarkEnd w:id="155"/>
      <w:bookmarkEnd w:id="156"/>
    </w:p>
    <w:p w14:paraId="495390D1" w14:textId="77777777" w:rsidR="00F14CEB" w:rsidRDefault="00F14CEB" w:rsidP="008A0D8D">
      <w:r w:rsidRPr="0003366C">
        <w:t xml:space="preserve">A Lista de Símbolos </w:t>
      </w:r>
      <w:r w:rsidR="008A0D8D">
        <w:t xml:space="preserve">também </w:t>
      </w:r>
      <w:r w:rsidRPr="0003366C">
        <w:t>é um elemento opcional que apresenta a relação entre os símbolos utilizados no trabalho e seu respectivo significado</w:t>
      </w:r>
      <w:r>
        <w:t xml:space="preserve">. Ela </w:t>
      </w:r>
      <w:r w:rsidRPr="0003366C">
        <w:rPr>
          <w:b/>
        </w:rPr>
        <w:t>deve ser elaborada de acordo com a ordem em q</w:t>
      </w:r>
      <w:r>
        <w:rPr>
          <w:b/>
        </w:rPr>
        <w:t>ue os símbolos aparecem no texto</w:t>
      </w:r>
      <w:r w:rsidRPr="0003366C">
        <w:rPr>
          <w:b/>
        </w:rPr>
        <w:t>.</w:t>
      </w:r>
      <w:r>
        <w:rPr>
          <w:b/>
        </w:rPr>
        <w:t xml:space="preserve"> </w:t>
      </w:r>
      <w:r w:rsidRPr="0003366C">
        <w:t>Este elemento é de gra</w:t>
      </w:r>
      <w:r>
        <w:t>n</w:t>
      </w:r>
      <w:r w:rsidRPr="0003366C">
        <w:t xml:space="preserve">de utilidade quando o texto contém </w:t>
      </w:r>
      <w:r>
        <w:t>várias</w:t>
      </w:r>
      <w:r w:rsidRPr="0003366C">
        <w:t xml:space="preserve"> equações, nas quais são usadas muitas grandezas</w:t>
      </w:r>
      <w:r>
        <w:t>.</w:t>
      </w:r>
    </w:p>
    <w:p w14:paraId="25E789EE" w14:textId="77777777" w:rsidR="008A0D8D" w:rsidRDefault="008A0D8D" w:rsidP="008A0D8D"/>
    <w:p w14:paraId="3EA3276F" w14:textId="77777777" w:rsidR="008A0D8D" w:rsidRDefault="008A0D8D" w:rsidP="008A0D8D">
      <w:r>
        <w:t>Um exemplo contendo a Lista de Símbolos deste modelo pode ser observado na página 1</w:t>
      </w:r>
      <w:r w:rsidR="00CF495B">
        <w:t>1</w:t>
      </w:r>
      <w:r>
        <w:t>.</w:t>
      </w:r>
    </w:p>
    <w:p w14:paraId="142C9B1A" w14:textId="77777777" w:rsidR="006C627A" w:rsidRPr="0003366C" w:rsidRDefault="006C627A" w:rsidP="008A0D8D"/>
    <w:p w14:paraId="0E46FCC1" w14:textId="77777777" w:rsidR="00F14CEB" w:rsidRDefault="00F14CEB" w:rsidP="00EE146B">
      <w:pPr>
        <w:pStyle w:val="Ttulo2"/>
      </w:pPr>
      <w:bookmarkStart w:id="157" w:name="_Toc335309218"/>
      <w:bookmarkStart w:id="158" w:name="_Toc26665290"/>
      <w:r>
        <w:t>Resumo</w:t>
      </w:r>
      <w:bookmarkEnd w:id="157"/>
      <w:bookmarkEnd w:id="158"/>
    </w:p>
    <w:p w14:paraId="545B3674" w14:textId="77777777" w:rsidR="008A0D8D" w:rsidRDefault="00F14CEB" w:rsidP="008A0D8D">
      <w:r w:rsidRPr="005120ED">
        <w:t xml:space="preserve">O resumo é um </w:t>
      </w:r>
      <w:r w:rsidRPr="00585194">
        <w:rPr>
          <w:b/>
        </w:rPr>
        <w:t>elemento obrigatório</w:t>
      </w:r>
      <w:r w:rsidRPr="005120ED">
        <w:t xml:space="preserve"> do trabalho e deve apresentar de modo conciso o conteúdo do </w:t>
      </w:r>
      <w:r>
        <w:t>mesmo</w:t>
      </w:r>
      <w:r w:rsidR="008A0D8D">
        <w:t xml:space="preserve">, </w:t>
      </w:r>
      <w:r w:rsidRPr="005120ED">
        <w:t xml:space="preserve">destacando </w:t>
      </w:r>
      <w:r>
        <w:t xml:space="preserve">seus </w:t>
      </w:r>
      <w:r w:rsidRPr="005120ED">
        <w:t>aspectos mais importantes, tais como: objetivo, metodologia, resultados e conclusões</w:t>
      </w:r>
      <w:r>
        <w:t xml:space="preserve">. </w:t>
      </w:r>
    </w:p>
    <w:p w14:paraId="4A44DEC6" w14:textId="77777777" w:rsidR="008A0D8D" w:rsidRDefault="008A0D8D" w:rsidP="008A0D8D"/>
    <w:p w14:paraId="4F233B94" w14:textId="77777777" w:rsidR="00F14CEB" w:rsidRDefault="000D7E0E" w:rsidP="008A0D8D">
      <w:r>
        <w:t xml:space="preserve">Segundo a </w:t>
      </w:r>
      <w:r w:rsidR="00CF495B">
        <w:t xml:space="preserve">ABNT </w:t>
      </w:r>
      <w:r>
        <w:t>NBR 6028:2003, o</w:t>
      </w:r>
      <w:r w:rsidR="008A0D8D">
        <w:t xml:space="preserve"> resumo </w:t>
      </w:r>
      <w:r w:rsidR="00F14CEB" w:rsidRPr="00585194">
        <w:rPr>
          <w:b/>
        </w:rPr>
        <w:t>deve ser escrito em apenas um parágrafo</w:t>
      </w:r>
      <w:r w:rsidR="008A0D8D">
        <w:t xml:space="preserve">, utilizando o </w:t>
      </w:r>
      <w:r w:rsidR="008A0D8D" w:rsidRPr="00585194">
        <w:rPr>
          <w:b/>
        </w:rPr>
        <w:t>verbo na voz ativa e na terceira pessoa do singular</w:t>
      </w:r>
      <w:r>
        <w:t xml:space="preserve">. Sua extensão deve limitar-se </w:t>
      </w:r>
      <w:r w:rsidRPr="00585194">
        <w:rPr>
          <w:b/>
        </w:rPr>
        <w:t>entre 150 e 500 palavras</w:t>
      </w:r>
      <w:r w:rsidR="00CF495B">
        <w:rPr>
          <w:b/>
        </w:rPr>
        <w:t xml:space="preserve"> </w:t>
      </w:r>
      <w:r w:rsidR="00CF495B" w:rsidRPr="00CF495B">
        <w:rPr>
          <w:bCs/>
          <w:highlight w:val="yellow"/>
        </w:rPr>
        <w:t>(ABNT, 2003)</w:t>
      </w:r>
      <w:r>
        <w:t>.</w:t>
      </w:r>
      <w:r w:rsidR="00F14CEB" w:rsidRPr="005120ED">
        <w:t xml:space="preserve"> </w:t>
      </w:r>
    </w:p>
    <w:p w14:paraId="15B17AF4" w14:textId="77777777" w:rsidR="000D7E0E" w:rsidRDefault="000D7E0E" w:rsidP="008A0D8D"/>
    <w:p w14:paraId="54C6A27B" w14:textId="77777777" w:rsidR="000D7E0E" w:rsidRDefault="000D7E0E" w:rsidP="000D7E0E">
      <w:r>
        <w:t xml:space="preserve">Um exemplo contendo o Resumo deste modelo pode ser observado na página </w:t>
      </w:r>
      <w:r w:rsidR="00CF495B">
        <w:t>5</w:t>
      </w:r>
      <w:r>
        <w:t>.</w:t>
      </w:r>
    </w:p>
    <w:p w14:paraId="6354193B" w14:textId="77777777" w:rsidR="006C627A" w:rsidRPr="0003366C" w:rsidRDefault="006C627A" w:rsidP="000D7E0E"/>
    <w:p w14:paraId="2C58D064" w14:textId="77777777" w:rsidR="00EE146B" w:rsidRDefault="00EE146B" w:rsidP="00C920CB">
      <w:pPr>
        <w:pStyle w:val="Ttulo2"/>
      </w:pPr>
      <w:bookmarkStart w:id="159" w:name="_Toc335309219"/>
      <w:bookmarkStart w:id="160" w:name="_Toc26665291"/>
      <w:r>
        <w:lastRenderedPageBreak/>
        <w:t>Sumário</w:t>
      </w:r>
      <w:bookmarkEnd w:id="159"/>
      <w:bookmarkEnd w:id="160"/>
    </w:p>
    <w:p w14:paraId="663F4BA4" w14:textId="77777777" w:rsidR="00C95E68" w:rsidRDefault="00C95E68" w:rsidP="00C920CB">
      <w:r>
        <w:t xml:space="preserve">Segundo a </w:t>
      </w:r>
      <w:r w:rsidR="00CF495B" w:rsidRPr="00CF495B">
        <w:rPr>
          <w:highlight w:val="yellow"/>
        </w:rPr>
        <w:t xml:space="preserve">ABNT </w:t>
      </w:r>
      <w:r w:rsidRPr="00CF495B">
        <w:rPr>
          <w:highlight w:val="yellow"/>
        </w:rPr>
        <w:t>NBR 6027:20</w:t>
      </w:r>
      <w:r w:rsidR="00CF495B" w:rsidRPr="00CF495B">
        <w:rPr>
          <w:highlight w:val="yellow"/>
        </w:rPr>
        <w:t>12</w:t>
      </w:r>
      <w:r>
        <w:t>, o</w:t>
      </w:r>
      <w:r w:rsidR="00C920CB">
        <w:t xml:space="preserve"> Sumário é </w:t>
      </w:r>
      <w:r>
        <w:t>formado pela enumeração das divisões, seções e outras partes do trabalho na mesma ordem e grafia em que aparece no texto.</w:t>
      </w:r>
    </w:p>
    <w:p w14:paraId="2545BF14" w14:textId="77777777" w:rsidR="00C95E68" w:rsidRDefault="00C95E68" w:rsidP="00C920CB"/>
    <w:p w14:paraId="7FC01656" w14:textId="77777777" w:rsidR="00C95E68" w:rsidRDefault="000F093F" w:rsidP="00C920CB">
      <w:r>
        <w:t>A</w:t>
      </w:r>
      <w:r w:rsidR="00C95E68">
        <w:t>s regras de apresentação do sumário são:</w:t>
      </w:r>
    </w:p>
    <w:p w14:paraId="0725EAAA" w14:textId="77777777" w:rsidR="00D15349" w:rsidRDefault="000F093F" w:rsidP="0081017A">
      <w:pPr>
        <w:pStyle w:val="PargrafodaLista"/>
        <w:numPr>
          <w:ilvl w:val="0"/>
          <w:numId w:val="13"/>
        </w:numPr>
      </w:pPr>
      <w:r>
        <w:t>A palavra S</w:t>
      </w:r>
      <w:r w:rsidR="00C95E68">
        <w:t>umário deve ser centralizada e com a mesma tipologia da fonte utilizada nas seções primária</w:t>
      </w:r>
      <w:r>
        <w:t>s;</w:t>
      </w:r>
    </w:p>
    <w:p w14:paraId="54A83454" w14:textId="77777777" w:rsidR="00C95E68" w:rsidRDefault="00C95E68" w:rsidP="0081017A">
      <w:pPr>
        <w:pStyle w:val="PargrafodaLista"/>
        <w:numPr>
          <w:ilvl w:val="0"/>
          <w:numId w:val="13"/>
        </w:numPr>
      </w:pPr>
      <w:r>
        <w:t>Os elementos pré-textuais</w:t>
      </w:r>
      <w:r w:rsidR="000F093F">
        <w:t>, ou seja, aqueles que aparecem antes do primeiro capítulo do trabalho,</w:t>
      </w:r>
      <w:r>
        <w:t xml:space="preserve"> não devem constar no sumário</w:t>
      </w:r>
      <w:r w:rsidR="00D15349">
        <w:t xml:space="preserve"> (</w:t>
      </w:r>
      <w:r w:rsidR="00D15349" w:rsidRPr="00CF495B">
        <w:rPr>
          <w:highlight w:val="yellow"/>
        </w:rPr>
        <w:t>ABNT, 20</w:t>
      </w:r>
      <w:r w:rsidR="00CF495B" w:rsidRPr="00CF495B">
        <w:rPr>
          <w:highlight w:val="yellow"/>
        </w:rPr>
        <w:t>12</w:t>
      </w:r>
      <w:r w:rsidR="00D15349">
        <w:t>)</w:t>
      </w:r>
      <w:r>
        <w:t>.</w:t>
      </w:r>
    </w:p>
    <w:p w14:paraId="53EC59AC" w14:textId="77777777" w:rsidR="00D15349" w:rsidRDefault="00D15349" w:rsidP="00C920CB"/>
    <w:p w14:paraId="2D390F8D" w14:textId="77777777" w:rsidR="00D15349" w:rsidRDefault="00D15349" w:rsidP="00C920CB">
      <w:r>
        <w:t>É possível utiliza</w:t>
      </w:r>
      <w:r w:rsidR="009D401C">
        <w:t>r</w:t>
      </w:r>
      <w:r>
        <w:t>-se de recursos do Microsoft Word para gerar automaticamente o Sumário do trabalho. Para tal, basta seguir o procedimento descrito a seguir:</w:t>
      </w:r>
    </w:p>
    <w:p w14:paraId="01165590" w14:textId="77777777" w:rsidR="00F32D25" w:rsidRDefault="00F32D25" w:rsidP="0081017A">
      <w:pPr>
        <w:pStyle w:val="Corpodetexto"/>
        <w:numPr>
          <w:ilvl w:val="0"/>
          <w:numId w:val="14"/>
        </w:numPr>
      </w:pPr>
      <w:r>
        <w:t xml:space="preserve">Posicione o cursor na página </w:t>
      </w:r>
      <w:r w:rsidR="001929B9">
        <w:t>d</w:t>
      </w:r>
      <w:r>
        <w:t>o Sumário (no caso deste documento, página 1</w:t>
      </w:r>
      <w:r w:rsidR="00CF495B">
        <w:t>2</w:t>
      </w:r>
      <w:r>
        <w:t>);</w:t>
      </w:r>
    </w:p>
    <w:p w14:paraId="50DD37C6" w14:textId="77777777" w:rsidR="00F32D25" w:rsidRDefault="00F32D25" w:rsidP="0081017A">
      <w:pPr>
        <w:pStyle w:val="Corpodetexto"/>
        <w:numPr>
          <w:ilvl w:val="0"/>
          <w:numId w:val="14"/>
        </w:numPr>
      </w:pPr>
      <w:r>
        <w:t xml:space="preserve">Na aba </w:t>
      </w:r>
      <w:r>
        <w:rPr>
          <w:i/>
        </w:rPr>
        <w:t>Referências</w:t>
      </w:r>
      <w:r>
        <w:t xml:space="preserve"> selecione o botão </w:t>
      </w:r>
      <w:r>
        <w:rPr>
          <w:i/>
        </w:rPr>
        <w:t>Sumário</w:t>
      </w:r>
      <w:r w:rsidRPr="00F32D25">
        <w:t xml:space="preserve"> no canto </w:t>
      </w:r>
      <w:r>
        <w:t>s</w:t>
      </w:r>
      <w:r w:rsidRPr="00F32D25">
        <w:t xml:space="preserve">uperior </w:t>
      </w:r>
      <w:r>
        <w:t>e</w:t>
      </w:r>
      <w:r w:rsidRPr="00F32D25">
        <w:t>squerdo</w:t>
      </w:r>
      <w:r>
        <w:t xml:space="preserve"> e depois selecione o item </w:t>
      </w:r>
      <w:r w:rsidRPr="00F32D25">
        <w:rPr>
          <w:i/>
        </w:rPr>
        <w:t>Inserir Sumário</w:t>
      </w:r>
      <w:r>
        <w:t xml:space="preserve">, conforme mostra a Figura </w:t>
      </w:r>
      <w:r w:rsidR="00314F0F">
        <w:t>9</w:t>
      </w:r>
      <w:r>
        <w:t xml:space="preserve">. Aparecerá uma caixa de texto, conforme mostrado </w:t>
      </w:r>
      <w:r w:rsidR="000F55C2">
        <w:t>na mesma figura</w:t>
      </w:r>
      <w:r>
        <w:t>, na qual deve-se inserir a quantidade de níveis de seções que será apresentado no sumário</w:t>
      </w:r>
      <w:r w:rsidR="000F55C2">
        <w:t xml:space="preserve"> no Campo </w:t>
      </w:r>
      <w:r w:rsidR="000F55C2" w:rsidRPr="000F55C2">
        <w:rPr>
          <w:i/>
        </w:rPr>
        <w:t>Mostrar níveis</w:t>
      </w:r>
      <w:r>
        <w:t>. Como, neste modelo de documento, util</w:t>
      </w:r>
      <w:r w:rsidR="000F55C2">
        <w:t>iz</w:t>
      </w:r>
      <w:r>
        <w:t>am-se seções</w:t>
      </w:r>
      <w:r w:rsidR="000F55C2">
        <w:t xml:space="preserve"> primárias a quaternárias, indicou-se o nível 4, conforme pode ser visto na Figura </w:t>
      </w:r>
      <w:r w:rsidR="00314F0F">
        <w:t>9</w:t>
      </w:r>
      <w:r>
        <w:t>;</w:t>
      </w:r>
    </w:p>
    <w:p w14:paraId="51B18531" w14:textId="77777777" w:rsidR="00F32D25" w:rsidRDefault="00F32D25" w:rsidP="0081017A">
      <w:pPr>
        <w:pStyle w:val="Corpodetexto"/>
        <w:numPr>
          <w:ilvl w:val="0"/>
          <w:numId w:val="14"/>
        </w:numPr>
      </w:pPr>
      <w:r>
        <w:t>Por fim, clique em</w:t>
      </w:r>
      <w:r>
        <w:rPr>
          <w:i/>
        </w:rPr>
        <w:t xml:space="preserve"> OK</w:t>
      </w:r>
      <w:r>
        <w:t xml:space="preserve"> </w:t>
      </w:r>
      <w:r w:rsidR="001929B9">
        <w:t>e</w:t>
      </w:r>
      <w:r>
        <w:t xml:space="preserve"> o </w:t>
      </w:r>
      <w:r w:rsidR="000F55C2">
        <w:t xml:space="preserve">sumário será criado </w:t>
      </w:r>
      <w:r>
        <w:t>automaticamente.</w:t>
      </w:r>
    </w:p>
    <w:p w14:paraId="224F7B13" w14:textId="77777777" w:rsidR="00D15349" w:rsidRDefault="00D15349" w:rsidP="00C920CB"/>
    <w:p w14:paraId="5E314C4F" w14:textId="77777777" w:rsidR="00CF495B" w:rsidRDefault="00CF495B" w:rsidP="00CF495B">
      <w:pPr>
        <w:pStyle w:val="Corpodetexto"/>
      </w:pPr>
      <w:r>
        <w:t>Para atualizar o Sumário, devido a alguma modificação no texto, basta posicionar o cursor em algum trecho do Sumário e pressionar a tecla F9.  Caso apareça a caixa de texto mostrada na Figura 10, selecione a primeira opção (Atualizar apenas os números de página) quando a mudança tiver ocorrido apenas na numeração das páginas; ou a segunda opção (Atualizar o índice inteiro) quando alguma seção primária, secundária, terciária ou quaternária tiver sido criada ou excluída.</w:t>
      </w:r>
    </w:p>
    <w:p w14:paraId="24496CAF" w14:textId="77777777" w:rsidR="006C627A" w:rsidRDefault="006C627A">
      <w:pPr>
        <w:spacing w:line="240" w:lineRule="auto"/>
        <w:jc w:val="left"/>
        <w:rPr>
          <w:sz w:val="20"/>
        </w:rPr>
      </w:pPr>
      <w:r>
        <w:br w:type="page"/>
      </w:r>
    </w:p>
    <w:bookmarkStart w:id="161" w:name="_Toc26665096"/>
    <w:p w14:paraId="2FDB4453" w14:textId="77777777" w:rsidR="000F55C2" w:rsidRDefault="000F55C2" w:rsidP="00025BB7">
      <w:pPr>
        <w:pStyle w:val="Legenda"/>
      </w:pPr>
      <w:r w:rsidRPr="000F55C2">
        <w:rPr>
          <w:noProof/>
        </w:rPr>
        <w:lastRenderedPageBreak/>
        <mc:AlternateContent>
          <mc:Choice Requires="wps">
            <w:drawing>
              <wp:anchor distT="0" distB="0" distL="114300" distR="114300" simplePos="0" relativeHeight="251685888" behindDoc="0" locked="0" layoutInCell="1" allowOverlap="1" wp14:anchorId="3800F9F4" wp14:editId="1881DB23">
                <wp:simplePos x="0" y="0"/>
                <wp:positionH relativeFrom="column">
                  <wp:posOffset>318886</wp:posOffset>
                </wp:positionH>
                <wp:positionV relativeFrom="paragraph">
                  <wp:posOffset>160193</wp:posOffset>
                </wp:positionV>
                <wp:extent cx="373380" cy="475615"/>
                <wp:effectExtent l="0" t="0" r="26670" b="19685"/>
                <wp:wrapNone/>
                <wp:docPr id="35" name="Elipse 35"/>
                <wp:cNvGraphicFramePr/>
                <a:graphic xmlns:a="http://schemas.openxmlformats.org/drawingml/2006/main">
                  <a:graphicData uri="http://schemas.microsoft.com/office/word/2010/wordprocessingShape">
                    <wps:wsp>
                      <wps:cNvSpPr/>
                      <wps:spPr>
                        <a:xfrm>
                          <a:off x="0" y="0"/>
                          <a:ext cx="373380" cy="475615"/>
                        </a:xfrm>
                        <a:prstGeom prst="ellipse">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BF89F" id="Elipse 35" o:spid="_x0000_s1026" style="position:absolute;margin-left:25.1pt;margin-top:12.6pt;width:29.4pt;height:3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" filled="f" strokecolor="#c0504d [3205]" strokeweight="2pt"/>
            </w:pict>
          </mc:Fallback>
        </mc:AlternateContent>
      </w:r>
      <w:r>
        <w:t xml:space="preserve">Figura </w:t>
      </w:r>
      <w:r w:rsidR="000253A4">
        <w:fldChar w:fldCharType="begin"/>
      </w:r>
      <w:r w:rsidR="000253A4">
        <w:instrText xml:space="preserve"> SEQ Figura \* ARABIC </w:instrText>
      </w:r>
      <w:r w:rsidR="000253A4">
        <w:fldChar w:fldCharType="separate"/>
      </w:r>
      <w:r w:rsidR="00527F0B">
        <w:rPr>
          <w:noProof/>
        </w:rPr>
        <w:t>9</w:t>
      </w:r>
      <w:r w:rsidR="000253A4">
        <w:rPr>
          <w:noProof/>
        </w:rPr>
        <w:fldChar w:fldCharType="end"/>
      </w:r>
      <w:r>
        <w:t xml:space="preserve"> – Criação de Sumário no Microsoft Word 2007 ou 2010</w:t>
      </w:r>
      <w:bookmarkEnd w:id="161"/>
    </w:p>
    <w:p w14:paraId="09D8FA53" w14:textId="77777777" w:rsidR="00C920CB" w:rsidRDefault="006C627A" w:rsidP="00025BB7">
      <w:pPr>
        <w:pStyle w:val="Legenda"/>
      </w:pPr>
      <w:r w:rsidRPr="000F55C2">
        <w:rPr>
          <w:noProof/>
        </w:rPr>
        <mc:AlternateContent>
          <mc:Choice Requires="wps">
            <w:drawing>
              <wp:anchor distT="0" distB="0" distL="114300" distR="114300" simplePos="0" relativeHeight="251684864" behindDoc="0" locked="0" layoutInCell="1" allowOverlap="1" wp14:anchorId="48C08ADB" wp14:editId="1D9BD5CB">
                <wp:simplePos x="0" y="0"/>
                <wp:positionH relativeFrom="column">
                  <wp:posOffset>2691476</wp:posOffset>
                </wp:positionH>
                <wp:positionV relativeFrom="paragraph">
                  <wp:posOffset>955906</wp:posOffset>
                </wp:positionV>
                <wp:extent cx="2794635" cy="2259965"/>
                <wp:effectExtent l="1771650" t="0" r="24765" b="26035"/>
                <wp:wrapNone/>
                <wp:docPr id="34" name="Texto Explicativo 1 34"/>
                <wp:cNvGraphicFramePr/>
                <a:graphic xmlns:a="http://schemas.openxmlformats.org/drawingml/2006/main">
                  <a:graphicData uri="http://schemas.microsoft.com/office/word/2010/wordprocessingShape">
                    <wps:wsp>
                      <wps:cNvSpPr/>
                      <wps:spPr>
                        <a:xfrm>
                          <a:off x="0" y="0"/>
                          <a:ext cx="2794635" cy="2259965"/>
                        </a:xfrm>
                        <a:prstGeom prst="borderCallout1">
                          <a:avLst>
                            <a:gd name="adj1" fmla="val 29754"/>
                            <a:gd name="adj2" fmla="val -2981"/>
                            <a:gd name="adj3" fmla="val 82354"/>
                            <a:gd name="adj4" fmla="val -63065"/>
                          </a:avLst>
                        </a:prstGeom>
                        <a:no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CFF5CC" w14:textId="77777777" w:rsidR="00B043C6" w:rsidRDefault="00B043C6" w:rsidP="000F55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08ADB" id="Texto Explicativo 1 34" o:spid="_x0000_s1029" type="#_x0000_t47" style="position:absolute;left:0;text-align:left;margin-left:211.95pt;margin-top:75.25pt;width:220.05pt;height:177.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" adj="-13622,17788,-644,6427" filled="f" strokecolor="#1f497d [3215]" strokeweight="2pt">
                <v:textbox>
                  <w:txbxContent>
                    <w:p w14:paraId="15CFF5CC" w14:textId="77777777" w:rsidR="00B043C6" w:rsidRDefault="00B043C6" w:rsidP="000F55C2">
                      <w:pPr>
                        <w:jc w:val="center"/>
                      </w:pPr>
                    </w:p>
                  </w:txbxContent>
                </v:textbox>
                <o:callout v:ext="edit" minusy="t"/>
              </v:shape>
            </w:pict>
          </mc:Fallback>
        </mc:AlternateContent>
      </w:r>
      <w:r w:rsidRPr="000F55C2">
        <w:rPr>
          <w:noProof/>
        </w:rPr>
        <mc:AlternateContent>
          <mc:Choice Requires="wps">
            <w:drawing>
              <wp:anchor distT="0" distB="0" distL="114300" distR="114300" simplePos="0" relativeHeight="251683840" behindDoc="0" locked="0" layoutInCell="1" allowOverlap="1" wp14:anchorId="7E65853D" wp14:editId="17B573B8">
                <wp:simplePos x="0" y="0"/>
                <wp:positionH relativeFrom="column">
                  <wp:posOffset>337185</wp:posOffset>
                </wp:positionH>
                <wp:positionV relativeFrom="paragraph">
                  <wp:posOffset>2783032</wp:posOffset>
                </wp:positionV>
                <wp:extent cx="798490" cy="251138"/>
                <wp:effectExtent l="0" t="0" r="20955" b="15875"/>
                <wp:wrapNone/>
                <wp:docPr id="33" name="Elipse 33"/>
                <wp:cNvGraphicFramePr/>
                <a:graphic xmlns:a="http://schemas.openxmlformats.org/drawingml/2006/main">
                  <a:graphicData uri="http://schemas.microsoft.com/office/word/2010/wordprocessingShape">
                    <wps:wsp>
                      <wps:cNvSpPr/>
                      <wps:spPr>
                        <a:xfrm>
                          <a:off x="0" y="0"/>
                          <a:ext cx="798490" cy="251138"/>
                        </a:xfrm>
                        <a:prstGeom prst="ellipse">
                          <a:avLst/>
                        </a:prstGeom>
                        <a:no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3854F" id="Elipse 33" o:spid="_x0000_s1026" style="position:absolute;margin-left:26.55pt;margin-top:219.15pt;width:62.85pt;height:1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" filled="f" strokecolor="#1f497d [3215]" strokeweight="2pt"/>
            </w:pict>
          </mc:Fallback>
        </mc:AlternateContent>
      </w:r>
      <w:r w:rsidRPr="000F55C2">
        <w:rPr>
          <w:noProof/>
        </w:rPr>
        <mc:AlternateContent>
          <mc:Choice Requires="wps">
            <w:drawing>
              <wp:anchor distT="0" distB="0" distL="114300" distR="114300" simplePos="0" relativeHeight="251687936" behindDoc="0" locked="0" layoutInCell="1" allowOverlap="1" wp14:anchorId="27250561" wp14:editId="524C222B">
                <wp:simplePos x="0" y="0"/>
                <wp:positionH relativeFrom="column">
                  <wp:posOffset>2781993</wp:posOffset>
                </wp:positionH>
                <wp:positionV relativeFrom="paragraph">
                  <wp:posOffset>2534285</wp:posOffset>
                </wp:positionV>
                <wp:extent cx="927279" cy="218941"/>
                <wp:effectExtent l="0" t="0" r="25400" b="10160"/>
                <wp:wrapNone/>
                <wp:docPr id="36" name="Elipse 36"/>
                <wp:cNvGraphicFramePr/>
                <a:graphic xmlns:a="http://schemas.openxmlformats.org/drawingml/2006/main">
                  <a:graphicData uri="http://schemas.microsoft.com/office/word/2010/wordprocessingShape">
                    <wps:wsp>
                      <wps:cNvSpPr/>
                      <wps:spPr>
                        <a:xfrm>
                          <a:off x="0" y="0"/>
                          <a:ext cx="927279" cy="218941"/>
                        </a:xfrm>
                        <a:prstGeom prst="ellipse">
                          <a:avLst/>
                        </a:prstGeom>
                        <a:noFill/>
                        <a:ln>
                          <a:solidFill>
                            <a:schemeClr val="accent6"/>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76D79" id="Elipse 36" o:spid="_x0000_s1026" style="position:absolute;margin-left:219.05pt;margin-top:199.55pt;width:73pt;height:1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" filled="f" strokecolor="#f79646 [3209]" strokeweight="2pt"/>
            </w:pict>
          </mc:Fallback>
        </mc:AlternateContent>
      </w:r>
      <w:r w:rsidR="000F55C2">
        <w:rPr>
          <w:noProof/>
        </w:rPr>
        <w:drawing>
          <wp:inline distT="0" distB="0" distL="0" distR="0" wp14:anchorId="4DC7B3D9" wp14:editId="014B58B6">
            <wp:extent cx="2273253" cy="3193961"/>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4805" cy="3196141"/>
                    </a:xfrm>
                    <a:prstGeom prst="rect">
                      <a:avLst/>
                    </a:prstGeom>
                    <a:noFill/>
                    <a:ln>
                      <a:noFill/>
                    </a:ln>
                  </pic:spPr>
                </pic:pic>
              </a:graphicData>
            </a:graphic>
          </wp:inline>
        </w:drawing>
      </w:r>
      <w:r w:rsidR="000F55C2">
        <w:tab/>
      </w:r>
      <w:r w:rsidR="000F55C2">
        <w:rPr>
          <w:noProof/>
        </w:rPr>
        <w:drawing>
          <wp:inline distT="0" distB="0" distL="0" distR="0" wp14:anchorId="4296FF88" wp14:editId="35D5CDD7">
            <wp:extent cx="2796275" cy="2260124"/>
            <wp:effectExtent l="0" t="0" r="4445"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6270" cy="2260120"/>
                    </a:xfrm>
                    <a:prstGeom prst="rect">
                      <a:avLst/>
                    </a:prstGeom>
                    <a:noFill/>
                    <a:ln>
                      <a:noFill/>
                    </a:ln>
                  </pic:spPr>
                </pic:pic>
              </a:graphicData>
            </a:graphic>
          </wp:inline>
        </w:drawing>
      </w:r>
    </w:p>
    <w:p w14:paraId="6407F148" w14:textId="77777777" w:rsidR="000F55C2" w:rsidRPr="00FE0F3F" w:rsidRDefault="000F55C2" w:rsidP="00CF495B">
      <w:pPr>
        <w:ind w:left="540"/>
        <w:rPr>
          <w:sz w:val="18"/>
        </w:rPr>
      </w:pPr>
      <w:bookmarkStart w:id="162" w:name="_Toc335309220"/>
      <w:r w:rsidRPr="00FE0F3F">
        <w:rPr>
          <w:sz w:val="18"/>
        </w:rPr>
        <w:t>Fonte: Produção do próprio autor.</w:t>
      </w:r>
      <w:r w:rsidRPr="00217095">
        <w:rPr>
          <w:noProof/>
        </w:rPr>
        <w:t xml:space="preserve"> </w:t>
      </w:r>
    </w:p>
    <w:bookmarkEnd w:id="162"/>
    <w:p w14:paraId="1FC03AAA" w14:textId="77777777" w:rsidR="006456A4" w:rsidRDefault="006456A4" w:rsidP="00C920CB">
      <w:pPr>
        <w:pStyle w:val="Corpodetexto"/>
      </w:pPr>
    </w:p>
    <w:p w14:paraId="2C9747A1" w14:textId="77777777" w:rsidR="001929B9" w:rsidRDefault="001929B9" w:rsidP="00CF495B">
      <w:pPr>
        <w:pStyle w:val="Legenda"/>
        <w:ind w:left="2340"/>
      </w:pPr>
      <w:bookmarkStart w:id="163" w:name="_Toc26665097"/>
      <w:r>
        <w:t xml:space="preserve">Figura </w:t>
      </w:r>
      <w:r w:rsidR="000253A4">
        <w:fldChar w:fldCharType="begin"/>
      </w:r>
      <w:r w:rsidR="000253A4">
        <w:instrText xml:space="preserve"> SEQ Figura \* ARABIC </w:instrText>
      </w:r>
      <w:r w:rsidR="000253A4">
        <w:fldChar w:fldCharType="separate"/>
      </w:r>
      <w:r w:rsidR="00527F0B">
        <w:rPr>
          <w:noProof/>
        </w:rPr>
        <w:t>10</w:t>
      </w:r>
      <w:r w:rsidR="000253A4">
        <w:rPr>
          <w:noProof/>
        </w:rPr>
        <w:fldChar w:fldCharType="end"/>
      </w:r>
      <w:r>
        <w:t xml:space="preserve"> – Caixa de texto de atualização de Sumário</w:t>
      </w:r>
      <w:bookmarkEnd w:id="163"/>
    </w:p>
    <w:p w14:paraId="42A3A3FC" w14:textId="77777777" w:rsidR="001929B9" w:rsidRDefault="001929B9" w:rsidP="001929B9">
      <w:pPr>
        <w:pStyle w:val="Corpodetexto"/>
        <w:jc w:val="center"/>
        <w:rPr>
          <w:highlight w:val="yellow"/>
        </w:rPr>
      </w:pPr>
      <w:r>
        <w:rPr>
          <w:noProof/>
        </w:rPr>
        <w:drawing>
          <wp:inline distT="0" distB="0" distL="0" distR="0" wp14:anchorId="66467058" wp14:editId="3750C57F">
            <wp:extent cx="2735580" cy="1390647"/>
            <wp:effectExtent l="0" t="0" r="7620" b="63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5387" cy="1415967"/>
                    </a:xfrm>
                    <a:prstGeom prst="rect">
                      <a:avLst/>
                    </a:prstGeom>
                    <a:noFill/>
                    <a:ln>
                      <a:noFill/>
                    </a:ln>
                  </pic:spPr>
                </pic:pic>
              </a:graphicData>
            </a:graphic>
          </wp:inline>
        </w:drawing>
      </w:r>
    </w:p>
    <w:p w14:paraId="1AD6D2BD" w14:textId="77777777" w:rsidR="006C627A" w:rsidRDefault="001929B9" w:rsidP="00CF495B">
      <w:pPr>
        <w:ind w:left="2340"/>
        <w:rPr>
          <w:noProof/>
        </w:rPr>
      </w:pPr>
      <w:r w:rsidRPr="00FE0F3F">
        <w:rPr>
          <w:sz w:val="18"/>
        </w:rPr>
        <w:t>Fonte: Produção do próprio autor.</w:t>
      </w:r>
      <w:r w:rsidRPr="00217095">
        <w:rPr>
          <w:noProof/>
        </w:rPr>
        <w:t xml:space="preserve"> </w:t>
      </w:r>
      <w:bookmarkStart w:id="164" w:name="_Toc335309221"/>
    </w:p>
    <w:p w14:paraId="3E5F6E7B" w14:textId="77777777" w:rsidR="006C627A" w:rsidRDefault="006C627A" w:rsidP="006C627A"/>
    <w:p w14:paraId="6E1E4C02" w14:textId="77777777" w:rsidR="00585194" w:rsidRDefault="00585194" w:rsidP="00585194">
      <w:pPr>
        <w:pStyle w:val="Ttulo2"/>
      </w:pPr>
      <w:bookmarkStart w:id="165" w:name="_Toc26665292"/>
      <w:r>
        <w:t>Apêndice e Anexo</w:t>
      </w:r>
      <w:bookmarkEnd w:id="164"/>
      <w:bookmarkEnd w:id="165"/>
    </w:p>
    <w:p w14:paraId="1B56D513" w14:textId="77777777" w:rsidR="00585194" w:rsidRDefault="00585194" w:rsidP="00585194">
      <w:r>
        <w:t>Os Apêndices e Anexos de um trabalho são documentos complementares que trazem informações adicionais</w:t>
      </w:r>
      <w:r w:rsidR="0077025C">
        <w:t xml:space="preserve"> </w:t>
      </w:r>
      <w:r>
        <w:t>colocad</w:t>
      </w:r>
      <w:r w:rsidR="0077025C">
        <w:t>a</w:t>
      </w:r>
      <w:r>
        <w:t xml:space="preserve">s </w:t>
      </w:r>
      <w:r w:rsidR="0077025C">
        <w:t>à</w:t>
      </w:r>
      <w:r>
        <w:t xml:space="preserve"> parte do texto apenas para não interromper a sequência lógica de exposição da informação. Apesar da semelhança entre os dois, eles diferenciam-se entre si pela autoria:</w:t>
      </w:r>
    </w:p>
    <w:p w14:paraId="6D39068D" w14:textId="77777777" w:rsidR="00585194" w:rsidRDefault="00585194" w:rsidP="0081017A">
      <w:pPr>
        <w:pStyle w:val="PargrafodaLista"/>
        <w:numPr>
          <w:ilvl w:val="0"/>
          <w:numId w:val="11"/>
        </w:numPr>
      </w:pPr>
      <w:r>
        <w:t>O Apêndice é um elemento elaborado pelo autor do trabalho, ou seja, de autoria própria;</w:t>
      </w:r>
    </w:p>
    <w:p w14:paraId="3FBD4875" w14:textId="77777777" w:rsidR="00585194" w:rsidRDefault="00585194" w:rsidP="0081017A">
      <w:pPr>
        <w:pStyle w:val="PargrafodaLista"/>
        <w:numPr>
          <w:ilvl w:val="0"/>
          <w:numId w:val="11"/>
        </w:numPr>
      </w:pPr>
      <w:r>
        <w:t>O Anexo traz informações de autoria diferente, por exemplo:</w:t>
      </w:r>
    </w:p>
    <w:p w14:paraId="5B918672" w14:textId="77777777" w:rsidR="00585194" w:rsidRDefault="00585194" w:rsidP="0081017A">
      <w:pPr>
        <w:pStyle w:val="PargrafodaLista"/>
        <w:numPr>
          <w:ilvl w:val="1"/>
          <w:numId w:val="11"/>
        </w:numPr>
      </w:pPr>
      <w:r>
        <w:t>Informações, esquemas e/ou gráficos extraídos de manuais de fabricantes;</w:t>
      </w:r>
    </w:p>
    <w:p w14:paraId="78DFAA5D" w14:textId="77777777" w:rsidR="00585194" w:rsidRDefault="00585194" w:rsidP="0081017A">
      <w:pPr>
        <w:pStyle w:val="PargrafodaLista"/>
        <w:numPr>
          <w:ilvl w:val="1"/>
          <w:numId w:val="11"/>
        </w:numPr>
      </w:pPr>
      <w:r>
        <w:t>Trechos ou seções de um determinado livro ou artigo.</w:t>
      </w:r>
    </w:p>
    <w:p w14:paraId="3797A1A7" w14:textId="77777777" w:rsidR="00585194" w:rsidRDefault="00585194" w:rsidP="00585194">
      <w:r>
        <w:lastRenderedPageBreak/>
        <w:t>A apresentação dos Apêndices e dos Anexos deve seguir a</w:t>
      </w:r>
      <w:r w:rsidR="00B52EAF">
        <w:t>s</w:t>
      </w:r>
      <w:r>
        <w:t xml:space="preserve"> seguinte</w:t>
      </w:r>
      <w:r w:rsidR="00B52EAF">
        <w:t>s</w:t>
      </w:r>
      <w:r>
        <w:t xml:space="preserve"> regra</w:t>
      </w:r>
      <w:r w:rsidR="00B52EAF">
        <w:t>s</w:t>
      </w:r>
      <w:r>
        <w:t>:</w:t>
      </w:r>
    </w:p>
    <w:p w14:paraId="4F2164D9" w14:textId="77777777" w:rsidR="00585194" w:rsidRDefault="00585194" w:rsidP="0081017A">
      <w:pPr>
        <w:pStyle w:val="PargrafodaLista"/>
        <w:numPr>
          <w:ilvl w:val="0"/>
          <w:numId w:val="12"/>
        </w:numPr>
      </w:pPr>
      <w:r>
        <w:t xml:space="preserve">A identificação será feita na parte superior da página e alinhamento centralizado. </w:t>
      </w:r>
    </w:p>
    <w:p w14:paraId="4F26C939" w14:textId="77777777" w:rsidR="00585194" w:rsidRDefault="00585194" w:rsidP="0081017A">
      <w:pPr>
        <w:pStyle w:val="PargrafodaLista"/>
        <w:numPr>
          <w:ilvl w:val="0"/>
          <w:numId w:val="12"/>
        </w:numPr>
      </w:pPr>
      <w:r>
        <w:t xml:space="preserve">A ordenação será indicada por letras maiúsculas consecutivas, precedidas pelas palavras APÊNDICE ou ANEXO e seguidas de travessão e do respectivo título.  </w:t>
      </w:r>
    </w:p>
    <w:p w14:paraId="1E027B3B" w14:textId="77777777" w:rsidR="00314F0F" w:rsidRDefault="00314F0F" w:rsidP="00585194"/>
    <w:p w14:paraId="603E5302" w14:textId="77777777" w:rsidR="00B52EAF" w:rsidRDefault="00585194" w:rsidP="00585194">
      <w:r>
        <w:t>P</w:t>
      </w:r>
      <w:r w:rsidR="00B52EAF">
        <w:t>ara exemplificar o uso dessas regras, os três exemplos a seguir são apresentados:</w:t>
      </w:r>
    </w:p>
    <w:p w14:paraId="520365FE" w14:textId="77777777" w:rsidR="00585194" w:rsidRPr="006C627A" w:rsidRDefault="00585194" w:rsidP="00CF495B">
      <w:pPr>
        <w:jc w:val="left"/>
        <w:rPr>
          <w:highlight w:val="yellow"/>
        </w:rPr>
      </w:pPr>
      <w:r w:rsidRPr="006C627A">
        <w:rPr>
          <w:highlight w:val="yellow"/>
        </w:rPr>
        <w:t xml:space="preserve">APÊNDICE A – </w:t>
      </w:r>
      <w:r w:rsidR="006C627A" w:rsidRPr="006C627A">
        <w:rPr>
          <w:highlight w:val="yellow"/>
        </w:rPr>
        <w:t xml:space="preserve">ANÁLISE DAS ETAPAS DE OPERAÇÃO DO CONVERSOR </w:t>
      </w:r>
      <w:r w:rsidR="006C627A" w:rsidRPr="006C627A">
        <w:rPr>
          <w:i/>
          <w:highlight w:val="yellow"/>
        </w:rPr>
        <w:t>BOOST</w:t>
      </w:r>
    </w:p>
    <w:p w14:paraId="676C9B2F" w14:textId="77777777" w:rsidR="00585194" w:rsidRPr="006C627A" w:rsidRDefault="00585194" w:rsidP="00CF495B">
      <w:pPr>
        <w:jc w:val="left"/>
        <w:rPr>
          <w:highlight w:val="yellow"/>
        </w:rPr>
      </w:pPr>
      <w:r w:rsidRPr="006C627A">
        <w:rPr>
          <w:highlight w:val="yellow"/>
        </w:rPr>
        <w:t xml:space="preserve">APÊNDICE B – </w:t>
      </w:r>
      <w:r w:rsidR="006C627A" w:rsidRPr="006C627A">
        <w:rPr>
          <w:highlight w:val="yellow"/>
        </w:rPr>
        <w:t>FORMAS DE ONDA DE TENSÃO E DE CORRENTE OBTIDAS EXPERIMENTALMENTE</w:t>
      </w:r>
    </w:p>
    <w:p w14:paraId="4C8A5914" w14:textId="77777777" w:rsidR="0076010F" w:rsidRDefault="00585194" w:rsidP="00CF495B">
      <w:pPr>
        <w:jc w:val="left"/>
      </w:pPr>
      <w:r w:rsidRPr="006C627A">
        <w:rPr>
          <w:highlight w:val="yellow"/>
        </w:rPr>
        <w:t xml:space="preserve">ANEXO A – </w:t>
      </w:r>
      <w:r w:rsidR="006C627A" w:rsidRPr="006C627A">
        <w:rPr>
          <w:highlight w:val="yellow"/>
        </w:rPr>
        <w:t>DADOS DO FABRICANTE DO INTERRUPTOR IRFP360</w:t>
      </w:r>
      <w:r w:rsidR="0076010F">
        <w:br w:type="page"/>
      </w:r>
    </w:p>
    <w:p w14:paraId="72882988" w14:textId="77777777" w:rsidR="00E97582" w:rsidRDefault="00E97582" w:rsidP="00E97582">
      <w:pPr>
        <w:pStyle w:val="Ttulo1"/>
      </w:pPr>
      <w:bookmarkStart w:id="166" w:name="_Toc523964460"/>
      <w:bookmarkStart w:id="167" w:name="_Toc335309222"/>
      <w:bookmarkStart w:id="168" w:name="_Toc26665293"/>
      <w:r>
        <w:lastRenderedPageBreak/>
        <w:t>citações e REFERÊNCIAS BIBLIOGRÁFICAS</w:t>
      </w:r>
      <w:bookmarkEnd w:id="166"/>
      <w:bookmarkEnd w:id="167"/>
      <w:bookmarkEnd w:id="168"/>
    </w:p>
    <w:p w14:paraId="6CAE3B5E" w14:textId="77777777" w:rsidR="00E97582" w:rsidRDefault="00BF343C" w:rsidP="00E97582">
      <w:pPr>
        <w:pStyle w:val="Ttulo2"/>
      </w:pPr>
      <w:bookmarkStart w:id="169" w:name="_Toc26665294"/>
      <w:r>
        <w:t xml:space="preserve">Uso de </w:t>
      </w:r>
      <w:r w:rsidR="006C627A">
        <w:t>C</w:t>
      </w:r>
      <w:r>
        <w:t>itações</w:t>
      </w:r>
      <w:bookmarkEnd w:id="169"/>
    </w:p>
    <w:p w14:paraId="732873D1" w14:textId="77777777" w:rsidR="00BF343C" w:rsidRDefault="00BF343C" w:rsidP="002F369C">
      <w:pPr>
        <w:pStyle w:val="Corpodetexto"/>
      </w:pPr>
      <w:r>
        <w:t>As citações são trechos transcritos ou informações retiradas de outras fontes, quer escrita ou oralmente, que são inseridas no texto com o propósito de esclarecer, complementar e até mesmo sustentar as ideias do autor do trabalho. Como se tratam de informações de autoria diferente, a fonte de onde foi extraída deve ser obrigatoriamente identificada para fins de garantia e respeito dos direitos autorais</w:t>
      </w:r>
      <w:r w:rsidRPr="00CF495B">
        <w:rPr>
          <w:highlight w:val="yellow"/>
        </w:rPr>
        <w:t>.</w:t>
      </w:r>
      <w:r w:rsidR="003A4227" w:rsidRPr="00CF495B">
        <w:rPr>
          <w:highlight w:val="yellow"/>
        </w:rPr>
        <w:t xml:space="preserve"> </w:t>
      </w:r>
      <w:r w:rsidR="00CF495B" w:rsidRPr="00CF495B">
        <w:rPr>
          <w:highlight w:val="yellow"/>
        </w:rPr>
        <w:t>Todas as obras citadas no texto devem fazer parte da lista de referências no final do trabalho (Referências Bibliográficas), seguindo as regras de apresentação definidas na ABNT NBR 6023:2018, que também serão discutidas ao final deste capítulo.</w:t>
      </w:r>
      <w:r w:rsidR="00CF495B">
        <w:t xml:space="preserve"> </w:t>
      </w:r>
    </w:p>
    <w:p w14:paraId="71EFFDB4" w14:textId="77777777" w:rsidR="00BF343C" w:rsidRDefault="00BF343C" w:rsidP="002F369C">
      <w:pPr>
        <w:pStyle w:val="Corpodetexto"/>
      </w:pPr>
    </w:p>
    <w:p w14:paraId="1EE4C812" w14:textId="77777777" w:rsidR="00BF343C" w:rsidRDefault="00BF343C" w:rsidP="002F369C">
      <w:pPr>
        <w:pStyle w:val="Corpodetexto"/>
      </w:pPr>
      <w:r>
        <w:t>As citações podem acontecer de três formas distintas ao longo do trabalho:</w:t>
      </w:r>
    </w:p>
    <w:p w14:paraId="49DC20BF" w14:textId="77777777" w:rsidR="00BF343C" w:rsidRDefault="00BF343C" w:rsidP="0081017A">
      <w:pPr>
        <w:pStyle w:val="Corpodetexto"/>
        <w:numPr>
          <w:ilvl w:val="0"/>
          <w:numId w:val="15"/>
        </w:numPr>
      </w:pPr>
      <w:r w:rsidRPr="00045DC8">
        <w:rPr>
          <w:b/>
        </w:rPr>
        <w:t>Citação direta</w:t>
      </w:r>
      <w:r>
        <w:t xml:space="preserve"> – quando é feita a transcrição literal de textos de outros autores</w:t>
      </w:r>
      <w:r w:rsidR="00045DC8">
        <w:t>. Ou seja, utilizam-se as mesmas palavras do autor consultado no texto que está sendo escrito</w:t>
      </w:r>
      <w:r>
        <w:t>;</w:t>
      </w:r>
    </w:p>
    <w:p w14:paraId="1CE120CC" w14:textId="77777777" w:rsidR="00045DC8" w:rsidRDefault="00BF343C" w:rsidP="0081017A">
      <w:pPr>
        <w:pStyle w:val="Corpodetexto"/>
        <w:numPr>
          <w:ilvl w:val="0"/>
          <w:numId w:val="15"/>
        </w:numPr>
      </w:pPr>
      <w:r w:rsidRPr="00045DC8">
        <w:rPr>
          <w:b/>
        </w:rPr>
        <w:t>Citação indireta</w:t>
      </w:r>
      <w:r>
        <w:t xml:space="preserve"> – quando ocorre apenas a reprodução da </w:t>
      </w:r>
      <w:r w:rsidR="00045DC8">
        <w:t xml:space="preserve">ideia </w:t>
      </w:r>
      <w:r>
        <w:t xml:space="preserve">sem a transcrição </w:t>
      </w:r>
      <w:r w:rsidR="00045DC8">
        <w:t xml:space="preserve">literal </w:t>
      </w:r>
      <w:r>
        <w:t>do texto</w:t>
      </w:r>
      <w:r w:rsidR="00045DC8">
        <w:t xml:space="preserve"> do autor consultado. Neste caso, as palavras utilizadas no texto que está sendo escrito são diferentes das utilizadas pelo autor consultado, mas a ideia (informação) transmitida é a mesma;</w:t>
      </w:r>
    </w:p>
    <w:p w14:paraId="03B3EAAF" w14:textId="77777777" w:rsidR="00045DC8" w:rsidRDefault="00045DC8" w:rsidP="0081017A">
      <w:pPr>
        <w:pStyle w:val="Corpodetexto"/>
        <w:numPr>
          <w:ilvl w:val="0"/>
          <w:numId w:val="15"/>
        </w:numPr>
      </w:pPr>
      <w:r w:rsidRPr="00045DC8">
        <w:rPr>
          <w:b/>
        </w:rPr>
        <w:t>Citação de citação</w:t>
      </w:r>
      <w:r>
        <w:t xml:space="preserve"> – nos casos em que não for possível consultar o documento original, pode-se fazer a transcrição (direta ou indireta) de uma informação já citada por outros autores. No entanto, todo esforço deve ser empreendido para que a fonte original da informação seja consultada antes de se utilizar desse tipo de citação.</w:t>
      </w:r>
    </w:p>
    <w:p w14:paraId="283EF45F" w14:textId="77777777" w:rsidR="00045DC8" w:rsidRDefault="00045DC8" w:rsidP="002F369C">
      <w:pPr>
        <w:pStyle w:val="Corpodetexto"/>
      </w:pPr>
    </w:p>
    <w:p w14:paraId="1231AE37" w14:textId="77777777" w:rsidR="008511B5" w:rsidRDefault="00045DC8" w:rsidP="002F369C">
      <w:pPr>
        <w:pStyle w:val="Corpodetexto"/>
      </w:pPr>
      <w:r>
        <w:t xml:space="preserve">A identificação das citações pode ser feita de </w:t>
      </w:r>
      <w:r w:rsidR="008511B5">
        <w:t>duas f</w:t>
      </w:r>
      <w:r>
        <w:t>ormas diferentes, podendo aparecer: incluída no texto</w:t>
      </w:r>
      <w:r w:rsidR="001D43B1">
        <w:t xml:space="preserve"> ou </w:t>
      </w:r>
      <w:r>
        <w:t>em nota de rodapé</w:t>
      </w:r>
      <w:r w:rsidR="001D43B1">
        <w:t>.</w:t>
      </w:r>
      <w:r w:rsidR="008511B5">
        <w:t xml:space="preserve"> No entanto, o autor deve adotar uma única forma para que haja uniformidade de procedimentos ao longo do texto do trabalho.</w:t>
      </w:r>
      <w:r w:rsidR="00984158">
        <w:t xml:space="preserve"> </w:t>
      </w:r>
    </w:p>
    <w:p w14:paraId="16F53552" w14:textId="77777777" w:rsidR="00984158" w:rsidRDefault="00984158" w:rsidP="002F369C">
      <w:pPr>
        <w:pStyle w:val="Corpodetexto"/>
      </w:pPr>
    </w:p>
    <w:p w14:paraId="580B4D40" w14:textId="77777777" w:rsidR="00984158" w:rsidRDefault="002429E3" w:rsidP="002F369C">
      <w:pPr>
        <w:pStyle w:val="Corpodetexto"/>
      </w:pPr>
      <w:r>
        <w:t xml:space="preserve">Segundo a </w:t>
      </w:r>
      <w:r w:rsidR="00CF495B">
        <w:t xml:space="preserve">ABNT </w:t>
      </w:r>
      <w:r>
        <w:t>NBR 10520:2002, a</w:t>
      </w:r>
      <w:r w:rsidR="00984158">
        <w:t>s citações devem ser indicadas no texto por um sistema de chamada num</w:t>
      </w:r>
      <w:r>
        <w:t>érico ou autor-data:</w:t>
      </w:r>
    </w:p>
    <w:p w14:paraId="449F6E83" w14:textId="77777777" w:rsidR="00182A75" w:rsidRDefault="00182A75" w:rsidP="0081017A">
      <w:pPr>
        <w:pStyle w:val="Corpodetexto"/>
        <w:numPr>
          <w:ilvl w:val="0"/>
          <w:numId w:val="16"/>
        </w:numPr>
      </w:pPr>
      <w:r>
        <w:t>No sistema numérico:</w:t>
      </w:r>
    </w:p>
    <w:p w14:paraId="335F5E66" w14:textId="77777777" w:rsidR="00984158" w:rsidRDefault="00182A75" w:rsidP="00D666BB">
      <w:pPr>
        <w:pStyle w:val="Citao"/>
      </w:pPr>
      <w:r>
        <w:t>[...</w:t>
      </w:r>
      <w:r w:rsidR="00984158">
        <w:t xml:space="preserve">] a indicação da fonte é feita por uma </w:t>
      </w:r>
      <w:r w:rsidR="00984158" w:rsidRPr="0075391E">
        <w:rPr>
          <w:b/>
        </w:rPr>
        <w:t>numeração única e consecutiva</w:t>
      </w:r>
      <w:r w:rsidR="00984158">
        <w:t xml:space="preserve">, em algarismos arábicos, </w:t>
      </w:r>
      <w:r w:rsidR="00984158" w:rsidRPr="0075391E">
        <w:rPr>
          <w:b/>
        </w:rPr>
        <w:t>remetendo à lista de referências</w:t>
      </w:r>
      <w:r w:rsidR="00984158">
        <w:t xml:space="preserve"> ao final do trabalho, do capítulo</w:t>
      </w:r>
      <w:r>
        <w:t xml:space="preserve"> ou da parte</w:t>
      </w:r>
      <w:r w:rsidR="00984158">
        <w:t xml:space="preserve">, </w:t>
      </w:r>
      <w:r w:rsidR="00984158" w:rsidRPr="0075391E">
        <w:rPr>
          <w:b/>
        </w:rPr>
        <w:t>na mesma ordem em que aparecem no texto</w:t>
      </w:r>
      <w:r w:rsidR="00984158">
        <w:t>. Não se inicia a numeração das citações a cada página (</w:t>
      </w:r>
      <w:r w:rsidR="00984158" w:rsidRPr="00A40E7C">
        <w:rPr>
          <w:highlight w:val="yellow"/>
        </w:rPr>
        <w:t>ABNT, 2002</w:t>
      </w:r>
      <w:r w:rsidR="00984158">
        <w:t>, p. 4</w:t>
      </w:r>
      <w:r w:rsidR="0075391E">
        <w:t>, grifo nosso</w:t>
      </w:r>
      <w:r w:rsidR="00984158">
        <w:t>)</w:t>
      </w:r>
      <w:r w:rsidR="0075391E">
        <w:t>.</w:t>
      </w:r>
    </w:p>
    <w:p w14:paraId="6CB53B7B" w14:textId="77777777" w:rsidR="00CF48A3" w:rsidRDefault="00CF48A3" w:rsidP="002429E3">
      <w:pPr>
        <w:ind w:left="706"/>
      </w:pPr>
      <w:r>
        <w:lastRenderedPageBreak/>
        <w:t>Por exemplo:</w:t>
      </w:r>
    </w:p>
    <w:p w14:paraId="7FB7C202" w14:textId="77777777" w:rsidR="00CF48A3" w:rsidRDefault="00CF48A3" w:rsidP="00CF48A3">
      <w:pPr>
        <w:ind w:left="1418"/>
        <w:rPr>
          <w:i/>
        </w:rPr>
      </w:pPr>
      <w:r>
        <w:rPr>
          <w:i/>
        </w:rPr>
        <w:t>No texto</w:t>
      </w:r>
    </w:p>
    <w:p w14:paraId="479ACF52" w14:textId="77777777" w:rsidR="00CF48A3" w:rsidRDefault="00CF48A3" w:rsidP="00CF48A3">
      <w:pPr>
        <w:ind w:left="1418"/>
      </w:pPr>
      <w:r>
        <w:t>De acordo com (12), no sistema numérico, “[...] a indicação da fonte é feita por uma numeração única [...]”</w:t>
      </w:r>
    </w:p>
    <w:p w14:paraId="19105BBA" w14:textId="77777777" w:rsidR="00CF48A3" w:rsidRPr="00CF48A3" w:rsidRDefault="00CF48A3" w:rsidP="00CF48A3">
      <w:pPr>
        <w:ind w:left="1418"/>
        <w:rPr>
          <w:i/>
        </w:rPr>
      </w:pPr>
      <w:r w:rsidRPr="00CF48A3">
        <w:rPr>
          <w:i/>
        </w:rPr>
        <w:t>Na lista de referências</w:t>
      </w:r>
    </w:p>
    <w:p w14:paraId="239BA75E" w14:textId="77777777" w:rsidR="00CF48A3" w:rsidRPr="00095B6B" w:rsidRDefault="00CF48A3" w:rsidP="00CF48A3">
      <w:pPr>
        <w:pStyle w:val="Corpodetexto"/>
        <w:tabs>
          <w:tab w:val="left" w:pos="1843"/>
        </w:tabs>
        <w:spacing w:line="240" w:lineRule="auto"/>
        <w:ind w:left="1843" w:hanging="425"/>
        <w:jc w:val="left"/>
        <w:rPr>
          <w:szCs w:val="24"/>
        </w:rPr>
      </w:pPr>
      <w:r>
        <w:t>12</w:t>
      </w:r>
      <w:r>
        <w:tab/>
        <w:t xml:space="preserve">ASSOCIAÇÃO BRASILEIRA DE NORMAS TÉCNICAS. </w:t>
      </w:r>
      <w:r w:rsidRPr="00C10679">
        <w:rPr>
          <w:b/>
          <w:szCs w:val="24"/>
        </w:rPr>
        <w:t>NBR</w:t>
      </w:r>
      <w:r>
        <w:rPr>
          <w:b/>
          <w:szCs w:val="24"/>
        </w:rPr>
        <w:t xml:space="preserve"> 10520</w:t>
      </w:r>
      <w:r>
        <w:rPr>
          <w:szCs w:val="24"/>
        </w:rPr>
        <w:t>: Informação e documentação – citações em documentos – apresentação. Rio de Janeiro</w:t>
      </w:r>
      <w:r w:rsidR="00A40E7C">
        <w:rPr>
          <w:szCs w:val="24"/>
        </w:rPr>
        <w:t>:ABNT</w:t>
      </w:r>
      <w:r>
        <w:rPr>
          <w:szCs w:val="24"/>
        </w:rPr>
        <w:t>, 2002.</w:t>
      </w:r>
    </w:p>
    <w:p w14:paraId="25708EDA" w14:textId="77777777" w:rsidR="00CF48A3" w:rsidRDefault="00CF48A3" w:rsidP="002429E3">
      <w:pPr>
        <w:ind w:left="706"/>
      </w:pPr>
    </w:p>
    <w:p w14:paraId="6A250288" w14:textId="77777777" w:rsidR="00182A75" w:rsidRDefault="00182A75" w:rsidP="002429E3">
      <w:pPr>
        <w:ind w:left="706"/>
      </w:pPr>
      <w:r>
        <w:t xml:space="preserve">Quando se utilizam notas de rodapé no trabalho, </w:t>
      </w:r>
      <w:r w:rsidRPr="00182A75">
        <w:rPr>
          <w:b/>
        </w:rPr>
        <w:t>o sistema numérico não pode ser usado</w:t>
      </w:r>
      <w:r>
        <w:t>, uma vez que seria impossível distinguir a numeração das notas de rodapé que contenham informações adicionais e complementares ao texto da numeração das notas de rodapé referentes às citações.</w:t>
      </w:r>
    </w:p>
    <w:p w14:paraId="28DF043C" w14:textId="77777777" w:rsidR="00182A75" w:rsidRDefault="00182A75" w:rsidP="00182A75"/>
    <w:p w14:paraId="0EB229B2" w14:textId="77777777" w:rsidR="00182A75" w:rsidRDefault="00182A75" w:rsidP="0081017A">
      <w:pPr>
        <w:pStyle w:val="PargrafodaLista"/>
        <w:numPr>
          <w:ilvl w:val="0"/>
          <w:numId w:val="16"/>
        </w:numPr>
      </w:pPr>
      <w:r>
        <w:t>No sistema autor-data, a indicação da fonte é feita da seguinte forma:</w:t>
      </w:r>
    </w:p>
    <w:p w14:paraId="63F65878" w14:textId="77777777" w:rsidR="002429E3" w:rsidRDefault="00432B6E" w:rsidP="0081017A">
      <w:pPr>
        <w:pStyle w:val="PargrafodaLista"/>
        <w:numPr>
          <w:ilvl w:val="1"/>
          <w:numId w:val="16"/>
        </w:numPr>
      </w:pPr>
      <w:r w:rsidRPr="002429E3">
        <w:rPr>
          <w:i/>
        </w:rPr>
        <w:t>Em obras com indicação de autoria</w:t>
      </w:r>
      <w:r>
        <w:t>: “Pelo sobrenome de cada autor ou pelo nome de cada entidade responsável até o primeiro sinal de pontuação, seguido(s) da data de publicação do documento e da(s) página(s) da citação [...]” (</w:t>
      </w:r>
      <w:r w:rsidRPr="00A40E7C">
        <w:rPr>
          <w:highlight w:val="yellow"/>
        </w:rPr>
        <w:t>ABNT, 2002</w:t>
      </w:r>
      <w:r>
        <w:t>, p.</w:t>
      </w:r>
      <w:r w:rsidR="006C627A">
        <w:t xml:space="preserve"> </w:t>
      </w:r>
      <w:r>
        <w:t>4);</w:t>
      </w:r>
    </w:p>
    <w:p w14:paraId="7CACE661" w14:textId="77777777" w:rsidR="00432B6E" w:rsidRDefault="00432B6E" w:rsidP="0081017A">
      <w:pPr>
        <w:pStyle w:val="PargrafodaLista"/>
        <w:numPr>
          <w:ilvl w:val="1"/>
          <w:numId w:val="16"/>
        </w:numPr>
      </w:pPr>
      <w:r w:rsidRPr="002429E3">
        <w:rPr>
          <w:i/>
        </w:rPr>
        <w:t>Em obras sem indicação de autoria ou responsabilidade</w:t>
      </w:r>
      <w:r>
        <w:t>: “Pela primeira palavra do título seguida de reticências, [...] seguida da data de publicação do documento e da(s) página(s) da citação [...]” (</w:t>
      </w:r>
      <w:r w:rsidRPr="00A40E7C">
        <w:rPr>
          <w:highlight w:val="yellow"/>
        </w:rPr>
        <w:t>ABNT, 2002</w:t>
      </w:r>
      <w:r>
        <w:t>, p.</w:t>
      </w:r>
      <w:r w:rsidR="006C627A">
        <w:t xml:space="preserve"> </w:t>
      </w:r>
      <w:r>
        <w:t>5).</w:t>
      </w:r>
    </w:p>
    <w:p w14:paraId="100F21EF" w14:textId="77777777" w:rsidR="002429E3" w:rsidRDefault="002429E3" w:rsidP="00182A75"/>
    <w:p w14:paraId="2F9589B1" w14:textId="77777777" w:rsidR="00E5778E" w:rsidRDefault="005F7F5E" w:rsidP="002F369C">
      <w:pPr>
        <w:pStyle w:val="Corpodetexto"/>
      </w:pPr>
      <w:r>
        <w:t>Neste sistema</w:t>
      </w:r>
      <w:r w:rsidR="00E5778E">
        <w:t xml:space="preserve">, as chamadas podem acontecer incluídas na sentença do texto ou entre parênteses, havendo distinção na forma de apresentação </w:t>
      </w:r>
      <w:r>
        <w:t>em cada um dos</w:t>
      </w:r>
      <w:r w:rsidR="00E5778E">
        <w:t xml:space="preserve"> dois casos</w:t>
      </w:r>
      <w:r w:rsidR="00333A81">
        <w:t>:</w:t>
      </w:r>
      <w:r w:rsidR="00E5778E">
        <w:t xml:space="preserve"> </w:t>
      </w:r>
      <w:r>
        <w:br/>
      </w:r>
      <w:r w:rsidR="00E5778E">
        <w:t>“as chamadas pelo sobrenome do autor, pela instituição responsável ou título incluído na sentença devem ser em letras maiúsculas e minúsculas e, quando estiverem entre parênteses, devem ser em letras maiúsculas” (</w:t>
      </w:r>
      <w:r w:rsidR="00E5778E" w:rsidRPr="00A40E7C">
        <w:rPr>
          <w:highlight w:val="yellow"/>
        </w:rPr>
        <w:t>ABNT, 2002</w:t>
      </w:r>
      <w:r w:rsidR="00E5778E">
        <w:t>, p.</w:t>
      </w:r>
      <w:r w:rsidR="006C627A">
        <w:t xml:space="preserve"> </w:t>
      </w:r>
      <w:r w:rsidR="00E5778E">
        <w:t>2).</w:t>
      </w:r>
    </w:p>
    <w:p w14:paraId="16D02A2A" w14:textId="77777777" w:rsidR="00E5778E" w:rsidRDefault="00E5778E" w:rsidP="00E5778E">
      <w:pPr>
        <w:pStyle w:val="Corpodetexto"/>
        <w:spacing w:line="240" w:lineRule="auto"/>
      </w:pPr>
    </w:p>
    <w:p w14:paraId="4AEE3F16" w14:textId="77777777" w:rsidR="00E5778E" w:rsidRPr="007F1196" w:rsidRDefault="00E5778E" w:rsidP="00E5778E">
      <w:pPr>
        <w:pStyle w:val="Corpodetexto"/>
        <w:ind w:left="706"/>
        <w:rPr>
          <w:i/>
        </w:rPr>
      </w:pPr>
      <w:r w:rsidRPr="007F1196">
        <w:rPr>
          <w:i/>
        </w:rPr>
        <w:t>Exemplo</w:t>
      </w:r>
      <w:r>
        <w:rPr>
          <w:i/>
        </w:rPr>
        <w:t>s</w:t>
      </w:r>
      <w:r w:rsidRPr="007F1196">
        <w:rPr>
          <w:i/>
        </w:rPr>
        <w:t>:</w:t>
      </w:r>
    </w:p>
    <w:p w14:paraId="30F700D1" w14:textId="77777777" w:rsidR="00027577" w:rsidRDefault="00027577" w:rsidP="00E5778E">
      <w:pPr>
        <w:pStyle w:val="Corpodetexto"/>
        <w:ind w:left="706"/>
      </w:pPr>
      <w:r>
        <w:t xml:space="preserve">Segundo França e Vasconcellos (2007, p. 130), </w:t>
      </w:r>
      <w:r w:rsidR="005F7F5E">
        <w:t xml:space="preserve">no sistema autor-data, </w:t>
      </w:r>
      <w:r w:rsidR="005F7F5E">
        <w:br/>
        <w:t>“</w:t>
      </w:r>
      <w:r>
        <w:t xml:space="preserve">as citações devem ser </w:t>
      </w:r>
      <w:r w:rsidRPr="00027577">
        <w:rPr>
          <w:b/>
        </w:rPr>
        <w:t>representadas</w:t>
      </w:r>
      <w:r>
        <w:t xml:space="preserve"> por chamadas de autor, instituição, entidade, título, grafadas em letras maiúsculas e minúsculas quando fizerem parte integrante do texto e em letras maiúsculas quando vierem entre parênteses”.</w:t>
      </w:r>
    </w:p>
    <w:p w14:paraId="0EE712E4" w14:textId="77777777" w:rsidR="00027577" w:rsidRDefault="00027577" w:rsidP="00027577">
      <w:pPr>
        <w:ind w:left="706"/>
      </w:pPr>
      <w:r>
        <w:lastRenderedPageBreak/>
        <w:t xml:space="preserve">“As citações devem ser </w:t>
      </w:r>
      <w:r w:rsidRPr="00027577">
        <w:rPr>
          <w:b/>
        </w:rPr>
        <w:t>representadas</w:t>
      </w:r>
      <w:r>
        <w:t xml:space="preserve"> por chamadas de autor, instituição, entidade, título, grafadas em letras maiúsculas e minúsculas quando fizerem parte integrante do texto e em letras maiúsculas quando vierem entre parênteses.” (</w:t>
      </w:r>
      <w:r w:rsidRPr="00A40E7C">
        <w:rPr>
          <w:highlight w:val="yellow"/>
        </w:rPr>
        <w:t>FRANÇA</w:t>
      </w:r>
      <w:r w:rsidR="00A40E7C" w:rsidRPr="00A40E7C">
        <w:rPr>
          <w:highlight w:val="yellow"/>
        </w:rPr>
        <w:t xml:space="preserve">; </w:t>
      </w:r>
      <w:r w:rsidRPr="00A40E7C">
        <w:rPr>
          <w:highlight w:val="yellow"/>
        </w:rPr>
        <w:t>VASCONCELLOS,</w:t>
      </w:r>
      <w:r>
        <w:t xml:space="preserve"> 2007, p. 130)</w:t>
      </w:r>
    </w:p>
    <w:p w14:paraId="51CC7ACF" w14:textId="77777777" w:rsidR="00027577" w:rsidRDefault="00027577" w:rsidP="00E5778E">
      <w:pPr>
        <w:pStyle w:val="Corpodetexto"/>
        <w:spacing w:line="240" w:lineRule="auto"/>
      </w:pPr>
    </w:p>
    <w:p w14:paraId="2C904A11" w14:textId="77777777" w:rsidR="003A4227" w:rsidRDefault="00E5778E" w:rsidP="002F369C">
      <w:pPr>
        <w:pStyle w:val="Corpodetexto"/>
      </w:pPr>
      <w:r>
        <w:t xml:space="preserve"> </w:t>
      </w:r>
      <w:r w:rsidR="004A3C62">
        <w:t xml:space="preserve">A seguir, </w:t>
      </w:r>
      <w:r w:rsidR="009F6588">
        <w:t xml:space="preserve">são apresentadas algumas regras </w:t>
      </w:r>
      <w:r w:rsidR="003A4227">
        <w:t xml:space="preserve">para identificação de </w:t>
      </w:r>
      <w:r w:rsidR="004A3C62">
        <w:t xml:space="preserve">citações diretas, indiretas e </w:t>
      </w:r>
      <w:r w:rsidR="003A4227">
        <w:t xml:space="preserve">citações </w:t>
      </w:r>
      <w:r w:rsidR="004A3C62">
        <w:t>de citações</w:t>
      </w:r>
      <w:r w:rsidR="003A4227">
        <w:t>, a</w:t>
      </w:r>
      <w:r w:rsidR="004A3C62">
        <w:t>companhadas de exemplos ilustrativos.</w:t>
      </w:r>
      <w:r w:rsidR="003A4227">
        <w:t xml:space="preserve"> Outras regras e exemplos devem ser consultados no manual de </w:t>
      </w:r>
      <w:r w:rsidR="003A4227" w:rsidRPr="003A4227">
        <w:rPr>
          <w:i/>
        </w:rPr>
        <w:t xml:space="preserve">Normalização e </w:t>
      </w:r>
      <w:r w:rsidR="003A4227">
        <w:rPr>
          <w:i/>
        </w:rPr>
        <w:t>A</w:t>
      </w:r>
      <w:r w:rsidR="003A4227" w:rsidRPr="003A4227">
        <w:rPr>
          <w:i/>
        </w:rPr>
        <w:t xml:space="preserve">presentação de </w:t>
      </w:r>
      <w:r w:rsidR="003A4227">
        <w:rPr>
          <w:i/>
        </w:rPr>
        <w:t>T</w:t>
      </w:r>
      <w:r w:rsidR="003A4227" w:rsidRPr="003A4227">
        <w:rPr>
          <w:i/>
        </w:rPr>
        <w:t xml:space="preserve">rabalhos </w:t>
      </w:r>
      <w:r w:rsidR="003A4227">
        <w:rPr>
          <w:i/>
        </w:rPr>
        <w:t>C</w:t>
      </w:r>
      <w:r w:rsidR="003A4227" w:rsidRPr="003A4227">
        <w:rPr>
          <w:i/>
        </w:rPr>
        <w:t xml:space="preserve">ientíficos e </w:t>
      </w:r>
      <w:r w:rsidR="003A4227">
        <w:rPr>
          <w:i/>
        </w:rPr>
        <w:t>A</w:t>
      </w:r>
      <w:r w:rsidR="003A4227" w:rsidRPr="003A4227">
        <w:rPr>
          <w:i/>
        </w:rPr>
        <w:t>cadêmicos</w:t>
      </w:r>
      <w:r w:rsidR="003A4227" w:rsidRPr="003A4227">
        <w:t xml:space="preserve"> (</w:t>
      </w:r>
      <w:r w:rsidR="003A4227" w:rsidRPr="00A40E7C">
        <w:rPr>
          <w:highlight w:val="yellow"/>
        </w:rPr>
        <w:t>UFES, 20</w:t>
      </w:r>
      <w:r w:rsidR="00A40E7C" w:rsidRPr="00A40E7C">
        <w:rPr>
          <w:highlight w:val="yellow"/>
        </w:rPr>
        <w:t>15a</w:t>
      </w:r>
      <w:r w:rsidR="003A4227" w:rsidRPr="003A4227">
        <w:t xml:space="preserve">) e na própria </w:t>
      </w:r>
      <w:r w:rsidR="00A40E7C" w:rsidRPr="00A40E7C">
        <w:rPr>
          <w:highlight w:val="yellow"/>
        </w:rPr>
        <w:t xml:space="preserve">ABNT </w:t>
      </w:r>
      <w:r w:rsidR="003A4227" w:rsidRPr="00A40E7C">
        <w:rPr>
          <w:highlight w:val="yellow"/>
        </w:rPr>
        <w:t>NBR 10520 (ABNT, 2002).</w:t>
      </w:r>
    </w:p>
    <w:p w14:paraId="3676331C" w14:textId="77777777" w:rsidR="00A40E7C" w:rsidRDefault="00A40E7C" w:rsidP="002F369C">
      <w:pPr>
        <w:pStyle w:val="Corpodetexto"/>
      </w:pPr>
    </w:p>
    <w:p w14:paraId="6F939734" w14:textId="77777777" w:rsidR="008511B5" w:rsidRDefault="008511B5" w:rsidP="00CC0D82">
      <w:pPr>
        <w:pStyle w:val="Ttulo3"/>
      </w:pPr>
      <w:bookmarkStart w:id="170" w:name="_Toc26665295"/>
      <w:r>
        <w:t>Citação Direta</w:t>
      </w:r>
      <w:bookmarkEnd w:id="170"/>
    </w:p>
    <w:p w14:paraId="0C1CA486" w14:textId="77777777" w:rsidR="008511B5" w:rsidRDefault="0075391E" w:rsidP="002F369C">
      <w:pPr>
        <w:pStyle w:val="Corpodetexto"/>
      </w:pPr>
      <w:r>
        <w:t xml:space="preserve">As citações diretas </w:t>
      </w:r>
      <w:r w:rsidRPr="0075391E">
        <w:rPr>
          <w:b/>
        </w:rPr>
        <w:t>com até três linhas</w:t>
      </w:r>
      <w:r>
        <w:t xml:space="preserve"> devem ser inseridas no texto, entre aspas</w:t>
      </w:r>
      <w:r w:rsidR="007F1196">
        <w:t xml:space="preserve"> duplas</w:t>
      </w:r>
      <w:r>
        <w:t>.</w:t>
      </w:r>
      <w:r w:rsidR="007F1196">
        <w:t xml:space="preserve"> As aspas simples só serão usadas para indicar citação no interior da citação (ABNT, 2002, p.</w:t>
      </w:r>
      <w:r w:rsidR="00A40E7C">
        <w:t xml:space="preserve"> </w:t>
      </w:r>
      <w:r w:rsidR="007F1196">
        <w:t xml:space="preserve">2). </w:t>
      </w:r>
    </w:p>
    <w:p w14:paraId="41E05B42" w14:textId="77777777" w:rsidR="007F1196" w:rsidRDefault="007F1196" w:rsidP="007F1196">
      <w:pPr>
        <w:pStyle w:val="Corpodetexto"/>
        <w:spacing w:line="240" w:lineRule="auto"/>
      </w:pPr>
    </w:p>
    <w:p w14:paraId="5719BDC1" w14:textId="77777777" w:rsidR="0075391E" w:rsidRPr="007F1196" w:rsidRDefault="0075391E" w:rsidP="007F1196">
      <w:pPr>
        <w:pStyle w:val="Corpodetexto"/>
        <w:ind w:left="706"/>
        <w:rPr>
          <w:i/>
        </w:rPr>
      </w:pPr>
      <w:r w:rsidRPr="007F1196">
        <w:rPr>
          <w:i/>
        </w:rPr>
        <w:t>Exemplo:</w:t>
      </w:r>
    </w:p>
    <w:p w14:paraId="11917998" w14:textId="77777777" w:rsidR="00123060" w:rsidRDefault="00123060" w:rsidP="007F1196">
      <w:pPr>
        <w:pStyle w:val="Corpodetexto"/>
        <w:ind w:left="706"/>
      </w:pPr>
      <w:r>
        <w:t>A</w:t>
      </w:r>
      <w:r w:rsidR="0075391E">
        <w:t xml:space="preserve"> ABNT (2002</w:t>
      </w:r>
      <w:r w:rsidR="007F1196">
        <w:t>, p. 2)</w:t>
      </w:r>
      <w:r>
        <w:t xml:space="preserve"> diz que</w:t>
      </w:r>
      <w:r w:rsidR="007F1196">
        <w:t>, “</w:t>
      </w:r>
      <w:r w:rsidR="00E5778E">
        <w:t>as citações direta</w:t>
      </w:r>
      <w:r w:rsidR="005F7F5E">
        <w:t>s, no texto, de até três linhas</w:t>
      </w:r>
      <w:r w:rsidR="00E5778E">
        <w:t>, devem estar contidas entre aspas duplas. As aspas simples são utilizadas para indicar citação no interior da citação”.</w:t>
      </w:r>
    </w:p>
    <w:p w14:paraId="14F285F3" w14:textId="77777777" w:rsidR="0075391E" w:rsidRDefault="0075391E" w:rsidP="007F1196">
      <w:pPr>
        <w:pStyle w:val="Corpodetexto"/>
        <w:spacing w:line="240" w:lineRule="auto"/>
      </w:pPr>
    </w:p>
    <w:p w14:paraId="37098AED" w14:textId="77777777" w:rsidR="007F1196" w:rsidRDefault="007F1196" w:rsidP="002F369C">
      <w:pPr>
        <w:pStyle w:val="Corpodetexto"/>
      </w:pPr>
      <w:r>
        <w:t xml:space="preserve">Nos casos de citações diretas </w:t>
      </w:r>
      <w:r w:rsidRPr="00E5778E">
        <w:rPr>
          <w:b/>
        </w:rPr>
        <w:t>com mais de três linhas</w:t>
      </w:r>
      <w:r>
        <w:t>, elas devem constituir um parágrafo independente, recuado</w:t>
      </w:r>
      <w:r w:rsidR="005F7F5E">
        <w:t xml:space="preserve"> de quatro c</w:t>
      </w:r>
      <w:r w:rsidR="00E365DE">
        <w:t>entímetros</w:t>
      </w:r>
      <w:r>
        <w:t>, com espaçamento entrelinhas simples e com tamanho de letra menor do que o utilizado no texto do trabalho. Neste caso, dispensa-se o uso de aspas.</w:t>
      </w:r>
    </w:p>
    <w:p w14:paraId="0423832A" w14:textId="77777777" w:rsidR="009C7E3C" w:rsidRDefault="009C7E3C" w:rsidP="009C7E3C">
      <w:pPr>
        <w:pStyle w:val="Corpodetexto"/>
        <w:spacing w:line="240" w:lineRule="auto"/>
      </w:pPr>
    </w:p>
    <w:p w14:paraId="616B864C" w14:textId="77777777" w:rsidR="007F1196" w:rsidRPr="007F1196" w:rsidRDefault="007F1196" w:rsidP="007F1196">
      <w:pPr>
        <w:pStyle w:val="Corpodetexto"/>
        <w:ind w:left="706"/>
        <w:rPr>
          <w:i/>
        </w:rPr>
      </w:pPr>
      <w:r w:rsidRPr="007F1196">
        <w:rPr>
          <w:i/>
        </w:rPr>
        <w:t>Exemplo:</w:t>
      </w:r>
    </w:p>
    <w:p w14:paraId="750BF99B" w14:textId="77777777" w:rsidR="007F1196" w:rsidRDefault="00123060" w:rsidP="007F1196">
      <w:pPr>
        <w:pStyle w:val="Corpodetexto"/>
        <w:ind w:left="706"/>
      </w:pPr>
      <w:r>
        <w:t xml:space="preserve">De acordo com </w:t>
      </w:r>
      <w:r w:rsidRPr="00AD5CEF">
        <w:rPr>
          <w:highlight w:val="yellow"/>
        </w:rPr>
        <w:t>UFES (20</w:t>
      </w:r>
      <w:r w:rsidR="00AD5CEF" w:rsidRPr="00AD5CEF">
        <w:rPr>
          <w:highlight w:val="yellow"/>
        </w:rPr>
        <w:t>15a</w:t>
      </w:r>
      <w:r w:rsidRPr="00AD5CEF">
        <w:rPr>
          <w:highlight w:val="yellow"/>
        </w:rPr>
        <w:t xml:space="preserve">, p. </w:t>
      </w:r>
      <w:r w:rsidR="00AD5CEF" w:rsidRPr="00AD5CEF">
        <w:rPr>
          <w:highlight w:val="yellow"/>
        </w:rPr>
        <w:t>33</w:t>
      </w:r>
      <w:r w:rsidRPr="00AD5CEF">
        <w:rPr>
          <w:highlight w:val="yellow"/>
        </w:rPr>
        <w:t>)</w:t>
      </w:r>
      <w:r w:rsidR="007F1196" w:rsidRPr="00AD5CEF">
        <w:rPr>
          <w:highlight w:val="yellow"/>
        </w:rPr>
        <w:t>:</w:t>
      </w:r>
    </w:p>
    <w:p w14:paraId="6773B401" w14:textId="77777777" w:rsidR="00E5778E" w:rsidRDefault="00123060" w:rsidP="00D666BB">
      <w:pPr>
        <w:pStyle w:val="Citao"/>
      </w:pPr>
      <w:r>
        <w:t xml:space="preserve">A citação direta com </w:t>
      </w:r>
      <w:r>
        <w:rPr>
          <w:b/>
        </w:rPr>
        <w:t>mais de três linhas</w:t>
      </w:r>
      <w:r>
        <w:t xml:space="preserve"> aparece em parágrafo isolado, iniciado a </w:t>
      </w:r>
      <w:r w:rsidR="00E5778E">
        <w:br/>
      </w:r>
      <w:r>
        <w:t>4 cm a partir da margem esquerda com letra menor do que a do texto original, com entrelinhas com espaço simples e sem aspas. Recomendamos, nesse caso, o uso da fonte tamanho 10</w:t>
      </w:r>
      <w:r w:rsidR="00E5778E">
        <w:t>.</w:t>
      </w:r>
    </w:p>
    <w:p w14:paraId="5CCD7E93" w14:textId="77777777" w:rsidR="007F1196" w:rsidRDefault="007F1196" w:rsidP="009C7E3C">
      <w:pPr>
        <w:pStyle w:val="Corpodetexto"/>
        <w:spacing w:line="240" w:lineRule="auto"/>
      </w:pPr>
    </w:p>
    <w:p w14:paraId="527DC30A" w14:textId="77777777" w:rsidR="00210225" w:rsidRPr="000927EC" w:rsidRDefault="00210225" w:rsidP="002F369C">
      <w:pPr>
        <w:pStyle w:val="Corpodetexto"/>
      </w:pPr>
      <w:r w:rsidRPr="000927EC">
        <w:t>Conforme apresentado por UFES (</w:t>
      </w:r>
      <w:r w:rsidR="00AD5CEF" w:rsidRPr="00AD5CEF">
        <w:rPr>
          <w:highlight w:val="yellow"/>
        </w:rPr>
        <w:t>2015a, p. 34-37</w:t>
      </w:r>
      <w:r w:rsidRPr="000927EC">
        <w:t>), algumas orientações devem ser observadas nos casos de citação direta com supressão de palavras, acréscimos, comentários e destaque de palavras ou trechos:</w:t>
      </w:r>
    </w:p>
    <w:p w14:paraId="3DB03737" w14:textId="77777777" w:rsidR="000927EC" w:rsidRPr="000927EC" w:rsidRDefault="00210225" w:rsidP="0081017A">
      <w:pPr>
        <w:pStyle w:val="Corpodetexto"/>
        <w:numPr>
          <w:ilvl w:val="0"/>
          <w:numId w:val="17"/>
        </w:numPr>
      </w:pPr>
      <w:r w:rsidRPr="000927EC">
        <w:lastRenderedPageBreak/>
        <w:t xml:space="preserve">Supressões de partes do texto citado – devem ser indicadas </w:t>
      </w:r>
      <w:r w:rsidR="000927EC" w:rsidRPr="000927EC">
        <w:t>utilizando retic</w:t>
      </w:r>
      <w:r w:rsidR="00E365DE">
        <w:t>ê</w:t>
      </w:r>
      <w:r w:rsidR="000927EC" w:rsidRPr="000927EC">
        <w:t>ncias entre colchetes</w:t>
      </w:r>
      <w:r w:rsidR="007A2F19">
        <w:t xml:space="preserve"> [...]</w:t>
      </w:r>
      <w:r w:rsidR="000927EC" w:rsidRPr="000927EC">
        <w:t>;</w:t>
      </w:r>
    </w:p>
    <w:p w14:paraId="2C4317FE" w14:textId="77777777" w:rsidR="000927EC" w:rsidRDefault="000927EC" w:rsidP="0081017A">
      <w:pPr>
        <w:pStyle w:val="PargrafodaLista"/>
        <w:numPr>
          <w:ilvl w:val="0"/>
          <w:numId w:val="18"/>
        </w:numPr>
      </w:pPr>
      <w:r>
        <w:t>Acréscimos, explicações ou comentários às citações – devem ser apresentados entre colchetes</w:t>
      </w:r>
      <w:r w:rsidR="007A2F19">
        <w:t xml:space="preserve"> </w:t>
      </w:r>
      <w:proofErr w:type="gramStart"/>
      <w:r w:rsidR="007A2F19">
        <w:t xml:space="preserve">[  </w:t>
      </w:r>
      <w:proofErr w:type="gramEnd"/>
      <w:r w:rsidR="007A2F19">
        <w:t xml:space="preserve"> ]</w:t>
      </w:r>
      <w:r>
        <w:t>;</w:t>
      </w:r>
    </w:p>
    <w:p w14:paraId="24FC2B0A" w14:textId="77777777" w:rsidR="00113EB7" w:rsidRDefault="000927EC" w:rsidP="0081017A">
      <w:pPr>
        <w:pStyle w:val="PargrafodaLista"/>
        <w:numPr>
          <w:ilvl w:val="0"/>
          <w:numId w:val="18"/>
        </w:numPr>
      </w:pPr>
      <w:r>
        <w:t xml:space="preserve">Destaque a uma palavra ou trecho da citação – deve ser feito através de </w:t>
      </w:r>
      <w:r w:rsidRPr="007A2F19">
        <w:rPr>
          <w:u w:val="single"/>
        </w:rPr>
        <w:t>grifo</w:t>
      </w:r>
      <w:r>
        <w:t xml:space="preserve">, </w:t>
      </w:r>
      <w:r w:rsidRPr="007A2F19">
        <w:rPr>
          <w:b/>
        </w:rPr>
        <w:t>negrito</w:t>
      </w:r>
      <w:r>
        <w:t xml:space="preserve"> ou </w:t>
      </w:r>
      <w:r w:rsidRPr="007A2F19">
        <w:rPr>
          <w:i/>
        </w:rPr>
        <w:t>itálico</w:t>
      </w:r>
      <w:r>
        <w:t xml:space="preserve"> e indicado através da expressão “grifo nosso” </w:t>
      </w:r>
      <w:r w:rsidR="00113EB7">
        <w:t xml:space="preserve">(quando introduzido por você) ou “grifo do autor” (quando introduzido pelo autor original) </w:t>
      </w:r>
      <w:r>
        <w:t>após a indicaç</w:t>
      </w:r>
      <w:r w:rsidR="007A2F19">
        <w:t>ão de autoria.</w:t>
      </w:r>
    </w:p>
    <w:p w14:paraId="790BE836" w14:textId="77777777" w:rsidR="007A2F19" w:rsidRDefault="007A2F19" w:rsidP="007A2F19">
      <w:pPr>
        <w:pStyle w:val="Corpodetexto"/>
        <w:spacing w:line="240" w:lineRule="auto"/>
        <w:ind w:left="360"/>
      </w:pPr>
    </w:p>
    <w:p w14:paraId="58D847B1" w14:textId="77777777" w:rsidR="007A2F19" w:rsidRDefault="007A2F19" w:rsidP="007A2F19">
      <w:pPr>
        <w:pStyle w:val="Corpodetexto"/>
        <w:ind w:left="709"/>
        <w:rPr>
          <w:i/>
        </w:rPr>
      </w:pPr>
      <w:r w:rsidRPr="000927EC">
        <w:rPr>
          <w:i/>
        </w:rPr>
        <w:t>Exemplo:</w:t>
      </w:r>
    </w:p>
    <w:p w14:paraId="7C4336AD" w14:textId="77777777" w:rsidR="007A2F19" w:rsidRDefault="007A2F19" w:rsidP="007A2F19">
      <w:pPr>
        <w:ind w:left="709"/>
      </w:pPr>
      <w:r>
        <w:t xml:space="preserve">[...] a indicação da </w:t>
      </w:r>
      <w:r w:rsidRPr="007A2F19">
        <w:rPr>
          <w:b/>
        </w:rPr>
        <w:t>fonte</w:t>
      </w:r>
      <w:r>
        <w:t xml:space="preserve"> [documento consultado na obtenção da informação] é feita por </w:t>
      </w:r>
      <w:r w:rsidRPr="000927EC">
        <w:t xml:space="preserve">uma </w:t>
      </w:r>
      <w:r w:rsidRPr="007A2F19">
        <w:rPr>
          <w:b/>
        </w:rPr>
        <w:t>numeração única e consecutiva</w:t>
      </w:r>
      <w:r>
        <w:t xml:space="preserve">, em algarismos arábicos [...] </w:t>
      </w:r>
      <w:r w:rsidRPr="000927EC">
        <w:t xml:space="preserve">na </w:t>
      </w:r>
      <w:r w:rsidRPr="007A2F19">
        <w:rPr>
          <w:b/>
        </w:rPr>
        <w:t>mesma</w:t>
      </w:r>
      <w:r w:rsidRPr="000927EC">
        <w:t xml:space="preserve"> </w:t>
      </w:r>
      <w:r w:rsidRPr="007A2F19">
        <w:rPr>
          <w:b/>
        </w:rPr>
        <w:t>ordem em que aparecem no texto</w:t>
      </w:r>
      <w:r>
        <w:t>. (ABNT, 2002, p. 4, grifo nosso).</w:t>
      </w:r>
    </w:p>
    <w:p w14:paraId="399581D6" w14:textId="77777777" w:rsidR="00AD5CEF" w:rsidRDefault="00AD5CEF" w:rsidP="007A2F19">
      <w:pPr>
        <w:ind w:left="709"/>
      </w:pPr>
    </w:p>
    <w:p w14:paraId="37A2B34D" w14:textId="77777777" w:rsidR="00CA3C52" w:rsidRDefault="00CA3C52" w:rsidP="00CC0D82">
      <w:pPr>
        <w:pStyle w:val="Ttulo3"/>
      </w:pPr>
      <w:bookmarkStart w:id="171" w:name="_Toc26665296"/>
      <w:r>
        <w:t>Citação Indireta</w:t>
      </w:r>
      <w:bookmarkEnd w:id="171"/>
    </w:p>
    <w:p w14:paraId="77C57287" w14:textId="77777777" w:rsidR="00CA3C52" w:rsidRDefault="00CA3C52" w:rsidP="00CA3C52">
      <w:pPr>
        <w:pStyle w:val="Corpodetexto"/>
      </w:pPr>
      <w:r>
        <w:t>Nas citações indiretas a indicação de autoria pode aparecer:</w:t>
      </w:r>
    </w:p>
    <w:p w14:paraId="6CC791E9" w14:textId="77777777" w:rsidR="00CA3C52" w:rsidRDefault="001F026B" w:rsidP="0081017A">
      <w:pPr>
        <w:pStyle w:val="Corpodetexto"/>
        <w:numPr>
          <w:ilvl w:val="0"/>
          <w:numId w:val="19"/>
        </w:numPr>
      </w:pPr>
      <w:r>
        <w:t>Diretamente</w:t>
      </w:r>
      <w:r w:rsidR="00CA3C52">
        <w:t xml:space="preserve"> na sentença do texto, quando o nome do autor faz parte integrante dele;</w:t>
      </w:r>
    </w:p>
    <w:p w14:paraId="3F359500" w14:textId="77777777" w:rsidR="00CA3C52" w:rsidRDefault="00EC3441" w:rsidP="0081017A">
      <w:pPr>
        <w:pStyle w:val="Corpodetexto"/>
        <w:numPr>
          <w:ilvl w:val="0"/>
          <w:numId w:val="19"/>
        </w:numPr>
      </w:pPr>
      <w:r>
        <w:t>Sucedendo à citação</w:t>
      </w:r>
      <w:r w:rsidR="00D60F56">
        <w:t xml:space="preserve">, </w:t>
      </w:r>
      <w:r>
        <w:t>e</w:t>
      </w:r>
      <w:r w:rsidR="001F026B">
        <w:t>ntre</w:t>
      </w:r>
      <w:r w:rsidR="00CA3C52">
        <w:t xml:space="preserve"> parênteses, quando se quer evitar a interrupção da sequência de ideias do texto. </w:t>
      </w:r>
    </w:p>
    <w:p w14:paraId="05A1F67F" w14:textId="77777777" w:rsidR="001F026B" w:rsidRDefault="001F026B" w:rsidP="001F026B">
      <w:pPr>
        <w:pStyle w:val="Corpodetexto"/>
        <w:spacing w:line="240" w:lineRule="auto"/>
        <w:ind w:left="706"/>
        <w:rPr>
          <w:i/>
        </w:rPr>
      </w:pPr>
    </w:p>
    <w:p w14:paraId="317A2348" w14:textId="77777777" w:rsidR="001F026B" w:rsidRPr="007F1196" w:rsidRDefault="001F026B" w:rsidP="001F026B">
      <w:pPr>
        <w:pStyle w:val="Corpodetexto"/>
        <w:ind w:left="706"/>
        <w:rPr>
          <w:i/>
        </w:rPr>
      </w:pPr>
      <w:r w:rsidRPr="007F1196">
        <w:rPr>
          <w:i/>
        </w:rPr>
        <w:t>Exemplo</w:t>
      </w:r>
      <w:r>
        <w:rPr>
          <w:i/>
        </w:rPr>
        <w:t>s</w:t>
      </w:r>
      <w:r w:rsidRPr="007F1196">
        <w:rPr>
          <w:i/>
        </w:rPr>
        <w:t>:</w:t>
      </w:r>
    </w:p>
    <w:p w14:paraId="35A83D06" w14:textId="77777777" w:rsidR="001F026B" w:rsidRDefault="001F026B" w:rsidP="001F026B">
      <w:pPr>
        <w:pStyle w:val="Corpodetexto"/>
        <w:ind w:left="706"/>
      </w:pPr>
      <w:r>
        <w:t>França e Vasconcellos (2007) classificam as citações em diretas, indiretas e citações de citações, tendo a forma como a informação é transmitida como principal elemento classificatório.</w:t>
      </w:r>
    </w:p>
    <w:p w14:paraId="1239EE0B" w14:textId="77777777" w:rsidR="001F026B" w:rsidRDefault="001F026B" w:rsidP="001F026B">
      <w:pPr>
        <w:pStyle w:val="Corpodetexto"/>
        <w:ind w:left="706"/>
      </w:pPr>
    </w:p>
    <w:p w14:paraId="536DCDD3" w14:textId="77777777" w:rsidR="001F026B" w:rsidRDefault="001F026B" w:rsidP="001F026B">
      <w:pPr>
        <w:pStyle w:val="Corpodetexto"/>
        <w:ind w:left="706"/>
      </w:pPr>
      <w:r>
        <w:t>As citações podem ser classificadas como citações diretas, indiretas e citações de citações. A forma como a informação é transmitida é o principal elemento classificatório que distingue uma da outra. (</w:t>
      </w:r>
      <w:r w:rsidRPr="00CD3C0F">
        <w:rPr>
          <w:highlight w:val="yellow"/>
        </w:rPr>
        <w:t>FRANÇA</w:t>
      </w:r>
      <w:r w:rsidR="00CD3C0F" w:rsidRPr="00CD3C0F">
        <w:rPr>
          <w:highlight w:val="yellow"/>
        </w:rPr>
        <w:t>;</w:t>
      </w:r>
      <w:r w:rsidRPr="00CD3C0F">
        <w:rPr>
          <w:highlight w:val="yellow"/>
        </w:rPr>
        <w:t xml:space="preserve"> VASCONCELLOS</w:t>
      </w:r>
      <w:r>
        <w:t>, 2007).</w:t>
      </w:r>
    </w:p>
    <w:p w14:paraId="367DE97A" w14:textId="77777777" w:rsidR="001F026B" w:rsidRDefault="001F026B" w:rsidP="001F026B">
      <w:pPr>
        <w:pStyle w:val="Corpodetexto"/>
        <w:ind w:left="706"/>
      </w:pPr>
    </w:p>
    <w:p w14:paraId="1772AE49" w14:textId="77777777" w:rsidR="001F026B" w:rsidRDefault="001F026B" w:rsidP="001F026B">
      <w:pPr>
        <w:pStyle w:val="Corpodetexto"/>
      </w:pPr>
      <w:r>
        <w:t>No caso das citações indiretas, a indicação da(s) página(s) consultada(s) é opcional.</w:t>
      </w:r>
    </w:p>
    <w:p w14:paraId="2594EC81" w14:textId="77777777" w:rsidR="00745469" w:rsidRDefault="00745469" w:rsidP="00CC0D82">
      <w:pPr>
        <w:pStyle w:val="Ttulo3"/>
      </w:pPr>
      <w:bookmarkStart w:id="172" w:name="_Toc26665297"/>
      <w:r>
        <w:lastRenderedPageBreak/>
        <w:t>Citação de Citação</w:t>
      </w:r>
      <w:bookmarkEnd w:id="172"/>
    </w:p>
    <w:p w14:paraId="5D41DD5D" w14:textId="77777777" w:rsidR="00EC3441" w:rsidRDefault="00745469" w:rsidP="00745469">
      <w:pPr>
        <w:pStyle w:val="Corpodetexto"/>
      </w:pPr>
      <w:r>
        <w:t>Ao fazer a citação de uma fonte à qual não se teve acesso</w:t>
      </w:r>
      <w:r w:rsidR="00EC3441">
        <w:t xml:space="preserve"> a partir de outra fonte consultada, deve-se citar o autor original seguido da expressão </w:t>
      </w:r>
      <w:r w:rsidR="004A0ECB" w:rsidRPr="004A0ECB">
        <w:rPr>
          <w:i/>
        </w:rPr>
        <w:t>citado por</w:t>
      </w:r>
      <w:r w:rsidR="004A0ECB">
        <w:t xml:space="preserve"> ou </w:t>
      </w:r>
      <w:r w:rsidR="004A0ECB" w:rsidRPr="004A0ECB">
        <w:rPr>
          <w:i/>
        </w:rPr>
        <w:t>apud</w:t>
      </w:r>
      <w:r w:rsidR="00EC3441">
        <w:t xml:space="preserve"> e da indicação do autor da obra </w:t>
      </w:r>
      <w:r w:rsidR="004A0ECB">
        <w:t xml:space="preserve">efetivamente </w:t>
      </w:r>
      <w:r w:rsidR="00EC3441">
        <w:t xml:space="preserve">consultada. </w:t>
      </w:r>
    </w:p>
    <w:p w14:paraId="42D62415" w14:textId="77777777" w:rsidR="004A0ECB" w:rsidRDefault="004A0ECB" w:rsidP="004A0ECB">
      <w:pPr>
        <w:pStyle w:val="Corpodetexto"/>
        <w:spacing w:line="240" w:lineRule="auto"/>
        <w:ind w:left="706"/>
        <w:rPr>
          <w:i/>
        </w:rPr>
      </w:pPr>
    </w:p>
    <w:p w14:paraId="2C3317AA" w14:textId="77777777" w:rsidR="004A0ECB" w:rsidRPr="007F1196" w:rsidRDefault="004A0ECB" w:rsidP="004A0ECB">
      <w:pPr>
        <w:pStyle w:val="Corpodetexto"/>
        <w:ind w:left="706"/>
        <w:rPr>
          <w:i/>
        </w:rPr>
      </w:pPr>
      <w:r w:rsidRPr="007F1196">
        <w:rPr>
          <w:i/>
        </w:rPr>
        <w:t>Exemplo:</w:t>
      </w:r>
    </w:p>
    <w:p w14:paraId="3F1FAD06" w14:textId="77777777" w:rsidR="004A0ECB" w:rsidRDefault="004A0ECB" w:rsidP="004A0ECB">
      <w:pPr>
        <w:pStyle w:val="Corpodetexto"/>
        <w:ind w:left="706"/>
      </w:pPr>
      <w:r>
        <w:t>Marinho (1980, citado por MARCONI; LAKATOS, 1982) apresenta a formulação do problema como uma fase de pesquisa que, sendo bem delimitada, simplifica e facilita a maneira de conduzir a investigação.</w:t>
      </w:r>
    </w:p>
    <w:p w14:paraId="3D3D97F8" w14:textId="77777777" w:rsidR="004A0ECB" w:rsidRDefault="004A0ECB" w:rsidP="004A0ECB">
      <w:pPr>
        <w:pStyle w:val="Corpodetexto"/>
        <w:spacing w:line="240" w:lineRule="auto"/>
        <w:ind w:left="706"/>
      </w:pPr>
    </w:p>
    <w:p w14:paraId="7EFBE84C" w14:textId="77777777" w:rsidR="00113EB7" w:rsidRDefault="004A0ECB" w:rsidP="00745469">
      <w:pPr>
        <w:pStyle w:val="Corpodetexto"/>
      </w:pPr>
      <w:r>
        <w:t>Neste caso, deve</w:t>
      </w:r>
      <w:r w:rsidR="00113EB7">
        <w:t>m</w:t>
      </w:r>
      <w:r>
        <w:t>-se incluir</w:t>
      </w:r>
      <w:r w:rsidR="00113EB7">
        <w:t xml:space="preserve"> duas entradas na listagem de referências: uma para a obra efetivamente consultada e outra para a obra original, com o uso da expressão </w:t>
      </w:r>
      <w:r w:rsidR="00113EB7" w:rsidRPr="00113EB7">
        <w:rPr>
          <w:i/>
        </w:rPr>
        <w:t>apud</w:t>
      </w:r>
      <w:r w:rsidR="00113EB7">
        <w:t>.</w:t>
      </w:r>
    </w:p>
    <w:p w14:paraId="210B9855" w14:textId="77777777" w:rsidR="00113EB7" w:rsidRDefault="00113EB7" w:rsidP="00113EB7">
      <w:pPr>
        <w:pStyle w:val="Corpodetexto"/>
        <w:spacing w:line="240" w:lineRule="auto"/>
        <w:ind w:left="706"/>
        <w:rPr>
          <w:i/>
        </w:rPr>
      </w:pPr>
    </w:p>
    <w:p w14:paraId="54DFBDEF" w14:textId="77777777" w:rsidR="00113EB7" w:rsidRPr="007F1196" w:rsidRDefault="00113EB7" w:rsidP="00113EB7">
      <w:pPr>
        <w:pStyle w:val="Corpodetexto"/>
        <w:ind w:left="706"/>
        <w:rPr>
          <w:i/>
        </w:rPr>
      </w:pPr>
      <w:r w:rsidRPr="007F1196">
        <w:rPr>
          <w:i/>
        </w:rPr>
        <w:t>Exemplo:</w:t>
      </w:r>
    </w:p>
    <w:p w14:paraId="2686577D" w14:textId="77777777" w:rsidR="00113EB7" w:rsidRDefault="00113EB7" w:rsidP="003D7603">
      <w:pPr>
        <w:pStyle w:val="Corpodetexto"/>
        <w:spacing w:line="240" w:lineRule="auto"/>
        <w:ind w:left="709"/>
        <w:rPr>
          <w:i/>
        </w:rPr>
      </w:pPr>
      <w:r>
        <w:t>MARCONI, M. A.; LAKATOS, E. M.</w:t>
      </w:r>
      <w:r w:rsidR="003D7603">
        <w:t xml:space="preserve"> </w:t>
      </w:r>
      <w:r w:rsidRPr="003D7603">
        <w:rPr>
          <w:b/>
        </w:rPr>
        <w:t>Técnicas de Pesquisa</w:t>
      </w:r>
      <w:r>
        <w:rPr>
          <w:i/>
        </w:rPr>
        <w:t xml:space="preserve">. </w:t>
      </w:r>
      <w:r w:rsidRPr="00113EB7">
        <w:t>São Paulo: Atlas, 1982</w:t>
      </w:r>
      <w:r>
        <w:rPr>
          <w:i/>
        </w:rPr>
        <w:t>.</w:t>
      </w:r>
    </w:p>
    <w:p w14:paraId="0AD70BD6" w14:textId="77777777" w:rsidR="00113EB7" w:rsidRDefault="00113EB7" w:rsidP="003D7603">
      <w:pPr>
        <w:pStyle w:val="Corpodetexto"/>
        <w:spacing w:line="480" w:lineRule="auto"/>
        <w:ind w:left="709"/>
      </w:pPr>
    </w:p>
    <w:p w14:paraId="76EDD7C5" w14:textId="77777777" w:rsidR="00113EB7" w:rsidRDefault="00113EB7" w:rsidP="003D7603">
      <w:pPr>
        <w:pStyle w:val="Corpodetexto"/>
        <w:spacing w:line="240" w:lineRule="auto"/>
        <w:ind w:left="709"/>
        <w:rPr>
          <w:i/>
        </w:rPr>
      </w:pPr>
      <w:r w:rsidRPr="00113EB7">
        <w:t xml:space="preserve">MARINHO, </w:t>
      </w:r>
      <w:r>
        <w:t>P</w:t>
      </w:r>
      <w:r w:rsidRPr="00113EB7">
        <w:t xml:space="preserve">. </w:t>
      </w:r>
      <w:r w:rsidRPr="003D7603">
        <w:rPr>
          <w:b/>
        </w:rPr>
        <w:t>A pesquisa em ciências humanas</w:t>
      </w:r>
      <w:r w:rsidRPr="00113EB7">
        <w:t>. Petrópolis: Vozes</w:t>
      </w:r>
      <w:r>
        <w:t>, 1980</w:t>
      </w:r>
      <w:r w:rsidRPr="00113EB7">
        <w:t xml:space="preserve"> </w:t>
      </w:r>
      <w:r w:rsidRPr="00113EB7">
        <w:rPr>
          <w:i/>
        </w:rPr>
        <w:t>apud</w:t>
      </w:r>
      <w:r w:rsidRPr="00113EB7">
        <w:t xml:space="preserve"> </w:t>
      </w:r>
      <w:r>
        <w:t>MARCONI, M. A.; LAKATOS, E. M.</w:t>
      </w:r>
      <w:r w:rsidR="003D7603">
        <w:t xml:space="preserve"> </w:t>
      </w:r>
      <w:r w:rsidRPr="003D7603">
        <w:rPr>
          <w:b/>
        </w:rPr>
        <w:t>Técnicas de Pesquisa</w:t>
      </w:r>
      <w:r>
        <w:rPr>
          <w:i/>
        </w:rPr>
        <w:t xml:space="preserve">. </w:t>
      </w:r>
      <w:r w:rsidRPr="00113EB7">
        <w:t>São Paulo: Atlas, 1982</w:t>
      </w:r>
      <w:r>
        <w:rPr>
          <w:i/>
        </w:rPr>
        <w:t>.</w:t>
      </w:r>
    </w:p>
    <w:p w14:paraId="1D7BA844" w14:textId="77777777" w:rsidR="00113EB7" w:rsidRDefault="00113EB7" w:rsidP="00C5345C">
      <w:pPr>
        <w:pStyle w:val="Corpodetexto"/>
      </w:pPr>
    </w:p>
    <w:p w14:paraId="2BF2EA62" w14:textId="77777777" w:rsidR="00C5345C" w:rsidRDefault="00C5345C" w:rsidP="00113EB7">
      <w:pPr>
        <w:pStyle w:val="Corpodetexto"/>
      </w:pPr>
      <w:r>
        <w:t>A seguir, serão mostradas algumas regras de apresentação das refer</w:t>
      </w:r>
      <w:r w:rsidR="00E365DE">
        <w:t>ê</w:t>
      </w:r>
      <w:r>
        <w:t xml:space="preserve">ncias bibliográficas, de acordo com o que está estabelecido na </w:t>
      </w:r>
      <w:r w:rsidR="00CD3C0F" w:rsidRPr="00CD3C0F">
        <w:rPr>
          <w:highlight w:val="yellow"/>
        </w:rPr>
        <w:t xml:space="preserve">ABNT </w:t>
      </w:r>
      <w:r w:rsidRPr="00CD3C0F">
        <w:rPr>
          <w:highlight w:val="yellow"/>
        </w:rPr>
        <w:t>NBR 6023:20</w:t>
      </w:r>
      <w:r w:rsidR="00CD3C0F" w:rsidRPr="00CD3C0F">
        <w:rPr>
          <w:highlight w:val="yellow"/>
        </w:rPr>
        <w:t>18</w:t>
      </w:r>
      <w:r w:rsidRPr="00CD3C0F">
        <w:rPr>
          <w:highlight w:val="yellow"/>
        </w:rPr>
        <w:t>.</w:t>
      </w:r>
    </w:p>
    <w:p w14:paraId="2116757D" w14:textId="77777777" w:rsidR="00CD3C0F" w:rsidRPr="00113EB7" w:rsidRDefault="00CD3C0F" w:rsidP="00113EB7">
      <w:pPr>
        <w:pStyle w:val="Corpodetexto"/>
      </w:pPr>
    </w:p>
    <w:p w14:paraId="75A6059D" w14:textId="77777777" w:rsidR="00C5345C" w:rsidRDefault="00C5345C" w:rsidP="00C5345C">
      <w:pPr>
        <w:pStyle w:val="Ttulo2"/>
      </w:pPr>
      <w:bookmarkStart w:id="173" w:name="_Toc26665298"/>
      <w:r>
        <w:t>Apresentação das Referências Bibliográficas</w:t>
      </w:r>
      <w:bookmarkEnd w:id="173"/>
    </w:p>
    <w:p w14:paraId="7D3243A1" w14:textId="77777777" w:rsidR="00685581" w:rsidRDefault="003D7CC9" w:rsidP="002F369C">
      <w:pPr>
        <w:pStyle w:val="Corpodetexto"/>
      </w:pPr>
      <w:r>
        <w:t>Define-se r</w:t>
      </w:r>
      <w:r w:rsidR="00F92E82">
        <w:t xml:space="preserve">eferência </w:t>
      </w:r>
      <w:r>
        <w:t xml:space="preserve">como sendo o </w:t>
      </w:r>
      <w:r w:rsidR="00F92E82">
        <w:t>“[...] conjunto padronizado de elementos descritivos, retirados de um documento, que permite sua identificação individual.” (</w:t>
      </w:r>
      <w:r w:rsidR="00F92E82" w:rsidRPr="00CD3C0F">
        <w:rPr>
          <w:highlight w:val="yellow"/>
        </w:rPr>
        <w:t>ABNT, 20</w:t>
      </w:r>
      <w:r w:rsidR="00CD3C0F" w:rsidRPr="00CD3C0F">
        <w:rPr>
          <w:highlight w:val="yellow"/>
        </w:rPr>
        <w:t>18</w:t>
      </w:r>
      <w:r w:rsidR="00272A57" w:rsidRPr="00CD3C0F">
        <w:rPr>
          <w:highlight w:val="yellow"/>
        </w:rPr>
        <w:t xml:space="preserve">, p. </w:t>
      </w:r>
      <w:r w:rsidR="00CD3C0F" w:rsidRPr="00CD3C0F">
        <w:rPr>
          <w:highlight w:val="yellow"/>
        </w:rPr>
        <w:t>3</w:t>
      </w:r>
      <w:r w:rsidR="00F92E82">
        <w:t xml:space="preserve">). </w:t>
      </w:r>
      <w:r>
        <w:t>Esses elementos podem ser</w:t>
      </w:r>
      <w:r w:rsidR="00685581">
        <w:t>:</w:t>
      </w:r>
    </w:p>
    <w:p w14:paraId="0C597166" w14:textId="77777777" w:rsidR="00685581" w:rsidRDefault="00685581" w:rsidP="00685581">
      <w:pPr>
        <w:pStyle w:val="Corpodetexto"/>
        <w:numPr>
          <w:ilvl w:val="0"/>
          <w:numId w:val="20"/>
        </w:numPr>
      </w:pPr>
      <w:r w:rsidRPr="00685581">
        <w:rPr>
          <w:b/>
        </w:rPr>
        <w:t>Elementos essenciais</w:t>
      </w:r>
      <w:r>
        <w:rPr>
          <w:b/>
        </w:rPr>
        <w:t xml:space="preserve"> </w:t>
      </w:r>
      <w:r w:rsidRPr="00685581">
        <w:t>– são</w:t>
      </w:r>
      <w:r>
        <w:rPr>
          <w:b/>
        </w:rPr>
        <w:t xml:space="preserve"> </w:t>
      </w:r>
      <w:r>
        <w:t>aqueles indispensáveis à identificação da obra. Em geral são: autor, título, edição, local, editora e data;</w:t>
      </w:r>
    </w:p>
    <w:p w14:paraId="5E601DE9" w14:textId="77777777" w:rsidR="00685581" w:rsidRDefault="00685581" w:rsidP="00685581">
      <w:pPr>
        <w:pStyle w:val="Corpodetexto"/>
        <w:numPr>
          <w:ilvl w:val="0"/>
          <w:numId w:val="20"/>
        </w:numPr>
      </w:pPr>
      <w:r w:rsidRPr="00685581">
        <w:rPr>
          <w:b/>
        </w:rPr>
        <w:t>Elementos complementares</w:t>
      </w:r>
      <w:r>
        <w:rPr>
          <w:b/>
        </w:rPr>
        <w:t xml:space="preserve"> </w:t>
      </w:r>
      <w:r w:rsidRPr="00685581">
        <w:t>– são</w:t>
      </w:r>
      <w:r>
        <w:t xml:space="preserve"> aqueles utilizados para melhor caracterizar a obra</w:t>
      </w:r>
      <w:r w:rsidR="0007780A">
        <w:t xml:space="preserve"> ou melhor</w:t>
      </w:r>
      <w:r>
        <w:t xml:space="preserve"> localizar a informação</w:t>
      </w:r>
      <w:r w:rsidR="0007780A">
        <w:t xml:space="preserve"> dentro da obra</w:t>
      </w:r>
      <w:r>
        <w:t>. São elementos complementares o subtítulo e a paginação, entre outros.</w:t>
      </w:r>
    </w:p>
    <w:p w14:paraId="286854E7" w14:textId="77777777" w:rsidR="00685581" w:rsidRDefault="00685581" w:rsidP="002F369C">
      <w:pPr>
        <w:pStyle w:val="Corpodetexto"/>
      </w:pPr>
    </w:p>
    <w:p w14:paraId="458DF2EA" w14:textId="77777777" w:rsidR="003D7CC9" w:rsidRDefault="00685581" w:rsidP="002F369C">
      <w:pPr>
        <w:pStyle w:val="Corpodetexto"/>
      </w:pPr>
      <w:r>
        <w:lastRenderedPageBreak/>
        <w:t>De acordo com a ABNT (</w:t>
      </w:r>
      <w:r w:rsidRPr="00CD3C0F">
        <w:rPr>
          <w:highlight w:val="yellow"/>
        </w:rPr>
        <w:t>20</w:t>
      </w:r>
      <w:r w:rsidR="00CD3C0F" w:rsidRPr="00CD3C0F">
        <w:rPr>
          <w:highlight w:val="yellow"/>
        </w:rPr>
        <w:t>18</w:t>
      </w:r>
      <w:r w:rsidRPr="00CD3C0F">
        <w:rPr>
          <w:highlight w:val="yellow"/>
        </w:rPr>
        <w:t xml:space="preserve">, p. 3), “Ao optar pela utilização de </w:t>
      </w:r>
      <w:r w:rsidR="003D7CC9" w:rsidRPr="00CD3C0F">
        <w:rPr>
          <w:highlight w:val="yellow"/>
        </w:rPr>
        <w:t>elementos complementares, estes devem ser incluídos em todas as refer</w:t>
      </w:r>
      <w:r w:rsidR="00E365DE" w:rsidRPr="00CD3C0F">
        <w:rPr>
          <w:highlight w:val="yellow"/>
        </w:rPr>
        <w:t>ê</w:t>
      </w:r>
      <w:r w:rsidR="003D7CC9" w:rsidRPr="00CD3C0F">
        <w:rPr>
          <w:highlight w:val="yellow"/>
        </w:rPr>
        <w:t>ncias</w:t>
      </w:r>
      <w:r w:rsidRPr="00CD3C0F">
        <w:rPr>
          <w:highlight w:val="yellow"/>
        </w:rPr>
        <w:t xml:space="preserve"> daquela lista</w:t>
      </w:r>
      <w:r w:rsidR="003D7CC9" w:rsidRPr="00CD3C0F">
        <w:rPr>
          <w:highlight w:val="yellow"/>
        </w:rPr>
        <w:t>.</w:t>
      </w:r>
      <w:r w:rsidRPr="00CD3C0F">
        <w:rPr>
          <w:highlight w:val="yellow"/>
        </w:rPr>
        <w:t>”</w:t>
      </w:r>
    </w:p>
    <w:p w14:paraId="71ACE268" w14:textId="77777777" w:rsidR="003D7CC9" w:rsidRDefault="003D7CC9" w:rsidP="002F369C">
      <w:pPr>
        <w:pStyle w:val="Corpodetexto"/>
      </w:pPr>
    </w:p>
    <w:p w14:paraId="1076A319" w14:textId="77777777" w:rsidR="003D7CC9" w:rsidRDefault="00F92E82" w:rsidP="002F369C">
      <w:pPr>
        <w:pStyle w:val="Corpodetexto"/>
      </w:pPr>
      <w:r>
        <w:t xml:space="preserve">As referências de um trabalho científico devem aparecer em lista própria, </w:t>
      </w:r>
      <w:r w:rsidR="003D7CC9">
        <w:t xml:space="preserve">onde estão incluídas </w:t>
      </w:r>
      <w:r w:rsidR="003D7CC9">
        <w:rPr>
          <w:b/>
        </w:rPr>
        <w:t xml:space="preserve">todas </w:t>
      </w:r>
      <w:r>
        <w:rPr>
          <w:b/>
        </w:rPr>
        <w:t xml:space="preserve">as fontes efetivamente </w:t>
      </w:r>
      <w:r w:rsidRPr="00CD3C0F">
        <w:rPr>
          <w:b/>
          <w:highlight w:val="yellow"/>
        </w:rPr>
        <w:t>consultadas</w:t>
      </w:r>
      <w:r w:rsidR="00CD3C0F" w:rsidRPr="00CD3C0F">
        <w:rPr>
          <w:b/>
          <w:highlight w:val="yellow"/>
        </w:rPr>
        <w:t xml:space="preserve"> e utilizadas</w:t>
      </w:r>
      <w:r w:rsidR="003D7CC9">
        <w:rPr>
          <w:b/>
        </w:rPr>
        <w:t xml:space="preserve"> </w:t>
      </w:r>
      <w:r w:rsidR="003D7CC9" w:rsidRPr="003D7CC9">
        <w:t xml:space="preserve">para a </w:t>
      </w:r>
      <w:r w:rsidR="00670859">
        <w:t xml:space="preserve">sua </w:t>
      </w:r>
      <w:r w:rsidR="003D7CC9" w:rsidRPr="003D7CC9">
        <w:t>elaboração</w:t>
      </w:r>
      <w:r w:rsidR="00CD3C0F">
        <w:t>.</w:t>
      </w:r>
      <w:r w:rsidR="00CD3C0F" w:rsidRPr="00CD3C0F">
        <w:t xml:space="preserve"> </w:t>
      </w:r>
      <w:r w:rsidR="00CD3C0F">
        <w:t>Nessa listagem, as referências devem ser ordenadas de acordo com o sistema utilizado para citação no texto [autor-data ou numérico]</w:t>
      </w:r>
      <w:r w:rsidR="001E4CE9">
        <w:t>. Assim sendo, a</w:t>
      </w:r>
      <w:r w:rsidR="003D7CC9">
        <w:t xml:space="preserve"> forma de ordenação das referências pode seguir uma sequência: alfabética ou numérica. No primeiro caso, as referências são </w:t>
      </w:r>
      <w:r w:rsidR="00670859">
        <w:t>dispostas</w:t>
      </w:r>
      <w:r w:rsidR="003D7CC9">
        <w:t xml:space="preserve"> em </w:t>
      </w:r>
      <w:r w:rsidR="00670859" w:rsidRPr="00670859">
        <w:rPr>
          <w:b/>
        </w:rPr>
        <w:t>ordem alfabética única</w:t>
      </w:r>
      <w:r w:rsidR="00670859">
        <w:t xml:space="preserve"> de </w:t>
      </w:r>
      <w:r w:rsidR="003D7CC9">
        <w:t>autoria (sobrenome do autor, nome da instituição responsável ou título do documento</w:t>
      </w:r>
      <w:r w:rsidR="00670859">
        <w:t xml:space="preserve">, semelhante às regras de apresentação de citação no sistema autor-data). No segundo caso, as referências obedecem a uma </w:t>
      </w:r>
      <w:r w:rsidR="00670859">
        <w:rPr>
          <w:b/>
        </w:rPr>
        <w:t xml:space="preserve">sequência </w:t>
      </w:r>
      <w:r w:rsidR="00670859" w:rsidRPr="00670859">
        <w:rPr>
          <w:b/>
        </w:rPr>
        <w:t>numérica crescente</w:t>
      </w:r>
      <w:r w:rsidR="00670859" w:rsidRPr="00670859">
        <w:t xml:space="preserve">, na </w:t>
      </w:r>
      <w:r w:rsidR="00670859" w:rsidRPr="00670859">
        <w:rPr>
          <w:b/>
        </w:rPr>
        <w:t>mesma ordem em que aparecem no texto</w:t>
      </w:r>
      <w:r w:rsidR="00670859" w:rsidRPr="00670859">
        <w:t>.</w:t>
      </w:r>
    </w:p>
    <w:p w14:paraId="325BBE8A" w14:textId="77777777" w:rsidR="00670859" w:rsidRDefault="00670859" w:rsidP="002F369C">
      <w:pPr>
        <w:pStyle w:val="Corpodetexto"/>
      </w:pPr>
    </w:p>
    <w:p w14:paraId="04A9806A" w14:textId="77777777" w:rsidR="00670859" w:rsidRDefault="00272A57" w:rsidP="002F369C">
      <w:pPr>
        <w:pStyle w:val="Corpodetexto"/>
      </w:pPr>
      <w:r>
        <w:t>“</w:t>
      </w:r>
      <w:r w:rsidR="00670859">
        <w:t xml:space="preserve">As referências são </w:t>
      </w:r>
      <w:r w:rsidR="00670859" w:rsidRPr="000169FD">
        <w:rPr>
          <w:b/>
        </w:rPr>
        <w:t>alinhadas</w:t>
      </w:r>
      <w:r w:rsidRPr="000169FD">
        <w:rPr>
          <w:b/>
        </w:rPr>
        <w:t xml:space="preserve"> somente à margem esquerda</w:t>
      </w:r>
      <w:r>
        <w:t xml:space="preserve"> do texto e de forma a se identificar individualmente cada documento, </w:t>
      </w:r>
      <w:r w:rsidRPr="000169FD">
        <w:rPr>
          <w:b/>
        </w:rPr>
        <w:t>em espaço simples</w:t>
      </w:r>
      <w:r>
        <w:t xml:space="preserve"> e </w:t>
      </w:r>
      <w:r w:rsidRPr="000169FD">
        <w:rPr>
          <w:b/>
        </w:rPr>
        <w:t>separadas entre si por espaço duplo</w:t>
      </w:r>
      <w:r>
        <w:t>.” (</w:t>
      </w:r>
      <w:r w:rsidRPr="00CD3C0F">
        <w:rPr>
          <w:highlight w:val="yellow"/>
        </w:rPr>
        <w:t>ABNT, 20</w:t>
      </w:r>
      <w:r w:rsidR="00CD3C0F" w:rsidRPr="00CD3C0F">
        <w:rPr>
          <w:highlight w:val="yellow"/>
        </w:rPr>
        <w:t>18</w:t>
      </w:r>
      <w:r w:rsidRPr="00CD3C0F">
        <w:rPr>
          <w:highlight w:val="yellow"/>
        </w:rPr>
        <w:t xml:space="preserve">, p. </w:t>
      </w:r>
      <w:r w:rsidR="00CD3C0F" w:rsidRPr="00CD3C0F">
        <w:rPr>
          <w:highlight w:val="yellow"/>
        </w:rPr>
        <w:t>5</w:t>
      </w:r>
      <w:r w:rsidR="000169FD">
        <w:t>, grifo nosso</w:t>
      </w:r>
      <w:r>
        <w:t>).</w:t>
      </w:r>
    </w:p>
    <w:p w14:paraId="75B01289" w14:textId="77777777" w:rsidR="00272A57" w:rsidRDefault="00272A57" w:rsidP="002F369C">
      <w:pPr>
        <w:pStyle w:val="Corpodetexto"/>
      </w:pPr>
    </w:p>
    <w:p w14:paraId="7EC3FC2A" w14:textId="77777777" w:rsidR="00272A57" w:rsidRDefault="00272A57" w:rsidP="002F369C">
      <w:pPr>
        <w:pStyle w:val="Corpodetexto"/>
      </w:pPr>
      <w:r>
        <w:t>A seguir, são apresentados os elementos essenciais das referências de alguns tipos de documentos</w:t>
      </w:r>
      <w:r w:rsidR="001F46E6">
        <w:t>, seguidos de alguns exemplos</w:t>
      </w:r>
      <w:r>
        <w:t>. No caso de outros tipos de publicação deve-se consultar a</w:t>
      </w:r>
      <w:r w:rsidR="001F46E6">
        <w:t xml:space="preserve"> </w:t>
      </w:r>
      <w:r w:rsidR="00CD3C0F" w:rsidRPr="00CD3C0F">
        <w:rPr>
          <w:highlight w:val="yellow"/>
        </w:rPr>
        <w:t xml:space="preserve">ABNT </w:t>
      </w:r>
      <w:r w:rsidR="001F46E6" w:rsidRPr="00CD3C0F">
        <w:rPr>
          <w:highlight w:val="yellow"/>
        </w:rPr>
        <w:t>NBR 6023:20</w:t>
      </w:r>
      <w:r w:rsidR="00CD3C0F" w:rsidRPr="00CD3C0F">
        <w:rPr>
          <w:highlight w:val="yellow"/>
        </w:rPr>
        <w:t>18</w:t>
      </w:r>
      <w:r w:rsidR="00416C96">
        <w:t xml:space="preserve"> e o Manual de Normalização de Referências (</w:t>
      </w:r>
      <w:r w:rsidR="00416C96" w:rsidRPr="00CD3C0F">
        <w:rPr>
          <w:highlight w:val="yellow"/>
        </w:rPr>
        <w:t>UFES, 20</w:t>
      </w:r>
      <w:r w:rsidR="00CD3C0F" w:rsidRPr="00CD3C0F">
        <w:rPr>
          <w:highlight w:val="yellow"/>
        </w:rPr>
        <w:t>15</w:t>
      </w:r>
      <w:r w:rsidR="00416C96" w:rsidRPr="00CD3C0F">
        <w:rPr>
          <w:highlight w:val="yellow"/>
        </w:rPr>
        <w:t>b</w:t>
      </w:r>
      <w:r w:rsidR="00416C96">
        <w:t>).</w:t>
      </w:r>
    </w:p>
    <w:p w14:paraId="3FADD4C3" w14:textId="77777777" w:rsidR="00CD3C0F" w:rsidRDefault="00CD3C0F" w:rsidP="002F369C">
      <w:pPr>
        <w:pStyle w:val="Corpodetexto"/>
      </w:pPr>
    </w:p>
    <w:p w14:paraId="0AC82046" w14:textId="77777777" w:rsidR="00272A57" w:rsidRDefault="00272A57" w:rsidP="00CC0D82">
      <w:pPr>
        <w:pStyle w:val="Ttulo3"/>
      </w:pPr>
      <w:bookmarkStart w:id="174" w:name="_Toc26665299"/>
      <w:r>
        <w:t>Monografias no todo</w:t>
      </w:r>
      <w:bookmarkEnd w:id="174"/>
    </w:p>
    <w:p w14:paraId="3A8AD254" w14:textId="77777777" w:rsidR="001F46E6" w:rsidRDefault="001F46E6" w:rsidP="001F46E6">
      <w:r>
        <w:t>Nessa classe estão incluídos os livros, manuais, guias, catálogos e trabalhos acadêmicos (trabalhos de conclusão de curso, dissertações e teses), entre outros.</w:t>
      </w:r>
    </w:p>
    <w:p w14:paraId="7AB3C37E" w14:textId="77777777" w:rsidR="001F46E6" w:rsidRDefault="001F46E6" w:rsidP="001F46E6"/>
    <w:p w14:paraId="5D5FB6F4" w14:textId="77777777" w:rsidR="001F46E6" w:rsidRDefault="00416C96" w:rsidP="001F46E6">
      <w:r>
        <w:t xml:space="preserve">Segundo </w:t>
      </w:r>
      <w:r w:rsidRPr="00CD3C0F">
        <w:rPr>
          <w:highlight w:val="yellow"/>
        </w:rPr>
        <w:t>UFES (20</w:t>
      </w:r>
      <w:r w:rsidR="00CD3C0F" w:rsidRPr="00CD3C0F">
        <w:rPr>
          <w:highlight w:val="yellow"/>
        </w:rPr>
        <w:t>15</w:t>
      </w:r>
      <w:r w:rsidRPr="00CD3C0F">
        <w:rPr>
          <w:highlight w:val="yellow"/>
        </w:rPr>
        <w:t>b),</w:t>
      </w:r>
      <w:r>
        <w:t xml:space="preserve"> o</w:t>
      </w:r>
      <w:r w:rsidR="001F46E6">
        <w:t xml:space="preserve"> padrão a ser seguido nesses casos é:</w:t>
      </w:r>
    </w:p>
    <w:p w14:paraId="3BFA83FC" w14:textId="77777777" w:rsidR="005C0AF9" w:rsidRDefault="001F46E6" w:rsidP="005C0AF9">
      <w:pPr>
        <w:pStyle w:val="PargrafodaLista"/>
        <w:numPr>
          <w:ilvl w:val="0"/>
          <w:numId w:val="21"/>
        </w:numPr>
        <w:spacing w:line="240" w:lineRule="auto"/>
      </w:pPr>
      <w:r w:rsidRPr="001F46E6">
        <w:t>Livros:</w:t>
      </w:r>
    </w:p>
    <w:p w14:paraId="14A6301E" w14:textId="77777777" w:rsidR="001F46E6" w:rsidRDefault="001F46E6" w:rsidP="000169FD">
      <w:pPr>
        <w:tabs>
          <w:tab w:val="left" w:pos="709"/>
        </w:tabs>
        <w:spacing w:before="120" w:line="240" w:lineRule="auto"/>
        <w:ind w:left="709"/>
      </w:pPr>
      <w:r w:rsidRPr="001F46E6">
        <w:t xml:space="preserve">SOBRENOME DO AUTOR, Prenome. </w:t>
      </w:r>
      <w:r w:rsidRPr="005C0AF9">
        <w:rPr>
          <w:b/>
        </w:rPr>
        <w:t>Título</w:t>
      </w:r>
      <w:r w:rsidR="005C0AF9">
        <w:t>: subtítulo (se houver)</w:t>
      </w:r>
      <w:r w:rsidRPr="001F46E6">
        <w:t>. Edição. Local: Editora, ano.</w:t>
      </w:r>
    </w:p>
    <w:p w14:paraId="4690B302" w14:textId="77777777" w:rsidR="005C0AF9" w:rsidRDefault="005C0AF9" w:rsidP="005C0AF9">
      <w:pPr>
        <w:tabs>
          <w:tab w:val="left" w:pos="709"/>
        </w:tabs>
        <w:spacing w:line="240" w:lineRule="auto"/>
        <w:ind w:left="709"/>
      </w:pPr>
    </w:p>
    <w:p w14:paraId="383031D6" w14:textId="77777777" w:rsidR="005C0AF9" w:rsidRPr="005C0AF9" w:rsidRDefault="005C0AF9" w:rsidP="005C0AF9">
      <w:pPr>
        <w:tabs>
          <w:tab w:val="left" w:pos="709"/>
        </w:tabs>
        <w:spacing w:line="240" w:lineRule="auto"/>
        <w:ind w:left="709"/>
        <w:rPr>
          <w:i/>
        </w:rPr>
      </w:pPr>
      <w:r w:rsidRPr="005C0AF9">
        <w:rPr>
          <w:i/>
        </w:rPr>
        <w:t>Exemplos:</w:t>
      </w:r>
    </w:p>
    <w:p w14:paraId="2BF4BDFA" w14:textId="77777777" w:rsidR="005C0AF9" w:rsidRDefault="005C0AF9" w:rsidP="000169FD">
      <w:pPr>
        <w:tabs>
          <w:tab w:val="left" w:pos="709"/>
        </w:tabs>
        <w:spacing w:before="120" w:line="240" w:lineRule="auto"/>
        <w:ind w:left="709"/>
        <w:jc w:val="left"/>
      </w:pPr>
      <w:r>
        <w:lastRenderedPageBreak/>
        <w:t xml:space="preserve">DORF, R. C.; SVOBODA, J. A. </w:t>
      </w:r>
      <w:r>
        <w:rPr>
          <w:b/>
        </w:rPr>
        <w:t>Introdução aos circuitos elétricos</w:t>
      </w:r>
      <w:r>
        <w:t xml:space="preserve">. 8. </w:t>
      </w:r>
      <w:r w:rsidR="000169FD">
        <w:t>e</w:t>
      </w:r>
      <w:r>
        <w:t>d. Rio de Janeiro: LTC</w:t>
      </w:r>
      <w:r w:rsidR="00CD3C0F">
        <w:t>,</w:t>
      </w:r>
      <w:r>
        <w:t xml:space="preserve"> 2012.</w:t>
      </w:r>
    </w:p>
    <w:p w14:paraId="6728F47D" w14:textId="77777777" w:rsidR="005C0AF9" w:rsidRDefault="005C0AF9" w:rsidP="00823C88">
      <w:pPr>
        <w:tabs>
          <w:tab w:val="left" w:pos="709"/>
        </w:tabs>
        <w:spacing w:line="480" w:lineRule="auto"/>
        <w:ind w:left="709"/>
      </w:pPr>
    </w:p>
    <w:p w14:paraId="293842FE" w14:textId="77777777" w:rsidR="005C0AF9" w:rsidRPr="005C0AF9" w:rsidRDefault="005C0AF9" w:rsidP="000169FD">
      <w:pPr>
        <w:tabs>
          <w:tab w:val="left" w:pos="709"/>
        </w:tabs>
        <w:spacing w:line="240" w:lineRule="auto"/>
        <w:ind w:left="709"/>
        <w:jc w:val="left"/>
        <w:rPr>
          <w:lang w:val="en-US"/>
        </w:rPr>
      </w:pPr>
      <w:r w:rsidRPr="005C0AF9">
        <w:rPr>
          <w:lang w:val="en-US"/>
        </w:rPr>
        <w:t xml:space="preserve">GÖNEN, T. </w:t>
      </w:r>
      <w:r w:rsidRPr="005C0AF9">
        <w:rPr>
          <w:b/>
          <w:lang w:val="en-US"/>
        </w:rPr>
        <w:t>Electrical power transmission system engineering</w:t>
      </w:r>
      <w:r>
        <w:rPr>
          <w:lang w:val="en-US"/>
        </w:rPr>
        <w:t xml:space="preserve">: analysis and design. 2. </w:t>
      </w:r>
      <w:r w:rsidR="000169FD">
        <w:rPr>
          <w:lang w:val="en-US"/>
        </w:rPr>
        <w:t>e</w:t>
      </w:r>
      <w:r>
        <w:rPr>
          <w:lang w:val="en-US"/>
        </w:rPr>
        <w:t xml:space="preserve">d. </w:t>
      </w:r>
      <w:r w:rsidR="000169FD">
        <w:rPr>
          <w:lang w:val="en-US"/>
        </w:rPr>
        <w:t>Florida: CRC Press, 2009.</w:t>
      </w:r>
    </w:p>
    <w:p w14:paraId="6E6ECD1B" w14:textId="77777777" w:rsidR="005C0AF9" w:rsidRPr="005C0AF9" w:rsidRDefault="005C0AF9" w:rsidP="000169FD">
      <w:pPr>
        <w:tabs>
          <w:tab w:val="left" w:pos="709"/>
        </w:tabs>
        <w:ind w:left="709"/>
        <w:rPr>
          <w:lang w:val="en-US"/>
        </w:rPr>
      </w:pPr>
    </w:p>
    <w:p w14:paraId="2BBF85E9" w14:textId="77777777" w:rsidR="005C0AF9" w:rsidRPr="001A66F4" w:rsidRDefault="005C0AF9" w:rsidP="005C0AF9">
      <w:pPr>
        <w:pStyle w:val="PargrafodaLista"/>
        <w:numPr>
          <w:ilvl w:val="0"/>
          <w:numId w:val="21"/>
        </w:numPr>
        <w:spacing w:line="240" w:lineRule="auto"/>
        <w:rPr>
          <w:highlight w:val="yellow"/>
        </w:rPr>
      </w:pPr>
      <w:r w:rsidRPr="001A66F4">
        <w:rPr>
          <w:highlight w:val="yellow"/>
        </w:rPr>
        <w:t>Trabalhos acadêmicos:</w:t>
      </w:r>
    </w:p>
    <w:p w14:paraId="6D811448" w14:textId="77777777" w:rsidR="00CD3C0F" w:rsidRPr="001A66F4" w:rsidRDefault="00CD3C0F" w:rsidP="000169FD">
      <w:pPr>
        <w:tabs>
          <w:tab w:val="left" w:pos="709"/>
        </w:tabs>
        <w:spacing w:before="120" w:line="240" w:lineRule="auto"/>
        <w:ind w:left="709"/>
        <w:rPr>
          <w:highlight w:val="yellow"/>
        </w:rPr>
      </w:pPr>
      <w:r w:rsidRPr="001A66F4">
        <w:rPr>
          <w:highlight w:val="yellow"/>
        </w:rPr>
        <w:t xml:space="preserve">SOBRENOME DO AUTOR, Prenome. </w:t>
      </w:r>
      <w:r w:rsidRPr="001A66F4">
        <w:rPr>
          <w:b/>
          <w:bCs/>
          <w:highlight w:val="yellow"/>
        </w:rPr>
        <w:t>Título</w:t>
      </w:r>
      <w:r w:rsidRPr="001A66F4">
        <w:rPr>
          <w:highlight w:val="yellow"/>
        </w:rPr>
        <w:t xml:space="preserve">: subtítulo (se houver). Ano de depósito. Tipo de trabalho </w:t>
      </w:r>
      <w:r w:rsidRPr="001A66F4">
        <w:rPr>
          <w:i/>
          <w:iCs/>
          <w:highlight w:val="yellow"/>
        </w:rPr>
        <w:t>(tese, dissertação, monografia, trabalho de conclusão de curso e outros)</w:t>
      </w:r>
      <w:r w:rsidRPr="001A66F4">
        <w:rPr>
          <w:highlight w:val="yellow"/>
        </w:rPr>
        <w:t xml:space="preserve"> (Grau</w:t>
      </w:r>
      <w:r w:rsidRPr="001A66F4">
        <w:rPr>
          <w:i/>
          <w:iCs/>
          <w:highlight w:val="yellow"/>
        </w:rPr>
        <w:t xml:space="preserve"> (doutorado, mestrado, especialização, graduação, bacharelado, licenciatura, entre outros) </w:t>
      </w:r>
      <w:r w:rsidRPr="001A66F4">
        <w:rPr>
          <w:highlight w:val="yellow"/>
        </w:rPr>
        <w:t xml:space="preserve">e Curso) – Vinculação acadêmica, local e data de apresentação ou defesa </w:t>
      </w:r>
      <w:r w:rsidRPr="001A66F4">
        <w:rPr>
          <w:i/>
          <w:iCs/>
          <w:highlight w:val="yellow"/>
        </w:rPr>
        <w:t>(mencionado na folha de aprovação)</w:t>
      </w:r>
      <w:r w:rsidRPr="001A66F4">
        <w:rPr>
          <w:highlight w:val="yellow"/>
        </w:rPr>
        <w:t>.</w:t>
      </w:r>
    </w:p>
    <w:p w14:paraId="0BF409CB" w14:textId="77777777" w:rsidR="00CD3C0F" w:rsidRPr="001A66F4" w:rsidRDefault="00CD3C0F" w:rsidP="00CD3C0F">
      <w:pPr>
        <w:tabs>
          <w:tab w:val="left" w:pos="709"/>
        </w:tabs>
        <w:spacing w:before="120" w:line="240" w:lineRule="auto"/>
        <w:ind w:left="709"/>
        <w:rPr>
          <w:highlight w:val="yellow"/>
        </w:rPr>
      </w:pPr>
    </w:p>
    <w:p w14:paraId="2C285922" w14:textId="77777777" w:rsidR="00CD3C0F" w:rsidRPr="001A66F4" w:rsidRDefault="00CD3C0F" w:rsidP="00CD3C0F">
      <w:pPr>
        <w:tabs>
          <w:tab w:val="left" w:pos="709"/>
        </w:tabs>
        <w:spacing w:line="240" w:lineRule="auto"/>
        <w:ind w:left="709"/>
        <w:rPr>
          <w:i/>
          <w:highlight w:val="yellow"/>
        </w:rPr>
      </w:pPr>
      <w:r w:rsidRPr="001A66F4">
        <w:rPr>
          <w:i/>
          <w:highlight w:val="yellow"/>
        </w:rPr>
        <w:t>Exemplos:</w:t>
      </w:r>
    </w:p>
    <w:p w14:paraId="22F04385" w14:textId="77777777" w:rsidR="00CD3C0F" w:rsidRPr="001A66F4" w:rsidRDefault="00CD3C0F" w:rsidP="00CD3C0F">
      <w:pPr>
        <w:tabs>
          <w:tab w:val="left" w:pos="709"/>
        </w:tabs>
        <w:spacing w:before="120" w:line="240" w:lineRule="auto"/>
        <w:ind w:left="709"/>
        <w:jc w:val="left"/>
        <w:rPr>
          <w:highlight w:val="yellow"/>
        </w:rPr>
      </w:pPr>
      <w:r w:rsidRPr="001A66F4">
        <w:rPr>
          <w:highlight w:val="yellow"/>
        </w:rPr>
        <w:t xml:space="preserve">FERNANDES, R. O. </w:t>
      </w:r>
      <w:r w:rsidRPr="001A66F4">
        <w:rPr>
          <w:b/>
          <w:highlight w:val="yellow"/>
        </w:rPr>
        <w:t>Aplicação do método de Morgan para cálculo de capacidade de linhas de transmissão em Alta Tensão</w:t>
      </w:r>
      <w:r w:rsidRPr="001A66F4">
        <w:rPr>
          <w:highlight w:val="yellow"/>
        </w:rPr>
        <w:t>. 2009. Trabalho de Conclusão de Curso (Graduação em Engenharia Elétrica) – Centro Tecnológico, Universidade Federal do Espírito Santo, Vitória, 2009.</w:t>
      </w:r>
    </w:p>
    <w:p w14:paraId="765B1ACE" w14:textId="77777777" w:rsidR="00CD3C0F" w:rsidRPr="001A66F4" w:rsidRDefault="00CD3C0F" w:rsidP="00CD3C0F">
      <w:pPr>
        <w:tabs>
          <w:tab w:val="left" w:pos="709"/>
        </w:tabs>
        <w:spacing w:before="120" w:line="240" w:lineRule="auto"/>
        <w:ind w:left="709"/>
        <w:jc w:val="left"/>
        <w:rPr>
          <w:highlight w:val="yellow"/>
        </w:rPr>
      </w:pPr>
    </w:p>
    <w:p w14:paraId="20205AB5" w14:textId="77777777" w:rsidR="00CD3C0F" w:rsidRDefault="00CD3C0F" w:rsidP="00CD3C0F">
      <w:pPr>
        <w:tabs>
          <w:tab w:val="left" w:pos="709"/>
        </w:tabs>
        <w:spacing w:line="240" w:lineRule="auto"/>
        <w:ind w:left="709"/>
        <w:jc w:val="left"/>
      </w:pPr>
      <w:r w:rsidRPr="001A66F4">
        <w:rPr>
          <w:highlight w:val="yellow"/>
        </w:rPr>
        <w:t xml:space="preserve">MENEGÁZ, P. J. M. </w:t>
      </w:r>
      <w:r w:rsidRPr="001A66F4">
        <w:rPr>
          <w:b/>
          <w:highlight w:val="yellow"/>
        </w:rPr>
        <w:t>Uso de acoplamento magnético na melhoria de características de algumas estruturas ZVT</w:t>
      </w:r>
      <w:r w:rsidRPr="001A66F4">
        <w:rPr>
          <w:highlight w:val="yellow"/>
        </w:rPr>
        <w:t>. 2005. Tese (Doutorado em Engenharia Elétrica) – Programa de Pós-Graduação em Engenharia Elétrica, Centro Tecnológico, Universidade Federal do Espírito Santo, Vitória, 2005.</w:t>
      </w:r>
    </w:p>
    <w:p w14:paraId="14448DA0" w14:textId="77777777" w:rsidR="00E63189" w:rsidRDefault="00E63189" w:rsidP="00CD3C0F">
      <w:pPr>
        <w:tabs>
          <w:tab w:val="left" w:pos="709"/>
        </w:tabs>
        <w:spacing w:line="240" w:lineRule="auto"/>
        <w:jc w:val="left"/>
      </w:pPr>
    </w:p>
    <w:p w14:paraId="24F9EB9F" w14:textId="77777777" w:rsidR="00272A57" w:rsidRDefault="00CD3C0F" w:rsidP="00CC0D82">
      <w:pPr>
        <w:pStyle w:val="Ttulo3"/>
      </w:pPr>
      <w:bookmarkStart w:id="175" w:name="_Toc9287760"/>
      <w:bookmarkStart w:id="176" w:name="_Toc26665300"/>
      <w:r>
        <w:t>Parte de monografia</w:t>
      </w:r>
      <w:bookmarkEnd w:id="175"/>
      <w:bookmarkEnd w:id="176"/>
    </w:p>
    <w:p w14:paraId="22D10AF4" w14:textId="77777777" w:rsidR="00FD2BA0" w:rsidRDefault="00FD2BA0" w:rsidP="00FD2BA0">
      <w:r>
        <w:t xml:space="preserve">Seguem a mesma regra apresentada na seção anterior, acrescentando-se </w:t>
      </w:r>
      <w:r w:rsidR="00441B58">
        <w:t>a expressão “In: SOBRENOME, Prenome do responsável pela obra” e a</w:t>
      </w:r>
      <w:r>
        <w:t xml:space="preserve"> localização da parte da obra referenciada</w:t>
      </w:r>
      <w:r w:rsidR="00441B58">
        <w:t xml:space="preserve">: capítulo e respectivo número (se houver), </w:t>
      </w:r>
      <w:r>
        <w:t>página inicial e página final</w:t>
      </w:r>
      <w:r w:rsidR="00441B58">
        <w:t>.</w:t>
      </w:r>
    </w:p>
    <w:p w14:paraId="489E0476" w14:textId="77777777" w:rsidR="00CD3C0F" w:rsidRDefault="00CD3C0F" w:rsidP="00CD3C0F">
      <w:pPr>
        <w:tabs>
          <w:tab w:val="left" w:pos="709"/>
        </w:tabs>
        <w:spacing w:line="240" w:lineRule="auto"/>
        <w:ind w:left="709"/>
        <w:rPr>
          <w:i/>
        </w:rPr>
      </w:pPr>
    </w:p>
    <w:p w14:paraId="711E0A31" w14:textId="77777777" w:rsidR="00CD3C0F" w:rsidRPr="001A66F4" w:rsidRDefault="00CD3C0F" w:rsidP="00CD3C0F">
      <w:pPr>
        <w:tabs>
          <w:tab w:val="left" w:pos="709"/>
        </w:tabs>
        <w:spacing w:line="240" w:lineRule="auto"/>
        <w:ind w:left="709"/>
        <w:rPr>
          <w:i/>
          <w:highlight w:val="yellow"/>
        </w:rPr>
      </w:pPr>
      <w:r w:rsidRPr="001A66F4">
        <w:rPr>
          <w:i/>
          <w:highlight w:val="yellow"/>
        </w:rPr>
        <w:t>Exemplo:</w:t>
      </w:r>
    </w:p>
    <w:p w14:paraId="2879E626" w14:textId="77777777" w:rsidR="00CD3C0F" w:rsidRPr="001A66F4" w:rsidRDefault="00CD3C0F" w:rsidP="00CD3C0F">
      <w:pPr>
        <w:tabs>
          <w:tab w:val="left" w:pos="709"/>
        </w:tabs>
        <w:spacing w:before="120" w:line="240" w:lineRule="auto"/>
        <w:ind w:left="709"/>
        <w:jc w:val="left"/>
        <w:rPr>
          <w:highlight w:val="yellow"/>
        </w:rPr>
      </w:pPr>
      <w:r w:rsidRPr="001A66F4">
        <w:rPr>
          <w:highlight w:val="yellow"/>
        </w:rPr>
        <w:t xml:space="preserve">ROMANO, Giovanni. Imagens da juventude na era moderna. </w:t>
      </w:r>
      <w:r w:rsidRPr="001A66F4">
        <w:rPr>
          <w:highlight w:val="yellow"/>
          <w:lang w:val="en-US"/>
        </w:rPr>
        <w:t xml:space="preserve">In: LEVI, G.; SCHMIDT, J. (org.). </w:t>
      </w:r>
      <w:r w:rsidRPr="001A66F4">
        <w:rPr>
          <w:b/>
          <w:highlight w:val="yellow"/>
        </w:rPr>
        <w:t>História dos jovens 2</w:t>
      </w:r>
      <w:r w:rsidRPr="001A66F4">
        <w:rPr>
          <w:highlight w:val="yellow"/>
        </w:rPr>
        <w:t>: a época contemporânea. São Paulo: Companhia das Letras, 1996. p. 7-16.</w:t>
      </w:r>
    </w:p>
    <w:p w14:paraId="677F0C74" w14:textId="77777777" w:rsidR="00CD3C0F" w:rsidRPr="001A66F4" w:rsidRDefault="00CD3C0F" w:rsidP="00CD3C0F">
      <w:pPr>
        <w:tabs>
          <w:tab w:val="left" w:pos="709"/>
        </w:tabs>
        <w:spacing w:line="240" w:lineRule="auto"/>
        <w:ind w:left="709"/>
        <w:jc w:val="left"/>
        <w:rPr>
          <w:highlight w:val="yellow"/>
        </w:rPr>
      </w:pPr>
    </w:p>
    <w:p w14:paraId="100DB761" w14:textId="77777777" w:rsidR="00CD3C0F" w:rsidRPr="001A66F4" w:rsidRDefault="00CD3C0F" w:rsidP="00CD3C0F">
      <w:pPr>
        <w:tabs>
          <w:tab w:val="left" w:pos="709"/>
        </w:tabs>
        <w:spacing w:line="240" w:lineRule="auto"/>
        <w:ind w:left="709"/>
        <w:jc w:val="left"/>
        <w:rPr>
          <w:highlight w:val="yellow"/>
        </w:rPr>
      </w:pPr>
      <w:r w:rsidRPr="001A66F4">
        <w:rPr>
          <w:highlight w:val="yellow"/>
        </w:rPr>
        <w:t xml:space="preserve">SANTOS, F. R. A colonização da terra do Tucujús. In: SANTOS, F. R. </w:t>
      </w:r>
      <w:r w:rsidRPr="001A66F4">
        <w:rPr>
          <w:b/>
          <w:highlight w:val="yellow"/>
        </w:rPr>
        <w:t>História do Amapá, 1º grau</w:t>
      </w:r>
      <w:r w:rsidRPr="001A66F4">
        <w:rPr>
          <w:highlight w:val="yellow"/>
        </w:rPr>
        <w:t>. 2. ed. Macapá: Valcan, 1994. p. 15-24.</w:t>
      </w:r>
    </w:p>
    <w:p w14:paraId="7940B3AA" w14:textId="77777777" w:rsidR="00CD3C0F" w:rsidRPr="001A66F4" w:rsidRDefault="00CD3C0F" w:rsidP="00CD3C0F">
      <w:pPr>
        <w:tabs>
          <w:tab w:val="left" w:pos="709"/>
        </w:tabs>
        <w:spacing w:line="240" w:lineRule="auto"/>
        <w:ind w:left="709"/>
        <w:jc w:val="left"/>
        <w:rPr>
          <w:highlight w:val="yellow"/>
        </w:rPr>
      </w:pPr>
    </w:p>
    <w:p w14:paraId="42398023" w14:textId="77777777" w:rsidR="00CD3C0F" w:rsidRPr="003D3D7B" w:rsidRDefault="00CD3C0F" w:rsidP="00CD3C0F">
      <w:pPr>
        <w:tabs>
          <w:tab w:val="left" w:pos="709"/>
        </w:tabs>
        <w:spacing w:line="240" w:lineRule="auto"/>
        <w:ind w:left="709"/>
        <w:jc w:val="left"/>
      </w:pPr>
      <w:r w:rsidRPr="001A66F4">
        <w:rPr>
          <w:highlight w:val="yellow"/>
        </w:rPr>
        <w:t xml:space="preserve">RODRIGUES, Ana Lúcia Aquilas. Aspectos éticos. </w:t>
      </w:r>
      <w:r w:rsidRPr="001A66F4">
        <w:rPr>
          <w:i/>
          <w:iCs/>
          <w:highlight w:val="yellow"/>
        </w:rPr>
        <w:t>In</w:t>
      </w:r>
      <w:r w:rsidRPr="001A66F4">
        <w:rPr>
          <w:highlight w:val="yellow"/>
        </w:rPr>
        <w:t xml:space="preserve">: RODRIGUES, Ana Lúcia Aquilas. </w:t>
      </w:r>
      <w:r w:rsidRPr="001A66F4">
        <w:rPr>
          <w:b/>
          <w:bCs/>
          <w:highlight w:val="yellow"/>
        </w:rPr>
        <w:t>Impacto de um programa de exercícios no local de trabalho sobre o nível de atividade física e o estágio de prontidão para a mudança de comportamento</w:t>
      </w:r>
      <w:r w:rsidRPr="001A66F4">
        <w:rPr>
          <w:highlight w:val="yellow"/>
        </w:rPr>
        <w:t>. 2009. Dissertação (Mestrado em Fisiopatologia Experimental) – Faculdade de Medicina, Universidade de São Paulo, São Paulo, 2009. f. 19-20.</w:t>
      </w:r>
    </w:p>
    <w:p w14:paraId="32F59076" w14:textId="77777777" w:rsidR="00CD3C0F" w:rsidRDefault="00CD3C0F" w:rsidP="00FD2BA0"/>
    <w:p w14:paraId="11B3DF3A" w14:textId="77777777" w:rsidR="00272A57" w:rsidRDefault="00272A57" w:rsidP="00CC0D82">
      <w:pPr>
        <w:pStyle w:val="Ttulo3"/>
      </w:pPr>
      <w:bookmarkStart w:id="177" w:name="_Toc26665301"/>
      <w:r>
        <w:t>Publicaç</w:t>
      </w:r>
      <w:r w:rsidR="001A66F4">
        <w:t>ão</w:t>
      </w:r>
      <w:r>
        <w:t xml:space="preserve"> periódica</w:t>
      </w:r>
      <w:bookmarkEnd w:id="177"/>
    </w:p>
    <w:p w14:paraId="3C877E2D" w14:textId="77777777" w:rsidR="001A66F4" w:rsidRDefault="006B59CD" w:rsidP="006B59CD">
      <w:r>
        <w:t>Estão incluídos nessa classe revistas, jornais e boletins.</w:t>
      </w:r>
      <w:r w:rsidR="0097366D">
        <w:t xml:space="preserve"> Nesses casos, é mais comum fazer referência a um determinado artigo da revista ou do jornal do que referenciar a obra como todo. </w:t>
      </w:r>
    </w:p>
    <w:p w14:paraId="3500507A" w14:textId="77777777" w:rsidR="001A66F4" w:rsidRPr="001A66F4" w:rsidRDefault="001A66F4" w:rsidP="001A66F4">
      <w:pPr>
        <w:rPr>
          <w:highlight w:val="yellow"/>
        </w:rPr>
      </w:pPr>
      <w:r w:rsidRPr="001A66F4">
        <w:rPr>
          <w:highlight w:val="yellow"/>
        </w:rPr>
        <w:t>Assim sendo, de acordo com ABNT (2018), o padrão a ser seguido é:</w:t>
      </w:r>
    </w:p>
    <w:p w14:paraId="681C20C6" w14:textId="77777777" w:rsidR="001A66F4" w:rsidRPr="001A66F4" w:rsidRDefault="001A66F4" w:rsidP="001A66F4">
      <w:pPr>
        <w:pStyle w:val="PargrafodaLista"/>
        <w:numPr>
          <w:ilvl w:val="0"/>
          <w:numId w:val="22"/>
        </w:numPr>
        <w:spacing w:line="240" w:lineRule="auto"/>
        <w:rPr>
          <w:highlight w:val="yellow"/>
        </w:rPr>
      </w:pPr>
      <w:r w:rsidRPr="001A66F4">
        <w:rPr>
          <w:highlight w:val="yellow"/>
        </w:rPr>
        <w:t>Artigos em revistas técnicas:</w:t>
      </w:r>
    </w:p>
    <w:p w14:paraId="1A223E93" w14:textId="77777777" w:rsidR="001A66F4" w:rsidRPr="001A66F4" w:rsidRDefault="001A66F4" w:rsidP="001A66F4">
      <w:pPr>
        <w:tabs>
          <w:tab w:val="left" w:pos="709"/>
        </w:tabs>
        <w:spacing w:before="120" w:line="240" w:lineRule="auto"/>
        <w:ind w:left="709"/>
        <w:rPr>
          <w:highlight w:val="yellow"/>
        </w:rPr>
      </w:pPr>
      <w:r w:rsidRPr="001A66F4">
        <w:rPr>
          <w:highlight w:val="yellow"/>
        </w:rPr>
        <w:t xml:space="preserve">SOBRENOME DO AUTOR do artigo, Prenome. Título: subtítulo (se houver) do artigo. </w:t>
      </w:r>
      <w:r w:rsidRPr="001A66F4">
        <w:rPr>
          <w:b/>
          <w:highlight w:val="yellow"/>
        </w:rPr>
        <w:t>Título do Periódico</w:t>
      </w:r>
      <w:r w:rsidRPr="001A66F4">
        <w:rPr>
          <w:highlight w:val="yellow"/>
        </w:rPr>
        <w:t>, local de publicação, número do ano e/ou volume, número do fascículo, página inicial e final do artigo, data.</w:t>
      </w:r>
    </w:p>
    <w:p w14:paraId="2EC73D6F" w14:textId="77777777" w:rsidR="001A66F4" w:rsidRPr="001A66F4" w:rsidRDefault="001A66F4" w:rsidP="001A66F4">
      <w:pPr>
        <w:tabs>
          <w:tab w:val="left" w:pos="709"/>
        </w:tabs>
        <w:spacing w:line="240" w:lineRule="auto"/>
        <w:ind w:left="709"/>
        <w:rPr>
          <w:highlight w:val="yellow"/>
        </w:rPr>
      </w:pPr>
    </w:p>
    <w:p w14:paraId="2C8C8F5C" w14:textId="77777777" w:rsidR="001A66F4" w:rsidRPr="001A66F4" w:rsidRDefault="001A66F4" w:rsidP="001A66F4">
      <w:pPr>
        <w:tabs>
          <w:tab w:val="left" w:pos="709"/>
        </w:tabs>
        <w:spacing w:line="240" w:lineRule="auto"/>
        <w:ind w:left="709"/>
        <w:rPr>
          <w:i/>
          <w:highlight w:val="yellow"/>
          <w:lang w:val="en-US"/>
        </w:rPr>
      </w:pPr>
      <w:r w:rsidRPr="001A66F4">
        <w:rPr>
          <w:i/>
          <w:highlight w:val="yellow"/>
          <w:lang w:val="en-US"/>
        </w:rPr>
        <w:t>Exemplos:</w:t>
      </w:r>
    </w:p>
    <w:p w14:paraId="27649391" w14:textId="77777777" w:rsidR="001A66F4" w:rsidRPr="001A66F4" w:rsidRDefault="001A66F4" w:rsidP="001A66F4">
      <w:pPr>
        <w:tabs>
          <w:tab w:val="left" w:pos="709"/>
        </w:tabs>
        <w:spacing w:before="120" w:line="240" w:lineRule="auto"/>
        <w:ind w:left="709"/>
        <w:rPr>
          <w:highlight w:val="yellow"/>
          <w:lang w:val="en-US"/>
        </w:rPr>
      </w:pPr>
      <w:r w:rsidRPr="001A66F4">
        <w:rPr>
          <w:highlight w:val="yellow"/>
          <w:lang w:val="en-US"/>
        </w:rPr>
        <w:t xml:space="preserve">YONGSOON P.; SEUNG-KI S. </w:t>
      </w:r>
      <w:hyperlink r:id="rId65" w:history="1">
        <w:r w:rsidRPr="001A66F4">
          <w:rPr>
            <w:highlight w:val="yellow"/>
            <w:lang w:val="en-US"/>
          </w:rPr>
          <w:t>A novel method utilizing trapezoidal voltage to compensate for inverter nonlinearity</w:t>
        </w:r>
      </w:hyperlink>
      <w:r w:rsidRPr="001A66F4">
        <w:rPr>
          <w:highlight w:val="yellow"/>
          <w:lang w:val="en-US"/>
        </w:rPr>
        <w:t xml:space="preserve">. </w:t>
      </w:r>
      <w:r w:rsidRPr="001A66F4">
        <w:rPr>
          <w:b/>
          <w:highlight w:val="yellow"/>
          <w:lang w:val="en-US"/>
        </w:rPr>
        <w:t>IEEE Transactions on Power Electronics</w:t>
      </w:r>
      <w:r w:rsidRPr="001A66F4">
        <w:rPr>
          <w:highlight w:val="yellow"/>
          <w:lang w:val="en-US"/>
        </w:rPr>
        <w:t xml:space="preserve">, </w:t>
      </w:r>
      <w:r w:rsidRPr="001A66F4">
        <w:rPr>
          <w:highlight w:val="yellow"/>
          <w:lang w:val="en-US"/>
        </w:rPr>
        <w:br/>
        <w:t>v. 27, n. 12, p. 4837-4846, dez. 2012.</w:t>
      </w:r>
    </w:p>
    <w:p w14:paraId="587DDEAB" w14:textId="77777777" w:rsidR="001A66F4" w:rsidRPr="001A66F4" w:rsidRDefault="001A66F4" w:rsidP="001A66F4">
      <w:pPr>
        <w:tabs>
          <w:tab w:val="left" w:pos="709"/>
        </w:tabs>
        <w:spacing w:line="240" w:lineRule="auto"/>
        <w:ind w:left="709"/>
        <w:rPr>
          <w:highlight w:val="yellow"/>
          <w:lang w:val="en-US"/>
        </w:rPr>
      </w:pPr>
    </w:p>
    <w:p w14:paraId="6FD41A6A" w14:textId="77777777" w:rsidR="001A66F4" w:rsidRDefault="001A66F4" w:rsidP="001A66F4">
      <w:pPr>
        <w:tabs>
          <w:tab w:val="left" w:pos="709"/>
        </w:tabs>
        <w:spacing w:line="240" w:lineRule="auto"/>
        <w:ind w:left="709"/>
        <w:jc w:val="left"/>
      </w:pPr>
      <w:r w:rsidRPr="001A66F4">
        <w:rPr>
          <w:highlight w:val="yellow"/>
        </w:rPr>
        <w:t xml:space="preserve">BONINI NETO, A.; ALVES, D. A. Técnicas de parametrização global para o fluxo de carga continuado. </w:t>
      </w:r>
      <w:r w:rsidRPr="001A66F4">
        <w:rPr>
          <w:b/>
          <w:highlight w:val="yellow"/>
        </w:rPr>
        <w:t>Controle &amp; Automação</w:t>
      </w:r>
      <w:r w:rsidRPr="001A66F4">
        <w:rPr>
          <w:highlight w:val="yellow"/>
        </w:rPr>
        <w:t>, v. 21, n. 4, p. 323-337, jul./ago. 2010.</w:t>
      </w:r>
    </w:p>
    <w:p w14:paraId="37063B9C" w14:textId="77777777" w:rsidR="001A66F4" w:rsidRDefault="001A66F4" w:rsidP="006B59CD"/>
    <w:p w14:paraId="0529A71E" w14:textId="77777777" w:rsidR="00D0376B" w:rsidRDefault="00D0376B">
      <w:pPr>
        <w:spacing w:line="240" w:lineRule="auto"/>
        <w:jc w:val="left"/>
      </w:pPr>
    </w:p>
    <w:p w14:paraId="29FCDC67" w14:textId="77777777" w:rsidR="0097366D" w:rsidRPr="001A66F4" w:rsidRDefault="0048317F" w:rsidP="0097366D">
      <w:pPr>
        <w:pStyle w:val="PargrafodaLista"/>
        <w:numPr>
          <w:ilvl w:val="0"/>
          <w:numId w:val="22"/>
        </w:numPr>
        <w:spacing w:line="240" w:lineRule="auto"/>
        <w:rPr>
          <w:highlight w:val="yellow"/>
        </w:rPr>
      </w:pPr>
      <w:r w:rsidRPr="001A66F4">
        <w:rPr>
          <w:highlight w:val="yellow"/>
        </w:rPr>
        <w:t>Artigos em jornais impressos</w:t>
      </w:r>
      <w:r w:rsidR="0097366D" w:rsidRPr="001A66F4">
        <w:rPr>
          <w:highlight w:val="yellow"/>
        </w:rPr>
        <w:t>:</w:t>
      </w:r>
    </w:p>
    <w:p w14:paraId="64A01F3A" w14:textId="77777777" w:rsidR="001A66F4" w:rsidRPr="001A66F4" w:rsidRDefault="001A66F4" w:rsidP="001A66F4">
      <w:pPr>
        <w:tabs>
          <w:tab w:val="left" w:pos="709"/>
        </w:tabs>
        <w:spacing w:before="120" w:line="240" w:lineRule="auto"/>
        <w:ind w:left="720"/>
        <w:rPr>
          <w:highlight w:val="yellow"/>
        </w:rPr>
      </w:pPr>
      <w:r w:rsidRPr="001A66F4">
        <w:rPr>
          <w:highlight w:val="yellow"/>
        </w:rPr>
        <w:t xml:space="preserve">SOBRENOME DO AUTOR do artigo, Prenome. Título: subtítulo (se houver) do artigo. </w:t>
      </w:r>
      <w:r w:rsidRPr="001A66F4">
        <w:rPr>
          <w:b/>
          <w:bCs/>
          <w:highlight w:val="yellow"/>
        </w:rPr>
        <w:t>Título do Jornal</w:t>
      </w:r>
      <w:r w:rsidRPr="001A66F4">
        <w:rPr>
          <w:highlight w:val="yellow"/>
        </w:rPr>
        <w:t xml:space="preserve">, local de publicação, numeração do ano e/ou volume, número (se houver), data de publicação. Seção, caderno ou parte do jornal, a paginação correspondente. </w:t>
      </w:r>
      <w:r w:rsidRPr="001A66F4">
        <w:rPr>
          <w:highlight w:val="yellow"/>
        </w:rPr>
        <w:br/>
        <w:t xml:space="preserve">(Quando não houver seção, caderno ou parte, a paginação do artigo ou matéria precede a data.) </w:t>
      </w:r>
    </w:p>
    <w:p w14:paraId="6DDADCAB" w14:textId="77777777" w:rsidR="001A66F4" w:rsidRPr="001A66F4" w:rsidRDefault="001A66F4" w:rsidP="001A66F4">
      <w:pPr>
        <w:tabs>
          <w:tab w:val="left" w:pos="709"/>
        </w:tabs>
        <w:spacing w:line="240" w:lineRule="auto"/>
        <w:ind w:left="357"/>
        <w:rPr>
          <w:highlight w:val="yellow"/>
        </w:rPr>
      </w:pPr>
    </w:p>
    <w:p w14:paraId="00507BD8" w14:textId="77777777" w:rsidR="001A66F4" w:rsidRPr="001A66F4" w:rsidRDefault="001A66F4" w:rsidP="001A66F4">
      <w:pPr>
        <w:tabs>
          <w:tab w:val="left" w:pos="709"/>
        </w:tabs>
        <w:spacing w:line="240" w:lineRule="auto"/>
        <w:ind w:left="709"/>
        <w:rPr>
          <w:i/>
          <w:highlight w:val="yellow"/>
        </w:rPr>
      </w:pPr>
      <w:r w:rsidRPr="001A66F4">
        <w:rPr>
          <w:i/>
          <w:highlight w:val="yellow"/>
        </w:rPr>
        <w:t>Exemplo:</w:t>
      </w:r>
    </w:p>
    <w:p w14:paraId="2AABBA5A" w14:textId="77777777" w:rsidR="001A66F4" w:rsidRPr="004F63F4" w:rsidRDefault="001A66F4" w:rsidP="001A66F4">
      <w:pPr>
        <w:tabs>
          <w:tab w:val="left" w:pos="709"/>
        </w:tabs>
        <w:spacing w:before="120" w:line="240" w:lineRule="auto"/>
        <w:ind w:left="709"/>
        <w:jc w:val="left"/>
      </w:pPr>
      <w:r w:rsidRPr="001A66F4">
        <w:rPr>
          <w:highlight w:val="yellow"/>
        </w:rPr>
        <w:t xml:space="preserve">OTTA, Lu Aiko. Parcela do tesouro nos empréstimos do BNDES cresce 566 % em oito anos. </w:t>
      </w:r>
      <w:r w:rsidRPr="001A66F4">
        <w:rPr>
          <w:b/>
          <w:bCs/>
          <w:highlight w:val="yellow"/>
        </w:rPr>
        <w:t>O Estado de S. Paulo</w:t>
      </w:r>
      <w:r w:rsidRPr="001A66F4">
        <w:rPr>
          <w:highlight w:val="yellow"/>
        </w:rPr>
        <w:t>, São Paulo, ano 131, n. 42656, 1 ago. 2010. Economia &amp; Negócios, p. B1.</w:t>
      </w:r>
    </w:p>
    <w:p w14:paraId="1918E0F9" w14:textId="77777777" w:rsidR="001A66F4" w:rsidRDefault="001A66F4" w:rsidP="0048317F">
      <w:pPr>
        <w:tabs>
          <w:tab w:val="left" w:pos="709"/>
        </w:tabs>
        <w:spacing w:before="120" w:line="240" w:lineRule="auto"/>
        <w:ind w:left="709"/>
        <w:jc w:val="left"/>
      </w:pPr>
    </w:p>
    <w:p w14:paraId="6A7B5CE3" w14:textId="77777777" w:rsidR="00272A57" w:rsidRDefault="001A66F4" w:rsidP="00CC0D82">
      <w:pPr>
        <w:pStyle w:val="Ttulo3"/>
      </w:pPr>
      <w:bookmarkStart w:id="178" w:name="_Toc9287762"/>
      <w:bookmarkStart w:id="179" w:name="_Toc26665302"/>
      <w:r w:rsidRPr="00507172">
        <w:t xml:space="preserve">Parte de evento em monografia - </w:t>
      </w:r>
      <w:r>
        <w:t>Trabalho apresentado em evento (congressos, seminários, etc.)</w:t>
      </w:r>
      <w:bookmarkEnd w:id="178"/>
      <w:bookmarkEnd w:id="179"/>
    </w:p>
    <w:p w14:paraId="19A765A8" w14:textId="77777777" w:rsidR="001A66F4" w:rsidRDefault="001A66F4" w:rsidP="001A66F4">
      <w:r>
        <w:t xml:space="preserve">Seguindo o padrão apresentado em </w:t>
      </w:r>
      <w:r w:rsidRPr="001A66F4">
        <w:rPr>
          <w:highlight w:val="yellow"/>
        </w:rPr>
        <w:t>ABNT (2018),</w:t>
      </w:r>
      <w:r>
        <w:t xml:space="preserve"> tem-se:</w:t>
      </w:r>
    </w:p>
    <w:p w14:paraId="45F394CE" w14:textId="77777777" w:rsidR="001A66F4" w:rsidRDefault="001A66F4" w:rsidP="001A66F4">
      <w:pPr>
        <w:tabs>
          <w:tab w:val="left" w:pos="709"/>
        </w:tabs>
        <w:spacing w:before="120" w:line="240" w:lineRule="auto"/>
        <w:ind w:left="709"/>
      </w:pPr>
      <w:r w:rsidRPr="00507172">
        <w:t>SOBRENOME DO AUTOR do artigo, Prenome. Título: subtítulo (se houver) do</w:t>
      </w:r>
      <w:r>
        <w:t xml:space="preserve"> </w:t>
      </w:r>
      <w:r w:rsidRPr="00507172">
        <w:t xml:space="preserve">artigo. In: NOME DO EVENTO, numeração do evento (se houver), ano e local (cidade) de realização do evento. </w:t>
      </w:r>
      <w:r w:rsidRPr="00507172">
        <w:rPr>
          <w:b/>
        </w:rPr>
        <w:t xml:space="preserve">Título do documento (Anais, Resumos, </w:t>
      </w:r>
      <w:proofErr w:type="gramStart"/>
      <w:r w:rsidRPr="00507172">
        <w:rPr>
          <w:b/>
        </w:rPr>
        <w:t>Atas,...</w:t>
      </w:r>
      <w:proofErr w:type="gramEnd"/>
      <w:r w:rsidRPr="00507172">
        <w:rPr>
          <w:b/>
        </w:rPr>
        <w:t>)</w:t>
      </w:r>
      <w:r w:rsidRPr="00507172">
        <w:t>. Local: Editora, data (ano) de publicação. Páginas inicial e final da parte referenciada.</w:t>
      </w:r>
    </w:p>
    <w:p w14:paraId="2CA07436" w14:textId="77777777" w:rsidR="001A66F4" w:rsidRPr="00320733" w:rsidRDefault="001A66F4" w:rsidP="001A66F4">
      <w:pPr>
        <w:ind w:left="360"/>
        <w:rPr>
          <w:i/>
        </w:rPr>
      </w:pPr>
      <w:r w:rsidRPr="00320733">
        <w:rPr>
          <w:i/>
        </w:rPr>
        <w:lastRenderedPageBreak/>
        <w:t>Exemplos:</w:t>
      </w:r>
    </w:p>
    <w:p w14:paraId="2296F923" w14:textId="77777777" w:rsidR="001A66F4" w:rsidRDefault="001A66F4" w:rsidP="001A66F4">
      <w:pPr>
        <w:pStyle w:val="PargrafodaLista"/>
        <w:numPr>
          <w:ilvl w:val="0"/>
          <w:numId w:val="23"/>
        </w:numPr>
      </w:pPr>
      <w:r>
        <w:t>Trabalhos impressos:</w:t>
      </w:r>
    </w:p>
    <w:p w14:paraId="14E06C10" w14:textId="77777777" w:rsidR="001A66F4" w:rsidRDefault="001A66F4" w:rsidP="001A66F4">
      <w:pPr>
        <w:tabs>
          <w:tab w:val="left" w:pos="709"/>
        </w:tabs>
        <w:spacing w:before="120" w:line="240" w:lineRule="auto"/>
        <w:ind w:left="709"/>
        <w:jc w:val="left"/>
      </w:pPr>
      <w:r w:rsidRPr="00BC372C">
        <w:rPr>
          <w:lang w:val="en-US"/>
        </w:rPr>
        <w:t>MUMMAD</w:t>
      </w:r>
      <w:r>
        <w:rPr>
          <w:lang w:val="en-US"/>
        </w:rPr>
        <w:t>I, V. C.</w:t>
      </w:r>
      <w:r w:rsidRPr="00BC372C">
        <w:rPr>
          <w:lang w:val="en-US"/>
        </w:rPr>
        <w:t xml:space="preserve"> </w:t>
      </w:r>
      <w:r>
        <w:rPr>
          <w:lang w:val="en-US"/>
        </w:rPr>
        <w:t xml:space="preserve">Analysis of PV Buck converter supplied DC motors. </w:t>
      </w:r>
      <w:r w:rsidRPr="00507172">
        <w:rPr>
          <w:i/>
        </w:rPr>
        <w:t>In</w:t>
      </w:r>
      <w:r w:rsidRPr="00BC372C">
        <w:t>:</w:t>
      </w:r>
      <w:r>
        <w:t xml:space="preserve"> </w:t>
      </w:r>
      <w:r w:rsidRPr="00BC372C">
        <w:t>CONGRESSO BRASILEIRO DE ELETRÔNICA DE POTÊNCIA, 5</w:t>
      </w:r>
      <w:r>
        <w:t>.</w:t>
      </w:r>
      <w:r w:rsidRPr="00BC372C">
        <w:t>, 1999,</w:t>
      </w:r>
      <w:r>
        <w:t xml:space="preserve"> </w:t>
      </w:r>
      <w:r w:rsidRPr="00BC372C">
        <w:t>Foz do Iguaç</w:t>
      </w:r>
      <w:r>
        <w:t xml:space="preserve">ú. </w:t>
      </w:r>
      <w:r>
        <w:rPr>
          <w:b/>
        </w:rPr>
        <w:t>Anais [...]</w:t>
      </w:r>
      <w:r w:rsidRPr="00BC372C">
        <w:t>.</w:t>
      </w:r>
      <w:r>
        <w:t xml:space="preserve"> Foz do Iguaçú: Imprensa Universitária da UFPR, 1999. v. 1, p. 356-360.</w:t>
      </w:r>
    </w:p>
    <w:p w14:paraId="009E6C12" w14:textId="77777777" w:rsidR="001A66F4" w:rsidRPr="00BC372C" w:rsidRDefault="001A66F4" w:rsidP="001A66F4">
      <w:pPr>
        <w:tabs>
          <w:tab w:val="left" w:pos="709"/>
        </w:tabs>
        <w:spacing w:before="120" w:line="240" w:lineRule="auto"/>
        <w:ind w:left="709"/>
      </w:pPr>
    </w:p>
    <w:p w14:paraId="58A4A23D" w14:textId="77777777" w:rsidR="001A66F4" w:rsidRDefault="001A66F4" w:rsidP="001A66F4">
      <w:pPr>
        <w:pStyle w:val="PargrafodaLista"/>
        <w:numPr>
          <w:ilvl w:val="0"/>
          <w:numId w:val="23"/>
        </w:numPr>
      </w:pPr>
      <w:r>
        <w:t>Trabalhos</w:t>
      </w:r>
      <w:r w:rsidRPr="00320733">
        <w:t xml:space="preserve"> </w:t>
      </w:r>
      <w:r>
        <w:t>em meios eletrônicos:</w:t>
      </w:r>
    </w:p>
    <w:p w14:paraId="3EF0E4BD" w14:textId="77777777" w:rsidR="001A66F4" w:rsidRDefault="001A66F4" w:rsidP="001A66F4">
      <w:pPr>
        <w:tabs>
          <w:tab w:val="left" w:pos="709"/>
        </w:tabs>
        <w:spacing w:before="120" w:line="240" w:lineRule="auto"/>
        <w:ind w:left="709"/>
        <w:jc w:val="left"/>
      </w:pPr>
      <w:r>
        <w:t xml:space="preserve">ANDRADE JÚNIOR, M. N.; COSSI, A. M. </w:t>
      </w:r>
      <w:r w:rsidRPr="00526427">
        <w:t>Planejamento Integrado de Redes de Distribuição de Energia Elétrica</w:t>
      </w:r>
      <w:r>
        <w:t xml:space="preserve">. </w:t>
      </w:r>
      <w:r w:rsidRPr="00507172">
        <w:rPr>
          <w:i/>
        </w:rPr>
        <w:t>In</w:t>
      </w:r>
      <w:r>
        <w:t xml:space="preserve">: SIMPÓSIO BRASILEIRO DE SISTEMAS ELÉTRICOS, 4., 2012, Goiânia. </w:t>
      </w:r>
      <w:r>
        <w:rPr>
          <w:b/>
        </w:rPr>
        <w:t>Anais [...]</w:t>
      </w:r>
      <w:r>
        <w:t>. Goiânia: 2012. 1 CD-ROM.</w:t>
      </w:r>
    </w:p>
    <w:p w14:paraId="3A83FF27" w14:textId="77777777" w:rsidR="001A66F4" w:rsidRDefault="001A66F4" w:rsidP="001A66F4"/>
    <w:p w14:paraId="74E0427F" w14:textId="77777777" w:rsidR="001A66F4" w:rsidRDefault="001A66F4" w:rsidP="00CC0D82">
      <w:pPr>
        <w:pStyle w:val="Ttulo3"/>
      </w:pPr>
      <w:bookmarkStart w:id="180" w:name="_Toc9287763"/>
      <w:bookmarkStart w:id="181" w:name="_Toc26665303"/>
      <w:r>
        <w:t xml:space="preserve">Documentos e publicações </w:t>
      </w:r>
      <w:r w:rsidRPr="00005254">
        <w:rPr>
          <w:i/>
        </w:rPr>
        <w:t>online</w:t>
      </w:r>
      <w:bookmarkEnd w:id="180"/>
      <w:bookmarkEnd w:id="181"/>
    </w:p>
    <w:p w14:paraId="5A63FF57" w14:textId="77777777" w:rsidR="001A66F4" w:rsidRDefault="001A66F4" w:rsidP="001A66F4">
      <w:bookmarkStart w:id="182" w:name="_Toc523964459"/>
      <w:r>
        <w:t>Além dos elementos essenciais apresentados anteriormente para cada caso, é indispensável a apresentação do endereço eletrônico do documento acessado seguido da data de acesso:</w:t>
      </w:r>
    </w:p>
    <w:p w14:paraId="49479A86" w14:textId="77777777" w:rsidR="001A66F4" w:rsidRDefault="001A66F4" w:rsidP="001A66F4">
      <w:pPr>
        <w:pStyle w:val="PargrafodaLista"/>
        <w:numPr>
          <w:ilvl w:val="0"/>
          <w:numId w:val="24"/>
        </w:numPr>
      </w:pPr>
      <w:r>
        <w:t>O endereço eletrônico deve aparecer precedido da expressão “Disponível em:”;</w:t>
      </w:r>
    </w:p>
    <w:p w14:paraId="5AFFF26D" w14:textId="77777777" w:rsidR="001A66F4" w:rsidRPr="007E6718" w:rsidRDefault="001A66F4" w:rsidP="001A66F4">
      <w:pPr>
        <w:pStyle w:val="PargrafodaLista"/>
        <w:numPr>
          <w:ilvl w:val="0"/>
          <w:numId w:val="24"/>
        </w:numPr>
      </w:pPr>
      <w:r>
        <w:t>A data de acesso ao documento deve ser precedida da expressão “Acesso em:” (ABNT, 2018; UFES, 2015b).</w:t>
      </w:r>
    </w:p>
    <w:p w14:paraId="28042115" w14:textId="77777777" w:rsidR="001A66F4" w:rsidRDefault="001A66F4" w:rsidP="001A66F4">
      <w:pPr>
        <w:spacing w:line="240" w:lineRule="auto"/>
        <w:jc w:val="left"/>
        <w:rPr>
          <w:i/>
        </w:rPr>
      </w:pPr>
    </w:p>
    <w:p w14:paraId="4175E22B" w14:textId="77777777" w:rsidR="001A66F4" w:rsidRDefault="001A66F4" w:rsidP="001A66F4">
      <w:pPr>
        <w:rPr>
          <w:i/>
        </w:rPr>
      </w:pPr>
      <w:r w:rsidRPr="00956A0F">
        <w:rPr>
          <w:i/>
        </w:rPr>
        <w:t>Exemplos:</w:t>
      </w:r>
    </w:p>
    <w:p w14:paraId="627266A8" w14:textId="77777777" w:rsidR="001A66F4" w:rsidRDefault="001A66F4" w:rsidP="001A66F4">
      <w:pPr>
        <w:pStyle w:val="PargrafodaLista"/>
        <w:numPr>
          <w:ilvl w:val="0"/>
          <w:numId w:val="26"/>
        </w:numPr>
        <w:spacing w:line="240" w:lineRule="auto"/>
      </w:pPr>
      <w:r>
        <w:t>Trabalhos acadêmicos:</w:t>
      </w:r>
    </w:p>
    <w:p w14:paraId="59D92F78" w14:textId="77777777" w:rsidR="001A66F4" w:rsidRDefault="001A66F4" w:rsidP="001A66F4">
      <w:pPr>
        <w:spacing w:line="240" w:lineRule="auto"/>
        <w:jc w:val="left"/>
      </w:pPr>
    </w:p>
    <w:p w14:paraId="7BFEF2C5" w14:textId="77777777" w:rsidR="001A66F4" w:rsidRDefault="001A66F4" w:rsidP="001A66F4">
      <w:pPr>
        <w:spacing w:line="240" w:lineRule="auto"/>
        <w:ind w:left="709"/>
        <w:jc w:val="left"/>
      </w:pPr>
      <w:r w:rsidRPr="00507172">
        <w:t xml:space="preserve">FILHO, A. S. </w:t>
      </w:r>
      <w:r w:rsidRPr="00507172">
        <w:rPr>
          <w:b/>
          <w:bCs/>
        </w:rPr>
        <w:t xml:space="preserve">Análise regulatória das condições de interconexão da geração distribuída: </w:t>
      </w:r>
      <w:r w:rsidRPr="00507172">
        <w:t>requisitos para os procedimentos de distribuição. 2005. Dissertação (Mestrado em Ciências em Engenharia da Energia) – Programa de Pós-Graduação em Engenharia da Energia, Universidade Federal de Itajubá, Itajubá,</w:t>
      </w:r>
      <w:r>
        <w:t xml:space="preserve"> </w:t>
      </w:r>
      <w:r w:rsidRPr="00507172">
        <w:t>2005. Disponível em: http://adm-net-a.unifei.edu.br/phl/pdf/0029398.pdf. Acesso em: 24 jun. 2012</w:t>
      </w:r>
      <w:r>
        <w:t xml:space="preserve">. </w:t>
      </w:r>
    </w:p>
    <w:p w14:paraId="7EB46A25" w14:textId="77777777" w:rsidR="001A66F4" w:rsidRDefault="001A66F4" w:rsidP="001A66F4">
      <w:pPr>
        <w:pStyle w:val="Default"/>
        <w:rPr>
          <w:sz w:val="20"/>
          <w:szCs w:val="20"/>
        </w:rPr>
      </w:pPr>
    </w:p>
    <w:p w14:paraId="6A5913EF" w14:textId="77777777" w:rsidR="001A66F4" w:rsidRDefault="001A66F4" w:rsidP="001A66F4">
      <w:pPr>
        <w:pStyle w:val="PargrafodaLista"/>
        <w:numPr>
          <w:ilvl w:val="0"/>
          <w:numId w:val="26"/>
        </w:numPr>
        <w:spacing w:line="240" w:lineRule="auto"/>
      </w:pPr>
      <w:r>
        <w:t>Outros documentos e páginas:</w:t>
      </w:r>
    </w:p>
    <w:p w14:paraId="765EB9D2" w14:textId="77777777" w:rsidR="001A66F4" w:rsidRDefault="001A66F4" w:rsidP="001A66F4">
      <w:pPr>
        <w:spacing w:line="240" w:lineRule="auto"/>
        <w:ind w:left="360"/>
        <w:jc w:val="left"/>
      </w:pPr>
    </w:p>
    <w:p w14:paraId="2B0BB31D" w14:textId="77777777" w:rsidR="001A66F4" w:rsidRPr="00D828C4" w:rsidRDefault="001A66F4" w:rsidP="001A66F4">
      <w:pPr>
        <w:spacing w:line="240" w:lineRule="auto"/>
        <w:ind w:left="709"/>
        <w:jc w:val="left"/>
      </w:pPr>
      <w:r w:rsidRPr="00D828C4">
        <w:t>ORGANIZAÇÃO DAS NAÇÕES UNIDAS PARA A EDUCAÇÃO, A CIÊNCIA E CULTURA.</w:t>
      </w:r>
      <w:r>
        <w:t xml:space="preserve"> </w:t>
      </w:r>
      <w:r w:rsidRPr="00D828C4">
        <w:t>2012 Ano internacional da energia sustentável para todos. Disponível em:</w:t>
      </w:r>
    </w:p>
    <w:p w14:paraId="7AE322E4" w14:textId="77777777" w:rsidR="001A66F4" w:rsidRDefault="001A66F4" w:rsidP="001A66F4">
      <w:pPr>
        <w:spacing w:line="240" w:lineRule="auto"/>
        <w:ind w:left="709"/>
        <w:jc w:val="left"/>
      </w:pPr>
      <w:r w:rsidRPr="00D828C4">
        <w:t>http://www.peaunesco-</w:t>
      </w:r>
      <w:r>
        <w:t>s</w:t>
      </w:r>
      <w:r w:rsidRPr="00D828C4">
        <w:t>p.com.br/ano_inter/ano_energia/ano_internacional_</w:t>
      </w:r>
      <w:r>
        <w:t xml:space="preserve"> </w:t>
      </w:r>
      <w:r w:rsidRPr="00D828C4">
        <w:t>da_energia</w:t>
      </w:r>
      <w:r>
        <w:t xml:space="preserve"> </w:t>
      </w:r>
      <w:r w:rsidRPr="00D828C4">
        <w:t>_sustentavel_para_todos_rio_mais_20.pdf. Acesso em: 25 jun. 2012</w:t>
      </w:r>
      <w:r>
        <w:t xml:space="preserve">. </w:t>
      </w:r>
    </w:p>
    <w:p w14:paraId="76BE9057" w14:textId="77777777" w:rsidR="001A66F4" w:rsidRDefault="001A66F4" w:rsidP="001A66F4">
      <w:pPr>
        <w:spacing w:line="240" w:lineRule="auto"/>
        <w:ind w:left="709"/>
        <w:jc w:val="left"/>
      </w:pPr>
    </w:p>
    <w:p w14:paraId="07B46234" w14:textId="77777777" w:rsidR="001A66F4" w:rsidRDefault="001A66F4" w:rsidP="001A66F4">
      <w:pPr>
        <w:spacing w:line="240" w:lineRule="auto"/>
        <w:ind w:left="709"/>
        <w:jc w:val="left"/>
      </w:pPr>
      <w:r>
        <w:t xml:space="preserve">EMPRESA DE PESQUISA ENERGÉTICA. </w:t>
      </w:r>
      <w:r>
        <w:rPr>
          <w:b/>
          <w:bCs/>
        </w:rPr>
        <w:t>Plano nacional de energia 2030.</w:t>
      </w:r>
      <w:r>
        <w:t xml:space="preserve"> </w:t>
      </w:r>
      <w:r w:rsidRPr="00D828C4">
        <w:t>Disponível em: http:// www.epe.gov.br/PNE/20080111_1.pdf</w:t>
      </w:r>
      <w:r>
        <w:t xml:space="preserve">. Acesso em: 25 jun. 2012. </w:t>
      </w:r>
    </w:p>
    <w:p w14:paraId="2E281D77" w14:textId="77777777" w:rsidR="001A66F4" w:rsidRDefault="001A66F4" w:rsidP="00320733">
      <w:pPr>
        <w:tabs>
          <w:tab w:val="left" w:pos="709"/>
        </w:tabs>
        <w:spacing w:before="120" w:line="240" w:lineRule="auto"/>
        <w:ind w:left="709"/>
      </w:pPr>
    </w:p>
    <w:p w14:paraId="53FF1706" w14:textId="77777777" w:rsidR="002F3F3F" w:rsidRDefault="002F3F3F" w:rsidP="002F3F3F">
      <w:pPr>
        <w:ind w:left="706"/>
        <w:jc w:val="left"/>
      </w:pPr>
    </w:p>
    <w:p w14:paraId="7C23353E" w14:textId="77777777" w:rsidR="00E97582" w:rsidRDefault="00E97582" w:rsidP="00E97582">
      <w:pPr>
        <w:pStyle w:val="Ttulo2"/>
      </w:pPr>
      <w:bookmarkStart w:id="183" w:name="_Toc335309225"/>
      <w:bookmarkStart w:id="184" w:name="_Toc26665304"/>
      <w:r>
        <w:lastRenderedPageBreak/>
        <w:t>Conclusões</w:t>
      </w:r>
      <w:bookmarkEnd w:id="183"/>
      <w:bookmarkEnd w:id="184"/>
    </w:p>
    <w:p w14:paraId="6DBE7339" w14:textId="77777777" w:rsidR="00956A0F" w:rsidRDefault="00E97582" w:rsidP="00005254">
      <w:pPr>
        <w:pStyle w:val="Corpodetexto"/>
      </w:pPr>
      <w:r>
        <w:t>Neste capítulo fo</w:t>
      </w:r>
      <w:r w:rsidR="00956A0F">
        <w:t xml:space="preserve">ram mostradas algumas regras de apresentação para citação das obras consultadas na elaboração de um trabalho. Outros casos e exemplos podem ser consultados na </w:t>
      </w:r>
      <w:r w:rsidR="001A66F4">
        <w:t xml:space="preserve">ABNT </w:t>
      </w:r>
      <w:r w:rsidR="00956A0F">
        <w:t xml:space="preserve">NBR 10520:2002. Também foram mostradas algumas regras de apresentação da Lista de Referências Bibliográficas do trabalho, neste caso deve-se consultar a </w:t>
      </w:r>
      <w:r w:rsidR="001A66F4" w:rsidRPr="001A66F4">
        <w:rPr>
          <w:highlight w:val="yellow"/>
        </w:rPr>
        <w:t xml:space="preserve">ABNT </w:t>
      </w:r>
      <w:r w:rsidR="00956A0F" w:rsidRPr="001A66F4">
        <w:rPr>
          <w:highlight w:val="yellow"/>
        </w:rPr>
        <w:t>NBR 6023:20</w:t>
      </w:r>
      <w:r w:rsidR="001A66F4" w:rsidRPr="001A66F4">
        <w:rPr>
          <w:highlight w:val="yellow"/>
        </w:rPr>
        <w:t>18</w:t>
      </w:r>
      <w:r w:rsidR="00956A0F">
        <w:t xml:space="preserve"> para outras informações.</w:t>
      </w:r>
      <w:r w:rsidR="00956A0F">
        <w:br w:type="page"/>
      </w:r>
    </w:p>
    <w:p w14:paraId="3E573A88" w14:textId="77777777" w:rsidR="00713B9E" w:rsidRDefault="001348B6" w:rsidP="0076010F">
      <w:pPr>
        <w:pStyle w:val="Ttulo1"/>
      </w:pPr>
      <w:bookmarkStart w:id="185" w:name="_Toc335309226"/>
      <w:bookmarkStart w:id="186" w:name="_Toc523891319"/>
      <w:bookmarkStart w:id="187" w:name="_Toc523964461"/>
      <w:bookmarkEnd w:id="182"/>
      <w:r>
        <w:lastRenderedPageBreak/>
        <w:t xml:space="preserve"> </w:t>
      </w:r>
      <w:bookmarkStart w:id="188" w:name="_Toc26665305"/>
      <w:r>
        <w:t>VERSão final do trabalho</w:t>
      </w:r>
      <w:bookmarkEnd w:id="185"/>
      <w:bookmarkEnd w:id="188"/>
    </w:p>
    <w:p w14:paraId="336D51BE" w14:textId="77777777" w:rsidR="000047E8" w:rsidRDefault="000047E8">
      <w:r>
        <w:t xml:space="preserve">De acordo com a </w:t>
      </w:r>
      <w:r w:rsidRPr="002F3F3F">
        <w:rPr>
          <w:highlight w:val="yellow"/>
        </w:rPr>
        <w:t>Resolução</w:t>
      </w:r>
      <w:r w:rsidR="0027569B" w:rsidRPr="002F3F3F">
        <w:rPr>
          <w:highlight w:val="yellow"/>
        </w:rPr>
        <w:t xml:space="preserve"> n</w:t>
      </w:r>
      <w:r w:rsidR="0027569B" w:rsidRPr="002F3F3F">
        <w:rPr>
          <w:highlight w:val="yellow"/>
          <w:vertAlign w:val="superscript"/>
        </w:rPr>
        <w:t>o</w:t>
      </w:r>
      <w:r>
        <w:t xml:space="preserve"> 01/9</w:t>
      </w:r>
      <w:r w:rsidR="00AA078B">
        <w:t>7</w:t>
      </w:r>
      <w:r>
        <w:t xml:space="preserve"> do Departamento de Engenharia Elétrica</w:t>
      </w:r>
      <w:r w:rsidR="00FC7BD5">
        <w:t xml:space="preserve"> da UFES</w:t>
      </w:r>
      <w:r>
        <w:t>, a qual defi</w:t>
      </w:r>
      <w:r w:rsidR="00005254">
        <w:t xml:space="preserve">ne as normas para a disciplina </w:t>
      </w:r>
      <w:r>
        <w:t>Projeto de Graduação</w:t>
      </w:r>
      <w:r w:rsidR="00FC7BD5">
        <w:t xml:space="preserve"> do Curso de Engenharia Elétrica</w:t>
      </w:r>
      <w:r>
        <w:t xml:space="preserve">, </w:t>
      </w:r>
      <w:r w:rsidR="00FC7BD5">
        <w:t xml:space="preserve">é </w:t>
      </w:r>
      <w:r>
        <w:t>atribuiç</w:t>
      </w:r>
      <w:r w:rsidR="00FC7BD5">
        <w:t>ão</w:t>
      </w:r>
      <w:r>
        <w:t xml:space="preserve"> do aluno:</w:t>
      </w:r>
    </w:p>
    <w:p w14:paraId="03E5B3CE" w14:textId="77777777" w:rsidR="00AA078B" w:rsidRDefault="000047E8" w:rsidP="00D666BB">
      <w:pPr>
        <w:pStyle w:val="Citao"/>
      </w:pPr>
      <w:r w:rsidRPr="006F0BAB">
        <w:t xml:space="preserve">Entregar à Coordenação de Projeto de Graduação uma cópia eletrônica da versão final do projeto em formato PostScript ou PDF, com todas as modificações exigidas pela Banca Examinadora </w:t>
      </w:r>
      <w:r>
        <w:t>[...]</w:t>
      </w:r>
      <w:r w:rsidR="00AA078B">
        <w:t xml:space="preserve"> </w:t>
      </w:r>
      <w:r w:rsidR="00AA078B" w:rsidRPr="00257934">
        <w:t xml:space="preserve">juntamente com </w:t>
      </w:r>
      <w:r w:rsidR="00FC7BD5">
        <w:t xml:space="preserve">[...] </w:t>
      </w:r>
      <w:r w:rsidR="00AA078B" w:rsidRPr="00257934">
        <w:t>a declaração contida no Anexo III des</w:t>
      </w:r>
      <w:r w:rsidR="00AA078B">
        <w:t>s</w:t>
      </w:r>
      <w:r w:rsidR="00AA078B" w:rsidRPr="00257934">
        <w:t>a resolução, devidamente assinada pelo orientador do projeto.</w:t>
      </w:r>
      <w:r w:rsidR="00AA078B">
        <w:t xml:space="preserve"> (DEL, 1997).</w:t>
      </w:r>
    </w:p>
    <w:p w14:paraId="1E2F87C8" w14:textId="77777777" w:rsidR="00FC7BD5" w:rsidRDefault="00FC7BD5"/>
    <w:p w14:paraId="2078C200" w14:textId="77777777" w:rsidR="00913AC4" w:rsidRDefault="00913AC4">
      <w:r>
        <w:t xml:space="preserve">Portanto, após a realização das modificações sugeridas ou exigidas pela Banca Examinadora, o aluno deverá entregar a versão final do trabalho à Coordenação de Projeto de Graduação apenas em formato eletrônico, gravada em CD-ROM. Não há necessidade de entregar à Coordenação nenhuma cópia impressa da versão final do trabalho. </w:t>
      </w:r>
    </w:p>
    <w:p w14:paraId="53B73245" w14:textId="77777777" w:rsidR="00913AC4" w:rsidRDefault="00913AC4"/>
    <w:p w14:paraId="36106AB7" w14:textId="77777777" w:rsidR="00913AC4" w:rsidRDefault="00913AC4" w:rsidP="006C627A">
      <w:r>
        <w:t>Além disso, também deve ser entregue à Coordenação</w:t>
      </w:r>
      <w:r w:rsidR="002F3F3F">
        <w:t xml:space="preserve">, </w:t>
      </w:r>
      <w:r w:rsidR="002F3F3F" w:rsidRPr="002F3F3F">
        <w:rPr>
          <w:highlight w:val="yellow"/>
        </w:rPr>
        <w:t>além da Ata de Defesa</w:t>
      </w:r>
      <w:r w:rsidR="002F3F3F">
        <w:t>,</w:t>
      </w:r>
      <w:r>
        <w:t xml:space="preserve"> a Declaração de conteúdo do CD assinada pelo professor orientador, atestando que todas as modificações exigidas pela Banca Examinadora foram efetivamente realizadas. Essa declaração pode ser obtida no </w:t>
      </w:r>
      <w:r w:rsidRPr="00913AC4">
        <w:rPr>
          <w:i/>
        </w:rPr>
        <w:t>Moodle</w:t>
      </w:r>
      <w:r>
        <w:t xml:space="preserve"> do Curso de Engenharia Elétrica da UFES</w:t>
      </w:r>
      <w:r w:rsidR="006C627A">
        <w:t>.</w:t>
      </w:r>
    </w:p>
    <w:p w14:paraId="2EDACCAB" w14:textId="77777777" w:rsidR="00913AC4" w:rsidRDefault="00913AC4"/>
    <w:p w14:paraId="1AEA7BF6" w14:textId="77777777" w:rsidR="007A2801" w:rsidRDefault="007A2801" w:rsidP="007A2801">
      <w:r>
        <w:t xml:space="preserve">Segundo a </w:t>
      </w:r>
      <w:r w:rsidR="002F3F3F" w:rsidRPr="002F3F3F">
        <w:rPr>
          <w:highlight w:val="yellow"/>
        </w:rPr>
        <w:t>Resolução n</w:t>
      </w:r>
      <w:r w:rsidR="002F3F3F" w:rsidRPr="002F3F3F">
        <w:rPr>
          <w:highlight w:val="yellow"/>
          <w:vertAlign w:val="superscript"/>
        </w:rPr>
        <w:t>o</w:t>
      </w:r>
      <w:r w:rsidR="002F3F3F">
        <w:t xml:space="preserve"> </w:t>
      </w:r>
      <w:r>
        <w:t xml:space="preserve">01/97, </w:t>
      </w:r>
      <w:r w:rsidR="00913AC4">
        <w:t>“</w:t>
      </w:r>
      <w:r>
        <w:t>o</w:t>
      </w:r>
      <w:r w:rsidR="00913AC4">
        <w:t xml:space="preserve"> aluno só constará como aprovado na pauta de notas finais mediante a entrega à Coordenação de Projeto de Graduação da versão final do trabalho (em formato eletrônico) e da declaração </w:t>
      </w:r>
      <w:r>
        <w:t xml:space="preserve">[...]” (DEL, 1997). Ou seja, </w:t>
      </w:r>
      <w:r w:rsidRPr="007A2801">
        <w:rPr>
          <w:b/>
        </w:rPr>
        <w:t>a nota final do aluno só será registrada após o cumprimento dessa exigência</w:t>
      </w:r>
      <w:r>
        <w:t>.</w:t>
      </w:r>
    </w:p>
    <w:p w14:paraId="30A25CEB" w14:textId="77777777" w:rsidR="00713B9E" w:rsidRDefault="00713B9E" w:rsidP="0076010F">
      <w:pPr>
        <w:pStyle w:val="Ttulo1"/>
      </w:pPr>
      <w:r>
        <w:br w:type="page"/>
      </w:r>
      <w:bookmarkStart w:id="189" w:name="_Toc335309230"/>
      <w:bookmarkStart w:id="190" w:name="_Toc26665306"/>
      <w:r>
        <w:lastRenderedPageBreak/>
        <w:t>conclusões</w:t>
      </w:r>
      <w:bookmarkEnd w:id="189"/>
      <w:bookmarkEnd w:id="190"/>
    </w:p>
    <w:p w14:paraId="5FD360F6" w14:textId="77777777" w:rsidR="00D97EAF" w:rsidRDefault="00D97EAF">
      <w:r>
        <w:t>Neste documento foi apresentado um modelo que servirá de guia na confecção da versão final escrita dos projetos de graduação do Curso de Engenharia Elétrica da Universidade Federal do Espírito Santo.</w:t>
      </w:r>
    </w:p>
    <w:p w14:paraId="4B3BA30B" w14:textId="77777777" w:rsidR="00D97EAF" w:rsidRDefault="00D97EAF"/>
    <w:p w14:paraId="49EAC97E" w14:textId="77777777" w:rsidR="00D97EAF" w:rsidRDefault="00D97EAF">
      <w:r>
        <w:t>Nele, foram abordados temas referentes ao formato e à apresentação do trabalho, tipo e forma d</w:t>
      </w:r>
      <w:r w:rsidR="00335327">
        <w:t>a</w:t>
      </w:r>
      <w:r>
        <w:t xml:space="preserve"> lingua</w:t>
      </w:r>
      <w:r w:rsidR="00335327">
        <w:t>g</w:t>
      </w:r>
      <w:r>
        <w:t xml:space="preserve">em </w:t>
      </w:r>
      <w:r w:rsidR="00335327">
        <w:t xml:space="preserve">a ser </w:t>
      </w:r>
      <w:r>
        <w:t>utilizad</w:t>
      </w:r>
      <w:r w:rsidR="00335327">
        <w:t xml:space="preserve">a, bem como aos elementos pré e pós-textuais obrigatórios e opcionais. </w:t>
      </w:r>
      <w:r>
        <w:t xml:space="preserve">Ao longo do trabalho, </w:t>
      </w:r>
      <w:r w:rsidR="00335327">
        <w:t xml:space="preserve">também </w:t>
      </w:r>
      <w:r>
        <w:t>foram mostradas as regras de apresentação de vários elementos, tais como: figuras, tabelas, gráficos e equações</w:t>
      </w:r>
      <w:r w:rsidR="00335327">
        <w:t xml:space="preserve">; </w:t>
      </w:r>
      <w:r>
        <w:t>baseando-se nas normas vigentes para apresentação de trabalhos acadêmicos da Associação Brasileira de Normas Técnicas (ABNT, 2011)</w:t>
      </w:r>
      <w:r w:rsidR="00335327">
        <w:t>.</w:t>
      </w:r>
    </w:p>
    <w:p w14:paraId="4F40C136" w14:textId="77777777" w:rsidR="000047E8" w:rsidRDefault="000047E8"/>
    <w:p w14:paraId="024117AD" w14:textId="77777777" w:rsidR="00335327" w:rsidRDefault="00335327">
      <w:r>
        <w:t xml:space="preserve">Ao final, foram discutidas as formas de apresentação das citações de obras consultadas e da </w:t>
      </w:r>
      <w:r w:rsidR="00005254">
        <w:t>l</w:t>
      </w:r>
      <w:r>
        <w:t>ista de referências bibliográficas do trabalho. Também foi descrito o procedimento para entrega da versão final do trabalho à Coordenação de Projeto de Graduação do Curso de Engenharia Elétrica da UFES.</w:t>
      </w:r>
    </w:p>
    <w:p w14:paraId="16360046" w14:textId="77777777" w:rsidR="00404420" w:rsidRDefault="00404420">
      <w:pPr>
        <w:spacing w:line="240" w:lineRule="auto"/>
        <w:jc w:val="left"/>
        <w:rPr>
          <w:b/>
          <w:caps/>
        </w:rPr>
      </w:pPr>
      <w:r>
        <w:br w:type="page"/>
      </w:r>
    </w:p>
    <w:p w14:paraId="30B5284B" w14:textId="77777777" w:rsidR="00713B9E" w:rsidRPr="00C70B74" w:rsidRDefault="00713B9E" w:rsidP="006C627A">
      <w:pPr>
        <w:pStyle w:val="Ttulo1"/>
        <w:numPr>
          <w:ilvl w:val="0"/>
          <w:numId w:val="0"/>
        </w:numPr>
        <w:jc w:val="center"/>
      </w:pPr>
      <w:bookmarkStart w:id="191" w:name="_Toc335309231"/>
      <w:bookmarkStart w:id="192" w:name="_Toc26665307"/>
      <w:bookmarkEnd w:id="186"/>
      <w:bookmarkEnd w:id="187"/>
      <w:r w:rsidRPr="006C627A">
        <w:rPr>
          <w:highlight w:val="yellow"/>
        </w:rPr>
        <w:lastRenderedPageBreak/>
        <w:t>referências bibliográficas</w:t>
      </w:r>
      <w:bookmarkEnd w:id="191"/>
      <w:bookmarkEnd w:id="192"/>
    </w:p>
    <w:p w14:paraId="30D78BD4" w14:textId="77777777" w:rsidR="005B72CE" w:rsidRDefault="005B72CE" w:rsidP="005B72CE">
      <w:pPr>
        <w:pStyle w:val="Corpodetexto"/>
        <w:spacing w:line="240" w:lineRule="auto"/>
        <w:jc w:val="left"/>
      </w:pPr>
      <w:r w:rsidRPr="00657ED8">
        <w:t xml:space="preserve">ASSOCIAÇÃO BRASILEIRA DE NORMAS TÉCNICAS. </w:t>
      </w:r>
      <w:r w:rsidRPr="00657ED8">
        <w:rPr>
          <w:b/>
        </w:rPr>
        <w:t>NBR 6023</w:t>
      </w:r>
      <w:r w:rsidRPr="00657ED8">
        <w:t xml:space="preserve">: Informação e documentação – referências – elaboração. Rio de Janeiro, </w:t>
      </w:r>
      <w:r w:rsidRPr="005B72CE">
        <w:rPr>
          <w:highlight w:val="yellow"/>
        </w:rPr>
        <w:t>2018.</w:t>
      </w:r>
    </w:p>
    <w:p w14:paraId="581C21E6" w14:textId="77777777" w:rsidR="005B72CE" w:rsidRDefault="005B72CE" w:rsidP="005B72CE">
      <w:pPr>
        <w:pStyle w:val="Corpodetexto"/>
        <w:spacing w:line="240" w:lineRule="auto"/>
        <w:jc w:val="left"/>
      </w:pPr>
    </w:p>
    <w:p w14:paraId="4A4D653F" w14:textId="77777777" w:rsidR="005B72CE" w:rsidRPr="00095B6B" w:rsidRDefault="005B72CE" w:rsidP="005B72CE">
      <w:pPr>
        <w:pStyle w:val="Corpodetexto"/>
        <w:spacing w:line="240" w:lineRule="auto"/>
        <w:jc w:val="left"/>
        <w:rPr>
          <w:szCs w:val="24"/>
        </w:rPr>
      </w:pPr>
      <w:r w:rsidRPr="00C10679">
        <w:rPr>
          <w:szCs w:val="24"/>
        </w:rPr>
        <w:t xml:space="preserve">_______. </w:t>
      </w:r>
      <w:r w:rsidRPr="00C10679">
        <w:rPr>
          <w:b/>
          <w:szCs w:val="24"/>
        </w:rPr>
        <w:t>NBR</w:t>
      </w:r>
      <w:r>
        <w:rPr>
          <w:b/>
          <w:szCs w:val="24"/>
        </w:rPr>
        <w:t xml:space="preserve"> 6024</w:t>
      </w:r>
      <w:r>
        <w:rPr>
          <w:szCs w:val="24"/>
        </w:rPr>
        <w:t xml:space="preserve">: Informação e documentação – numeração progressiva das seções de um documento escrito – apresentação. </w:t>
      </w:r>
      <w:r w:rsidRPr="005B72CE">
        <w:rPr>
          <w:szCs w:val="24"/>
          <w:highlight w:val="yellow"/>
        </w:rPr>
        <w:t>Rio de Janeiro: ABNT, 2012.</w:t>
      </w:r>
    </w:p>
    <w:p w14:paraId="163202EC" w14:textId="77777777" w:rsidR="005B72CE" w:rsidRPr="00657ED8" w:rsidRDefault="005B72CE" w:rsidP="005B72CE">
      <w:pPr>
        <w:pStyle w:val="Corpodetexto"/>
        <w:spacing w:line="240" w:lineRule="auto"/>
        <w:jc w:val="left"/>
      </w:pPr>
    </w:p>
    <w:p w14:paraId="17A6D3D4" w14:textId="77777777" w:rsidR="005B72CE" w:rsidRPr="00657ED8" w:rsidRDefault="005B72CE" w:rsidP="005B72CE">
      <w:pPr>
        <w:pStyle w:val="Corpodetexto"/>
        <w:spacing w:line="240" w:lineRule="auto"/>
        <w:jc w:val="left"/>
        <w:rPr>
          <w:szCs w:val="24"/>
        </w:rPr>
      </w:pPr>
      <w:r w:rsidRPr="00657ED8">
        <w:rPr>
          <w:szCs w:val="24"/>
        </w:rPr>
        <w:t xml:space="preserve">_______. </w:t>
      </w:r>
      <w:r w:rsidRPr="00657ED8">
        <w:rPr>
          <w:b/>
          <w:szCs w:val="24"/>
        </w:rPr>
        <w:t>NBR 6027</w:t>
      </w:r>
      <w:r w:rsidRPr="00657ED8">
        <w:rPr>
          <w:szCs w:val="24"/>
        </w:rPr>
        <w:t xml:space="preserve">: Informação e documentação – sumário – apresentação. </w:t>
      </w:r>
      <w:r w:rsidRPr="005B72CE">
        <w:rPr>
          <w:szCs w:val="24"/>
          <w:highlight w:val="yellow"/>
        </w:rPr>
        <w:t>Rio de Janeiro: ABNT, 2012.</w:t>
      </w:r>
    </w:p>
    <w:p w14:paraId="7619396A" w14:textId="77777777" w:rsidR="005B72CE" w:rsidRPr="00657ED8" w:rsidRDefault="005B72CE" w:rsidP="005B72CE">
      <w:pPr>
        <w:pStyle w:val="Corpodetexto"/>
        <w:spacing w:line="240" w:lineRule="auto"/>
        <w:jc w:val="left"/>
      </w:pPr>
    </w:p>
    <w:p w14:paraId="40BC89B3" w14:textId="77777777" w:rsidR="005B72CE" w:rsidRPr="00657ED8" w:rsidRDefault="005B72CE" w:rsidP="005B72CE">
      <w:pPr>
        <w:pStyle w:val="Corpodetexto"/>
        <w:spacing w:line="240" w:lineRule="auto"/>
        <w:jc w:val="left"/>
        <w:rPr>
          <w:szCs w:val="24"/>
        </w:rPr>
      </w:pPr>
      <w:r w:rsidRPr="00657ED8">
        <w:rPr>
          <w:szCs w:val="24"/>
        </w:rPr>
        <w:t xml:space="preserve">_______. </w:t>
      </w:r>
      <w:r w:rsidRPr="00657ED8">
        <w:rPr>
          <w:b/>
          <w:szCs w:val="24"/>
        </w:rPr>
        <w:t>NBR 6028</w:t>
      </w:r>
      <w:r w:rsidRPr="00657ED8">
        <w:rPr>
          <w:szCs w:val="24"/>
        </w:rPr>
        <w:t xml:space="preserve">: Informação e documentação – resumo – apresentação. </w:t>
      </w:r>
      <w:r w:rsidRPr="005B72CE">
        <w:rPr>
          <w:szCs w:val="24"/>
          <w:highlight w:val="yellow"/>
        </w:rPr>
        <w:t>Rio de Janeiro: ABNT, 2003.</w:t>
      </w:r>
    </w:p>
    <w:p w14:paraId="1BFB6AFA" w14:textId="77777777" w:rsidR="005B72CE" w:rsidRPr="00657ED8" w:rsidRDefault="005B72CE" w:rsidP="005B72CE">
      <w:pPr>
        <w:pStyle w:val="Corpodetexto"/>
        <w:spacing w:line="240" w:lineRule="auto"/>
        <w:jc w:val="left"/>
      </w:pPr>
    </w:p>
    <w:p w14:paraId="1743AF39" w14:textId="77777777" w:rsidR="005B72CE" w:rsidRPr="00657ED8" w:rsidRDefault="005B72CE" w:rsidP="005B72CE">
      <w:pPr>
        <w:pStyle w:val="Corpodetexto"/>
        <w:spacing w:line="240" w:lineRule="auto"/>
        <w:jc w:val="left"/>
        <w:rPr>
          <w:szCs w:val="24"/>
        </w:rPr>
      </w:pPr>
      <w:r w:rsidRPr="00657ED8">
        <w:rPr>
          <w:szCs w:val="24"/>
        </w:rPr>
        <w:t xml:space="preserve">_______. </w:t>
      </w:r>
      <w:r w:rsidRPr="00657ED8">
        <w:rPr>
          <w:b/>
          <w:szCs w:val="24"/>
        </w:rPr>
        <w:t>NBR 10520</w:t>
      </w:r>
      <w:r w:rsidRPr="00657ED8">
        <w:rPr>
          <w:szCs w:val="24"/>
        </w:rPr>
        <w:t xml:space="preserve">: Informação e documentação – citações em documentos – apresentação. </w:t>
      </w:r>
      <w:r w:rsidRPr="005B72CE">
        <w:rPr>
          <w:szCs w:val="24"/>
          <w:highlight w:val="yellow"/>
        </w:rPr>
        <w:t>Rio de Janeiro: ABNT, 2002.</w:t>
      </w:r>
    </w:p>
    <w:p w14:paraId="1AA5CC3D" w14:textId="77777777" w:rsidR="005B72CE" w:rsidRPr="00657ED8" w:rsidRDefault="005B72CE" w:rsidP="005B72CE">
      <w:pPr>
        <w:pStyle w:val="Corpodetexto"/>
        <w:spacing w:line="240" w:lineRule="auto"/>
        <w:jc w:val="left"/>
      </w:pPr>
    </w:p>
    <w:p w14:paraId="65991248" w14:textId="77777777" w:rsidR="005B72CE" w:rsidRPr="00657ED8" w:rsidRDefault="005B72CE" w:rsidP="005B72CE">
      <w:pPr>
        <w:pStyle w:val="Corpodetexto"/>
        <w:spacing w:line="240" w:lineRule="auto"/>
        <w:jc w:val="left"/>
        <w:rPr>
          <w:szCs w:val="24"/>
        </w:rPr>
      </w:pPr>
      <w:r w:rsidRPr="00657ED8">
        <w:rPr>
          <w:szCs w:val="24"/>
        </w:rPr>
        <w:t xml:space="preserve">_______. </w:t>
      </w:r>
      <w:r w:rsidRPr="00657ED8">
        <w:rPr>
          <w:b/>
          <w:szCs w:val="24"/>
        </w:rPr>
        <w:t>NBR 14724</w:t>
      </w:r>
      <w:r w:rsidRPr="00657ED8">
        <w:rPr>
          <w:szCs w:val="24"/>
        </w:rPr>
        <w:t xml:space="preserve">: Informação e documentação – trabalhos acadêmicos – apresentação. </w:t>
      </w:r>
      <w:r w:rsidRPr="005B72CE">
        <w:rPr>
          <w:szCs w:val="24"/>
          <w:highlight w:val="yellow"/>
        </w:rPr>
        <w:t>Rio de Janeiro: ABNT</w:t>
      </w:r>
      <w:r w:rsidRPr="00657ED8">
        <w:rPr>
          <w:szCs w:val="24"/>
        </w:rPr>
        <w:t>, 2011.</w:t>
      </w:r>
    </w:p>
    <w:p w14:paraId="3C5F30FE" w14:textId="77777777" w:rsidR="005B72CE" w:rsidRDefault="005B72CE" w:rsidP="00847205">
      <w:pPr>
        <w:pStyle w:val="Corpodetexto"/>
        <w:spacing w:line="240" w:lineRule="auto"/>
        <w:jc w:val="left"/>
      </w:pPr>
    </w:p>
    <w:p w14:paraId="2AE75C23" w14:textId="77777777" w:rsidR="00AA078B" w:rsidRDefault="00AA078B" w:rsidP="005B72CE">
      <w:pPr>
        <w:pStyle w:val="Corpodetexto"/>
        <w:spacing w:line="240" w:lineRule="auto"/>
        <w:jc w:val="left"/>
      </w:pPr>
      <w:r>
        <w:t xml:space="preserve">DEPARTAMENTO DE ENGENHARIA ELÉTRICA (UFES). </w:t>
      </w:r>
      <w:r w:rsidRPr="00005254">
        <w:rPr>
          <w:b/>
        </w:rPr>
        <w:t>Resolução n</w:t>
      </w:r>
      <w:r w:rsidRPr="00005254">
        <w:rPr>
          <w:b/>
          <w:vertAlign w:val="superscript"/>
        </w:rPr>
        <w:t>o</w:t>
      </w:r>
      <w:r w:rsidRPr="00005254">
        <w:rPr>
          <w:b/>
        </w:rPr>
        <w:t xml:space="preserve"> 1, de 27 de setembro de 1997</w:t>
      </w:r>
      <w:r>
        <w:t xml:space="preserve">. </w:t>
      </w:r>
      <w:r w:rsidR="00005254">
        <w:t xml:space="preserve">Vitória, 1997. </w:t>
      </w:r>
    </w:p>
    <w:p w14:paraId="08C678B8" w14:textId="77777777" w:rsidR="0027569B" w:rsidRDefault="0027569B" w:rsidP="005B72CE">
      <w:pPr>
        <w:pStyle w:val="Corpodetexto"/>
        <w:spacing w:line="240" w:lineRule="auto"/>
        <w:jc w:val="left"/>
      </w:pPr>
    </w:p>
    <w:p w14:paraId="4111E1B1" w14:textId="77777777" w:rsidR="005B72CE" w:rsidRPr="00657ED8" w:rsidRDefault="005B72CE" w:rsidP="005B72CE">
      <w:pPr>
        <w:pStyle w:val="Corpodetexto"/>
        <w:spacing w:line="240" w:lineRule="auto"/>
        <w:jc w:val="left"/>
      </w:pPr>
      <w:r w:rsidRPr="005B72CE">
        <w:rPr>
          <w:highlight w:val="yellow"/>
        </w:rPr>
        <w:t xml:space="preserve">CENTRAIS ELÉTRICAS BRASILEIRAS; FUPAI/EFFICIENTIA. </w:t>
      </w:r>
      <w:r w:rsidRPr="005B72CE">
        <w:rPr>
          <w:b/>
          <w:highlight w:val="yellow"/>
        </w:rPr>
        <w:t>Gestão Energética</w:t>
      </w:r>
      <w:r w:rsidRPr="005B72CE">
        <w:rPr>
          <w:highlight w:val="yellow"/>
        </w:rPr>
        <w:t>. Rio de Janeiro: Eletrobrás, 2005.</w:t>
      </w:r>
    </w:p>
    <w:p w14:paraId="660C1BA4" w14:textId="77777777" w:rsidR="00FE0F3F" w:rsidRDefault="00FE0F3F" w:rsidP="005B72CE">
      <w:pPr>
        <w:pStyle w:val="Corpodetexto"/>
        <w:spacing w:line="240" w:lineRule="auto"/>
        <w:jc w:val="left"/>
      </w:pPr>
    </w:p>
    <w:p w14:paraId="798D4255" w14:textId="77777777" w:rsidR="00480693" w:rsidRPr="00480693" w:rsidRDefault="00A23871" w:rsidP="005B72CE">
      <w:pPr>
        <w:pStyle w:val="Corpodetexto"/>
        <w:spacing w:line="240" w:lineRule="auto"/>
        <w:jc w:val="left"/>
      </w:pPr>
      <w:r>
        <w:t>EMPRESA DE PESQUISA ENERGÉTICA.</w:t>
      </w:r>
      <w:r w:rsidR="00480693">
        <w:t xml:space="preserve"> </w:t>
      </w:r>
      <w:r w:rsidR="00480693">
        <w:rPr>
          <w:b/>
        </w:rPr>
        <w:t>Balanço Energético Nacional – Ano Base 2011</w:t>
      </w:r>
      <w:r w:rsidR="00480693" w:rsidRPr="00FE0F3F">
        <w:t>:</w:t>
      </w:r>
      <w:r w:rsidR="00480693">
        <w:rPr>
          <w:b/>
        </w:rPr>
        <w:t xml:space="preserve"> </w:t>
      </w:r>
      <w:r w:rsidR="00480693" w:rsidRPr="00FE0F3F">
        <w:t>Resultados preliminares</w:t>
      </w:r>
      <w:r w:rsidR="00480693">
        <w:t>. Rio de Janeiro, 2012.</w:t>
      </w:r>
    </w:p>
    <w:p w14:paraId="3B36BC54" w14:textId="77777777" w:rsidR="00847205" w:rsidRDefault="00847205" w:rsidP="005B72CE">
      <w:pPr>
        <w:pStyle w:val="Corpodetexto"/>
        <w:spacing w:line="240" w:lineRule="auto"/>
        <w:jc w:val="left"/>
      </w:pPr>
    </w:p>
    <w:p w14:paraId="3DE3A953" w14:textId="77777777" w:rsidR="00B245F1" w:rsidRDefault="00B245F1" w:rsidP="005B72CE">
      <w:pPr>
        <w:pStyle w:val="Corpodetexto"/>
        <w:spacing w:line="240" w:lineRule="auto"/>
        <w:jc w:val="left"/>
      </w:pPr>
      <w:r>
        <w:t xml:space="preserve">FUNDAÇÃO INSTITUTO BRASILEIRO DE GEOGRAFIA E ESTATÍSTICA. Centro de Documentação e Disseminação de Informações. </w:t>
      </w:r>
      <w:r>
        <w:rPr>
          <w:b/>
        </w:rPr>
        <w:t xml:space="preserve">Normas de apresentação </w:t>
      </w:r>
      <w:r w:rsidRPr="00B245F1">
        <w:rPr>
          <w:b/>
        </w:rPr>
        <w:t>tabular</w:t>
      </w:r>
      <w:r>
        <w:t xml:space="preserve">. 3. </w:t>
      </w:r>
      <w:r w:rsidR="006C627A" w:rsidRPr="006C627A">
        <w:rPr>
          <w:highlight w:val="yellow"/>
        </w:rPr>
        <w:t>e</w:t>
      </w:r>
      <w:r w:rsidRPr="006C627A">
        <w:rPr>
          <w:highlight w:val="yellow"/>
        </w:rPr>
        <w:t>d.</w:t>
      </w:r>
      <w:r>
        <w:t xml:space="preserve"> Rio de Janeiro, 1993.</w:t>
      </w:r>
    </w:p>
    <w:p w14:paraId="61E3A194" w14:textId="77777777" w:rsidR="00847205" w:rsidRDefault="00847205" w:rsidP="005B72CE">
      <w:pPr>
        <w:pStyle w:val="Corpodetexto"/>
        <w:spacing w:line="240" w:lineRule="auto"/>
        <w:jc w:val="left"/>
      </w:pPr>
    </w:p>
    <w:p w14:paraId="74BA8F17" w14:textId="77777777" w:rsidR="00323CCD" w:rsidRDefault="00B245F1" w:rsidP="005B72CE">
      <w:pPr>
        <w:pStyle w:val="Corpodetexto"/>
        <w:spacing w:line="240" w:lineRule="auto"/>
        <w:jc w:val="left"/>
      </w:pPr>
      <w:r>
        <w:t>LIMA</w:t>
      </w:r>
      <w:r w:rsidR="00323CCD">
        <w:t xml:space="preserve">, L. E. M.; AMARAL, P. F. S.; FILHO, A. B. Controle da estabilidade de equilíbrio para um robô quadrupede com uso de logica nebulosa. </w:t>
      </w:r>
      <w:r w:rsidR="00323CCD" w:rsidRPr="006C627A">
        <w:rPr>
          <w:i/>
          <w:iCs/>
          <w:highlight w:val="yellow"/>
        </w:rPr>
        <w:t>In</w:t>
      </w:r>
      <w:r w:rsidR="00323CCD">
        <w:t xml:space="preserve">: CONFERÊNCIA INTERNACIONAL </w:t>
      </w:r>
      <w:r w:rsidR="00005254">
        <w:t xml:space="preserve">DE </w:t>
      </w:r>
      <w:r w:rsidR="00323CCD">
        <w:t xml:space="preserve">APLICAÇÕES INDUSTRIAIS, 7., 2008, Poços de Caldas. </w:t>
      </w:r>
      <w:r w:rsidR="00323CCD">
        <w:rPr>
          <w:b/>
        </w:rPr>
        <w:t>Anais</w:t>
      </w:r>
      <w:r w:rsidR="006C627A">
        <w:rPr>
          <w:b/>
        </w:rPr>
        <w:t xml:space="preserve"> [...]</w:t>
      </w:r>
      <w:r w:rsidR="006C627A">
        <w:rPr>
          <w:bCs/>
        </w:rPr>
        <w:t>.</w:t>
      </w:r>
      <w:r w:rsidR="00005254">
        <w:rPr>
          <w:b/>
        </w:rPr>
        <w:t xml:space="preserve"> </w:t>
      </w:r>
      <w:r w:rsidR="00323CCD">
        <w:t>CD-ROM.</w:t>
      </w:r>
    </w:p>
    <w:p w14:paraId="34106DE0" w14:textId="77777777" w:rsidR="00847205" w:rsidRDefault="00847205" w:rsidP="005B72CE">
      <w:pPr>
        <w:pStyle w:val="Corpodetexto"/>
        <w:spacing w:line="240" w:lineRule="auto"/>
        <w:jc w:val="left"/>
      </w:pPr>
    </w:p>
    <w:p w14:paraId="7554026A" w14:textId="77777777" w:rsidR="00FE0F3F" w:rsidRDefault="00FE0F3F" w:rsidP="005B72CE">
      <w:pPr>
        <w:pStyle w:val="Corpodetexto"/>
        <w:spacing w:line="240" w:lineRule="auto"/>
        <w:jc w:val="left"/>
      </w:pPr>
      <w:r>
        <w:t xml:space="preserve">MENEGÁZ, P. J. M. </w:t>
      </w:r>
      <w:r>
        <w:rPr>
          <w:b/>
        </w:rPr>
        <w:t xml:space="preserve">Novas estruturas de </w:t>
      </w:r>
      <w:r w:rsidRPr="00FE0F3F">
        <w:rPr>
          <w:b/>
          <w:i/>
        </w:rPr>
        <w:t>snubber</w:t>
      </w:r>
      <w:r>
        <w:rPr>
          <w:b/>
        </w:rPr>
        <w:t xml:space="preserve"> regenerativo aplicadas a Conversores </w:t>
      </w:r>
      <w:r w:rsidRPr="00FE0F3F">
        <w:rPr>
          <w:b/>
          <w:i/>
        </w:rPr>
        <w:t>Boost</w:t>
      </w:r>
      <w:r>
        <w:rPr>
          <w:b/>
        </w:rPr>
        <w:t xml:space="preserve"> utilizando acoplamento magnético</w:t>
      </w:r>
      <w:r>
        <w:t>. 1997. Dissertação (Mestrado em Engenharia Elétrica) – Programa de Pós</w:t>
      </w:r>
      <w:r w:rsidR="006C627A">
        <w:t>-</w:t>
      </w:r>
      <w:r>
        <w:t>Graduação em Engenharia Elétrica, Universidade Federal do Espírito Santo, Vitória, 1997.</w:t>
      </w:r>
    </w:p>
    <w:p w14:paraId="32ED86C2" w14:textId="77777777" w:rsidR="00847205" w:rsidRDefault="00847205" w:rsidP="005B72CE">
      <w:pPr>
        <w:pStyle w:val="Corpodetexto"/>
        <w:spacing w:line="240" w:lineRule="auto"/>
        <w:jc w:val="left"/>
      </w:pPr>
    </w:p>
    <w:p w14:paraId="5D5789D4" w14:textId="77777777" w:rsidR="00713B9E" w:rsidRPr="005B72CE" w:rsidRDefault="00713B9E" w:rsidP="005B72CE">
      <w:pPr>
        <w:spacing w:line="240" w:lineRule="auto"/>
        <w:jc w:val="left"/>
        <w:rPr>
          <w:highlight w:val="yellow"/>
        </w:rPr>
      </w:pPr>
      <w:r w:rsidRPr="005B72CE">
        <w:rPr>
          <w:highlight w:val="yellow"/>
        </w:rPr>
        <w:t xml:space="preserve">UNIVERSIDADE FEDERAL DO ESPÍRITO SANTO. Biblioteca Central. </w:t>
      </w:r>
      <w:r w:rsidRPr="005B72CE">
        <w:rPr>
          <w:b/>
          <w:highlight w:val="yellow"/>
        </w:rPr>
        <w:t xml:space="preserve">Normalização e </w:t>
      </w:r>
      <w:r w:rsidR="005B72CE" w:rsidRPr="005B72CE">
        <w:rPr>
          <w:b/>
          <w:highlight w:val="yellow"/>
        </w:rPr>
        <w:t>A</w:t>
      </w:r>
      <w:r w:rsidRPr="005B72CE">
        <w:rPr>
          <w:b/>
          <w:highlight w:val="yellow"/>
        </w:rPr>
        <w:t xml:space="preserve">presentação de </w:t>
      </w:r>
      <w:r w:rsidR="005B72CE" w:rsidRPr="005B72CE">
        <w:rPr>
          <w:b/>
          <w:highlight w:val="yellow"/>
        </w:rPr>
        <w:t>T</w:t>
      </w:r>
      <w:r w:rsidRPr="005B72CE">
        <w:rPr>
          <w:b/>
          <w:highlight w:val="yellow"/>
        </w:rPr>
        <w:t xml:space="preserve">rabalhos </w:t>
      </w:r>
      <w:r w:rsidR="005B72CE" w:rsidRPr="005B72CE">
        <w:rPr>
          <w:b/>
          <w:highlight w:val="yellow"/>
        </w:rPr>
        <w:t>C</w:t>
      </w:r>
      <w:r w:rsidRPr="005B72CE">
        <w:rPr>
          <w:b/>
          <w:highlight w:val="yellow"/>
        </w:rPr>
        <w:t xml:space="preserve">ientíficos e </w:t>
      </w:r>
      <w:r w:rsidR="005B72CE" w:rsidRPr="005B72CE">
        <w:rPr>
          <w:b/>
          <w:highlight w:val="yellow"/>
        </w:rPr>
        <w:t>A</w:t>
      </w:r>
      <w:r w:rsidRPr="005B72CE">
        <w:rPr>
          <w:b/>
          <w:highlight w:val="yellow"/>
        </w:rPr>
        <w:t>cadêmicos</w:t>
      </w:r>
      <w:r w:rsidR="006F1EE1" w:rsidRPr="005B72CE">
        <w:rPr>
          <w:highlight w:val="yellow"/>
        </w:rPr>
        <w:t xml:space="preserve">. </w:t>
      </w:r>
      <w:r w:rsidR="006C627A" w:rsidRPr="005B72CE">
        <w:rPr>
          <w:highlight w:val="yellow"/>
        </w:rPr>
        <w:t xml:space="preserve">2. ed. </w:t>
      </w:r>
      <w:r w:rsidR="006F1EE1" w:rsidRPr="005B72CE">
        <w:rPr>
          <w:highlight w:val="yellow"/>
        </w:rPr>
        <w:t>Vitória</w:t>
      </w:r>
      <w:r w:rsidR="006C627A" w:rsidRPr="005B72CE">
        <w:rPr>
          <w:highlight w:val="yellow"/>
        </w:rPr>
        <w:t>: EDUFES</w:t>
      </w:r>
      <w:r w:rsidR="006F1EE1" w:rsidRPr="005B72CE">
        <w:rPr>
          <w:highlight w:val="yellow"/>
        </w:rPr>
        <w:t>, 20</w:t>
      </w:r>
      <w:r w:rsidR="006C627A" w:rsidRPr="005B72CE">
        <w:rPr>
          <w:highlight w:val="yellow"/>
        </w:rPr>
        <w:t>15</w:t>
      </w:r>
      <w:r w:rsidR="00416C96" w:rsidRPr="005B72CE">
        <w:rPr>
          <w:highlight w:val="yellow"/>
        </w:rPr>
        <w:t>a</w:t>
      </w:r>
      <w:r w:rsidRPr="005B72CE">
        <w:rPr>
          <w:highlight w:val="yellow"/>
        </w:rPr>
        <w:t>.</w:t>
      </w:r>
    </w:p>
    <w:p w14:paraId="024F838E" w14:textId="77777777" w:rsidR="00847205" w:rsidRPr="005B72CE" w:rsidRDefault="00847205" w:rsidP="005B72CE">
      <w:pPr>
        <w:pStyle w:val="Corpodetexto"/>
        <w:spacing w:line="240" w:lineRule="auto"/>
        <w:jc w:val="left"/>
        <w:rPr>
          <w:highlight w:val="yellow"/>
        </w:rPr>
      </w:pPr>
    </w:p>
    <w:p w14:paraId="3F768387" w14:textId="77777777" w:rsidR="00404420" w:rsidRDefault="00FE1DF3" w:rsidP="0027569B">
      <w:pPr>
        <w:pStyle w:val="Corpodetexto"/>
        <w:spacing w:line="240" w:lineRule="auto"/>
        <w:jc w:val="left"/>
      </w:pPr>
      <w:r w:rsidRPr="005B72CE">
        <w:rPr>
          <w:szCs w:val="24"/>
          <w:highlight w:val="yellow"/>
        </w:rPr>
        <w:t xml:space="preserve">_______. </w:t>
      </w:r>
      <w:r w:rsidR="00713B9E" w:rsidRPr="005B72CE">
        <w:rPr>
          <w:szCs w:val="24"/>
          <w:highlight w:val="yellow"/>
        </w:rPr>
        <w:t xml:space="preserve">Biblioteca Central. </w:t>
      </w:r>
      <w:r w:rsidR="00416C96" w:rsidRPr="005B72CE">
        <w:rPr>
          <w:b/>
          <w:szCs w:val="24"/>
          <w:highlight w:val="yellow"/>
        </w:rPr>
        <w:t>N</w:t>
      </w:r>
      <w:r w:rsidR="00713B9E" w:rsidRPr="005B72CE">
        <w:rPr>
          <w:b/>
          <w:szCs w:val="24"/>
          <w:highlight w:val="yellow"/>
        </w:rPr>
        <w:t xml:space="preserve">ormalização de </w:t>
      </w:r>
      <w:r w:rsidR="005B72CE" w:rsidRPr="005B72CE">
        <w:rPr>
          <w:b/>
          <w:szCs w:val="24"/>
          <w:highlight w:val="yellow"/>
        </w:rPr>
        <w:t>R</w:t>
      </w:r>
      <w:r w:rsidR="00713B9E" w:rsidRPr="005B72CE">
        <w:rPr>
          <w:b/>
          <w:szCs w:val="24"/>
          <w:highlight w:val="yellow"/>
        </w:rPr>
        <w:t>eferências</w:t>
      </w:r>
      <w:r w:rsidR="00713B9E" w:rsidRPr="005B72CE">
        <w:rPr>
          <w:szCs w:val="24"/>
          <w:highlight w:val="yellow"/>
        </w:rPr>
        <w:t>: NBR</w:t>
      </w:r>
      <w:r w:rsidR="00713B9E" w:rsidRPr="005B72CE">
        <w:rPr>
          <w:highlight w:val="yellow"/>
        </w:rPr>
        <w:t xml:space="preserve"> 6023</w:t>
      </w:r>
      <w:r w:rsidR="00416C96" w:rsidRPr="005B72CE">
        <w:rPr>
          <w:highlight w:val="yellow"/>
        </w:rPr>
        <w:t>:2002</w:t>
      </w:r>
      <w:r w:rsidR="00713B9E" w:rsidRPr="005B72CE">
        <w:rPr>
          <w:highlight w:val="yellow"/>
        </w:rPr>
        <w:t xml:space="preserve">. </w:t>
      </w:r>
      <w:r w:rsidR="006C627A" w:rsidRPr="005B72CE">
        <w:rPr>
          <w:highlight w:val="yellow"/>
        </w:rPr>
        <w:t>Vitória: EDUFES, 2015</w:t>
      </w:r>
      <w:r w:rsidR="00416C96" w:rsidRPr="005B72CE">
        <w:rPr>
          <w:highlight w:val="yellow"/>
        </w:rPr>
        <w:t>b</w:t>
      </w:r>
      <w:r w:rsidR="00713B9E">
        <w:t>.</w:t>
      </w:r>
      <w:r w:rsidR="00404420">
        <w:br w:type="page"/>
      </w:r>
    </w:p>
    <w:p w14:paraId="40A09A94" w14:textId="77777777" w:rsidR="00404420" w:rsidRPr="00C70B74" w:rsidRDefault="00404420" w:rsidP="00C70B74">
      <w:pPr>
        <w:pStyle w:val="Ttulo5"/>
        <w:spacing w:after="360"/>
        <w:jc w:val="center"/>
        <w:rPr>
          <w:sz w:val="28"/>
        </w:rPr>
      </w:pPr>
      <w:bookmarkStart w:id="193" w:name="_Toc26665308"/>
      <w:r w:rsidRPr="00C70B74">
        <w:rPr>
          <w:sz w:val="28"/>
        </w:rPr>
        <w:lastRenderedPageBreak/>
        <w:t>glossário</w:t>
      </w:r>
      <w:bookmarkEnd w:id="193"/>
    </w:p>
    <w:p w14:paraId="6C56E3A6" w14:textId="77777777" w:rsidR="001C3E04" w:rsidRDefault="001C3E04" w:rsidP="001C3E04">
      <w:pPr>
        <w:pStyle w:val="Corpodetexto"/>
        <w:jc w:val="right"/>
        <w:rPr>
          <w:i/>
        </w:rPr>
      </w:pPr>
      <w:r w:rsidRPr="001C3E04">
        <w:rPr>
          <w:i/>
        </w:rPr>
        <w:t xml:space="preserve">O Glossário é um elemento opcional que contém a relação de palavras, em ordem alfabética, de uso restrito, empregadas no texto e acompanhadas de suas respectivas definições. </w:t>
      </w:r>
    </w:p>
    <w:p w14:paraId="5C6846DF" w14:textId="77777777" w:rsidR="001C3E04" w:rsidRPr="001C3E04" w:rsidRDefault="001C3E04" w:rsidP="001C3E04">
      <w:pPr>
        <w:pStyle w:val="Corpodetexto"/>
        <w:jc w:val="right"/>
        <w:rPr>
          <w:i/>
        </w:rPr>
      </w:pPr>
      <w:r w:rsidRPr="001C3E04">
        <w:rPr>
          <w:i/>
        </w:rPr>
        <w:t xml:space="preserve">Ele é bastante útil quando o texto apresenta muitos termos ou expressões pouco comuns para o leitor e que tornariam sua leitura muito pesada, caso estas palavras fossem explicadas </w:t>
      </w:r>
      <w:r>
        <w:rPr>
          <w:i/>
        </w:rPr>
        <w:t xml:space="preserve">uma a uma </w:t>
      </w:r>
      <w:r w:rsidRPr="001C3E04">
        <w:rPr>
          <w:i/>
        </w:rPr>
        <w:t>ao longo do texto.</w:t>
      </w:r>
    </w:p>
    <w:p w14:paraId="2773C4AF" w14:textId="77777777" w:rsidR="00713B9E" w:rsidRDefault="00713B9E">
      <w:pPr>
        <w:pStyle w:val="Corpodetexto"/>
        <w:ind w:left="426" w:hanging="426"/>
      </w:pPr>
    </w:p>
    <w:p w14:paraId="1F4D4817" w14:textId="77777777" w:rsidR="00713B9E" w:rsidRDefault="00713B9E"/>
    <w:p w14:paraId="72D35E03" w14:textId="77777777" w:rsidR="00404420" w:rsidRDefault="00404420"/>
    <w:p w14:paraId="31CA9A1E" w14:textId="77777777" w:rsidR="00404420" w:rsidRDefault="00404420">
      <w:pPr>
        <w:spacing w:line="240" w:lineRule="auto"/>
        <w:jc w:val="left"/>
      </w:pPr>
      <w:r>
        <w:br w:type="page"/>
      </w:r>
    </w:p>
    <w:p w14:paraId="448742A5" w14:textId="77777777" w:rsidR="00404420" w:rsidRPr="00C70B74" w:rsidRDefault="00404420" w:rsidP="00C70B74">
      <w:pPr>
        <w:pStyle w:val="Ttulo5"/>
        <w:spacing w:after="360"/>
        <w:jc w:val="center"/>
        <w:rPr>
          <w:sz w:val="28"/>
        </w:rPr>
      </w:pPr>
      <w:bookmarkStart w:id="194" w:name="_Toc26665309"/>
      <w:r w:rsidRPr="00C70B74">
        <w:rPr>
          <w:sz w:val="28"/>
        </w:rPr>
        <w:lastRenderedPageBreak/>
        <w:t>apêndice a</w:t>
      </w:r>
      <w:r w:rsidR="000C3AD7">
        <w:rPr>
          <w:sz w:val="28"/>
        </w:rPr>
        <w:t xml:space="preserve"> </w:t>
      </w:r>
      <w:r w:rsidR="000C3AD7" w:rsidRPr="000C3AD7">
        <w:rPr>
          <w:sz w:val="28"/>
        </w:rPr>
        <w:t>– XXXX</w:t>
      </w:r>
      <w:bookmarkEnd w:id="194"/>
    </w:p>
    <w:p w14:paraId="1414944D" w14:textId="77777777" w:rsidR="00404420" w:rsidRPr="00DE2C2A" w:rsidRDefault="00CF13FF" w:rsidP="00404420">
      <w:pPr>
        <w:rPr>
          <w:i/>
        </w:rPr>
      </w:pPr>
      <w:r w:rsidRPr="00DE2C2A">
        <w:rPr>
          <w:i/>
        </w:rPr>
        <w:t>O Apêndice deve apresentar informações complementares de autoria própria.</w:t>
      </w:r>
    </w:p>
    <w:p w14:paraId="748A1813" w14:textId="77777777" w:rsidR="00C70B74" w:rsidRPr="00C70B74" w:rsidRDefault="00404420" w:rsidP="00C70B74">
      <w:pPr>
        <w:pStyle w:val="Ttulo5"/>
        <w:spacing w:after="360"/>
        <w:jc w:val="center"/>
        <w:rPr>
          <w:sz w:val="28"/>
        </w:rPr>
      </w:pPr>
      <w:r>
        <w:br w:type="page"/>
      </w:r>
      <w:bookmarkStart w:id="195" w:name="_Toc26665310"/>
      <w:r w:rsidR="00C70B74">
        <w:rPr>
          <w:sz w:val="28"/>
        </w:rPr>
        <w:lastRenderedPageBreak/>
        <w:t>anexo</w:t>
      </w:r>
      <w:r w:rsidR="00C70B74" w:rsidRPr="00C70B74">
        <w:rPr>
          <w:sz w:val="28"/>
        </w:rPr>
        <w:t xml:space="preserve"> a</w:t>
      </w:r>
      <w:r w:rsidR="000C3AD7">
        <w:rPr>
          <w:sz w:val="28"/>
        </w:rPr>
        <w:t xml:space="preserve"> </w:t>
      </w:r>
      <w:r w:rsidR="000C3AD7" w:rsidRPr="000C3AD7">
        <w:rPr>
          <w:sz w:val="28"/>
        </w:rPr>
        <w:t>– YYYY</w:t>
      </w:r>
      <w:bookmarkEnd w:id="195"/>
    </w:p>
    <w:p w14:paraId="70CA8364" w14:textId="77777777" w:rsidR="00CF13FF" w:rsidRPr="00DE2C2A" w:rsidRDefault="00CF13FF" w:rsidP="00CF13FF">
      <w:pPr>
        <w:rPr>
          <w:i/>
        </w:rPr>
      </w:pPr>
      <w:r w:rsidRPr="00DE2C2A">
        <w:rPr>
          <w:i/>
        </w:rPr>
        <w:t>O Anexo deve apresentar informações complementares de autoria diferente.</w:t>
      </w:r>
    </w:p>
    <w:p w14:paraId="241F8226" w14:textId="77777777" w:rsidR="00404420" w:rsidRDefault="00404420" w:rsidP="00404420"/>
    <w:sectPr w:rsidR="00404420" w:rsidSect="008122A4">
      <w:headerReference w:type="default" r:id="rId66"/>
      <w:footerReference w:type="default" r:id="rId67"/>
      <w:pgSz w:w="11907" w:h="16840" w:code="9"/>
      <w:pgMar w:top="1701" w:right="1134" w:bottom="1134" w:left="1701" w:header="900" w:footer="964"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Mônica" w:date="2019-12-08T02:51:00Z" w:initials="M">
    <w:p w14:paraId="1641B6D5" w14:textId="77777777" w:rsidR="007941C1" w:rsidRDefault="007941C1">
      <w:pPr>
        <w:pStyle w:val="Textodecomentrio"/>
      </w:pPr>
      <w:r>
        <w:rPr>
          <w:rStyle w:val="Refdecomentrio"/>
        </w:rPr>
        <w:annotationRef/>
      </w:r>
      <w:r>
        <w:t>Parei aqui</w:t>
      </w:r>
    </w:p>
    <w:p w14:paraId="720FBD14" w14:textId="77777777" w:rsidR="007941C1" w:rsidRDefault="007941C1">
      <w:pPr>
        <w:pStyle w:val="Textodecomentrio"/>
      </w:pPr>
    </w:p>
  </w:comment>
  <w:comment w:id="90" w:author="Mônica" w:date="2019-12-08T02:51:00Z" w:initials="M">
    <w:p w14:paraId="60D58ED7" w14:textId="77777777" w:rsidR="007941C1" w:rsidRDefault="007941C1">
      <w:pPr>
        <w:pStyle w:val="Textodecomentrio"/>
      </w:pPr>
      <w:r>
        <w:rPr>
          <w:rStyle w:val="Refdecomentrio"/>
        </w:rPr>
        <w:annotationRef/>
      </w:r>
      <w:bookmarkStart w:id="91" w:name="_GoBack"/>
      <w:bookmarkEnd w:id="9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0FBD14" w15:done="0"/>
  <w15:commentEx w15:paraId="60D58ED7" w15:paraIdParent="720FBD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0FBD14" w16cid:durableId="2196E3BD"/>
  <w16cid:commentId w16cid:paraId="60D58ED7" w16cid:durableId="2196E3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47D23C" w14:textId="77777777" w:rsidR="00DB4080" w:rsidRDefault="00DB4080">
      <w:pPr>
        <w:spacing w:line="240" w:lineRule="auto"/>
      </w:pPr>
      <w:r>
        <w:separator/>
      </w:r>
    </w:p>
  </w:endnote>
  <w:endnote w:type="continuationSeparator" w:id="0">
    <w:p w14:paraId="4E5B7F31" w14:textId="77777777" w:rsidR="00DB4080" w:rsidRDefault="00DB40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D4C29" w14:textId="77777777" w:rsidR="00B043C6" w:rsidRDefault="00B043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8F445" w14:textId="77777777" w:rsidR="00DB4080" w:rsidRDefault="00DB4080">
      <w:pPr>
        <w:pStyle w:val="Rodap"/>
        <w:pBdr>
          <w:bottom w:val="single" w:sz="6" w:space="1" w:color="000000"/>
        </w:pBdr>
        <w:spacing w:line="240" w:lineRule="auto"/>
      </w:pPr>
    </w:p>
  </w:footnote>
  <w:footnote w:type="continuationSeparator" w:id="0">
    <w:p w14:paraId="4AE163FC" w14:textId="77777777" w:rsidR="00DB4080" w:rsidRDefault="00DB40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23081" w14:textId="77777777" w:rsidR="00B043C6" w:rsidRPr="000C3AD7" w:rsidRDefault="00B043C6">
    <w:pPr>
      <w:pStyle w:val="Cabealho"/>
      <w:framePr w:wrap="around" w:vAnchor="text" w:hAnchor="margin" w:xAlign="right" w:y="1"/>
      <w:rPr>
        <w:rStyle w:val="Nmerodepgina"/>
        <w:sz w:val="22"/>
        <w:szCs w:val="16"/>
      </w:rPr>
    </w:pPr>
    <w:r w:rsidRPr="003E5A59">
      <w:rPr>
        <w:rStyle w:val="Nmerodepgina"/>
        <w:sz w:val="22"/>
        <w:szCs w:val="16"/>
      </w:rPr>
      <w:fldChar w:fldCharType="begin"/>
    </w:r>
    <w:r w:rsidRPr="003E5A59">
      <w:rPr>
        <w:rStyle w:val="Nmerodepgina"/>
        <w:sz w:val="22"/>
        <w:szCs w:val="16"/>
      </w:rPr>
      <w:instrText xml:space="preserve">PAGE  </w:instrText>
    </w:r>
    <w:r w:rsidRPr="003E5A59">
      <w:rPr>
        <w:rStyle w:val="Nmerodepgina"/>
        <w:sz w:val="22"/>
        <w:szCs w:val="16"/>
      </w:rPr>
      <w:fldChar w:fldCharType="separate"/>
    </w:r>
    <w:r w:rsidRPr="003E5A59">
      <w:rPr>
        <w:rStyle w:val="Nmerodepgina"/>
        <w:noProof/>
        <w:sz w:val="22"/>
        <w:szCs w:val="16"/>
      </w:rPr>
      <w:t>50</w:t>
    </w:r>
    <w:r w:rsidRPr="003E5A59">
      <w:rPr>
        <w:rStyle w:val="Nmerodepgina"/>
        <w:sz w:val="22"/>
        <w:szCs w:val="16"/>
      </w:rPr>
      <w:fldChar w:fldCharType="end"/>
    </w:r>
  </w:p>
  <w:p w14:paraId="09FBAB12" w14:textId="77777777" w:rsidR="00B043C6" w:rsidRDefault="00B043C6">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42AC5F4"/>
    <w:lvl w:ilvl="0">
      <w:numFmt w:val="decimal"/>
      <w:pStyle w:val="Commarcadores"/>
      <w:lvlText w:val="*"/>
      <w:lvlJc w:val="left"/>
    </w:lvl>
  </w:abstractNum>
  <w:abstractNum w:abstractNumId="1" w15:restartNumberingAfterBreak="0">
    <w:nsid w:val="0AD84473"/>
    <w:multiLevelType w:val="hybridMultilevel"/>
    <w:tmpl w:val="54B872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760CAE"/>
    <w:multiLevelType w:val="hybridMultilevel"/>
    <w:tmpl w:val="430203D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8DF4BD6"/>
    <w:multiLevelType w:val="hybridMultilevel"/>
    <w:tmpl w:val="ABF8B304"/>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AC1261B"/>
    <w:multiLevelType w:val="hybridMultilevel"/>
    <w:tmpl w:val="2E2810C6"/>
    <w:lvl w:ilvl="0" w:tplc="D3F4E5B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D267EC4"/>
    <w:multiLevelType w:val="hybridMultilevel"/>
    <w:tmpl w:val="E112EFC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09D6C6A"/>
    <w:multiLevelType w:val="hybridMultilevel"/>
    <w:tmpl w:val="D654F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C4175F"/>
    <w:multiLevelType w:val="hybridMultilevel"/>
    <w:tmpl w:val="B32A0302"/>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7952C05"/>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C0C11EF"/>
    <w:multiLevelType w:val="hybridMultilevel"/>
    <w:tmpl w:val="BBDEB1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D416482"/>
    <w:multiLevelType w:val="hybridMultilevel"/>
    <w:tmpl w:val="5C1645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4815C0"/>
    <w:multiLevelType w:val="hybridMultilevel"/>
    <w:tmpl w:val="43AC812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F4E7364"/>
    <w:multiLevelType w:val="hybridMultilevel"/>
    <w:tmpl w:val="26EA6B10"/>
    <w:lvl w:ilvl="0" w:tplc="04160017">
      <w:start w:val="1"/>
      <w:numFmt w:val="lowerLetter"/>
      <w:lvlText w:val="%1)"/>
      <w:lvlJc w:val="left"/>
      <w:pPr>
        <w:ind w:left="720" w:hanging="360"/>
      </w:pPr>
      <w:rPr>
        <w:rFonts w:hint="default"/>
      </w:r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3F32A0C"/>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EA006E"/>
    <w:multiLevelType w:val="hybridMultilevel"/>
    <w:tmpl w:val="694AD726"/>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24128F"/>
    <w:multiLevelType w:val="hybridMultilevel"/>
    <w:tmpl w:val="43C2F9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BEF08E5"/>
    <w:multiLevelType w:val="hybridMultilevel"/>
    <w:tmpl w:val="D9289506"/>
    <w:lvl w:ilvl="0" w:tplc="5596ADC8">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0E3E5B"/>
    <w:multiLevelType w:val="hybridMultilevel"/>
    <w:tmpl w:val="ED00AD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AE1908"/>
    <w:multiLevelType w:val="hybridMultilevel"/>
    <w:tmpl w:val="EDFED4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CC14D58"/>
    <w:multiLevelType w:val="hybridMultilevel"/>
    <w:tmpl w:val="C6DEC1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1105BE"/>
    <w:multiLevelType w:val="hybridMultilevel"/>
    <w:tmpl w:val="6A0AA11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F6377E"/>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1211D60"/>
    <w:multiLevelType w:val="hybridMultilevel"/>
    <w:tmpl w:val="4162BA50"/>
    <w:lvl w:ilvl="0" w:tplc="04160017">
      <w:start w:val="1"/>
      <w:numFmt w:val="lowerLetter"/>
      <w:lvlText w:val="%1)"/>
      <w:lvlJc w:val="left"/>
      <w:pPr>
        <w:ind w:left="1571" w:hanging="360"/>
      </w:pPr>
      <w:rPr>
        <w:rFonts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527E051F"/>
    <w:multiLevelType w:val="hybridMultilevel"/>
    <w:tmpl w:val="7178A1B8"/>
    <w:lvl w:ilvl="0" w:tplc="3CEEC89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4377A09"/>
    <w:multiLevelType w:val="hybridMultilevel"/>
    <w:tmpl w:val="01DEDE4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7B037A5"/>
    <w:multiLevelType w:val="multilevel"/>
    <w:tmpl w:val="F8A0DD3E"/>
    <w:lvl w:ilvl="0">
      <w:start w:val="1"/>
      <w:numFmt w:val="decimal"/>
      <w:pStyle w:val="Ttulo1"/>
      <w:lvlText w:val="%1"/>
      <w:lvlJc w:val="left"/>
      <w:pPr>
        <w:tabs>
          <w:tab w:val="num" w:pos="360"/>
        </w:tabs>
        <w:ind w:left="0" w:firstLine="0"/>
      </w:pPr>
      <w:rPr>
        <w:rFonts w:hint="default"/>
      </w:rPr>
    </w:lvl>
    <w:lvl w:ilvl="1">
      <w:start w:val="1"/>
      <w:numFmt w:val="decimal"/>
      <w:pStyle w:val="Ttulo2"/>
      <w:suff w:val="space"/>
      <w:lvlText w:val="%1.%2"/>
      <w:lvlJc w:val="left"/>
      <w:pPr>
        <w:ind w:left="1135"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6" w15:restartNumberingAfterBreak="0">
    <w:nsid w:val="59B254D8"/>
    <w:multiLevelType w:val="hybridMultilevel"/>
    <w:tmpl w:val="627A4ED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1165518"/>
    <w:multiLevelType w:val="hybridMultilevel"/>
    <w:tmpl w:val="97647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19E3836"/>
    <w:multiLevelType w:val="hybridMultilevel"/>
    <w:tmpl w:val="73CE4986"/>
    <w:lvl w:ilvl="0" w:tplc="EBF0ECDE">
      <w:start w:val="2"/>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2412801"/>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4EC0D8D"/>
    <w:multiLevelType w:val="hybridMultilevel"/>
    <w:tmpl w:val="0248C0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CFA13D8"/>
    <w:multiLevelType w:val="hybridMultilevel"/>
    <w:tmpl w:val="AA9CCF7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D5A60B4"/>
    <w:multiLevelType w:val="hybridMultilevel"/>
    <w:tmpl w:val="5000A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F101582"/>
    <w:multiLevelType w:val="hybridMultilevel"/>
    <w:tmpl w:val="9EE42A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1D96BF3"/>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7385EF0"/>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B356F41"/>
    <w:multiLevelType w:val="hybridMultilevel"/>
    <w:tmpl w:val="CEE4B668"/>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22"/>
  </w:num>
  <w:num w:numId="4">
    <w:abstractNumId w:val="36"/>
  </w:num>
  <w:num w:numId="5">
    <w:abstractNumId w:val="8"/>
  </w:num>
  <w:num w:numId="6">
    <w:abstractNumId w:val="19"/>
  </w:num>
  <w:num w:numId="7">
    <w:abstractNumId w:val="18"/>
  </w:num>
  <w:num w:numId="8">
    <w:abstractNumId w:val="2"/>
  </w:num>
  <w:num w:numId="9">
    <w:abstractNumId w:val="14"/>
  </w:num>
  <w:num w:numId="10">
    <w:abstractNumId w:val="7"/>
  </w:num>
  <w:num w:numId="11">
    <w:abstractNumId w:val="3"/>
  </w:num>
  <w:num w:numId="12">
    <w:abstractNumId w:val="33"/>
  </w:num>
  <w:num w:numId="13">
    <w:abstractNumId w:val="5"/>
  </w:num>
  <w:num w:numId="14">
    <w:abstractNumId w:val="34"/>
  </w:num>
  <w:num w:numId="15">
    <w:abstractNumId w:val="24"/>
  </w:num>
  <w:num w:numId="16">
    <w:abstractNumId w:val="12"/>
  </w:num>
  <w:num w:numId="17">
    <w:abstractNumId w:val="4"/>
  </w:num>
  <w:num w:numId="18">
    <w:abstractNumId w:val="28"/>
  </w:num>
  <w:num w:numId="19">
    <w:abstractNumId w:val="16"/>
  </w:num>
  <w:num w:numId="20">
    <w:abstractNumId w:val="30"/>
  </w:num>
  <w:num w:numId="21">
    <w:abstractNumId w:val="35"/>
  </w:num>
  <w:num w:numId="22">
    <w:abstractNumId w:val="9"/>
  </w:num>
  <w:num w:numId="23">
    <w:abstractNumId w:val="13"/>
  </w:num>
  <w:num w:numId="24">
    <w:abstractNumId w:val="23"/>
  </w:num>
  <w:num w:numId="25">
    <w:abstractNumId w:val="21"/>
  </w:num>
  <w:num w:numId="26">
    <w:abstractNumId w:val="29"/>
  </w:num>
  <w:num w:numId="27">
    <w:abstractNumId w:val="0"/>
    <w:lvlOverride w:ilvl="0">
      <w:lvl w:ilvl="0">
        <w:start w:val="1"/>
        <w:numFmt w:val="bullet"/>
        <w:pStyle w:val="Commarcadores"/>
        <w:lvlText w:val=""/>
        <w:legacy w:legacy="1" w:legacySpace="0" w:legacyIndent="283"/>
        <w:lvlJc w:val="left"/>
        <w:pPr>
          <w:ind w:left="283" w:hanging="283"/>
        </w:pPr>
        <w:rPr>
          <w:rFonts w:ascii="Symbol" w:hAnsi="Symbol" w:cs="Symbol" w:hint="default"/>
        </w:rPr>
      </w:lvl>
    </w:lvlOverride>
  </w:num>
  <w:num w:numId="28">
    <w:abstractNumId w:val="15"/>
  </w:num>
  <w:num w:numId="29">
    <w:abstractNumId w:val="27"/>
  </w:num>
  <w:num w:numId="30">
    <w:abstractNumId w:val="6"/>
  </w:num>
  <w:num w:numId="31">
    <w:abstractNumId w:val="10"/>
  </w:num>
  <w:num w:numId="32">
    <w:abstractNumId w:val="32"/>
  </w:num>
  <w:num w:numId="33">
    <w:abstractNumId w:val="26"/>
  </w:num>
  <w:num w:numId="34">
    <w:abstractNumId w:val="20"/>
  </w:num>
  <w:num w:numId="35">
    <w:abstractNumId w:val="31"/>
  </w:num>
  <w:num w:numId="36">
    <w:abstractNumId w:val="1"/>
  </w:num>
  <w:num w:numId="37">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ônica">
    <w15:presenceInfo w15:providerId="None" w15:userId="Môni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attachedTemplate r:id="rId1"/>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0D8"/>
    <w:rsid w:val="000024D3"/>
    <w:rsid w:val="000047E8"/>
    <w:rsid w:val="00005254"/>
    <w:rsid w:val="000169FD"/>
    <w:rsid w:val="000253A4"/>
    <w:rsid w:val="0002587E"/>
    <w:rsid w:val="00025BB7"/>
    <w:rsid w:val="00027577"/>
    <w:rsid w:val="000327CF"/>
    <w:rsid w:val="0003366C"/>
    <w:rsid w:val="00034C12"/>
    <w:rsid w:val="000431F0"/>
    <w:rsid w:val="00045DC8"/>
    <w:rsid w:val="00047514"/>
    <w:rsid w:val="00047687"/>
    <w:rsid w:val="00060905"/>
    <w:rsid w:val="00060EC4"/>
    <w:rsid w:val="0007780A"/>
    <w:rsid w:val="00083E48"/>
    <w:rsid w:val="000859AB"/>
    <w:rsid w:val="000927EC"/>
    <w:rsid w:val="00092A2F"/>
    <w:rsid w:val="00095B6B"/>
    <w:rsid w:val="000A7447"/>
    <w:rsid w:val="000B3DCD"/>
    <w:rsid w:val="000B3E4E"/>
    <w:rsid w:val="000C3AD7"/>
    <w:rsid w:val="000C3EE2"/>
    <w:rsid w:val="000C6E3D"/>
    <w:rsid w:val="000D2355"/>
    <w:rsid w:val="000D57EA"/>
    <w:rsid w:val="000D7E0E"/>
    <w:rsid w:val="000F093F"/>
    <w:rsid w:val="000F55C2"/>
    <w:rsid w:val="000F6E35"/>
    <w:rsid w:val="000F7879"/>
    <w:rsid w:val="00113EB7"/>
    <w:rsid w:val="00123060"/>
    <w:rsid w:val="00130D69"/>
    <w:rsid w:val="001348B6"/>
    <w:rsid w:val="001536D8"/>
    <w:rsid w:val="0017550B"/>
    <w:rsid w:val="00182A75"/>
    <w:rsid w:val="001929B9"/>
    <w:rsid w:val="001A66F4"/>
    <w:rsid w:val="001A7886"/>
    <w:rsid w:val="001A7C04"/>
    <w:rsid w:val="001C3E04"/>
    <w:rsid w:val="001C48F7"/>
    <w:rsid w:val="001D2D4D"/>
    <w:rsid w:val="001D43B1"/>
    <w:rsid w:val="001E4596"/>
    <w:rsid w:val="001E4CE9"/>
    <w:rsid w:val="001F026B"/>
    <w:rsid w:val="001F46E6"/>
    <w:rsid w:val="001F7DF0"/>
    <w:rsid w:val="00201762"/>
    <w:rsid w:val="00206EE3"/>
    <w:rsid w:val="00210225"/>
    <w:rsid w:val="002125D8"/>
    <w:rsid w:val="00217095"/>
    <w:rsid w:val="0022056D"/>
    <w:rsid w:val="00222552"/>
    <w:rsid w:val="002247A3"/>
    <w:rsid w:val="00230704"/>
    <w:rsid w:val="00234EF3"/>
    <w:rsid w:val="002429E3"/>
    <w:rsid w:val="00243A39"/>
    <w:rsid w:val="00262CD3"/>
    <w:rsid w:val="00272A57"/>
    <w:rsid w:val="0027450A"/>
    <w:rsid w:val="0027569B"/>
    <w:rsid w:val="002A1AE5"/>
    <w:rsid w:val="002A2ADD"/>
    <w:rsid w:val="002C207B"/>
    <w:rsid w:val="002E2466"/>
    <w:rsid w:val="002F13D1"/>
    <w:rsid w:val="002F369C"/>
    <w:rsid w:val="002F3F3F"/>
    <w:rsid w:val="0030065F"/>
    <w:rsid w:val="0030631B"/>
    <w:rsid w:val="00314ACE"/>
    <w:rsid w:val="00314F0F"/>
    <w:rsid w:val="00320733"/>
    <w:rsid w:val="00322176"/>
    <w:rsid w:val="00323CCD"/>
    <w:rsid w:val="00333A81"/>
    <w:rsid w:val="00335327"/>
    <w:rsid w:val="003442A3"/>
    <w:rsid w:val="00375808"/>
    <w:rsid w:val="003A25A2"/>
    <w:rsid w:val="003A4227"/>
    <w:rsid w:val="003B695B"/>
    <w:rsid w:val="003C3F77"/>
    <w:rsid w:val="003D3C36"/>
    <w:rsid w:val="003D7603"/>
    <w:rsid w:val="003D7CC9"/>
    <w:rsid w:val="003E5A59"/>
    <w:rsid w:val="00404420"/>
    <w:rsid w:val="00416C96"/>
    <w:rsid w:val="00432B6E"/>
    <w:rsid w:val="004354C5"/>
    <w:rsid w:val="00435539"/>
    <w:rsid w:val="00441B58"/>
    <w:rsid w:val="00462F79"/>
    <w:rsid w:val="00474903"/>
    <w:rsid w:val="00480693"/>
    <w:rsid w:val="0048317F"/>
    <w:rsid w:val="004841CA"/>
    <w:rsid w:val="004A0ECB"/>
    <w:rsid w:val="004A3C62"/>
    <w:rsid w:val="004A5776"/>
    <w:rsid w:val="004A6149"/>
    <w:rsid w:val="004B3506"/>
    <w:rsid w:val="004D029C"/>
    <w:rsid w:val="004F2C28"/>
    <w:rsid w:val="005120ED"/>
    <w:rsid w:val="005122FB"/>
    <w:rsid w:val="00526427"/>
    <w:rsid w:val="00527F0B"/>
    <w:rsid w:val="005419E4"/>
    <w:rsid w:val="0054637C"/>
    <w:rsid w:val="00571508"/>
    <w:rsid w:val="00585194"/>
    <w:rsid w:val="00587A85"/>
    <w:rsid w:val="0059153C"/>
    <w:rsid w:val="00597421"/>
    <w:rsid w:val="005B72CE"/>
    <w:rsid w:val="005C0AF9"/>
    <w:rsid w:val="005C3BC2"/>
    <w:rsid w:val="005C7A81"/>
    <w:rsid w:val="005D628F"/>
    <w:rsid w:val="005E0E98"/>
    <w:rsid w:val="005F10A1"/>
    <w:rsid w:val="005F5132"/>
    <w:rsid w:val="005F7F5E"/>
    <w:rsid w:val="00602E56"/>
    <w:rsid w:val="00610649"/>
    <w:rsid w:val="00613BB9"/>
    <w:rsid w:val="00621904"/>
    <w:rsid w:val="00630392"/>
    <w:rsid w:val="006308E2"/>
    <w:rsid w:val="006456A4"/>
    <w:rsid w:val="00647173"/>
    <w:rsid w:val="006524FD"/>
    <w:rsid w:val="00653067"/>
    <w:rsid w:val="00665A59"/>
    <w:rsid w:val="006706AC"/>
    <w:rsid w:val="00670859"/>
    <w:rsid w:val="00671F4F"/>
    <w:rsid w:val="00677FC0"/>
    <w:rsid w:val="00684D15"/>
    <w:rsid w:val="00685581"/>
    <w:rsid w:val="006B59CD"/>
    <w:rsid w:val="006C627A"/>
    <w:rsid w:val="006C729C"/>
    <w:rsid w:val="006D0294"/>
    <w:rsid w:val="006D4C16"/>
    <w:rsid w:val="006F1EE1"/>
    <w:rsid w:val="006F3705"/>
    <w:rsid w:val="00704B6E"/>
    <w:rsid w:val="00713B9E"/>
    <w:rsid w:val="00733FF2"/>
    <w:rsid w:val="00745469"/>
    <w:rsid w:val="0075168C"/>
    <w:rsid w:val="0075391E"/>
    <w:rsid w:val="0076010F"/>
    <w:rsid w:val="0076028E"/>
    <w:rsid w:val="00765DBE"/>
    <w:rsid w:val="007669DD"/>
    <w:rsid w:val="0077025C"/>
    <w:rsid w:val="00772AFB"/>
    <w:rsid w:val="00774986"/>
    <w:rsid w:val="007870DB"/>
    <w:rsid w:val="0079184C"/>
    <w:rsid w:val="00791BC4"/>
    <w:rsid w:val="0079419C"/>
    <w:rsid w:val="007941C1"/>
    <w:rsid w:val="00795440"/>
    <w:rsid w:val="00796B1D"/>
    <w:rsid w:val="007A2801"/>
    <w:rsid w:val="007A2F19"/>
    <w:rsid w:val="007B790A"/>
    <w:rsid w:val="007C07A9"/>
    <w:rsid w:val="007D11BF"/>
    <w:rsid w:val="007E1F78"/>
    <w:rsid w:val="007E2214"/>
    <w:rsid w:val="007E346E"/>
    <w:rsid w:val="007E401F"/>
    <w:rsid w:val="007E6718"/>
    <w:rsid w:val="007F1196"/>
    <w:rsid w:val="007F6681"/>
    <w:rsid w:val="0080312A"/>
    <w:rsid w:val="0081017A"/>
    <w:rsid w:val="008122A4"/>
    <w:rsid w:val="00813869"/>
    <w:rsid w:val="00814D78"/>
    <w:rsid w:val="00821B04"/>
    <w:rsid w:val="008223BD"/>
    <w:rsid w:val="00823C88"/>
    <w:rsid w:val="00827085"/>
    <w:rsid w:val="00832662"/>
    <w:rsid w:val="00847205"/>
    <w:rsid w:val="008511B5"/>
    <w:rsid w:val="008535C0"/>
    <w:rsid w:val="00861562"/>
    <w:rsid w:val="0086736E"/>
    <w:rsid w:val="00870FB9"/>
    <w:rsid w:val="00871CA2"/>
    <w:rsid w:val="00880C93"/>
    <w:rsid w:val="00886B9B"/>
    <w:rsid w:val="008A0D8D"/>
    <w:rsid w:val="008B56A4"/>
    <w:rsid w:val="008C740D"/>
    <w:rsid w:val="008D322F"/>
    <w:rsid w:val="008D4C1D"/>
    <w:rsid w:val="008E7531"/>
    <w:rsid w:val="00903030"/>
    <w:rsid w:val="00904C47"/>
    <w:rsid w:val="009052F5"/>
    <w:rsid w:val="00910409"/>
    <w:rsid w:val="0091104C"/>
    <w:rsid w:val="009139F9"/>
    <w:rsid w:val="00913AC4"/>
    <w:rsid w:val="00914DB7"/>
    <w:rsid w:val="00915C9F"/>
    <w:rsid w:val="00956A0F"/>
    <w:rsid w:val="00965556"/>
    <w:rsid w:val="00967B17"/>
    <w:rsid w:val="0097366D"/>
    <w:rsid w:val="00984158"/>
    <w:rsid w:val="009A2D0E"/>
    <w:rsid w:val="009C7E3C"/>
    <w:rsid w:val="009D3CF9"/>
    <w:rsid w:val="009D401C"/>
    <w:rsid w:val="009D5DBA"/>
    <w:rsid w:val="009F6588"/>
    <w:rsid w:val="00A23871"/>
    <w:rsid w:val="00A37405"/>
    <w:rsid w:val="00A40E7C"/>
    <w:rsid w:val="00A46958"/>
    <w:rsid w:val="00A47F29"/>
    <w:rsid w:val="00A66E72"/>
    <w:rsid w:val="00A74AA9"/>
    <w:rsid w:val="00A81433"/>
    <w:rsid w:val="00A910D8"/>
    <w:rsid w:val="00AA078B"/>
    <w:rsid w:val="00AC3D3E"/>
    <w:rsid w:val="00AD5CEF"/>
    <w:rsid w:val="00AE2197"/>
    <w:rsid w:val="00AF4906"/>
    <w:rsid w:val="00AF674E"/>
    <w:rsid w:val="00B043C6"/>
    <w:rsid w:val="00B245F1"/>
    <w:rsid w:val="00B26D13"/>
    <w:rsid w:val="00B31228"/>
    <w:rsid w:val="00B31B88"/>
    <w:rsid w:val="00B4331E"/>
    <w:rsid w:val="00B46840"/>
    <w:rsid w:val="00B52EAF"/>
    <w:rsid w:val="00B63C5A"/>
    <w:rsid w:val="00B83D0B"/>
    <w:rsid w:val="00BA104D"/>
    <w:rsid w:val="00BA5A70"/>
    <w:rsid w:val="00BC0E84"/>
    <w:rsid w:val="00BC372C"/>
    <w:rsid w:val="00BC775B"/>
    <w:rsid w:val="00BF343C"/>
    <w:rsid w:val="00C10679"/>
    <w:rsid w:val="00C3188B"/>
    <w:rsid w:val="00C31DC0"/>
    <w:rsid w:val="00C5345C"/>
    <w:rsid w:val="00C55778"/>
    <w:rsid w:val="00C62A16"/>
    <w:rsid w:val="00C70B74"/>
    <w:rsid w:val="00C7354B"/>
    <w:rsid w:val="00C80610"/>
    <w:rsid w:val="00C832BD"/>
    <w:rsid w:val="00C854B3"/>
    <w:rsid w:val="00C920CB"/>
    <w:rsid w:val="00C95E68"/>
    <w:rsid w:val="00CA3C52"/>
    <w:rsid w:val="00CB45FB"/>
    <w:rsid w:val="00CC0D82"/>
    <w:rsid w:val="00CC38B9"/>
    <w:rsid w:val="00CC754E"/>
    <w:rsid w:val="00CD3C0F"/>
    <w:rsid w:val="00CF13FF"/>
    <w:rsid w:val="00CF3EB8"/>
    <w:rsid w:val="00CF48A3"/>
    <w:rsid w:val="00CF495B"/>
    <w:rsid w:val="00D0376B"/>
    <w:rsid w:val="00D15349"/>
    <w:rsid w:val="00D171D1"/>
    <w:rsid w:val="00D318BF"/>
    <w:rsid w:val="00D44BCC"/>
    <w:rsid w:val="00D56030"/>
    <w:rsid w:val="00D60F56"/>
    <w:rsid w:val="00D65581"/>
    <w:rsid w:val="00D660E0"/>
    <w:rsid w:val="00D666BB"/>
    <w:rsid w:val="00D676C2"/>
    <w:rsid w:val="00D701B2"/>
    <w:rsid w:val="00D94763"/>
    <w:rsid w:val="00D97EAF"/>
    <w:rsid w:val="00DB4080"/>
    <w:rsid w:val="00DD6E39"/>
    <w:rsid w:val="00DE2C2A"/>
    <w:rsid w:val="00DE7A2D"/>
    <w:rsid w:val="00DF05F5"/>
    <w:rsid w:val="00DF786B"/>
    <w:rsid w:val="00E03E83"/>
    <w:rsid w:val="00E040B3"/>
    <w:rsid w:val="00E07617"/>
    <w:rsid w:val="00E25B75"/>
    <w:rsid w:val="00E365DE"/>
    <w:rsid w:val="00E40FE3"/>
    <w:rsid w:val="00E4154A"/>
    <w:rsid w:val="00E5778E"/>
    <w:rsid w:val="00E63189"/>
    <w:rsid w:val="00E679C2"/>
    <w:rsid w:val="00E67C93"/>
    <w:rsid w:val="00E73D30"/>
    <w:rsid w:val="00E81253"/>
    <w:rsid w:val="00E97582"/>
    <w:rsid w:val="00EA6359"/>
    <w:rsid w:val="00EC3441"/>
    <w:rsid w:val="00EE146B"/>
    <w:rsid w:val="00EE7337"/>
    <w:rsid w:val="00F12C0E"/>
    <w:rsid w:val="00F13579"/>
    <w:rsid w:val="00F14CEB"/>
    <w:rsid w:val="00F22546"/>
    <w:rsid w:val="00F32D25"/>
    <w:rsid w:val="00F34732"/>
    <w:rsid w:val="00F72E05"/>
    <w:rsid w:val="00F74D38"/>
    <w:rsid w:val="00F80C58"/>
    <w:rsid w:val="00F81C49"/>
    <w:rsid w:val="00F900BC"/>
    <w:rsid w:val="00F92E82"/>
    <w:rsid w:val="00FC7BD5"/>
    <w:rsid w:val="00FD2BA0"/>
    <w:rsid w:val="00FE0F3F"/>
    <w:rsid w:val="00FE1DF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085615"/>
  <w15:docId w15:val="{C4DB672A-7192-46C4-9D2D-777668F4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clear" w:pos="360"/>
        <w:tab w:val="num" w:pos="851"/>
      </w:tabs>
      <w:spacing w:after="360"/>
      <w:ind w:left="432" w:hanging="432"/>
      <w:outlineLvl w:val="0"/>
    </w:pPr>
    <w:rPr>
      <w:b/>
      <w:caps/>
      <w:sz w:val="28"/>
    </w:rPr>
  </w:style>
  <w:style w:type="paragraph" w:styleId="Ttulo2">
    <w:name w:val="heading 2"/>
    <w:basedOn w:val="Normal"/>
    <w:next w:val="Normal"/>
    <w:autoRedefine/>
    <w:qFormat/>
    <w:rsid w:val="0059153C"/>
    <w:pPr>
      <w:keepNext/>
      <w:numPr>
        <w:ilvl w:val="1"/>
        <w:numId w:val="1"/>
      </w:numPr>
      <w:spacing w:before="240" w:after="240"/>
      <w:ind w:left="0"/>
      <w:outlineLvl w:val="1"/>
    </w:pPr>
    <w:rPr>
      <w:b/>
    </w:rPr>
  </w:style>
  <w:style w:type="paragraph" w:styleId="Ttulo3">
    <w:name w:val="heading 3"/>
    <w:basedOn w:val="Normal"/>
    <w:next w:val="Normal"/>
    <w:autoRedefine/>
    <w:qFormat/>
    <w:rsid w:val="00CC0D82"/>
    <w:pPr>
      <w:keepNext/>
      <w:numPr>
        <w:ilvl w:val="2"/>
        <w:numId w:val="1"/>
      </w:numPr>
      <w:spacing w:before="240" w:after="240"/>
      <w:ind w:left="540" w:hanging="540"/>
      <w:outlineLvl w:val="2"/>
    </w:p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semiHidden/>
  </w:style>
  <w:style w:type="paragraph" w:styleId="Ttulo">
    <w:name w:val="Title"/>
    <w:basedOn w:val="Normal"/>
    <w:qFormat/>
    <w:pPr>
      <w:jc w:val="center"/>
    </w:pPr>
    <w:rPr>
      <w:b/>
      <w:lang w:val="en-U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pPr>
      <w:spacing w:line="240" w:lineRule="auto"/>
      <w:jc w:val="center"/>
    </w:pPr>
    <w:rPr>
      <w:b/>
      <w:caps/>
    </w:rPr>
  </w:style>
  <w:style w:type="paragraph" w:styleId="Recuodecorpodetexto2">
    <w:name w:val="Body Text Indent 2"/>
    <w:basedOn w:val="Normal"/>
    <w:semiHidden/>
    <w:pPr>
      <w:ind w:firstLine="567"/>
    </w:pPr>
    <w:rPr>
      <w:rFonts w:ascii="Arial" w:hAnsi="Arial"/>
      <w:sz w:val="22"/>
    </w:rPr>
  </w:style>
  <w:style w:type="paragraph" w:styleId="Recuodecorpodetexto3">
    <w:name w:val="Body Text Indent 3"/>
    <w:basedOn w:val="Normal"/>
    <w:semiHidden/>
    <w:pPr>
      <w:ind w:left="4536" w:right="142"/>
    </w:pPr>
    <w:rPr>
      <w:snapToGrid w:val="0"/>
    </w:rPr>
  </w:style>
  <w:style w:type="paragraph" w:styleId="Corpodetexto3">
    <w:name w:val="Body Text 3"/>
    <w:basedOn w:val="Normal"/>
    <w:semiHidden/>
    <w:pPr>
      <w:spacing w:line="240" w:lineRule="auto"/>
      <w:ind w:left="4536" w:right="142"/>
    </w:p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character" w:styleId="Nmerodepgina">
    <w:name w:val="page number"/>
    <w:basedOn w:val="Fontepargpadro"/>
    <w:semiHidden/>
    <w:rPr>
      <w:rFonts w:ascii="Times New Roman" w:hAnsi="Times New Roman"/>
      <w:sz w:val="26"/>
    </w:rPr>
  </w:style>
  <w:style w:type="character" w:styleId="Hyperlink">
    <w:name w:val="Hyperlink"/>
    <w:basedOn w:val="Fontepargpadro"/>
    <w:uiPriority w:val="99"/>
    <w:rPr>
      <w:color w:val="0000FF"/>
      <w:u w:val="single"/>
    </w:r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pPr>
      <w:spacing w:line="240" w:lineRule="auto"/>
      <w:ind w:left="4253" w:right="142"/>
    </w:pPr>
    <w:rPr>
      <w:b/>
    </w:rPr>
  </w:style>
  <w:style w:type="paragraph" w:styleId="ndicedeilustraes">
    <w:name w:val="table of figures"/>
    <w:basedOn w:val="Normal"/>
    <w:next w:val="Normal"/>
    <w:uiPriority w:val="99"/>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noProof/>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character" w:styleId="Refdenotadefim">
    <w:name w:val="endnote reference"/>
    <w:basedOn w:val="Fontepargpadro"/>
    <w:semiHidden/>
    <w:rPr>
      <w:rFonts w:ascii="Times New Roman" w:hAnsi="Times New Roman"/>
      <w:sz w:val="26"/>
      <w:vertAlign w:val="baseline"/>
    </w:rPr>
  </w:style>
  <w:style w:type="paragraph" w:styleId="Textodenotaderodap">
    <w:name w:val="footnote text"/>
    <w:basedOn w:val="Normal"/>
    <w:semiHidden/>
  </w:style>
  <w:style w:type="character" w:styleId="Refdenotaderodap">
    <w:name w:val="footnote reference"/>
    <w:basedOn w:val="Fontepargpadro"/>
    <w:semiHidden/>
    <w:rPr>
      <w:vertAlign w:val="superscript"/>
    </w:rPr>
  </w:style>
  <w:style w:type="paragraph" w:styleId="Textodebalo">
    <w:name w:val="Balloon Text"/>
    <w:basedOn w:val="Normal"/>
    <w:link w:val="TextodebaloChar"/>
    <w:uiPriority w:val="99"/>
    <w:semiHidden/>
    <w:unhideWhenUsed/>
    <w:rsid w:val="00713B9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13B9E"/>
    <w:rPr>
      <w:rFonts w:ascii="Tahoma" w:hAnsi="Tahoma" w:cs="Tahoma"/>
      <w:sz w:val="16"/>
      <w:szCs w:val="16"/>
    </w:rPr>
  </w:style>
  <w:style w:type="paragraph" w:customStyle="1" w:styleId="dedicatoria">
    <w:name w:val="dedicatoria"/>
    <w:basedOn w:val="Ttulo5"/>
    <w:pPr>
      <w:spacing w:before="9960" w:line="240" w:lineRule="auto"/>
      <w:jc w:val="right"/>
    </w:pPr>
    <w:rPr>
      <w:b w:val="0"/>
      <w:caps w:val="0"/>
    </w:rPr>
  </w:style>
  <w:style w:type="paragraph" w:customStyle="1" w:styleId="corpodetexto4">
    <w:name w:val="corpo de texto 4"/>
    <w:basedOn w:val="Corpodetexto"/>
    <w:pPr>
      <w:spacing w:before="9960" w:line="240" w:lineRule="auto"/>
      <w:jc w:val="right"/>
    </w:pPr>
  </w:style>
  <w:style w:type="paragraph" w:customStyle="1" w:styleId="Capa">
    <w:name w:val="Capa"/>
    <w:basedOn w:val="Corpodetexto2"/>
    <w:rPr>
      <w:sz w:val="32"/>
    </w:rPr>
  </w:style>
  <w:style w:type="paragraph" w:customStyle="1" w:styleId="Autor">
    <w:name w:val="Autor"/>
    <w:basedOn w:val="Capa"/>
    <w:rPr>
      <w:sz w:val="28"/>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character" w:customStyle="1" w:styleId="CitaoChar">
    <w:name w:val="Citação Char"/>
    <w:basedOn w:val="Fontepargpadro"/>
    <w:link w:val="Citao"/>
    <w:uiPriority w:val="29"/>
    <w:rsid w:val="00D666BB"/>
    <w:rPr>
      <w:iCs/>
      <w:color w:val="000000" w:themeColor="text1"/>
      <w:szCs w:val="22"/>
    </w:rPr>
  </w:style>
  <w:style w:type="character" w:customStyle="1" w:styleId="st">
    <w:name w:val="st"/>
    <w:basedOn w:val="Fontepargpadro"/>
    <w:rsid w:val="005C3BC2"/>
  </w:style>
  <w:style w:type="paragraph" w:customStyle="1" w:styleId="Notas">
    <w:name w:val="Notas"/>
    <w:basedOn w:val="Normal"/>
    <w:autoRedefine/>
    <w:qFormat/>
    <w:rsid w:val="00FE0F3F"/>
    <w:pPr>
      <w:spacing w:line="240" w:lineRule="auto"/>
      <w:ind w:left="1134"/>
    </w:pPr>
    <w:rPr>
      <w:sz w:val="18"/>
    </w:rPr>
  </w:style>
  <w:style w:type="character" w:styleId="TextodoEspaoReservado">
    <w:name w:val="Placeholder Text"/>
    <w:basedOn w:val="Fontepargpadro"/>
    <w:uiPriority w:val="99"/>
    <w:semiHidden/>
    <w:rsid w:val="000C3EE2"/>
    <w:rPr>
      <w:color w:val="808080"/>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rPr>
  </w:style>
  <w:style w:type="paragraph" w:customStyle="1" w:styleId="Default">
    <w:name w:val="Default"/>
    <w:rsid w:val="00EA6359"/>
    <w:pPr>
      <w:autoSpaceDE w:val="0"/>
      <w:autoSpaceDN w:val="0"/>
      <w:adjustRightInd w:val="0"/>
    </w:pPr>
    <w:rPr>
      <w:rFonts w:ascii="Arial" w:hAnsi="Arial" w:cs="Arial"/>
      <w:color w:val="000000"/>
      <w:sz w:val="24"/>
      <w:szCs w:val="24"/>
    </w:rPr>
  </w:style>
  <w:style w:type="paragraph" w:styleId="Commarcadores">
    <w:name w:val="List Bullet"/>
    <w:basedOn w:val="Normal"/>
    <w:autoRedefine/>
    <w:uiPriority w:val="99"/>
    <w:rsid w:val="000047E8"/>
    <w:pPr>
      <w:numPr>
        <w:numId w:val="27"/>
      </w:numPr>
      <w:tabs>
        <w:tab w:val="left" w:pos="426"/>
      </w:tabs>
      <w:autoSpaceDE w:val="0"/>
      <w:autoSpaceDN w:val="0"/>
      <w:spacing w:line="240" w:lineRule="auto"/>
    </w:pPr>
    <w:rPr>
      <w:rFonts w:eastAsiaTheme="minorEastAsia"/>
      <w:sz w:val="22"/>
      <w:szCs w:val="22"/>
    </w:rPr>
  </w:style>
  <w:style w:type="paragraph" w:styleId="NormalWeb">
    <w:name w:val="Normal (Web)"/>
    <w:basedOn w:val="Normal"/>
    <w:uiPriority w:val="99"/>
    <w:semiHidden/>
    <w:unhideWhenUsed/>
    <w:rsid w:val="009052F5"/>
    <w:pPr>
      <w:spacing w:before="100" w:beforeAutospacing="1" w:after="100" w:afterAutospacing="1" w:line="240" w:lineRule="auto"/>
      <w:jc w:val="left"/>
    </w:pPr>
    <w:rPr>
      <w:szCs w:val="24"/>
    </w:rPr>
  </w:style>
  <w:style w:type="character" w:styleId="Refdecomentrio">
    <w:name w:val="annotation reference"/>
    <w:basedOn w:val="Fontepargpadro"/>
    <w:uiPriority w:val="99"/>
    <w:semiHidden/>
    <w:unhideWhenUsed/>
    <w:rsid w:val="007941C1"/>
    <w:rPr>
      <w:sz w:val="16"/>
      <w:szCs w:val="16"/>
    </w:rPr>
  </w:style>
  <w:style w:type="paragraph" w:styleId="Textodecomentrio">
    <w:name w:val="annotation text"/>
    <w:basedOn w:val="Normal"/>
    <w:link w:val="TextodecomentrioChar"/>
    <w:uiPriority w:val="99"/>
    <w:semiHidden/>
    <w:unhideWhenUsed/>
    <w:rsid w:val="007941C1"/>
    <w:pPr>
      <w:spacing w:line="240" w:lineRule="auto"/>
    </w:pPr>
    <w:rPr>
      <w:sz w:val="20"/>
    </w:rPr>
  </w:style>
  <w:style w:type="character" w:customStyle="1" w:styleId="TextodecomentrioChar">
    <w:name w:val="Texto de comentário Char"/>
    <w:basedOn w:val="Fontepargpadro"/>
    <w:link w:val="Textodecomentrio"/>
    <w:uiPriority w:val="99"/>
    <w:semiHidden/>
    <w:rsid w:val="007941C1"/>
  </w:style>
  <w:style w:type="paragraph" w:styleId="Assuntodocomentrio">
    <w:name w:val="annotation subject"/>
    <w:basedOn w:val="Textodecomentrio"/>
    <w:next w:val="Textodecomentrio"/>
    <w:link w:val="AssuntodocomentrioChar"/>
    <w:uiPriority w:val="99"/>
    <w:semiHidden/>
    <w:unhideWhenUsed/>
    <w:rsid w:val="007941C1"/>
    <w:rPr>
      <w:b/>
      <w:bCs/>
    </w:rPr>
  </w:style>
  <w:style w:type="character" w:customStyle="1" w:styleId="AssuntodocomentrioChar">
    <w:name w:val="Assunto do comentário Char"/>
    <w:basedOn w:val="TextodecomentrioChar"/>
    <w:link w:val="Assuntodocomentrio"/>
    <w:uiPriority w:val="99"/>
    <w:semiHidden/>
    <w:rsid w:val="007941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291">
      <w:bodyDiv w:val="1"/>
      <w:marLeft w:val="0"/>
      <w:marRight w:val="0"/>
      <w:marTop w:val="0"/>
      <w:marBottom w:val="0"/>
      <w:divBdr>
        <w:top w:val="none" w:sz="0" w:space="0" w:color="auto"/>
        <w:left w:val="none" w:sz="0" w:space="0" w:color="auto"/>
        <w:bottom w:val="none" w:sz="0" w:space="0" w:color="auto"/>
        <w:right w:val="none" w:sz="0" w:space="0" w:color="auto"/>
      </w:divBdr>
    </w:div>
    <w:div w:id="8913475">
      <w:bodyDiv w:val="1"/>
      <w:marLeft w:val="0"/>
      <w:marRight w:val="0"/>
      <w:marTop w:val="0"/>
      <w:marBottom w:val="0"/>
      <w:divBdr>
        <w:top w:val="none" w:sz="0" w:space="0" w:color="auto"/>
        <w:left w:val="none" w:sz="0" w:space="0" w:color="auto"/>
        <w:bottom w:val="none" w:sz="0" w:space="0" w:color="auto"/>
        <w:right w:val="none" w:sz="0" w:space="0" w:color="auto"/>
      </w:divBdr>
    </w:div>
    <w:div w:id="13043078">
      <w:bodyDiv w:val="1"/>
      <w:marLeft w:val="0"/>
      <w:marRight w:val="0"/>
      <w:marTop w:val="0"/>
      <w:marBottom w:val="0"/>
      <w:divBdr>
        <w:top w:val="none" w:sz="0" w:space="0" w:color="auto"/>
        <w:left w:val="none" w:sz="0" w:space="0" w:color="auto"/>
        <w:bottom w:val="none" w:sz="0" w:space="0" w:color="auto"/>
        <w:right w:val="none" w:sz="0" w:space="0" w:color="auto"/>
      </w:divBdr>
    </w:div>
    <w:div w:id="71856031">
      <w:bodyDiv w:val="1"/>
      <w:marLeft w:val="0"/>
      <w:marRight w:val="0"/>
      <w:marTop w:val="0"/>
      <w:marBottom w:val="0"/>
      <w:divBdr>
        <w:top w:val="none" w:sz="0" w:space="0" w:color="auto"/>
        <w:left w:val="none" w:sz="0" w:space="0" w:color="auto"/>
        <w:bottom w:val="none" w:sz="0" w:space="0" w:color="auto"/>
        <w:right w:val="none" w:sz="0" w:space="0" w:color="auto"/>
      </w:divBdr>
    </w:div>
    <w:div w:id="115410424">
      <w:bodyDiv w:val="1"/>
      <w:marLeft w:val="0"/>
      <w:marRight w:val="0"/>
      <w:marTop w:val="0"/>
      <w:marBottom w:val="0"/>
      <w:divBdr>
        <w:top w:val="none" w:sz="0" w:space="0" w:color="auto"/>
        <w:left w:val="none" w:sz="0" w:space="0" w:color="auto"/>
        <w:bottom w:val="none" w:sz="0" w:space="0" w:color="auto"/>
        <w:right w:val="none" w:sz="0" w:space="0" w:color="auto"/>
      </w:divBdr>
    </w:div>
    <w:div w:id="128478955">
      <w:bodyDiv w:val="1"/>
      <w:marLeft w:val="0"/>
      <w:marRight w:val="0"/>
      <w:marTop w:val="0"/>
      <w:marBottom w:val="0"/>
      <w:divBdr>
        <w:top w:val="none" w:sz="0" w:space="0" w:color="auto"/>
        <w:left w:val="none" w:sz="0" w:space="0" w:color="auto"/>
        <w:bottom w:val="none" w:sz="0" w:space="0" w:color="auto"/>
        <w:right w:val="none" w:sz="0" w:space="0" w:color="auto"/>
      </w:divBdr>
    </w:div>
    <w:div w:id="129788695">
      <w:bodyDiv w:val="1"/>
      <w:marLeft w:val="0"/>
      <w:marRight w:val="0"/>
      <w:marTop w:val="0"/>
      <w:marBottom w:val="0"/>
      <w:divBdr>
        <w:top w:val="none" w:sz="0" w:space="0" w:color="auto"/>
        <w:left w:val="none" w:sz="0" w:space="0" w:color="auto"/>
        <w:bottom w:val="none" w:sz="0" w:space="0" w:color="auto"/>
        <w:right w:val="none" w:sz="0" w:space="0" w:color="auto"/>
      </w:divBdr>
    </w:div>
    <w:div w:id="140849085">
      <w:bodyDiv w:val="1"/>
      <w:marLeft w:val="0"/>
      <w:marRight w:val="0"/>
      <w:marTop w:val="0"/>
      <w:marBottom w:val="0"/>
      <w:divBdr>
        <w:top w:val="none" w:sz="0" w:space="0" w:color="auto"/>
        <w:left w:val="none" w:sz="0" w:space="0" w:color="auto"/>
        <w:bottom w:val="none" w:sz="0" w:space="0" w:color="auto"/>
        <w:right w:val="none" w:sz="0" w:space="0" w:color="auto"/>
      </w:divBdr>
    </w:div>
    <w:div w:id="199905320">
      <w:bodyDiv w:val="1"/>
      <w:marLeft w:val="0"/>
      <w:marRight w:val="0"/>
      <w:marTop w:val="0"/>
      <w:marBottom w:val="0"/>
      <w:divBdr>
        <w:top w:val="none" w:sz="0" w:space="0" w:color="auto"/>
        <w:left w:val="none" w:sz="0" w:space="0" w:color="auto"/>
        <w:bottom w:val="none" w:sz="0" w:space="0" w:color="auto"/>
        <w:right w:val="none" w:sz="0" w:space="0" w:color="auto"/>
      </w:divBdr>
    </w:div>
    <w:div w:id="206141377">
      <w:bodyDiv w:val="1"/>
      <w:marLeft w:val="0"/>
      <w:marRight w:val="0"/>
      <w:marTop w:val="0"/>
      <w:marBottom w:val="0"/>
      <w:divBdr>
        <w:top w:val="none" w:sz="0" w:space="0" w:color="auto"/>
        <w:left w:val="none" w:sz="0" w:space="0" w:color="auto"/>
        <w:bottom w:val="none" w:sz="0" w:space="0" w:color="auto"/>
        <w:right w:val="none" w:sz="0" w:space="0" w:color="auto"/>
      </w:divBdr>
    </w:div>
    <w:div w:id="210843011">
      <w:bodyDiv w:val="1"/>
      <w:marLeft w:val="0"/>
      <w:marRight w:val="0"/>
      <w:marTop w:val="0"/>
      <w:marBottom w:val="0"/>
      <w:divBdr>
        <w:top w:val="none" w:sz="0" w:space="0" w:color="auto"/>
        <w:left w:val="none" w:sz="0" w:space="0" w:color="auto"/>
        <w:bottom w:val="none" w:sz="0" w:space="0" w:color="auto"/>
        <w:right w:val="none" w:sz="0" w:space="0" w:color="auto"/>
      </w:divBdr>
    </w:div>
    <w:div w:id="306934208">
      <w:bodyDiv w:val="1"/>
      <w:marLeft w:val="0"/>
      <w:marRight w:val="0"/>
      <w:marTop w:val="0"/>
      <w:marBottom w:val="0"/>
      <w:divBdr>
        <w:top w:val="none" w:sz="0" w:space="0" w:color="auto"/>
        <w:left w:val="none" w:sz="0" w:space="0" w:color="auto"/>
        <w:bottom w:val="none" w:sz="0" w:space="0" w:color="auto"/>
        <w:right w:val="none" w:sz="0" w:space="0" w:color="auto"/>
      </w:divBdr>
    </w:div>
    <w:div w:id="330724260">
      <w:bodyDiv w:val="1"/>
      <w:marLeft w:val="0"/>
      <w:marRight w:val="0"/>
      <w:marTop w:val="0"/>
      <w:marBottom w:val="0"/>
      <w:divBdr>
        <w:top w:val="none" w:sz="0" w:space="0" w:color="auto"/>
        <w:left w:val="none" w:sz="0" w:space="0" w:color="auto"/>
        <w:bottom w:val="none" w:sz="0" w:space="0" w:color="auto"/>
        <w:right w:val="none" w:sz="0" w:space="0" w:color="auto"/>
      </w:divBdr>
    </w:div>
    <w:div w:id="344094721">
      <w:bodyDiv w:val="1"/>
      <w:marLeft w:val="0"/>
      <w:marRight w:val="0"/>
      <w:marTop w:val="0"/>
      <w:marBottom w:val="0"/>
      <w:divBdr>
        <w:top w:val="none" w:sz="0" w:space="0" w:color="auto"/>
        <w:left w:val="none" w:sz="0" w:space="0" w:color="auto"/>
        <w:bottom w:val="none" w:sz="0" w:space="0" w:color="auto"/>
        <w:right w:val="none" w:sz="0" w:space="0" w:color="auto"/>
      </w:divBdr>
    </w:div>
    <w:div w:id="345442463">
      <w:bodyDiv w:val="1"/>
      <w:marLeft w:val="0"/>
      <w:marRight w:val="0"/>
      <w:marTop w:val="0"/>
      <w:marBottom w:val="0"/>
      <w:divBdr>
        <w:top w:val="none" w:sz="0" w:space="0" w:color="auto"/>
        <w:left w:val="none" w:sz="0" w:space="0" w:color="auto"/>
        <w:bottom w:val="none" w:sz="0" w:space="0" w:color="auto"/>
        <w:right w:val="none" w:sz="0" w:space="0" w:color="auto"/>
      </w:divBdr>
    </w:div>
    <w:div w:id="359823858">
      <w:bodyDiv w:val="1"/>
      <w:marLeft w:val="0"/>
      <w:marRight w:val="0"/>
      <w:marTop w:val="0"/>
      <w:marBottom w:val="0"/>
      <w:divBdr>
        <w:top w:val="none" w:sz="0" w:space="0" w:color="auto"/>
        <w:left w:val="none" w:sz="0" w:space="0" w:color="auto"/>
        <w:bottom w:val="none" w:sz="0" w:space="0" w:color="auto"/>
        <w:right w:val="none" w:sz="0" w:space="0" w:color="auto"/>
      </w:divBdr>
    </w:div>
    <w:div w:id="398291517">
      <w:bodyDiv w:val="1"/>
      <w:marLeft w:val="0"/>
      <w:marRight w:val="0"/>
      <w:marTop w:val="0"/>
      <w:marBottom w:val="0"/>
      <w:divBdr>
        <w:top w:val="none" w:sz="0" w:space="0" w:color="auto"/>
        <w:left w:val="none" w:sz="0" w:space="0" w:color="auto"/>
        <w:bottom w:val="none" w:sz="0" w:space="0" w:color="auto"/>
        <w:right w:val="none" w:sz="0" w:space="0" w:color="auto"/>
      </w:divBdr>
    </w:div>
    <w:div w:id="424498842">
      <w:bodyDiv w:val="1"/>
      <w:marLeft w:val="0"/>
      <w:marRight w:val="0"/>
      <w:marTop w:val="0"/>
      <w:marBottom w:val="0"/>
      <w:divBdr>
        <w:top w:val="none" w:sz="0" w:space="0" w:color="auto"/>
        <w:left w:val="none" w:sz="0" w:space="0" w:color="auto"/>
        <w:bottom w:val="none" w:sz="0" w:space="0" w:color="auto"/>
        <w:right w:val="none" w:sz="0" w:space="0" w:color="auto"/>
      </w:divBdr>
    </w:div>
    <w:div w:id="427778331">
      <w:bodyDiv w:val="1"/>
      <w:marLeft w:val="0"/>
      <w:marRight w:val="0"/>
      <w:marTop w:val="0"/>
      <w:marBottom w:val="0"/>
      <w:divBdr>
        <w:top w:val="none" w:sz="0" w:space="0" w:color="auto"/>
        <w:left w:val="none" w:sz="0" w:space="0" w:color="auto"/>
        <w:bottom w:val="none" w:sz="0" w:space="0" w:color="auto"/>
        <w:right w:val="none" w:sz="0" w:space="0" w:color="auto"/>
      </w:divBdr>
    </w:div>
    <w:div w:id="447431785">
      <w:bodyDiv w:val="1"/>
      <w:marLeft w:val="0"/>
      <w:marRight w:val="0"/>
      <w:marTop w:val="0"/>
      <w:marBottom w:val="0"/>
      <w:divBdr>
        <w:top w:val="none" w:sz="0" w:space="0" w:color="auto"/>
        <w:left w:val="none" w:sz="0" w:space="0" w:color="auto"/>
        <w:bottom w:val="none" w:sz="0" w:space="0" w:color="auto"/>
        <w:right w:val="none" w:sz="0" w:space="0" w:color="auto"/>
      </w:divBdr>
    </w:div>
    <w:div w:id="512112705">
      <w:bodyDiv w:val="1"/>
      <w:marLeft w:val="0"/>
      <w:marRight w:val="0"/>
      <w:marTop w:val="0"/>
      <w:marBottom w:val="0"/>
      <w:divBdr>
        <w:top w:val="none" w:sz="0" w:space="0" w:color="auto"/>
        <w:left w:val="none" w:sz="0" w:space="0" w:color="auto"/>
        <w:bottom w:val="none" w:sz="0" w:space="0" w:color="auto"/>
        <w:right w:val="none" w:sz="0" w:space="0" w:color="auto"/>
      </w:divBdr>
    </w:div>
    <w:div w:id="521286477">
      <w:bodyDiv w:val="1"/>
      <w:marLeft w:val="0"/>
      <w:marRight w:val="0"/>
      <w:marTop w:val="0"/>
      <w:marBottom w:val="0"/>
      <w:divBdr>
        <w:top w:val="none" w:sz="0" w:space="0" w:color="auto"/>
        <w:left w:val="none" w:sz="0" w:space="0" w:color="auto"/>
        <w:bottom w:val="none" w:sz="0" w:space="0" w:color="auto"/>
        <w:right w:val="none" w:sz="0" w:space="0" w:color="auto"/>
      </w:divBdr>
    </w:div>
    <w:div w:id="546374835">
      <w:bodyDiv w:val="1"/>
      <w:marLeft w:val="0"/>
      <w:marRight w:val="0"/>
      <w:marTop w:val="0"/>
      <w:marBottom w:val="0"/>
      <w:divBdr>
        <w:top w:val="none" w:sz="0" w:space="0" w:color="auto"/>
        <w:left w:val="none" w:sz="0" w:space="0" w:color="auto"/>
        <w:bottom w:val="none" w:sz="0" w:space="0" w:color="auto"/>
        <w:right w:val="none" w:sz="0" w:space="0" w:color="auto"/>
      </w:divBdr>
    </w:div>
    <w:div w:id="548033394">
      <w:bodyDiv w:val="1"/>
      <w:marLeft w:val="0"/>
      <w:marRight w:val="0"/>
      <w:marTop w:val="0"/>
      <w:marBottom w:val="0"/>
      <w:divBdr>
        <w:top w:val="none" w:sz="0" w:space="0" w:color="auto"/>
        <w:left w:val="none" w:sz="0" w:space="0" w:color="auto"/>
        <w:bottom w:val="none" w:sz="0" w:space="0" w:color="auto"/>
        <w:right w:val="none" w:sz="0" w:space="0" w:color="auto"/>
      </w:divBdr>
    </w:div>
    <w:div w:id="560672382">
      <w:bodyDiv w:val="1"/>
      <w:marLeft w:val="0"/>
      <w:marRight w:val="0"/>
      <w:marTop w:val="0"/>
      <w:marBottom w:val="0"/>
      <w:divBdr>
        <w:top w:val="none" w:sz="0" w:space="0" w:color="auto"/>
        <w:left w:val="none" w:sz="0" w:space="0" w:color="auto"/>
        <w:bottom w:val="none" w:sz="0" w:space="0" w:color="auto"/>
        <w:right w:val="none" w:sz="0" w:space="0" w:color="auto"/>
      </w:divBdr>
    </w:div>
    <w:div w:id="569199597">
      <w:bodyDiv w:val="1"/>
      <w:marLeft w:val="0"/>
      <w:marRight w:val="0"/>
      <w:marTop w:val="0"/>
      <w:marBottom w:val="0"/>
      <w:divBdr>
        <w:top w:val="none" w:sz="0" w:space="0" w:color="auto"/>
        <w:left w:val="none" w:sz="0" w:space="0" w:color="auto"/>
        <w:bottom w:val="none" w:sz="0" w:space="0" w:color="auto"/>
        <w:right w:val="none" w:sz="0" w:space="0" w:color="auto"/>
      </w:divBdr>
    </w:div>
    <w:div w:id="576286325">
      <w:bodyDiv w:val="1"/>
      <w:marLeft w:val="0"/>
      <w:marRight w:val="0"/>
      <w:marTop w:val="0"/>
      <w:marBottom w:val="0"/>
      <w:divBdr>
        <w:top w:val="none" w:sz="0" w:space="0" w:color="auto"/>
        <w:left w:val="none" w:sz="0" w:space="0" w:color="auto"/>
        <w:bottom w:val="none" w:sz="0" w:space="0" w:color="auto"/>
        <w:right w:val="none" w:sz="0" w:space="0" w:color="auto"/>
      </w:divBdr>
    </w:div>
    <w:div w:id="599485333">
      <w:bodyDiv w:val="1"/>
      <w:marLeft w:val="0"/>
      <w:marRight w:val="0"/>
      <w:marTop w:val="0"/>
      <w:marBottom w:val="0"/>
      <w:divBdr>
        <w:top w:val="none" w:sz="0" w:space="0" w:color="auto"/>
        <w:left w:val="none" w:sz="0" w:space="0" w:color="auto"/>
        <w:bottom w:val="none" w:sz="0" w:space="0" w:color="auto"/>
        <w:right w:val="none" w:sz="0" w:space="0" w:color="auto"/>
      </w:divBdr>
    </w:div>
    <w:div w:id="600383311">
      <w:bodyDiv w:val="1"/>
      <w:marLeft w:val="0"/>
      <w:marRight w:val="0"/>
      <w:marTop w:val="0"/>
      <w:marBottom w:val="0"/>
      <w:divBdr>
        <w:top w:val="none" w:sz="0" w:space="0" w:color="auto"/>
        <w:left w:val="none" w:sz="0" w:space="0" w:color="auto"/>
        <w:bottom w:val="none" w:sz="0" w:space="0" w:color="auto"/>
        <w:right w:val="none" w:sz="0" w:space="0" w:color="auto"/>
      </w:divBdr>
    </w:div>
    <w:div w:id="608121699">
      <w:bodyDiv w:val="1"/>
      <w:marLeft w:val="0"/>
      <w:marRight w:val="0"/>
      <w:marTop w:val="0"/>
      <w:marBottom w:val="0"/>
      <w:divBdr>
        <w:top w:val="none" w:sz="0" w:space="0" w:color="auto"/>
        <w:left w:val="none" w:sz="0" w:space="0" w:color="auto"/>
        <w:bottom w:val="none" w:sz="0" w:space="0" w:color="auto"/>
        <w:right w:val="none" w:sz="0" w:space="0" w:color="auto"/>
      </w:divBdr>
    </w:div>
    <w:div w:id="650254557">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0452074">
      <w:bodyDiv w:val="1"/>
      <w:marLeft w:val="0"/>
      <w:marRight w:val="0"/>
      <w:marTop w:val="0"/>
      <w:marBottom w:val="0"/>
      <w:divBdr>
        <w:top w:val="none" w:sz="0" w:space="0" w:color="auto"/>
        <w:left w:val="none" w:sz="0" w:space="0" w:color="auto"/>
        <w:bottom w:val="none" w:sz="0" w:space="0" w:color="auto"/>
        <w:right w:val="none" w:sz="0" w:space="0" w:color="auto"/>
      </w:divBdr>
    </w:div>
    <w:div w:id="732705505">
      <w:bodyDiv w:val="1"/>
      <w:marLeft w:val="0"/>
      <w:marRight w:val="0"/>
      <w:marTop w:val="0"/>
      <w:marBottom w:val="0"/>
      <w:divBdr>
        <w:top w:val="none" w:sz="0" w:space="0" w:color="auto"/>
        <w:left w:val="none" w:sz="0" w:space="0" w:color="auto"/>
        <w:bottom w:val="none" w:sz="0" w:space="0" w:color="auto"/>
        <w:right w:val="none" w:sz="0" w:space="0" w:color="auto"/>
      </w:divBdr>
    </w:div>
    <w:div w:id="739208163">
      <w:bodyDiv w:val="1"/>
      <w:marLeft w:val="0"/>
      <w:marRight w:val="0"/>
      <w:marTop w:val="0"/>
      <w:marBottom w:val="0"/>
      <w:divBdr>
        <w:top w:val="none" w:sz="0" w:space="0" w:color="auto"/>
        <w:left w:val="none" w:sz="0" w:space="0" w:color="auto"/>
        <w:bottom w:val="none" w:sz="0" w:space="0" w:color="auto"/>
        <w:right w:val="none" w:sz="0" w:space="0" w:color="auto"/>
      </w:divBdr>
    </w:div>
    <w:div w:id="856775140">
      <w:bodyDiv w:val="1"/>
      <w:marLeft w:val="0"/>
      <w:marRight w:val="0"/>
      <w:marTop w:val="0"/>
      <w:marBottom w:val="0"/>
      <w:divBdr>
        <w:top w:val="none" w:sz="0" w:space="0" w:color="auto"/>
        <w:left w:val="none" w:sz="0" w:space="0" w:color="auto"/>
        <w:bottom w:val="none" w:sz="0" w:space="0" w:color="auto"/>
        <w:right w:val="none" w:sz="0" w:space="0" w:color="auto"/>
      </w:divBdr>
    </w:div>
    <w:div w:id="857088650">
      <w:bodyDiv w:val="1"/>
      <w:marLeft w:val="0"/>
      <w:marRight w:val="0"/>
      <w:marTop w:val="0"/>
      <w:marBottom w:val="0"/>
      <w:divBdr>
        <w:top w:val="none" w:sz="0" w:space="0" w:color="auto"/>
        <w:left w:val="none" w:sz="0" w:space="0" w:color="auto"/>
        <w:bottom w:val="none" w:sz="0" w:space="0" w:color="auto"/>
        <w:right w:val="none" w:sz="0" w:space="0" w:color="auto"/>
      </w:divBdr>
    </w:div>
    <w:div w:id="897130659">
      <w:bodyDiv w:val="1"/>
      <w:marLeft w:val="0"/>
      <w:marRight w:val="0"/>
      <w:marTop w:val="0"/>
      <w:marBottom w:val="0"/>
      <w:divBdr>
        <w:top w:val="none" w:sz="0" w:space="0" w:color="auto"/>
        <w:left w:val="none" w:sz="0" w:space="0" w:color="auto"/>
        <w:bottom w:val="none" w:sz="0" w:space="0" w:color="auto"/>
        <w:right w:val="none" w:sz="0" w:space="0" w:color="auto"/>
      </w:divBdr>
    </w:div>
    <w:div w:id="951980982">
      <w:bodyDiv w:val="1"/>
      <w:marLeft w:val="0"/>
      <w:marRight w:val="0"/>
      <w:marTop w:val="0"/>
      <w:marBottom w:val="0"/>
      <w:divBdr>
        <w:top w:val="none" w:sz="0" w:space="0" w:color="auto"/>
        <w:left w:val="none" w:sz="0" w:space="0" w:color="auto"/>
        <w:bottom w:val="none" w:sz="0" w:space="0" w:color="auto"/>
        <w:right w:val="none" w:sz="0" w:space="0" w:color="auto"/>
      </w:divBdr>
    </w:div>
    <w:div w:id="1088387880">
      <w:bodyDiv w:val="1"/>
      <w:marLeft w:val="0"/>
      <w:marRight w:val="0"/>
      <w:marTop w:val="0"/>
      <w:marBottom w:val="0"/>
      <w:divBdr>
        <w:top w:val="none" w:sz="0" w:space="0" w:color="auto"/>
        <w:left w:val="none" w:sz="0" w:space="0" w:color="auto"/>
        <w:bottom w:val="none" w:sz="0" w:space="0" w:color="auto"/>
        <w:right w:val="none" w:sz="0" w:space="0" w:color="auto"/>
      </w:divBdr>
    </w:div>
    <w:div w:id="1109934021">
      <w:bodyDiv w:val="1"/>
      <w:marLeft w:val="0"/>
      <w:marRight w:val="0"/>
      <w:marTop w:val="0"/>
      <w:marBottom w:val="0"/>
      <w:divBdr>
        <w:top w:val="none" w:sz="0" w:space="0" w:color="auto"/>
        <w:left w:val="none" w:sz="0" w:space="0" w:color="auto"/>
        <w:bottom w:val="none" w:sz="0" w:space="0" w:color="auto"/>
        <w:right w:val="none" w:sz="0" w:space="0" w:color="auto"/>
      </w:divBdr>
    </w:div>
    <w:div w:id="1150973908">
      <w:bodyDiv w:val="1"/>
      <w:marLeft w:val="0"/>
      <w:marRight w:val="0"/>
      <w:marTop w:val="0"/>
      <w:marBottom w:val="0"/>
      <w:divBdr>
        <w:top w:val="none" w:sz="0" w:space="0" w:color="auto"/>
        <w:left w:val="none" w:sz="0" w:space="0" w:color="auto"/>
        <w:bottom w:val="none" w:sz="0" w:space="0" w:color="auto"/>
        <w:right w:val="none" w:sz="0" w:space="0" w:color="auto"/>
      </w:divBdr>
    </w:div>
    <w:div w:id="1176264298">
      <w:bodyDiv w:val="1"/>
      <w:marLeft w:val="0"/>
      <w:marRight w:val="0"/>
      <w:marTop w:val="0"/>
      <w:marBottom w:val="0"/>
      <w:divBdr>
        <w:top w:val="none" w:sz="0" w:space="0" w:color="auto"/>
        <w:left w:val="none" w:sz="0" w:space="0" w:color="auto"/>
        <w:bottom w:val="none" w:sz="0" w:space="0" w:color="auto"/>
        <w:right w:val="none" w:sz="0" w:space="0" w:color="auto"/>
      </w:divBdr>
    </w:div>
    <w:div w:id="1252010123">
      <w:bodyDiv w:val="1"/>
      <w:marLeft w:val="0"/>
      <w:marRight w:val="0"/>
      <w:marTop w:val="0"/>
      <w:marBottom w:val="0"/>
      <w:divBdr>
        <w:top w:val="none" w:sz="0" w:space="0" w:color="auto"/>
        <w:left w:val="none" w:sz="0" w:space="0" w:color="auto"/>
        <w:bottom w:val="none" w:sz="0" w:space="0" w:color="auto"/>
        <w:right w:val="none" w:sz="0" w:space="0" w:color="auto"/>
      </w:divBdr>
    </w:div>
    <w:div w:id="1303576676">
      <w:bodyDiv w:val="1"/>
      <w:marLeft w:val="0"/>
      <w:marRight w:val="0"/>
      <w:marTop w:val="0"/>
      <w:marBottom w:val="0"/>
      <w:divBdr>
        <w:top w:val="none" w:sz="0" w:space="0" w:color="auto"/>
        <w:left w:val="none" w:sz="0" w:space="0" w:color="auto"/>
        <w:bottom w:val="none" w:sz="0" w:space="0" w:color="auto"/>
        <w:right w:val="none" w:sz="0" w:space="0" w:color="auto"/>
      </w:divBdr>
    </w:div>
    <w:div w:id="1314027544">
      <w:bodyDiv w:val="1"/>
      <w:marLeft w:val="0"/>
      <w:marRight w:val="0"/>
      <w:marTop w:val="0"/>
      <w:marBottom w:val="0"/>
      <w:divBdr>
        <w:top w:val="none" w:sz="0" w:space="0" w:color="auto"/>
        <w:left w:val="none" w:sz="0" w:space="0" w:color="auto"/>
        <w:bottom w:val="none" w:sz="0" w:space="0" w:color="auto"/>
        <w:right w:val="none" w:sz="0" w:space="0" w:color="auto"/>
      </w:divBdr>
    </w:div>
    <w:div w:id="1319725820">
      <w:bodyDiv w:val="1"/>
      <w:marLeft w:val="0"/>
      <w:marRight w:val="0"/>
      <w:marTop w:val="0"/>
      <w:marBottom w:val="0"/>
      <w:divBdr>
        <w:top w:val="none" w:sz="0" w:space="0" w:color="auto"/>
        <w:left w:val="none" w:sz="0" w:space="0" w:color="auto"/>
        <w:bottom w:val="none" w:sz="0" w:space="0" w:color="auto"/>
        <w:right w:val="none" w:sz="0" w:space="0" w:color="auto"/>
      </w:divBdr>
    </w:div>
    <w:div w:id="1360081699">
      <w:bodyDiv w:val="1"/>
      <w:marLeft w:val="0"/>
      <w:marRight w:val="0"/>
      <w:marTop w:val="0"/>
      <w:marBottom w:val="0"/>
      <w:divBdr>
        <w:top w:val="none" w:sz="0" w:space="0" w:color="auto"/>
        <w:left w:val="none" w:sz="0" w:space="0" w:color="auto"/>
        <w:bottom w:val="none" w:sz="0" w:space="0" w:color="auto"/>
        <w:right w:val="none" w:sz="0" w:space="0" w:color="auto"/>
      </w:divBdr>
    </w:div>
    <w:div w:id="1392772711">
      <w:bodyDiv w:val="1"/>
      <w:marLeft w:val="0"/>
      <w:marRight w:val="0"/>
      <w:marTop w:val="0"/>
      <w:marBottom w:val="0"/>
      <w:divBdr>
        <w:top w:val="none" w:sz="0" w:space="0" w:color="auto"/>
        <w:left w:val="none" w:sz="0" w:space="0" w:color="auto"/>
        <w:bottom w:val="none" w:sz="0" w:space="0" w:color="auto"/>
        <w:right w:val="none" w:sz="0" w:space="0" w:color="auto"/>
      </w:divBdr>
    </w:div>
    <w:div w:id="1423991107">
      <w:bodyDiv w:val="1"/>
      <w:marLeft w:val="0"/>
      <w:marRight w:val="0"/>
      <w:marTop w:val="0"/>
      <w:marBottom w:val="0"/>
      <w:divBdr>
        <w:top w:val="none" w:sz="0" w:space="0" w:color="auto"/>
        <w:left w:val="none" w:sz="0" w:space="0" w:color="auto"/>
        <w:bottom w:val="none" w:sz="0" w:space="0" w:color="auto"/>
        <w:right w:val="none" w:sz="0" w:space="0" w:color="auto"/>
      </w:divBdr>
    </w:div>
    <w:div w:id="1470438278">
      <w:bodyDiv w:val="1"/>
      <w:marLeft w:val="0"/>
      <w:marRight w:val="0"/>
      <w:marTop w:val="0"/>
      <w:marBottom w:val="0"/>
      <w:divBdr>
        <w:top w:val="none" w:sz="0" w:space="0" w:color="auto"/>
        <w:left w:val="none" w:sz="0" w:space="0" w:color="auto"/>
        <w:bottom w:val="none" w:sz="0" w:space="0" w:color="auto"/>
        <w:right w:val="none" w:sz="0" w:space="0" w:color="auto"/>
      </w:divBdr>
    </w:div>
    <w:div w:id="1538351213">
      <w:bodyDiv w:val="1"/>
      <w:marLeft w:val="0"/>
      <w:marRight w:val="0"/>
      <w:marTop w:val="0"/>
      <w:marBottom w:val="0"/>
      <w:divBdr>
        <w:top w:val="none" w:sz="0" w:space="0" w:color="auto"/>
        <w:left w:val="none" w:sz="0" w:space="0" w:color="auto"/>
        <w:bottom w:val="none" w:sz="0" w:space="0" w:color="auto"/>
        <w:right w:val="none" w:sz="0" w:space="0" w:color="auto"/>
      </w:divBdr>
    </w:div>
    <w:div w:id="1562251987">
      <w:bodyDiv w:val="1"/>
      <w:marLeft w:val="0"/>
      <w:marRight w:val="0"/>
      <w:marTop w:val="0"/>
      <w:marBottom w:val="0"/>
      <w:divBdr>
        <w:top w:val="none" w:sz="0" w:space="0" w:color="auto"/>
        <w:left w:val="none" w:sz="0" w:space="0" w:color="auto"/>
        <w:bottom w:val="none" w:sz="0" w:space="0" w:color="auto"/>
        <w:right w:val="none" w:sz="0" w:space="0" w:color="auto"/>
      </w:divBdr>
    </w:div>
    <w:div w:id="1582369728">
      <w:bodyDiv w:val="1"/>
      <w:marLeft w:val="0"/>
      <w:marRight w:val="0"/>
      <w:marTop w:val="0"/>
      <w:marBottom w:val="0"/>
      <w:divBdr>
        <w:top w:val="none" w:sz="0" w:space="0" w:color="auto"/>
        <w:left w:val="none" w:sz="0" w:space="0" w:color="auto"/>
        <w:bottom w:val="none" w:sz="0" w:space="0" w:color="auto"/>
        <w:right w:val="none" w:sz="0" w:space="0" w:color="auto"/>
      </w:divBdr>
    </w:div>
    <w:div w:id="1586265398">
      <w:bodyDiv w:val="1"/>
      <w:marLeft w:val="0"/>
      <w:marRight w:val="0"/>
      <w:marTop w:val="0"/>
      <w:marBottom w:val="0"/>
      <w:divBdr>
        <w:top w:val="none" w:sz="0" w:space="0" w:color="auto"/>
        <w:left w:val="none" w:sz="0" w:space="0" w:color="auto"/>
        <w:bottom w:val="none" w:sz="0" w:space="0" w:color="auto"/>
        <w:right w:val="none" w:sz="0" w:space="0" w:color="auto"/>
      </w:divBdr>
    </w:div>
    <w:div w:id="1646005001">
      <w:bodyDiv w:val="1"/>
      <w:marLeft w:val="0"/>
      <w:marRight w:val="0"/>
      <w:marTop w:val="0"/>
      <w:marBottom w:val="0"/>
      <w:divBdr>
        <w:top w:val="none" w:sz="0" w:space="0" w:color="auto"/>
        <w:left w:val="none" w:sz="0" w:space="0" w:color="auto"/>
        <w:bottom w:val="none" w:sz="0" w:space="0" w:color="auto"/>
        <w:right w:val="none" w:sz="0" w:space="0" w:color="auto"/>
      </w:divBdr>
    </w:div>
    <w:div w:id="1658149452">
      <w:bodyDiv w:val="1"/>
      <w:marLeft w:val="0"/>
      <w:marRight w:val="0"/>
      <w:marTop w:val="0"/>
      <w:marBottom w:val="0"/>
      <w:divBdr>
        <w:top w:val="none" w:sz="0" w:space="0" w:color="auto"/>
        <w:left w:val="none" w:sz="0" w:space="0" w:color="auto"/>
        <w:bottom w:val="none" w:sz="0" w:space="0" w:color="auto"/>
        <w:right w:val="none" w:sz="0" w:space="0" w:color="auto"/>
      </w:divBdr>
    </w:div>
    <w:div w:id="1658413262">
      <w:bodyDiv w:val="1"/>
      <w:marLeft w:val="0"/>
      <w:marRight w:val="0"/>
      <w:marTop w:val="0"/>
      <w:marBottom w:val="0"/>
      <w:divBdr>
        <w:top w:val="none" w:sz="0" w:space="0" w:color="auto"/>
        <w:left w:val="none" w:sz="0" w:space="0" w:color="auto"/>
        <w:bottom w:val="none" w:sz="0" w:space="0" w:color="auto"/>
        <w:right w:val="none" w:sz="0" w:space="0" w:color="auto"/>
      </w:divBdr>
    </w:div>
    <w:div w:id="1732850170">
      <w:bodyDiv w:val="1"/>
      <w:marLeft w:val="0"/>
      <w:marRight w:val="0"/>
      <w:marTop w:val="0"/>
      <w:marBottom w:val="0"/>
      <w:divBdr>
        <w:top w:val="none" w:sz="0" w:space="0" w:color="auto"/>
        <w:left w:val="none" w:sz="0" w:space="0" w:color="auto"/>
        <w:bottom w:val="none" w:sz="0" w:space="0" w:color="auto"/>
        <w:right w:val="none" w:sz="0" w:space="0" w:color="auto"/>
      </w:divBdr>
    </w:div>
    <w:div w:id="1746148096">
      <w:bodyDiv w:val="1"/>
      <w:marLeft w:val="0"/>
      <w:marRight w:val="0"/>
      <w:marTop w:val="0"/>
      <w:marBottom w:val="0"/>
      <w:divBdr>
        <w:top w:val="none" w:sz="0" w:space="0" w:color="auto"/>
        <w:left w:val="none" w:sz="0" w:space="0" w:color="auto"/>
        <w:bottom w:val="none" w:sz="0" w:space="0" w:color="auto"/>
        <w:right w:val="none" w:sz="0" w:space="0" w:color="auto"/>
      </w:divBdr>
    </w:div>
    <w:div w:id="1753235970">
      <w:bodyDiv w:val="1"/>
      <w:marLeft w:val="0"/>
      <w:marRight w:val="0"/>
      <w:marTop w:val="0"/>
      <w:marBottom w:val="0"/>
      <w:divBdr>
        <w:top w:val="none" w:sz="0" w:space="0" w:color="auto"/>
        <w:left w:val="none" w:sz="0" w:space="0" w:color="auto"/>
        <w:bottom w:val="none" w:sz="0" w:space="0" w:color="auto"/>
        <w:right w:val="none" w:sz="0" w:space="0" w:color="auto"/>
      </w:divBdr>
    </w:div>
    <w:div w:id="1801265944">
      <w:bodyDiv w:val="1"/>
      <w:marLeft w:val="0"/>
      <w:marRight w:val="0"/>
      <w:marTop w:val="0"/>
      <w:marBottom w:val="0"/>
      <w:divBdr>
        <w:top w:val="none" w:sz="0" w:space="0" w:color="auto"/>
        <w:left w:val="none" w:sz="0" w:space="0" w:color="auto"/>
        <w:bottom w:val="none" w:sz="0" w:space="0" w:color="auto"/>
        <w:right w:val="none" w:sz="0" w:space="0" w:color="auto"/>
      </w:divBdr>
    </w:div>
    <w:div w:id="1821801704">
      <w:bodyDiv w:val="1"/>
      <w:marLeft w:val="0"/>
      <w:marRight w:val="0"/>
      <w:marTop w:val="0"/>
      <w:marBottom w:val="0"/>
      <w:divBdr>
        <w:top w:val="none" w:sz="0" w:space="0" w:color="auto"/>
        <w:left w:val="none" w:sz="0" w:space="0" w:color="auto"/>
        <w:bottom w:val="none" w:sz="0" w:space="0" w:color="auto"/>
        <w:right w:val="none" w:sz="0" w:space="0" w:color="auto"/>
      </w:divBdr>
    </w:div>
    <w:div w:id="1826050968">
      <w:bodyDiv w:val="1"/>
      <w:marLeft w:val="0"/>
      <w:marRight w:val="0"/>
      <w:marTop w:val="0"/>
      <w:marBottom w:val="0"/>
      <w:divBdr>
        <w:top w:val="none" w:sz="0" w:space="0" w:color="auto"/>
        <w:left w:val="none" w:sz="0" w:space="0" w:color="auto"/>
        <w:bottom w:val="none" w:sz="0" w:space="0" w:color="auto"/>
        <w:right w:val="none" w:sz="0" w:space="0" w:color="auto"/>
      </w:divBdr>
    </w:div>
    <w:div w:id="1862669546">
      <w:bodyDiv w:val="1"/>
      <w:marLeft w:val="0"/>
      <w:marRight w:val="0"/>
      <w:marTop w:val="0"/>
      <w:marBottom w:val="0"/>
      <w:divBdr>
        <w:top w:val="none" w:sz="0" w:space="0" w:color="auto"/>
        <w:left w:val="none" w:sz="0" w:space="0" w:color="auto"/>
        <w:bottom w:val="none" w:sz="0" w:space="0" w:color="auto"/>
        <w:right w:val="none" w:sz="0" w:space="0" w:color="auto"/>
      </w:divBdr>
    </w:div>
    <w:div w:id="1868329781">
      <w:bodyDiv w:val="1"/>
      <w:marLeft w:val="0"/>
      <w:marRight w:val="0"/>
      <w:marTop w:val="0"/>
      <w:marBottom w:val="0"/>
      <w:divBdr>
        <w:top w:val="none" w:sz="0" w:space="0" w:color="auto"/>
        <w:left w:val="none" w:sz="0" w:space="0" w:color="auto"/>
        <w:bottom w:val="none" w:sz="0" w:space="0" w:color="auto"/>
        <w:right w:val="none" w:sz="0" w:space="0" w:color="auto"/>
      </w:divBdr>
    </w:div>
    <w:div w:id="1870341136">
      <w:bodyDiv w:val="1"/>
      <w:marLeft w:val="0"/>
      <w:marRight w:val="0"/>
      <w:marTop w:val="0"/>
      <w:marBottom w:val="0"/>
      <w:divBdr>
        <w:top w:val="none" w:sz="0" w:space="0" w:color="auto"/>
        <w:left w:val="none" w:sz="0" w:space="0" w:color="auto"/>
        <w:bottom w:val="none" w:sz="0" w:space="0" w:color="auto"/>
        <w:right w:val="none" w:sz="0" w:space="0" w:color="auto"/>
      </w:divBdr>
    </w:div>
    <w:div w:id="1902012536">
      <w:bodyDiv w:val="1"/>
      <w:marLeft w:val="0"/>
      <w:marRight w:val="0"/>
      <w:marTop w:val="0"/>
      <w:marBottom w:val="0"/>
      <w:divBdr>
        <w:top w:val="none" w:sz="0" w:space="0" w:color="auto"/>
        <w:left w:val="none" w:sz="0" w:space="0" w:color="auto"/>
        <w:bottom w:val="none" w:sz="0" w:space="0" w:color="auto"/>
        <w:right w:val="none" w:sz="0" w:space="0" w:color="auto"/>
      </w:divBdr>
    </w:div>
    <w:div w:id="1912739410">
      <w:bodyDiv w:val="1"/>
      <w:marLeft w:val="0"/>
      <w:marRight w:val="0"/>
      <w:marTop w:val="0"/>
      <w:marBottom w:val="0"/>
      <w:divBdr>
        <w:top w:val="none" w:sz="0" w:space="0" w:color="auto"/>
        <w:left w:val="none" w:sz="0" w:space="0" w:color="auto"/>
        <w:bottom w:val="none" w:sz="0" w:space="0" w:color="auto"/>
        <w:right w:val="none" w:sz="0" w:space="0" w:color="auto"/>
      </w:divBdr>
    </w:div>
    <w:div w:id="1923221337">
      <w:bodyDiv w:val="1"/>
      <w:marLeft w:val="0"/>
      <w:marRight w:val="0"/>
      <w:marTop w:val="0"/>
      <w:marBottom w:val="0"/>
      <w:divBdr>
        <w:top w:val="none" w:sz="0" w:space="0" w:color="auto"/>
        <w:left w:val="none" w:sz="0" w:space="0" w:color="auto"/>
        <w:bottom w:val="none" w:sz="0" w:space="0" w:color="auto"/>
        <w:right w:val="none" w:sz="0" w:space="0" w:color="auto"/>
      </w:divBdr>
    </w:div>
    <w:div w:id="1972976667">
      <w:bodyDiv w:val="1"/>
      <w:marLeft w:val="0"/>
      <w:marRight w:val="0"/>
      <w:marTop w:val="0"/>
      <w:marBottom w:val="0"/>
      <w:divBdr>
        <w:top w:val="none" w:sz="0" w:space="0" w:color="auto"/>
        <w:left w:val="none" w:sz="0" w:space="0" w:color="auto"/>
        <w:bottom w:val="none" w:sz="0" w:space="0" w:color="auto"/>
        <w:right w:val="none" w:sz="0" w:space="0" w:color="auto"/>
      </w:divBdr>
    </w:div>
    <w:div w:id="2011785158">
      <w:bodyDiv w:val="1"/>
      <w:marLeft w:val="0"/>
      <w:marRight w:val="0"/>
      <w:marTop w:val="0"/>
      <w:marBottom w:val="0"/>
      <w:divBdr>
        <w:top w:val="none" w:sz="0" w:space="0" w:color="auto"/>
        <w:left w:val="none" w:sz="0" w:space="0" w:color="auto"/>
        <w:bottom w:val="none" w:sz="0" w:space="0" w:color="auto"/>
        <w:right w:val="none" w:sz="0" w:space="0" w:color="auto"/>
      </w:divBdr>
    </w:div>
    <w:div w:id="2015106755">
      <w:bodyDiv w:val="1"/>
      <w:marLeft w:val="0"/>
      <w:marRight w:val="0"/>
      <w:marTop w:val="0"/>
      <w:marBottom w:val="0"/>
      <w:divBdr>
        <w:top w:val="none" w:sz="0" w:space="0" w:color="auto"/>
        <w:left w:val="none" w:sz="0" w:space="0" w:color="auto"/>
        <w:bottom w:val="none" w:sz="0" w:space="0" w:color="auto"/>
        <w:right w:val="none" w:sz="0" w:space="0" w:color="auto"/>
      </w:divBdr>
    </w:div>
    <w:div w:id="2034764063">
      <w:bodyDiv w:val="1"/>
      <w:marLeft w:val="0"/>
      <w:marRight w:val="0"/>
      <w:marTop w:val="0"/>
      <w:marBottom w:val="0"/>
      <w:divBdr>
        <w:top w:val="none" w:sz="0" w:space="0" w:color="auto"/>
        <w:left w:val="none" w:sz="0" w:space="0" w:color="auto"/>
        <w:bottom w:val="none" w:sz="0" w:space="0" w:color="auto"/>
        <w:right w:val="none" w:sz="0" w:space="0" w:color="auto"/>
      </w:divBdr>
    </w:div>
    <w:div w:id="2051758865">
      <w:bodyDiv w:val="1"/>
      <w:marLeft w:val="0"/>
      <w:marRight w:val="0"/>
      <w:marTop w:val="0"/>
      <w:marBottom w:val="0"/>
      <w:divBdr>
        <w:top w:val="none" w:sz="0" w:space="0" w:color="auto"/>
        <w:left w:val="none" w:sz="0" w:space="0" w:color="auto"/>
        <w:bottom w:val="none" w:sz="0" w:space="0" w:color="auto"/>
        <w:right w:val="none" w:sz="0" w:space="0" w:color="auto"/>
      </w:divBdr>
    </w:div>
    <w:div w:id="21259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commentsExtended" Target="commentsExtended.xm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wmf"/><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07/relationships/hdphoto" Target="media/hdphoto1.wdp"/><Relationship Id="rId48" Type="http://schemas.openxmlformats.org/officeDocument/2006/relationships/image" Target="media/image37.png"/><Relationship Id="rId56" Type="http://schemas.openxmlformats.org/officeDocument/2006/relationships/image" Target="media/image44.wmf"/><Relationship Id="rId64" Type="http://schemas.openxmlformats.org/officeDocument/2006/relationships/image" Target="media/image50.png"/><Relationship Id="rId69"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oleObject" Target="embeddings/oleObject3.bin"/><Relationship Id="rId67" Type="http://schemas.openxmlformats.org/officeDocument/2006/relationships/footer" Target="footer1.xml"/><Relationship Id="rId20" Type="http://schemas.openxmlformats.org/officeDocument/2006/relationships/image" Target="media/image13.png"/><Relationship Id="rId41" Type="http://schemas.microsoft.com/office/2016/09/relationships/commentsIds" Target="commentsIds.xml"/><Relationship Id="rId54" Type="http://schemas.openxmlformats.org/officeDocument/2006/relationships/image" Target="media/image43.wmf"/><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oleObject" Target="embeddings/oleObject2.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hyperlink" Target="http://ieeexplore.ieee.org/xpl/articleDetails.jsp?tp=&amp;arnumber=6176237&amp;contentType=Journals+%26+Magazines&amp;sortType%3Dasc_p_Sequence%26filter%3DAND%28p_IS_Number%3A6238385%29"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comments" Target="comments.xm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oleObject" Target="embeddings/oleObject1.bin"/></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rojeto%20de%20graduaca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1BDB18-0070-4F2A-8411-63A41D7A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Projeto de graduacao</Template>
  <TotalTime>57</TotalTime>
  <Pages>101</Pages>
  <Words>20213</Words>
  <Characters>109155</Characters>
  <Application>Microsoft Office Word</Application>
  <DocSecurity>0</DocSecurity>
  <Lines>909</Lines>
  <Paragraphs>258</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129110</CharactersWithSpaces>
  <SharedDoc>false</SharedDoc>
  <HLinks>
    <vt:vector size="12" baseType="variant">
      <vt:variant>
        <vt:i4>7995466</vt:i4>
      </vt:variant>
      <vt:variant>
        <vt:i4>9054</vt:i4>
      </vt:variant>
      <vt:variant>
        <vt:i4>1026</vt:i4>
      </vt:variant>
      <vt:variant>
        <vt:i4>1</vt:i4>
      </vt:variant>
      <vt:variant>
        <vt:lpwstr>..\..\temp\Image3.jpg</vt:lpwstr>
      </vt:variant>
      <vt:variant>
        <vt:lpwstr/>
      </vt:variant>
      <vt:variant>
        <vt:i4>2621454</vt:i4>
      </vt:variant>
      <vt:variant>
        <vt:i4>10505</vt:i4>
      </vt:variant>
      <vt:variant>
        <vt:i4>1027</vt:i4>
      </vt:variant>
      <vt:variant>
        <vt:i4>1</vt:i4>
      </vt:variant>
      <vt:variant>
        <vt:lpwstr>tabp_8.gif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cp:keywords/>
  <dc:description/>
  <cp:lastModifiedBy>Mônica</cp:lastModifiedBy>
  <cp:revision>23</cp:revision>
  <cp:lastPrinted>2001-04-06T15:43:00Z</cp:lastPrinted>
  <dcterms:created xsi:type="dcterms:W3CDTF">2019-12-08T04:55:00Z</dcterms:created>
  <dcterms:modified xsi:type="dcterms:W3CDTF">2019-12-08T05:51:00Z</dcterms:modified>
</cp:coreProperties>
</file>